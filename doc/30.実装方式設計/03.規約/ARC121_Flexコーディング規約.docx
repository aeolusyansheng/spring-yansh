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6"/>
      </w:tblGrid>
      <w:tr w:rsidR="00791F29" w:rsidRPr="009B6A2D" w:rsidTr="004B463E">
        <w:trPr>
          <w:trHeight w:val="4678"/>
          <w:jc w:val="center"/>
        </w:trPr>
        <w:tc>
          <w:tcPr>
            <w:tcW w:w="5000" w:type="pct"/>
          </w:tcPr>
          <w:p w:rsidR="00791F29" w:rsidRPr="00522841" w:rsidRDefault="00791F29" w:rsidP="00B4583D">
            <w:pPr>
              <w:pStyle w:val="aa"/>
              <w:rPr>
                <w:rFonts w:ascii="VL Pゴシック" w:hAnsi="VL Pゴシック"/>
                <w:caps/>
                <w:sz w:val="24"/>
                <w:szCs w:val="24"/>
              </w:rPr>
            </w:pPr>
          </w:p>
        </w:tc>
      </w:tr>
      <w:tr w:rsidR="00791F29" w:rsidRPr="009B6A2D" w:rsidTr="004B463E">
        <w:trPr>
          <w:trHeight w:val="1440"/>
          <w:jc w:val="center"/>
        </w:trPr>
        <w:tc>
          <w:tcPr>
            <w:tcW w:w="5000" w:type="pct"/>
            <w:tcBorders>
              <w:bottom w:val="single" w:sz="4" w:space="0" w:color="000000"/>
            </w:tcBorders>
            <w:vAlign w:val="center"/>
          </w:tcPr>
          <w:p w:rsidR="00791F29" w:rsidRPr="009B6A2D" w:rsidRDefault="00BB4FAF" w:rsidP="007A7013">
            <w:pPr>
              <w:pStyle w:val="ac"/>
              <w:jc w:val="center"/>
            </w:pPr>
            <w:r>
              <w:rPr>
                <w:rFonts w:hint="eastAsia"/>
              </w:rPr>
              <w:t>コーディング基準</w:t>
            </w:r>
          </w:p>
        </w:tc>
      </w:tr>
      <w:tr w:rsidR="00791F29" w:rsidRPr="009B6A2D" w:rsidTr="004B463E">
        <w:trPr>
          <w:trHeight w:val="720"/>
          <w:jc w:val="center"/>
        </w:trPr>
        <w:tc>
          <w:tcPr>
            <w:tcW w:w="5000" w:type="pct"/>
            <w:tcBorders>
              <w:top w:val="single" w:sz="4" w:space="0" w:color="000000"/>
            </w:tcBorders>
            <w:vAlign w:val="center"/>
          </w:tcPr>
          <w:p w:rsidR="00791F29" w:rsidRDefault="00791F29" w:rsidP="007A7013">
            <w:pPr>
              <w:pStyle w:val="ae"/>
              <w:jc w:val="center"/>
            </w:pPr>
            <w:r w:rsidRPr="009B6A2D">
              <w:rPr>
                <w:rFonts w:hint="eastAsia"/>
              </w:rPr>
              <w:t>第</w:t>
            </w:r>
            <w:r w:rsidR="00983FCF">
              <w:rPr>
                <w:rFonts w:hint="eastAsia"/>
              </w:rPr>
              <w:t>1.</w:t>
            </w:r>
            <w:r w:rsidR="001A079E">
              <w:rPr>
                <w:rFonts w:hint="eastAsia"/>
              </w:rPr>
              <w:t>1</w:t>
            </w:r>
            <w:r w:rsidRPr="009B6A2D">
              <w:rPr>
                <w:rFonts w:hint="eastAsia"/>
              </w:rPr>
              <w:t>版</w:t>
            </w:r>
          </w:p>
          <w:p w:rsidR="007A7013" w:rsidRPr="007A7013" w:rsidRDefault="007A7013" w:rsidP="008153A0">
            <w:pPr>
              <w:jc w:val="center"/>
            </w:pPr>
            <w:r w:rsidRPr="007A7013">
              <w:rPr>
                <w:rFonts w:hint="eastAsia"/>
                <w:sz w:val="28"/>
              </w:rPr>
              <w:t>最終更新日：</w:t>
            </w:r>
            <w:r w:rsidR="001A079E">
              <w:rPr>
                <w:rFonts w:hint="eastAsia"/>
                <w:sz w:val="28"/>
              </w:rPr>
              <w:t>2013</w:t>
            </w:r>
            <w:r w:rsidRPr="007A7013">
              <w:rPr>
                <w:rFonts w:hint="eastAsia"/>
                <w:sz w:val="28"/>
              </w:rPr>
              <w:t>年</w:t>
            </w:r>
            <w:r w:rsidR="005B319C">
              <w:rPr>
                <w:rFonts w:hint="eastAsia"/>
                <w:sz w:val="28"/>
              </w:rPr>
              <w:t>2</w:t>
            </w:r>
            <w:r w:rsidRPr="007A7013">
              <w:rPr>
                <w:rFonts w:hint="eastAsia"/>
                <w:sz w:val="28"/>
              </w:rPr>
              <w:t>月</w:t>
            </w:r>
            <w:r w:rsidR="001A079E">
              <w:rPr>
                <w:rFonts w:hint="eastAsia"/>
                <w:sz w:val="28"/>
              </w:rPr>
              <w:t>15</w:t>
            </w:r>
            <w:r w:rsidRPr="007A7013">
              <w:rPr>
                <w:rFonts w:hint="eastAsia"/>
                <w:sz w:val="28"/>
              </w:rPr>
              <w:t>日</w:t>
            </w:r>
          </w:p>
        </w:tc>
      </w:tr>
      <w:tr w:rsidR="00791F29" w:rsidRPr="009B6A2D" w:rsidTr="004B463E">
        <w:trPr>
          <w:trHeight w:val="1373"/>
          <w:jc w:val="center"/>
        </w:trPr>
        <w:tc>
          <w:tcPr>
            <w:tcW w:w="5000" w:type="pct"/>
            <w:vAlign w:val="center"/>
          </w:tcPr>
          <w:p w:rsidR="00791F29" w:rsidRPr="009B6A2D" w:rsidRDefault="00791F29" w:rsidP="00107D30">
            <w:pPr>
              <w:pStyle w:val="aa"/>
              <w:rPr>
                <w:rFonts w:ascii="VL Pゴシック" w:hAnsi="VL Pゴシック"/>
              </w:rPr>
            </w:pPr>
          </w:p>
        </w:tc>
      </w:tr>
      <w:tr w:rsidR="00791F29" w:rsidRPr="009B6A2D" w:rsidTr="004B463E">
        <w:trPr>
          <w:trHeight w:val="1704"/>
          <w:jc w:val="center"/>
        </w:trPr>
        <w:tc>
          <w:tcPr>
            <w:tcW w:w="5000" w:type="pct"/>
            <w:vAlign w:val="center"/>
          </w:tcPr>
          <w:p w:rsidR="00791F29" w:rsidRPr="007A7013" w:rsidRDefault="007A7013" w:rsidP="00FD6F5D">
            <w:pPr>
              <w:jc w:val="center"/>
              <w:rPr>
                <w:sz w:val="28"/>
                <w:szCs w:val="28"/>
              </w:rPr>
            </w:pPr>
            <w:r w:rsidRPr="008202ED">
              <w:rPr>
                <w:rFonts w:ascii="VL Pゴシック" w:hAnsi="VL Pゴシック" w:cs="ＭＳ ゴシック" w:hint="eastAsia"/>
                <w:caps/>
                <w:sz w:val="28"/>
                <w:szCs w:val="28"/>
              </w:rPr>
              <w:t>伊藤忠テクノソリューションズ株式会社</w:t>
            </w:r>
          </w:p>
        </w:tc>
      </w:tr>
    </w:tbl>
    <w:p w:rsidR="00120FF7" w:rsidRDefault="00505FAE">
      <w:pPr>
        <w:widowControl/>
        <w:jc w:val="left"/>
        <w:sectPr w:rsidR="00120FF7" w:rsidSect="007A7013">
          <w:headerReference w:type="even" r:id="rId9"/>
          <w:headerReference w:type="default" r:id="rId10"/>
          <w:footerReference w:type="even" r:id="rId11"/>
          <w:footerReference w:type="default" r:id="rId12"/>
          <w:headerReference w:type="first" r:id="rId13"/>
          <w:footerReference w:type="first" r:id="rId14"/>
          <w:pgSz w:w="11906" w:h="16838" w:code="9"/>
          <w:pgMar w:top="2325" w:right="1418" w:bottom="1418" w:left="1418" w:header="851" w:footer="992" w:gutter="0"/>
          <w:pgNumType w:start="1"/>
          <w:cols w:space="425"/>
          <w:titlePg/>
          <w:docGrid w:type="lines" w:linePitch="360"/>
        </w:sectPr>
      </w:pPr>
      <w:r>
        <w:br w:type="page"/>
      </w:r>
    </w:p>
    <w:p w:rsidR="007A7013" w:rsidRPr="007A27A8" w:rsidRDefault="007A7013" w:rsidP="00A27C11">
      <w:pPr>
        <w:spacing w:beforeLines="50" w:before="180" w:afterLines="50" w:after="180"/>
        <w:rPr>
          <w:sz w:val="28"/>
          <w:szCs w:val="28"/>
        </w:rPr>
      </w:pPr>
      <w:r w:rsidRPr="007A27A8">
        <w:rPr>
          <w:rFonts w:hint="eastAsia"/>
          <w:sz w:val="28"/>
          <w:szCs w:val="28"/>
        </w:rPr>
        <w:lastRenderedPageBreak/>
        <w:t>更新履歴</w:t>
      </w:r>
    </w:p>
    <w:tbl>
      <w:tblPr>
        <w:tblStyle w:val="110"/>
        <w:tblW w:w="5000" w:type="pct"/>
        <w:tblLook w:val="0420" w:firstRow="1" w:lastRow="0" w:firstColumn="0" w:lastColumn="0" w:noHBand="0" w:noVBand="1"/>
      </w:tblPr>
      <w:tblGrid>
        <w:gridCol w:w="970"/>
        <w:gridCol w:w="2357"/>
        <w:gridCol w:w="1385"/>
        <w:gridCol w:w="4574"/>
      </w:tblGrid>
      <w:tr w:rsidR="007A7013" w:rsidRPr="007A27A8" w:rsidTr="007A7013">
        <w:trPr>
          <w:cnfStyle w:val="100000000000" w:firstRow="1" w:lastRow="0" w:firstColumn="0" w:lastColumn="0" w:oddVBand="0" w:evenVBand="0" w:oddHBand="0" w:evenHBand="0" w:firstRowFirstColumn="0" w:firstRowLastColumn="0" w:lastRowFirstColumn="0" w:lastRowLastColumn="0"/>
        </w:trPr>
        <w:tc>
          <w:tcPr>
            <w:tcW w:w="522" w:type="pct"/>
          </w:tcPr>
          <w:p w:rsidR="007A7013" w:rsidRPr="007A27A8" w:rsidRDefault="007A7013" w:rsidP="007A7013">
            <w:pPr>
              <w:rPr>
                <w:b w:val="0"/>
              </w:rPr>
            </w:pPr>
            <w:r w:rsidRPr="007A27A8">
              <w:rPr>
                <w:rFonts w:hint="eastAsia"/>
                <w:b w:val="0"/>
              </w:rPr>
              <w:t>版数</w:t>
            </w:r>
          </w:p>
        </w:tc>
        <w:tc>
          <w:tcPr>
            <w:tcW w:w="1269" w:type="pct"/>
          </w:tcPr>
          <w:p w:rsidR="007A7013" w:rsidRPr="007A27A8" w:rsidRDefault="007A7013" w:rsidP="007A7013">
            <w:pPr>
              <w:rPr>
                <w:b w:val="0"/>
              </w:rPr>
            </w:pPr>
            <w:r w:rsidRPr="007A27A8">
              <w:rPr>
                <w:rFonts w:hint="eastAsia"/>
                <w:b w:val="0"/>
              </w:rPr>
              <w:t>更新日</w:t>
            </w:r>
          </w:p>
        </w:tc>
        <w:tc>
          <w:tcPr>
            <w:tcW w:w="746" w:type="pct"/>
          </w:tcPr>
          <w:p w:rsidR="007A7013" w:rsidRPr="007A27A8" w:rsidRDefault="007A7013" w:rsidP="007A7013">
            <w:pPr>
              <w:rPr>
                <w:b w:val="0"/>
              </w:rPr>
            </w:pPr>
            <w:r w:rsidRPr="007A27A8">
              <w:rPr>
                <w:rFonts w:hint="eastAsia"/>
                <w:b w:val="0"/>
              </w:rPr>
              <w:t>更新者</w:t>
            </w:r>
          </w:p>
        </w:tc>
        <w:tc>
          <w:tcPr>
            <w:tcW w:w="2463" w:type="pct"/>
          </w:tcPr>
          <w:p w:rsidR="007A7013" w:rsidRPr="007A27A8" w:rsidRDefault="007A7013" w:rsidP="007A7013">
            <w:pPr>
              <w:rPr>
                <w:b w:val="0"/>
              </w:rPr>
            </w:pPr>
            <w:r w:rsidRPr="007A27A8">
              <w:rPr>
                <w:rFonts w:hint="eastAsia"/>
                <w:b w:val="0"/>
              </w:rPr>
              <w:t>更新内容</w:t>
            </w:r>
          </w:p>
        </w:tc>
      </w:tr>
      <w:tr w:rsidR="007A7013" w:rsidTr="007A7013">
        <w:trPr>
          <w:cnfStyle w:val="000000100000" w:firstRow="0" w:lastRow="0" w:firstColumn="0" w:lastColumn="0" w:oddVBand="0" w:evenVBand="0" w:oddHBand="1" w:evenHBand="0" w:firstRowFirstColumn="0" w:firstRowLastColumn="0" w:lastRowFirstColumn="0" w:lastRowLastColumn="0"/>
        </w:trPr>
        <w:tc>
          <w:tcPr>
            <w:tcW w:w="522" w:type="pct"/>
          </w:tcPr>
          <w:p w:rsidR="007A7013" w:rsidRDefault="00983FCF" w:rsidP="007A7013">
            <w:r>
              <w:rPr>
                <w:rFonts w:hint="eastAsia"/>
              </w:rPr>
              <w:t>1.0</w:t>
            </w:r>
          </w:p>
        </w:tc>
        <w:tc>
          <w:tcPr>
            <w:tcW w:w="1269" w:type="pct"/>
          </w:tcPr>
          <w:p w:rsidR="007A7013" w:rsidRDefault="007A7013" w:rsidP="009B5A10">
            <w:r>
              <w:t>20</w:t>
            </w:r>
            <w:r w:rsidR="009B5A10">
              <w:rPr>
                <w:rFonts w:hint="eastAsia"/>
              </w:rPr>
              <w:t>11</w:t>
            </w:r>
            <w:r>
              <w:t>年</w:t>
            </w:r>
            <w:r w:rsidR="009B5A10">
              <w:rPr>
                <w:rFonts w:hint="eastAsia"/>
              </w:rPr>
              <w:t>12</w:t>
            </w:r>
            <w:r>
              <w:t>月</w:t>
            </w:r>
            <w:r w:rsidR="009B5A10">
              <w:rPr>
                <w:rFonts w:hint="eastAsia"/>
              </w:rPr>
              <w:t>16</w:t>
            </w:r>
            <w:r>
              <w:t>日</w:t>
            </w:r>
          </w:p>
        </w:tc>
        <w:tc>
          <w:tcPr>
            <w:tcW w:w="746" w:type="pct"/>
          </w:tcPr>
          <w:p w:rsidR="007A7013" w:rsidRDefault="00444564" w:rsidP="009B5A10">
            <w:r>
              <w:rPr>
                <w:rFonts w:hint="eastAsia"/>
              </w:rPr>
              <w:t>CTC</w:t>
            </w:r>
          </w:p>
        </w:tc>
        <w:tc>
          <w:tcPr>
            <w:tcW w:w="2463" w:type="pct"/>
          </w:tcPr>
          <w:p w:rsidR="007A7013" w:rsidRDefault="007A7013" w:rsidP="007A7013">
            <w:r>
              <w:rPr>
                <w:rFonts w:hint="eastAsia"/>
              </w:rPr>
              <w:t>初版作成</w:t>
            </w:r>
          </w:p>
        </w:tc>
      </w:tr>
      <w:tr w:rsidR="007A7013" w:rsidTr="00111C30">
        <w:tc>
          <w:tcPr>
            <w:tcW w:w="522" w:type="pct"/>
            <w:vAlign w:val="center"/>
          </w:tcPr>
          <w:p w:rsidR="007A7013" w:rsidRDefault="00FA727F" w:rsidP="00111C30">
            <w:r>
              <w:rPr>
                <w:rFonts w:hint="eastAsia"/>
              </w:rPr>
              <w:t>1.1</w:t>
            </w:r>
          </w:p>
        </w:tc>
        <w:tc>
          <w:tcPr>
            <w:tcW w:w="1269" w:type="pct"/>
            <w:vAlign w:val="center"/>
          </w:tcPr>
          <w:p w:rsidR="007A7013" w:rsidRDefault="00FA727F" w:rsidP="001A079E">
            <w:r>
              <w:rPr>
                <w:rFonts w:hint="eastAsia"/>
              </w:rPr>
              <w:t>201</w:t>
            </w:r>
            <w:r w:rsidR="001A079E">
              <w:rPr>
                <w:rFonts w:hint="eastAsia"/>
              </w:rPr>
              <w:t>3</w:t>
            </w:r>
            <w:r>
              <w:rPr>
                <w:rFonts w:hint="eastAsia"/>
              </w:rPr>
              <w:t>年2月15日</w:t>
            </w:r>
          </w:p>
        </w:tc>
        <w:tc>
          <w:tcPr>
            <w:tcW w:w="746" w:type="pct"/>
            <w:vAlign w:val="center"/>
          </w:tcPr>
          <w:p w:rsidR="007A7013" w:rsidRDefault="00FA727F" w:rsidP="00111C30">
            <w:r>
              <w:rPr>
                <w:rFonts w:hint="eastAsia"/>
              </w:rPr>
              <w:t>CTC</w:t>
            </w:r>
          </w:p>
        </w:tc>
        <w:tc>
          <w:tcPr>
            <w:tcW w:w="2463" w:type="pct"/>
            <w:vAlign w:val="center"/>
          </w:tcPr>
          <w:p w:rsidR="00FA727F" w:rsidRPr="00FA727F" w:rsidRDefault="00FA727F" w:rsidP="00FA727F">
            <w:pPr>
              <w:pStyle w:val="1"/>
              <w:numPr>
                <w:ilvl w:val="0"/>
                <w:numId w:val="0"/>
              </w:numPr>
              <w:spacing w:before="36" w:after="36"/>
              <w:ind w:left="135" w:hanging="134"/>
            </w:pPr>
            <w:r>
              <w:rPr>
                <w:rFonts w:hint="eastAsia"/>
              </w:rPr>
              <w:t>項「3.5.2. コードブロックに対応する波括弧（必須）」を新規追加</w:t>
            </w:r>
          </w:p>
        </w:tc>
      </w:tr>
      <w:tr w:rsidR="007A7013" w:rsidTr="007A7013">
        <w:trPr>
          <w:cnfStyle w:val="000000100000" w:firstRow="0" w:lastRow="0" w:firstColumn="0" w:lastColumn="0" w:oddVBand="0" w:evenVBand="0" w:oddHBand="1" w:evenHBand="0" w:firstRowFirstColumn="0" w:firstRowLastColumn="0" w:lastRowFirstColumn="0" w:lastRowLastColumn="0"/>
        </w:trPr>
        <w:tc>
          <w:tcPr>
            <w:tcW w:w="522" w:type="pct"/>
          </w:tcPr>
          <w:p w:rsidR="007A7013" w:rsidRDefault="007A7013" w:rsidP="007A7013">
            <w:pPr>
              <w:rPr>
                <w:rFonts w:hint="eastAsia"/>
              </w:rPr>
            </w:pPr>
            <w:bookmarkStart w:id="0" w:name="_GoBack"/>
            <w:bookmarkEnd w:id="0"/>
          </w:p>
        </w:tc>
        <w:tc>
          <w:tcPr>
            <w:tcW w:w="1269" w:type="pct"/>
          </w:tcPr>
          <w:p w:rsidR="007A7013" w:rsidRDefault="007A7013" w:rsidP="007A7013"/>
        </w:tc>
        <w:tc>
          <w:tcPr>
            <w:tcW w:w="746" w:type="pct"/>
          </w:tcPr>
          <w:p w:rsidR="007A7013" w:rsidRDefault="007A7013" w:rsidP="007A7013"/>
        </w:tc>
        <w:tc>
          <w:tcPr>
            <w:tcW w:w="2463" w:type="pct"/>
          </w:tcPr>
          <w:p w:rsidR="007A7013" w:rsidRDefault="007A7013" w:rsidP="007A7013"/>
        </w:tc>
      </w:tr>
    </w:tbl>
    <w:p w:rsidR="007A7013" w:rsidRDefault="007A7013" w:rsidP="007A7013"/>
    <w:p w:rsidR="00505FAE" w:rsidRDefault="00505FAE"/>
    <w:p w:rsidR="00F57D7A" w:rsidRDefault="00B04E33">
      <w:pPr>
        <w:widowControl/>
        <w:jc w:val="left"/>
      </w:pPr>
      <w:r>
        <w:rPr>
          <w:noProof/>
        </w:rPr>
        <w:pict>
          <v:rect id="_x0000_s1026" style="position:absolute;margin-left:8.9pt;margin-top:473.35pt;width:435.75pt;height:134.1pt;z-index:251657728;mso-position-horizontal-relative:margin;mso-position-vertical-relative:margin;v-text-anchor:middle">
            <v:stroke dashstyle="dash"/>
            <v:textbox style="mso-next-textbox:#_x0000_s1026" inset="5.85pt,.7pt,5.85pt,.7pt">
              <w:txbxContent>
                <w:p w:rsidR="006D798A" w:rsidRDefault="006D798A" w:rsidP="00D05071">
                  <w:pPr>
                    <w:ind w:firstLineChars="100" w:firstLine="210"/>
                  </w:pPr>
                  <w:r>
                    <w:rPr>
                      <w:rFonts w:hint="eastAsia"/>
                    </w:rPr>
                    <w:t>本文書は著作権法上の保護を受けています。本文書の著作権、並びに著作者人格権は、一部の引用を除き、伊藤忠テクノソリューションズ株式会社が保有します。</w:t>
                  </w:r>
                </w:p>
                <w:p w:rsidR="006D798A" w:rsidRDefault="006D798A" w:rsidP="00D05071">
                  <w:pPr>
                    <w:ind w:firstLineChars="100" w:firstLine="210"/>
                  </w:pPr>
                  <w:r>
                    <w:rPr>
                      <w:rFonts w:hint="eastAsia"/>
                    </w:rPr>
                    <w:t>伊藤忠テクノソリューションズ株式会社による承諾を得ずに無断で複写、複製することは禁止されています。</w:t>
                  </w:r>
                </w:p>
                <w:p w:rsidR="006D798A" w:rsidRPr="00D64D7A" w:rsidRDefault="006D798A" w:rsidP="00D05071">
                  <w:pPr>
                    <w:ind w:firstLineChars="100" w:firstLine="210"/>
                  </w:pPr>
                  <w:r>
                    <w:rPr>
                      <w:rFonts w:hint="eastAsia"/>
                    </w:rPr>
                    <w:t>本文書は伊藤忠テクノソリューションズ株式会社の重要文書です。秘密保持契約が締結されていない協力会社への配布、並びに、本文書を取引対象とした著作権の譲渡は禁止されています。</w:t>
                  </w:r>
                </w:p>
              </w:txbxContent>
            </v:textbox>
            <w10:wrap type="square" anchorx="margin" anchory="margin"/>
          </v:rect>
        </w:pict>
      </w:r>
      <w:r w:rsidR="00505FAE">
        <w:br w:type="page"/>
      </w:r>
    </w:p>
    <w:p w:rsidR="007C46D2" w:rsidRPr="00A17B41" w:rsidRDefault="00F57D7A" w:rsidP="00A27C11">
      <w:pPr>
        <w:spacing w:beforeLines="50" w:before="180" w:afterLines="50" w:after="180"/>
        <w:rPr>
          <w:sz w:val="28"/>
          <w:szCs w:val="28"/>
        </w:rPr>
      </w:pPr>
      <w:r w:rsidRPr="00A17B41">
        <w:rPr>
          <w:rFonts w:hint="eastAsia"/>
          <w:sz w:val="28"/>
          <w:szCs w:val="28"/>
        </w:rPr>
        <w:lastRenderedPageBreak/>
        <w:t>目次</w:t>
      </w:r>
    </w:p>
    <w:p w:rsidR="00A27C11" w:rsidRDefault="005833AF">
      <w:pPr>
        <w:pStyle w:val="15"/>
        <w:rPr>
          <w:rFonts w:asciiTheme="minorHAnsi" w:eastAsiaTheme="minorEastAsia" w:hAnsiTheme="minorHAnsi"/>
          <w:bCs w:val="0"/>
          <w:sz w:val="21"/>
          <w:szCs w:val="22"/>
        </w:rPr>
      </w:pPr>
      <w:r>
        <w:rPr>
          <w:rFonts w:eastAsia="VL Pゴシック"/>
          <w:b/>
          <w:bCs w:val="0"/>
        </w:rPr>
        <w:fldChar w:fldCharType="begin"/>
      </w:r>
      <w:r w:rsidR="008C7353">
        <w:rPr>
          <w:rFonts w:eastAsia="VL Pゴシック"/>
          <w:b/>
          <w:bCs w:val="0"/>
        </w:rPr>
        <w:instrText xml:space="preserve"> TOC \o "1-3" \h \z \u </w:instrText>
      </w:r>
      <w:r>
        <w:rPr>
          <w:rFonts w:eastAsia="VL Pゴシック"/>
          <w:b/>
          <w:bCs w:val="0"/>
        </w:rPr>
        <w:fldChar w:fldCharType="separate"/>
      </w:r>
      <w:hyperlink w:anchor="_Toc350339164" w:history="1">
        <w:r w:rsidR="00A27C11" w:rsidRPr="00687668">
          <w:rPr>
            <w:rStyle w:val="af8"/>
            <w:rFonts w:eastAsia="VL Pゴシック"/>
          </w:rPr>
          <w:t>1.</w:t>
        </w:r>
        <w:r w:rsidR="00A27C11">
          <w:rPr>
            <w:rFonts w:asciiTheme="minorHAnsi" w:eastAsiaTheme="minorEastAsia" w:hAnsiTheme="minorHAnsi"/>
            <w:bCs w:val="0"/>
            <w:sz w:val="21"/>
            <w:szCs w:val="22"/>
          </w:rPr>
          <w:tab/>
        </w:r>
        <w:r w:rsidR="00A27C11" w:rsidRPr="00687668">
          <w:rPr>
            <w:rStyle w:val="af8"/>
            <w:rFonts w:hint="eastAsia"/>
          </w:rPr>
          <w:t>はじめに</w:t>
        </w:r>
        <w:r w:rsidR="00A27C11">
          <w:rPr>
            <w:webHidden/>
          </w:rPr>
          <w:tab/>
        </w:r>
        <w:r w:rsidR="00A27C11">
          <w:rPr>
            <w:webHidden/>
          </w:rPr>
          <w:fldChar w:fldCharType="begin"/>
        </w:r>
        <w:r w:rsidR="00A27C11">
          <w:rPr>
            <w:webHidden/>
          </w:rPr>
          <w:instrText xml:space="preserve"> PAGEREF _Toc350339164 \h </w:instrText>
        </w:r>
        <w:r w:rsidR="00A27C11">
          <w:rPr>
            <w:webHidden/>
          </w:rPr>
        </w:r>
        <w:r w:rsidR="00A27C11">
          <w:rPr>
            <w:webHidden/>
          </w:rPr>
          <w:fldChar w:fldCharType="separate"/>
        </w:r>
        <w:r w:rsidR="00A27C11">
          <w:rPr>
            <w:webHidden/>
          </w:rPr>
          <w:t>1</w:t>
        </w:r>
        <w:r w:rsidR="00A27C11">
          <w:rPr>
            <w:webHidden/>
          </w:rPr>
          <w:fldChar w:fldCharType="end"/>
        </w:r>
      </w:hyperlink>
    </w:p>
    <w:p w:rsidR="00A27C11" w:rsidRDefault="00A27C11">
      <w:pPr>
        <w:pStyle w:val="25"/>
        <w:rPr>
          <w:rFonts w:asciiTheme="minorHAnsi" w:eastAsiaTheme="minorEastAsia" w:hAnsiTheme="minorHAnsi"/>
          <w:sz w:val="21"/>
          <w:szCs w:val="22"/>
        </w:rPr>
      </w:pPr>
      <w:hyperlink w:anchor="_Toc350339165" w:history="1">
        <w:r w:rsidRPr="00687668">
          <w:rPr>
            <w:rStyle w:val="af8"/>
          </w:rPr>
          <w:t>1.1.</w:t>
        </w:r>
        <w:r>
          <w:rPr>
            <w:rFonts w:asciiTheme="minorHAnsi" w:eastAsiaTheme="minorEastAsia" w:hAnsiTheme="minorHAnsi"/>
            <w:sz w:val="21"/>
            <w:szCs w:val="22"/>
          </w:rPr>
          <w:tab/>
        </w:r>
        <w:r w:rsidRPr="00687668">
          <w:rPr>
            <w:rStyle w:val="af8"/>
            <w:rFonts w:hint="eastAsia"/>
          </w:rPr>
          <w:t>文書の目的</w:t>
        </w:r>
        <w:r>
          <w:rPr>
            <w:webHidden/>
          </w:rPr>
          <w:tab/>
        </w:r>
        <w:r>
          <w:rPr>
            <w:webHidden/>
          </w:rPr>
          <w:fldChar w:fldCharType="begin"/>
        </w:r>
        <w:r>
          <w:rPr>
            <w:webHidden/>
          </w:rPr>
          <w:instrText xml:space="preserve"> PAGEREF _Toc350339165 \h </w:instrText>
        </w:r>
        <w:r>
          <w:rPr>
            <w:webHidden/>
          </w:rPr>
        </w:r>
        <w:r>
          <w:rPr>
            <w:webHidden/>
          </w:rPr>
          <w:fldChar w:fldCharType="separate"/>
        </w:r>
        <w:r>
          <w:rPr>
            <w:webHidden/>
          </w:rPr>
          <w:t>1</w:t>
        </w:r>
        <w:r>
          <w:rPr>
            <w:webHidden/>
          </w:rPr>
          <w:fldChar w:fldCharType="end"/>
        </w:r>
      </w:hyperlink>
    </w:p>
    <w:p w:rsidR="00A27C11" w:rsidRDefault="00A27C11">
      <w:pPr>
        <w:pStyle w:val="25"/>
        <w:rPr>
          <w:rFonts w:asciiTheme="minorHAnsi" w:eastAsiaTheme="minorEastAsia" w:hAnsiTheme="minorHAnsi"/>
          <w:sz w:val="21"/>
          <w:szCs w:val="22"/>
        </w:rPr>
      </w:pPr>
      <w:hyperlink w:anchor="_Toc350339166" w:history="1">
        <w:r w:rsidRPr="00687668">
          <w:rPr>
            <w:rStyle w:val="af8"/>
          </w:rPr>
          <w:t>1.2.</w:t>
        </w:r>
        <w:r>
          <w:rPr>
            <w:rFonts w:asciiTheme="minorHAnsi" w:eastAsiaTheme="minorEastAsia" w:hAnsiTheme="minorHAnsi"/>
            <w:sz w:val="21"/>
            <w:szCs w:val="22"/>
          </w:rPr>
          <w:tab/>
        </w:r>
        <w:r w:rsidRPr="00687668">
          <w:rPr>
            <w:rStyle w:val="af8"/>
            <w:rFonts w:hint="eastAsia"/>
          </w:rPr>
          <w:t>文書の対象者</w:t>
        </w:r>
        <w:r>
          <w:rPr>
            <w:webHidden/>
          </w:rPr>
          <w:tab/>
        </w:r>
        <w:r>
          <w:rPr>
            <w:webHidden/>
          </w:rPr>
          <w:fldChar w:fldCharType="begin"/>
        </w:r>
        <w:r>
          <w:rPr>
            <w:webHidden/>
          </w:rPr>
          <w:instrText xml:space="preserve"> PAGEREF _Toc350339166 \h </w:instrText>
        </w:r>
        <w:r>
          <w:rPr>
            <w:webHidden/>
          </w:rPr>
        </w:r>
        <w:r>
          <w:rPr>
            <w:webHidden/>
          </w:rPr>
          <w:fldChar w:fldCharType="separate"/>
        </w:r>
        <w:r>
          <w:rPr>
            <w:webHidden/>
          </w:rPr>
          <w:t>1</w:t>
        </w:r>
        <w:r>
          <w:rPr>
            <w:webHidden/>
          </w:rPr>
          <w:fldChar w:fldCharType="end"/>
        </w:r>
      </w:hyperlink>
    </w:p>
    <w:p w:rsidR="00A27C11" w:rsidRDefault="00A27C11">
      <w:pPr>
        <w:pStyle w:val="25"/>
        <w:rPr>
          <w:rFonts w:asciiTheme="minorHAnsi" w:eastAsiaTheme="minorEastAsia" w:hAnsiTheme="minorHAnsi"/>
          <w:sz w:val="21"/>
          <w:szCs w:val="22"/>
        </w:rPr>
      </w:pPr>
      <w:hyperlink w:anchor="_Toc350339167" w:history="1">
        <w:r w:rsidRPr="00687668">
          <w:rPr>
            <w:rStyle w:val="af8"/>
          </w:rPr>
          <w:t>1.3.</w:t>
        </w:r>
        <w:r>
          <w:rPr>
            <w:rFonts w:asciiTheme="minorHAnsi" w:eastAsiaTheme="minorEastAsia" w:hAnsiTheme="minorHAnsi"/>
            <w:sz w:val="21"/>
            <w:szCs w:val="22"/>
          </w:rPr>
          <w:tab/>
        </w:r>
        <w:r w:rsidRPr="00687668">
          <w:rPr>
            <w:rStyle w:val="af8"/>
            <w:rFonts w:hint="eastAsia"/>
          </w:rPr>
          <w:t>文書を利用するに際しての前提条件</w:t>
        </w:r>
        <w:r w:rsidRPr="00687668">
          <w:rPr>
            <w:rStyle w:val="af8"/>
          </w:rPr>
          <w:t>/</w:t>
        </w:r>
        <w:r w:rsidRPr="00687668">
          <w:rPr>
            <w:rStyle w:val="af8"/>
            <w:rFonts w:hint="eastAsia"/>
          </w:rPr>
          <w:t>前提知識</w:t>
        </w:r>
        <w:r>
          <w:rPr>
            <w:webHidden/>
          </w:rPr>
          <w:tab/>
        </w:r>
        <w:r>
          <w:rPr>
            <w:webHidden/>
          </w:rPr>
          <w:fldChar w:fldCharType="begin"/>
        </w:r>
        <w:r>
          <w:rPr>
            <w:webHidden/>
          </w:rPr>
          <w:instrText xml:space="preserve"> PAGEREF _Toc350339167 \h </w:instrText>
        </w:r>
        <w:r>
          <w:rPr>
            <w:webHidden/>
          </w:rPr>
        </w:r>
        <w:r>
          <w:rPr>
            <w:webHidden/>
          </w:rPr>
          <w:fldChar w:fldCharType="separate"/>
        </w:r>
        <w:r>
          <w:rPr>
            <w:webHidden/>
          </w:rPr>
          <w:t>1</w:t>
        </w:r>
        <w:r>
          <w:rPr>
            <w:webHidden/>
          </w:rPr>
          <w:fldChar w:fldCharType="end"/>
        </w:r>
      </w:hyperlink>
    </w:p>
    <w:p w:rsidR="00A27C11" w:rsidRDefault="00A27C11">
      <w:pPr>
        <w:pStyle w:val="15"/>
        <w:rPr>
          <w:rFonts w:asciiTheme="minorHAnsi" w:eastAsiaTheme="minorEastAsia" w:hAnsiTheme="minorHAnsi"/>
          <w:bCs w:val="0"/>
          <w:sz w:val="21"/>
          <w:szCs w:val="22"/>
        </w:rPr>
      </w:pPr>
      <w:hyperlink w:anchor="_Toc350339168" w:history="1">
        <w:r w:rsidRPr="00687668">
          <w:rPr>
            <w:rStyle w:val="af8"/>
            <w:rFonts w:eastAsia="VL Pゴシック"/>
          </w:rPr>
          <w:t>2.</w:t>
        </w:r>
        <w:r>
          <w:rPr>
            <w:rFonts w:asciiTheme="minorHAnsi" w:eastAsiaTheme="minorEastAsia" w:hAnsiTheme="minorHAnsi"/>
            <w:bCs w:val="0"/>
            <w:sz w:val="21"/>
            <w:szCs w:val="22"/>
          </w:rPr>
          <w:tab/>
        </w:r>
        <w:r w:rsidRPr="00687668">
          <w:rPr>
            <w:rStyle w:val="af8"/>
            <w:rFonts w:hint="eastAsia"/>
          </w:rPr>
          <w:t>共通</w:t>
        </w:r>
        <w:r>
          <w:rPr>
            <w:webHidden/>
          </w:rPr>
          <w:tab/>
        </w:r>
        <w:r>
          <w:rPr>
            <w:webHidden/>
          </w:rPr>
          <w:fldChar w:fldCharType="begin"/>
        </w:r>
        <w:r>
          <w:rPr>
            <w:webHidden/>
          </w:rPr>
          <w:instrText xml:space="preserve"> PAGEREF _Toc350339168 \h </w:instrText>
        </w:r>
        <w:r>
          <w:rPr>
            <w:webHidden/>
          </w:rPr>
        </w:r>
        <w:r>
          <w:rPr>
            <w:webHidden/>
          </w:rPr>
          <w:fldChar w:fldCharType="separate"/>
        </w:r>
        <w:r>
          <w:rPr>
            <w:webHidden/>
          </w:rPr>
          <w:t>2</w:t>
        </w:r>
        <w:r>
          <w:rPr>
            <w:webHidden/>
          </w:rPr>
          <w:fldChar w:fldCharType="end"/>
        </w:r>
      </w:hyperlink>
    </w:p>
    <w:p w:rsidR="00A27C11" w:rsidRDefault="00A27C11">
      <w:pPr>
        <w:pStyle w:val="25"/>
        <w:rPr>
          <w:rFonts w:asciiTheme="minorHAnsi" w:eastAsiaTheme="minorEastAsia" w:hAnsiTheme="minorHAnsi"/>
          <w:sz w:val="21"/>
          <w:szCs w:val="22"/>
        </w:rPr>
      </w:pPr>
      <w:hyperlink w:anchor="_Toc350339169" w:history="1">
        <w:r w:rsidRPr="00687668">
          <w:rPr>
            <w:rStyle w:val="af8"/>
          </w:rPr>
          <w:t>2.1.</w:t>
        </w:r>
        <w:r>
          <w:rPr>
            <w:rFonts w:asciiTheme="minorHAnsi" w:eastAsiaTheme="minorEastAsia" w:hAnsiTheme="minorHAnsi"/>
            <w:sz w:val="21"/>
            <w:szCs w:val="22"/>
          </w:rPr>
          <w:tab/>
        </w:r>
        <w:r w:rsidRPr="00687668">
          <w:rPr>
            <w:rStyle w:val="af8"/>
            <w:rFonts w:hint="eastAsia"/>
          </w:rPr>
          <w:t>命名規則</w:t>
        </w:r>
        <w:r>
          <w:rPr>
            <w:webHidden/>
          </w:rPr>
          <w:tab/>
        </w:r>
        <w:r>
          <w:rPr>
            <w:webHidden/>
          </w:rPr>
          <w:fldChar w:fldCharType="begin"/>
        </w:r>
        <w:r>
          <w:rPr>
            <w:webHidden/>
          </w:rPr>
          <w:instrText xml:space="preserve"> PAGEREF _Toc350339169 \h </w:instrText>
        </w:r>
        <w:r>
          <w:rPr>
            <w:webHidden/>
          </w:rPr>
        </w:r>
        <w:r>
          <w:rPr>
            <w:webHidden/>
          </w:rPr>
          <w:fldChar w:fldCharType="separate"/>
        </w:r>
        <w:r>
          <w:rPr>
            <w:webHidden/>
          </w:rPr>
          <w:t>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70" w:history="1">
        <w:r w:rsidRPr="00687668">
          <w:rPr>
            <w:rStyle w:val="af8"/>
            <w:rFonts w:ascii="VL Pゴシック" w:eastAsia="VL Pゴシック" w:hAnsi="VL Pゴシック"/>
            <w:noProof/>
          </w:rPr>
          <w:t>2.1.1.</w:t>
        </w:r>
        <w:r>
          <w:rPr>
            <w:rFonts w:asciiTheme="minorHAnsi" w:eastAsiaTheme="minorEastAsia" w:hAnsiTheme="minorHAnsi"/>
            <w:iCs w:val="0"/>
            <w:noProof/>
            <w:szCs w:val="22"/>
          </w:rPr>
          <w:tab/>
        </w:r>
        <w:r w:rsidRPr="00687668">
          <w:rPr>
            <w:rStyle w:val="af8"/>
            <w:rFonts w:hint="eastAsia"/>
            <w:noProof/>
          </w:rPr>
          <w:t>キャメルケースの優先的利用（必須）</w:t>
        </w:r>
        <w:r>
          <w:rPr>
            <w:noProof/>
            <w:webHidden/>
          </w:rPr>
          <w:tab/>
        </w:r>
        <w:r>
          <w:rPr>
            <w:noProof/>
            <w:webHidden/>
          </w:rPr>
          <w:fldChar w:fldCharType="begin"/>
        </w:r>
        <w:r>
          <w:rPr>
            <w:noProof/>
            <w:webHidden/>
          </w:rPr>
          <w:instrText xml:space="preserve"> PAGEREF _Toc350339170 \h </w:instrText>
        </w:r>
        <w:r>
          <w:rPr>
            <w:noProof/>
            <w:webHidden/>
          </w:rPr>
        </w:r>
        <w:r>
          <w:rPr>
            <w:noProof/>
            <w:webHidden/>
          </w:rPr>
          <w:fldChar w:fldCharType="separate"/>
        </w:r>
        <w:r>
          <w:rPr>
            <w:noProof/>
            <w:webHidden/>
          </w:rPr>
          <w:t>2</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71" w:history="1">
        <w:r w:rsidRPr="00687668">
          <w:rPr>
            <w:rStyle w:val="af8"/>
            <w:rFonts w:ascii="VL Pゴシック" w:eastAsia="VL Pゴシック" w:hAnsi="VL Pゴシック"/>
            <w:noProof/>
          </w:rPr>
          <w:t>2.1.2.</w:t>
        </w:r>
        <w:r>
          <w:rPr>
            <w:rFonts w:asciiTheme="minorHAnsi" w:eastAsiaTheme="minorEastAsia" w:hAnsiTheme="minorHAnsi"/>
            <w:iCs w:val="0"/>
            <w:noProof/>
            <w:szCs w:val="22"/>
          </w:rPr>
          <w:tab/>
        </w:r>
        <w:r w:rsidRPr="00687668">
          <w:rPr>
            <w:rStyle w:val="af8"/>
            <w:rFonts w:hint="eastAsia"/>
            <w:noProof/>
          </w:rPr>
          <w:t>共通認識のない略語の利用（禁止）</w:t>
        </w:r>
        <w:r>
          <w:rPr>
            <w:noProof/>
            <w:webHidden/>
          </w:rPr>
          <w:tab/>
        </w:r>
        <w:r>
          <w:rPr>
            <w:noProof/>
            <w:webHidden/>
          </w:rPr>
          <w:fldChar w:fldCharType="begin"/>
        </w:r>
        <w:r>
          <w:rPr>
            <w:noProof/>
            <w:webHidden/>
          </w:rPr>
          <w:instrText xml:space="preserve"> PAGEREF _Toc350339171 \h </w:instrText>
        </w:r>
        <w:r>
          <w:rPr>
            <w:noProof/>
            <w:webHidden/>
          </w:rPr>
        </w:r>
        <w:r>
          <w:rPr>
            <w:noProof/>
            <w:webHidden/>
          </w:rPr>
          <w:fldChar w:fldCharType="separate"/>
        </w:r>
        <w:r>
          <w:rPr>
            <w:noProof/>
            <w:webHidden/>
          </w:rPr>
          <w:t>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72" w:history="1">
        <w:r w:rsidRPr="00687668">
          <w:rPr>
            <w:rStyle w:val="af8"/>
          </w:rPr>
          <w:t>2.2.</w:t>
        </w:r>
        <w:r>
          <w:rPr>
            <w:rFonts w:asciiTheme="minorHAnsi" w:eastAsiaTheme="minorEastAsia" w:hAnsiTheme="minorHAnsi"/>
            <w:sz w:val="21"/>
            <w:szCs w:val="22"/>
          </w:rPr>
          <w:tab/>
        </w:r>
        <w:r w:rsidRPr="00687668">
          <w:rPr>
            <w:rStyle w:val="af8"/>
            <w:rFonts w:hint="eastAsia"/>
          </w:rPr>
          <w:t>エンコーディング</w:t>
        </w:r>
        <w:r>
          <w:rPr>
            <w:webHidden/>
          </w:rPr>
          <w:tab/>
        </w:r>
        <w:r>
          <w:rPr>
            <w:webHidden/>
          </w:rPr>
          <w:fldChar w:fldCharType="begin"/>
        </w:r>
        <w:r>
          <w:rPr>
            <w:webHidden/>
          </w:rPr>
          <w:instrText xml:space="preserve"> PAGEREF _Toc350339172 \h </w:instrText>
        </w:r>
        <w:r>
          <w:rPr>
            <w:webHidden/>
          </w:rPr>
        </w:r>
        <w:r>
          <w:rPr>
            <w:webHidden/>
          </w:rPr>
          <w:fldChar w:fldCharType="separate"/>
        </w:r>
        <w:r>
          <w:rPr>
            <w:webHidden/>
          </w:rPr>
          <w:t>3</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73" w:history="1">
        <w:r w:rsidRPr="00687668">
          <w:rPr>
            <w:rStyle w:val="af8"/>
            <w:rFonts w:ascii="VL Pゴシック" w:eastAsia="VL Pゴシック" w:hAnsi="VL Pゴシック"/>
            <w:noProof/>
          </w:rPr>
          <w:t>2.2.1.</w:t>
        </w:r>
        <w:r>
          <w:rPr>
            <w:rFonts w:asciiTheme="minorHAnsi" w:eastAsiaTheme="minorEastAsia" w:hAnsiTheme="minorHAnsi"/>
            <w:iCs w:val="0"/>
            <w:noProof/>
            <w:szCs w:val="22"/>
          </w:rPr>
          <w:tab/>
        </w:r>
        <w:r w:rsidRPr="00687668">
          <w:rPr>
            <w:rStyle w:val="af8"/>
            <w:noProof/>
          </w:rPr>
          <w:t>UTF-8</w:t>
        </w:r>
        <w:r w:rsidRPr="00687668">
          <w:rPr>
            <w:rStyle w:val="af8"/>
            <w:rFonts w:hint="eastAsia"/>
            <w:noProof/>
          </w:rPr>
          <w:t>の選択（必須）</w:t>
        </w:r>
        <w:r>
          <w:rPr>
            <w:noProof/>
            <w:webHidden/>
          </w:rPr>
          <w:tab/>
        </w:r>
        <w:r>
          <w:rPr>
            <w:noProof/>
            <w:webHidden/>
          </w:rPr>
          <w:fldChar w:fldCharType="begin"/>
        </w:r>
        <w:r>
          <w:rPr>
            <w:noProof/>
            <w:webHidden/>
          </w:rPr>
          <w:instrText xml:space="preserve"> PAGEREF _Toc350339173 \h </w:instrText>
        </w:r>
        <w:r>
          <w:rPr>
            <w:noProof/>
            <w:webHidden/>
          </w:rPr>
        </w:r>
        <w:r>
          <w:rPr>
            <w:noProof/>
            <w:webHidden/>
          </w:rPr>
          <w:fldChar w:fldCharType="separate"/>
        </w:r>
        <w:r>
          <w:rPr>
            <w:noProof/>
            <w:webHidden/>
          </w:rPr>
          <w:t>3</w:t>
        </w:r>
        <w:r>
          <w:rPr>
            <w:noProof/>
            <w:webHidden/>
          </w:rPr>
          <w:fldChar w:fldCharType="end"/>
        </w:r>
      </w:hyperlink>
    </w:p>
    <w:p w:rsidR="00A27C11" w:rsidRDefault="00A27C11">
      <w:pPr>
        <w:pStyle w:val="15"/>
        <w:rPr>
          <w:rFonts w:asciiTheme="minorHAnsi" w:eastAsiaTheme="minorEastAsia" w:hAnsiTheme="minorHAnsi"/>
          <w:bCs w:val="0"/>
          <w:sz w:val="21"/>
          <w:szCs w:val="22"/>
        </w:rPr>
      </w:pPr>
      <w:hyperlink w:anchor="_Toc350339174" w:history="1">
        <w:r w:rsidRPr="00687668">
          <w:rPr>
            <w:rStyle w:val="af8"/>
            <w:rFonts w:eastAsia="VL Pゴシック"/>
          </w:rPr>
          <w:t>3.</w:t>
        </w:r>
        <w:r>
          <w:rPr>
            <w:rFonts w:asciiTheme="minorHAnsi" w:eastAsiaTheme="minorEastAsia" w:hAnsiTheme="minorHAnsi"/>
            <w:bCs w:val="0"/>
            <w:sz w:val="21"/>
            <w:szCs w:val="22"/>
          </w:rPr>
          <w:tab/>
        </w:r>
        <w:r w:rsidRPr="00687668">
          <w:rPr>
            <w:rStyle w:val="af8"/>
          </w:rPr>
          <w:t>ActionScript</w:t>
        </w:r>
        <w:r>
          <w:rPr>
            <w:webHidden/>
          </w:rPr>
          <w:tab/>
        </w:r>
        <w:r>
          <w:rPr>
            <w:webHidden/>
          </w:rPr>
          <w:fldChar w:fldCharType="begin"/>
        </w:r>
        <w:r>
          <w:rPr>
            <w:webHidden/>
          </w:rPr>
          <w:instrText xml:space="preserve"> PAGEREF _Toc350339174 \h </w:instrText>
        </w:r>
        <w:r>
          <w:rPr>
            <w:webHidden/>
          </w:rPr>
        </w:r>
        <w:r>
          <w:rPr>
            <w:webHidden/>
          </w:rPr>
          <w:fldChar w:fldCharType="separate"/>
        </w:r>
        <w:r>
          <w:rPr>
            <w:webHidden/>
          </w:rPr>
          <w:t>4</w:t>
        </w:r>
        <w:r>
          <w:rPr>
            <w:webHidden/>
          </w:rPr>
          <w:fldChar w:fldCharType="end"/>
        </w:r>
      </w:hyperlink>
    </w:p>
    <w:p w:rsidR="00A27C11" w:rsidRDefault="00A27C11">
      <w:pPr>
        <w:pStyle w:val="25"/>
        <w:rPr>
          <w:rFonts w:asciiTheme="minorHAnsi" w:eastAsiaTheme="minorEastAsia" w:hAnsiTheme="minorHAnsi"/>
          <w:sz w:val="21"/>
          <w:szCs w:val="22"/>
        </w:rPr>
      </w:pPr>
      <w:hyperlink w:anchor="_Toc350339176" w:history="1">
        <w:r w:rsidRPr="00687668">
          <w:rPr>
            <w:rStyle w:val="af8"/>
          </w:rPr>
          <w:t>3.1.</w:t>
        </w:r>
        <w:r>
          <w:rPr>
            <w:rFonts w:asciiTheme="minorHAnsi" w:eastAsiaTheme="minorEastAsia" w:hAnsiTheme="minorHAnsi"/>
            <w:sz w:val="21"/>
            <w:szCs w:val="22"/>
          </w:rPr>
          <w:tab/>
        </w:r>
        <w:r w:rsidRPr="00687668">
          <w:rPr>
            <w:rStyle w:val="af8"/>
            <w:rFonts w:hint="eastAsia"/>
          </w:rPr>
          <w:t>ソースファイル</w:t>
        </w:r>
        <w:r>
          <w:rPr>
            <w:webHidden/>
          </w:rPr>
          <w:tab/>
        </w:r>
        <w:r>
          <w:rPr>
            <w:webHidden/>
          </w:rPr>
          <w:fldChar w:fldCharType="begin"/>
        </w:r>
        <w:r>
          <w:rPr>
            <w:webHidden/>
          </w:rPr>
          <w:instrText xml:space="preserve"> PAGEREF _Toc350339176 \h </w:instrText>
        </w:r>
        <w:r>
          <w:rPr>
            <w:webHidden/>
          </w:rPr>
        </w:r>
        <w:r>
          <w:rPr>
            <w:webHidden/>
          </w:rPr>
          <w:fldChar w:fldCharType="separate"/>
        </w:r>
        <w:r>
          <w:rPr>
            <w:webHidden/>
          </w:rPr>
          <w:t>4</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77" w:history="1">
        <w:r w:rsidRPr="00687668">
          <w:rPr>
            <w:rStyle w:val="af8"/>
            <w:rFonts w:ascii="VL Pゴシック" w:eastAsia="VL Pゴシック" w:hAnsi="VL Pゴシック"/>
            <w:noProof/>
          </w:rPr>
          <w:t>3.1.1.</w:t>
        </w:r>
        <w:r>
          <w:rPr>
            <w:rFonts w:asciiTheme="minorHAnsi" w:eastAsiaTheme="minorEastAsia" w:hAnsiTheme="minorHAnsi"/>
            <w:iCs w:val="0"/>
            <w:noProof/>
            <w:szCs w:val="22"/>
          </w:rPr>
          <w:tab/>
        </w:r>
        <w:r w:rsidRPr="00687668">
          <w:rPr>
            <w:rStyle w:val="af8"/>
            <w:rFonts w:hint="eastAsia"/>
            <w:noProof/>
          </w:rPr>
          <w:t>インポート可能な</w:t>
        </w:r>
        <w:r w:rsidRPr="00687668">
          <w:rPr>
            <w:rStyle w:val="af8"/>
            <w:noProof/>
          </w:rPr>
          <w:t>API</w:t>
        </w:r>
        <w:r w:rsidRPr="00687668">
          <w:rPr>
            <w:rStyle w:val="af8"/>
            <w:rFonts w:hint="eastAsia"/>
            <w:noProof/>
          </w:rPr>
          <w:t>と同じファイル名（必須）</w:t>
        </w:r>
        <w:r>
          <w:rPr>
            <w:noProof/>
            <w:webHidden/>
          </w:rPr>
          <w:tab/>
        </w:r>
        <w:r>
          <w:rPr>
            <w:noProof/>
            <w:webHidden/>
          </w:rPr>
          <w:fldChar w:fldCharType="begin"/>
        </w:r>
        <w:r>
          <w:rPr>
            <w:noProof/>
            <w:webHidden/>
          </w:rPr>
          <w:instrText xml:space="preserve"> PAGEREF _Toc350339177 \h </w:instrText>
        </w:r>
        <w:r>
          <w:rPr>
            <w:noProof/>
            <w:webHidden/>
          </w:rPr>
        </w:r>
        <w:r>
          <w:rPr>
            <w:noProof/>
            <w:webHidden/>
          </w:rPr>
          <w:fldChar w:fldCharType="separate"/>
        </w:r>
        <w:r>
          <w:rPr>
            <w:noProof/>
            <w:webHidden/>
          </w:rPr>
          <w:t>4</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78" w:history="1">
        <w:r w:rsidRPr="00687668">
          <w:rPr>
            <w:rStyle w:val="af8"/>
          </w:rPr>
          <w:t>3.2.</w:t>
        </w:r>
        <w:r>
          <w:rPr>
            <w:rFonts w:asciiTheme="minorHAnsi" w:eastAsiaTheme="minorEastAsia" w:hAnsiTheme="minorHAnsi"/>
            <w:sz w:val="21"/>
            <w:szCs w:val="22"/>
          </w:rPr>
          <w:tab/>
        </w:r>
        <w:r w:rsidRPr="00687668">
          <w:rPr>
            <w:rStyle w:val="af8"/>
            <w:rFonts w:hint="eastAsia"/>
          </w:rPr>
          <w:t>ブロックとインデント</w:t>
        </w:r>
        <w:r>
          <w:rPr>
            <w:webHidden/>
          </w:rPr>
          <w:tab/>
        </w:r>
        <w:r>
          <w:rPr>
            <w:webHidden/>
          </w:rPr>
          <w:fldChar w:fldCharType="begin"/>
        </w:r>
        <w:r>
          <w:rPr>
            <w:webHidden/>
          </w:rPr>
          <w:instrText xml:space="preserve"> PAGEREF _Toc350339178 \h </w:instrText>
        </w:r>
        <w:r>
          <w:rPr>
            <w:webHidden/>
          </w:rPr>
        </w:r>
        <w:r>
          <w:rPr>
            <w:webHidden/>
          </w:rPr>
          <w:fldChar w:fldCharType="separate"/>
        </w:r>
        <w:r>
          <w:rPr>
            <w:webHidden/>
          </w:rPr>
          <w:t>5</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79" w:history="1">
        <w:r w:rsidRPr="00687668">
          <w:rPr>
            <w:rStyle w:val="af8"/>
            <w:rFonts w:ascii="VL Pゴシック" w:eastAsia="VL Pゴシック" w:hAnsi="VL Pゴシック"/>
            <w:noProof/>
          </w:rPr>
          <w:t>3.2.1.</w:t>
        </w:r>
        <w:r>
          <w:rPr>
            <w:rFonts w:asciiTheme="minorHAnsi" w:eastAsiaTheme="minorEastAsia" w:hAnsiTheme="minorHAnsi"/>
            <w:iCs w:val="0"/>
            <w:noProof/>
            <w:szCs w:val="22"/>
          </w:rPr>
          <w:tab/>
        </w:r>
        <w:r w:rsidRPr="00687668">
          <w:rPr>
            <w:rStyle w:val="af8"/>
            <w:rFonts w:hint="eastAsia"/>
            <w:noProof/>
          </w:rPr>
          <w:t>半角空白によるインデント（必須）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_Toc350339179 \h </w:instrText>
        </w:r>
        <w:r>
          <w:rPr>
            <w:noProof/>
            <w:webHidden/>
          </w:rPr>
        </w:r>
        <w:r>
          <w:rPr>
            <w:noProof/>
            <w:webHidden/>
          </w:rPr>
          <w:fldChar w:fldCharType="separate"/>
        </w:r>
        <w:r>
          <w:rPr>
            <w:noProof/>
            <w:webHidden/>
          </w:rPr>
          <w:t>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0" w:history="1">
        <w:r w:rsidRPr="00687668">
          <w:rPr>
            <w:rStyle w:val="af8"/>
            <w:rFonts w:ascii="VL Pゴシック" w:eastAsia="VL Pゴシック" w:hAnsi="VL Pゴシック"/>
            <w:noProof/>
          </w:rPr>
          <w:t>3.2.2.</w:t>
        </w:r>
        <w:r>
          <w:rPr>
            <w:rFonts w:asciiTheme="minorHAnsi" w:eastAsiaTheme="minorEastAsia" w:hAnsiTheme="minorHAnsi"/>
            <w:iCs w:val="0"/>
            <w:noProof/>
            <w:szCs w:val="22"/>
          </w:rPr>
          <w:tab/>
        </w:r>
        <w:r w:rsidRPr="00687668">
          <w:rPr>
            <w:rStyle w:val="af8"/>
            <w:rFonts w:hint="eastAsia"/>
            <w:noProof/>
          </w:rPr>
          <w:t>行末でのブロック開始（必須）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_Toc350339180 \h </w:instrText>
        </w:r>
        <w:r>
          <w:rPr>
            <w:noProof/>
            <w:webHidden/>
          </w:rPr>
        </w:r>
        <w:r>
          <w:rPr>
            <w:noProof/>
            <w:webHidden/>
          </w:rPr>
          <w:fldChar w:fldCharType="separate"/>
        </w:r>
        <w:r>
          <w:rPr>
            <w:noProof/>
            <w:webHidden/>
          </w:rPr>
          <w:t>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1" w:history="1">
        <w:r w:rsidRPr="00687668">
          <w:rPr>
            <w:rStyle w:val="af8"/>
            <w:rFonts w:ascii="VL Pゴシック" w:eastAsia="VL Pゴシック" w:hAnsi="VL Pゴシック"/>
            <w:noProof/>
          </w:rPr>
          <w:t>3.2.3.</w:t>
        </w:r>
        <w:r>
          <w:rPr>
            <w:rFonts w:asciiTheme="minorHAnsi" w:eastAsiaTheme="minorEastAsia" w:hAnsiTheme="minorHAnsi"/>
            <w:iCs w:val="0"/>
            <w:noProof/>
            <w:szCs w:val="22"/>
          </w:rPr>
          <w:tab/>
        </w:r>
        <w:r w:rsidRPr="00687668">
          <w:rPr>
            <w:rStyle w:val="af8"/>
            <w:rFonts w:hint="eastAsia"/>
            <w:noProof/>
          </w:rPr>
          <w:t>行頭でのブロック終了（必須）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_Toc350339181 \h </w:instrText>
        </w:r>
        <w:r>
          <w:rPr>
            <w:noProof/>
            <w:webHidden/>
          </w:rPr>
        </w:r>
        <w:r>
          <w:rPr>
            <w:noProof/>
            <w:webHidden/>
          </w:rPr>
          <w:fldChar w:fldCharType="separate"/>
        </w:r>
        <w:r>
          <w:rPr>
            <w:noProof/>
            <w:webHidden/>
          </w:rPr>
          <w:t>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2" w:history="1">
        <w:r w:rsidRPr="00687668">
          <w:rPr>
            <w:rStyle w:val="af8"/>
            <w:rFonts w:ascii="VL Pゴシック" w:eastAsia="VL Pゴシック" w:hAnsi="VL Pゴシック"/>
            <w:noProof/>
          </w:rPr>
          <w:t>3.2.4.</w:t>
        </w:r>
        <w:r>
          <w:rPr>
            <w:rFonts w:asciiTheme="minorHAnsi" w:eastAsiaTheme="minorEastAsia" w:hAnsiTheme="minorHAnsi"/>
            <w:iCs w:val="0"/>
            <w:noProof/>
            <w:szCs w:val="22"/>
          </w:rPr>
          <w:tab/>
        </w:r>
        <w:r w:rsidRPr="00687668">
          <w:rPr>
            <w:rStyle w:val="af8"/>
            <w:rFonts w:hint="eastAsia"/>
            <w:noProof/>
          </w:rPr>
          <w:t>最大行幅の統一（必須）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_Toc350339182 \h </w:instrText>
        </w:r>
        <w:r>
          <w:rPr>
            <w:noProof/>
            <w:webHidden/>
          </w:rPr>
        </w:r>
        <w:r>
          <w:rPr>
            <w:noProof/>
            <w:webHidden/>
          </w:rPr>
          <w:fldChar w:fldCharType="separate"/>
        </w:r>
        <w:r>
          <w:rPr>
            <w:noProof/>
            <w:webHidden/>
          </w:rPr>
          <w:t>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3" w:history="1">
        <w:r w:rsidRPr="00687668">
          <w:rPr>
            <w:rStyle w:val="af8"/>
            <w:rFonts w:ascii="VL Pゴシック" w:eastAsia="VL Pゴシック" w:hAnsi="VL Pゴシック"/>
            <w:noProof/>
          </w:rPr>
          <w:t>3.2.5.</w:t>
        </w:r>
        <w:r>
          <w:rPr>
            <w:rFonts w:asciiTheme="minorHAnsi" w:eastAsiaTheme="minorEastAsia" w:hAnsiTheme="minorHAnsi"/>
            <w:iCs w:val="0"/>
            <w:noProof/>
            <w:szCs w:val="22"/>
          </w:rPr>
          <w:tab/>
        </w:r>
        <w:r w:rsidRPr="00687668">
          <w:rPr>
            <w:rStyle w:val="af8"/>
            <w:rFonts w:hint="eastAsia"/>
            <w:noProof/>
          </w:rPr>
          <w:t>継続行のインデント（必須）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_Toc350339183 \h </w:instrText>
        </w:r>
        <w:r>
          <w:rPr>
            <w:noProof/>
            <w:webHidden/>
          </w:rPr>
        </w:r>
        <w:r>
          <w:rPr>
            <w:noProof/>
            <w:webHidden/>
          </w:rPr>
          <w:fldChar w:fldCharType="separate"/>
        </w:r>
        <w:r>
          <w:rPr>
            <w:noProof/>
            <w:webHidden/>
          </w:rPr>
          <w:t>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4" w:history="1">
        <w:r w:rsidRPr="00687668">
          <w:rPr>
            <w:rStyle w:val="af8"/>
            <w:rFonts w:ascii="VL Pゴシック" w:eastAsia="VL Pゴシック" w:hAnsi="VL Pゴシック"/>
            <w:noProof/>
          </w:rPr>
          <w:t>3.2.6.</w:t>
        </w:r>
        <w:r>
          <w:rPr>
            <w:rFonts w:asciiTheme="minorHAnsi" w:eastAsiaTheme="minorEastAsia" w:hAnsiTheme="minorHAnsi"/>
            <w:iCs w:val="0"/>
            <w:noProof/>
            <w:szCs w:val="22"/>
          </w:rPr>
          <w:tab/>
        </w:r>
        <w:r w:rsidRPr="00687668">
          <w:rPr>
            <w:rStyle w:val="af8"/>
            <w:rFonts w:hint="eastAsia"/>
            <w:noProof/>
          </w:rPr>
          <w:t>行折り返し時の行頭の演算子（必須）</w:t>
        </w:r>
        <w:r>
          <w:rPr>
            <w:noProof/>
            <w:webHidden/>
          </w:rPr>
          <w:tab/>
        </w:r>
        <w:r>
          <w:rPr>
            <w:noProof/>
            <w:webHidden/>
          </w:rPr>
          <w:fldChar w:fldCharType="begin"/>
        </w:r>
        <w:r>
          <w:rPr>
            <w:noProof/>
            <w:webHidden/>
          </w:rPr>
          <w:instrText xml:space="preserve"> PAGEREF _Toc350339184 \h </w:instrText>
        </w:r>
        <w:r>
          <w:rPr>
            <w:noProof/>
            <w:webHidden/>
          </w:rPr>
        </w:r>
        <w:r>
          <w:rPr>
            <w:noProof/>
            <w:webHidden/>
          </w:rPr>
          <w:fldChar w:fldCharType="separate"/>
        </w:r>
        <w:r>
          <w:rPr>
            <w:noProof/>
            <w:webHidden/>
          </w:rPr>
          <w:t>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85" w:history="1">
        <w:r w:rsidRPr="00687668">
          <w:rPr>
            <w:rStyle w:val="af8"/>
            <w:rFonts w:ascii="VL Pゴシック" w:eastAsia="VL Pゴシック" w:hAnsi="VL Pゴシック"/>
            <w:noProof/>
          </w:rPr>
          <w:t>3.2.7.</w:t>
        </w:r>
        <w:r>
          <w:rPr>
            <w:rFonts w:asciiTheme="minorHAnsi" w:eastAsiaTheme="minorEastAsia" w:hAnsiTheme="minorHAnsi"/>
            <w:iCs w:val="0"/>
            <w:noProof/>
            <w:szCs w:val="22"/>
          </w:rPr>
          <w:tab/>
        </w:r>
        <w:r w:rsidRPr="00687668">
          <w:rPr>
            <w:rStyle w:val="af8"/>
            <w:rFonts w:hint="eastAsia"/>
            <w:noProof/>
          </w:rPr>
          <w:t>空白行の挿入（必須）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_Toc350339185 \h </w:instrText>
        </w:r>
        <w:r>
          <w:rPr>
            <w:noProof/>
            <w:webHidden/>
          </w:rPr>
        </w:r>
        <w:r>
          <w:rPr>
            <w:noProof/>
            <w:webHidden/>
          </w:rPr>
          <w:fldChar w:fldCharType="separate"/>
        </w:r>
        <w:r>
          <w:rPr>
            <w:noProof/>
            <w:webHidden/>
          </w:rPr>
          <w:t>6</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86" w:history="1">
        <w:r w:rsidRPr="00687668">
          <w:rPr>
            <w:rStyle w:val="af8"/>
          </w:rPr>
          <w:t>3.3.</w:t>
        </w:r>
        <w:r>
          <w:rPr>
            <w:rFonts w:asciiTheme="minorHAnsi" w:eastAsiaTheme="minorEastAsia" w:hAnsiTheme="minorHAnsi"/>
            <w:sz w:val="21"/>
            <w:szCs w:val="22"/>
          </w:rPr>
          <w:tab/>
        </w:r>
        <w:r w:rsidRPr="00687668">
          <w:rPr>
            <w:rStyle w:val="af8"/>
            <w:rFonts w:hint="eastAsia"/>
          </w:rPr>
          <w:t>文と式</w:t>
        </w:r>
        <w:r>
          <w:rPr>
            <w:webHidden/>
          </w:rPr>
          <w:tab/>
        </w:r>
        <w:r>
          <w:rPr>
            <w:webHidden/>
          </w:rPr>
          <w:fldChar w:fldCharType="begin"/>
        </w:r>
        <w:r>
          <w:rPr>
            <w:webHidden/>
          </w:rPr>
          <w:instrText xml:space="preserve"> PAGEREF _Toc350339186 \h </w:instrText>
        </w:r>
        <w:r>
          <w:rPr>
            <w:webHidden/>
          </w:rPr>
        </w:r>
        <w:r>
          <w:rPr>
            <w:webHidden/>
          </w:rPr>
          <w:fldChar w:fldCharType="separate"/>
        </w:r>
        <w:r>
          <w:rPr>
            <w:webHidden/>
          </w:rPr>
          <w:t>7</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87" w:history="1">
        <w:r w:rsidRPr="00687668">
          <w:rPr>
            <w:rStyle w:val="af8"/>
            <w:rFonts w:ascii="VL Pゴシック" w:eastAsia="VL Pゴシック" w:hAnsi="VL Pゴシック"/>
            <w:noProof/>
          </w:rPr>
          <w:t>3.3.1.</w:t>
        </w:r>
        <w:r>
          <w:rPr>
            <w:rFonts w:asciiTheme="minorHAnsi" w:eastAsiaTheme="minorEastAsia" w:hAnsiTheme="minorHAnsi"/>
            <w:iCs w:val="0"/>
            <w:noProof/>
            <w:szCs w:val="22"/>
          </w:rPr>
          <w:tab/>
        </w:r>
        <w:r w:rsidRPr="00687668">
          <w:rPr>
            <w:rStyle w:val="af8"/>
            <w:rFonts w:hint="eastAsia"/>
            <w:noProof/>
          </w:rPr>
          <w:t>セミコロンによる明示的な文の終了（必須）</w:t>
        </w:r>
        <w:r>
          <w:rPr>
            <w:noProof/>
            <w:webHidden/>
          </w:rPr>
          <w:tab/>
        </w:r>
        <w:r>
          <w:rPr>
            <w:noProof/>
            <w:webHidden/>
          </w:rPr>
          <w:fldChar w:fldCharType="begin"/>
        </w:r>
        <w:r>
          <w:rPr>
            <w:noProof/>
            <w:webHidden/>
          </w:rPr>
          <w:instrText xml:space="preserve"> PAGEREF _Toc350339187 \h </w:instrText>
        </w:r>
        <w:r>
          <w:rPr>
            <w:noProof/>
            <w:webHidden/>
          </w:rPr>
        </w:r>
        <w:r>
          <w:rPr>
            <w:noProof/>
            <w:webHidden/>
          </w:rPr>
          <w:fldChar w:fldCharType="separate"/>
        </w:r>
        <w:r>
          <w:rPr>
            <w:noProof/>
            <w:webHidden/>
          </w:rPr>
          <w:t>7</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88" w:history="1">
        <w:r w:rsidRPr="00687668">
          <w:rPr>
            <w:rStyle w:val="af8"/>
          </w:rPr>
          <w:t>3.4.</w:t>
        </w:r>
        <w:r>
          <w:rPr>
            <w:rFonts w:asciiTheme="minorHAnsi" w:eastAsiaTheme="minorEastAsia" w:hAnsiTheme="minorHAnsi"/>
            <w:sz w:val="21"/>
            <w:szCs w:val="22"/>
          </w:rPr>
          <w:tab/>
        </w:r>
        <w:r w:rsidRPr="00687668">
          <w:rPr>
            <w:rStyle w:val="af8"/>
            <w:rFonts w:hint="eastAsia"/>
          </w:rPr>
          <w:t>演算子</w:t>
        </w:r>
        <w:r>
          <w:rPr>
            <w:webHidden/>
          </w:rPr>
          <w:tab/>
        </w:r>
        <w:r>
          <w:rPr>
            <w:webHidden/>
          </w:rPr>
          <w:fldChar w:fldCharType="begin"/>
        </w:r>
        <w:r>
          <w:rPr>
            <w:webHidden/>
          </w:rPr>
          <w:instrText xml:space="preserve"> PAGEREF _Toc350339188 \h </w:instrText>
        </w:r>
        <w:r>
          <w:rPr>
            <w:webHidden/>
          </w:rPr>
        </w:r>
        <w:r>
          <w:rPr>
            <w:webHidden/>
          </w:rPr>
          <w:fldChar w:fldCharType="separate"/>
        </w:r>
        <w:r>
          <w:rPr>
            <w:webHidden/>
          </w:rPr>
          <w:t>7</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89" w:history="1">
        <w:r w:rsidRPr="00687668">
          <w:rPr>
            <w:rStyle w:val="af8"/>
            <w:rFonts w:ascii="VL Pゴシック" w:eastAsia="VL Pゴシック" w:hAnsi="VL Pゴシック"/>
            <w:noProof/>
          </w:rPr>
          <w:t>3.4.1.</w:t>
        </w:r>
        <w:r>
          <w:rPr>
            <w:rFonts w:asciiTheme="minorHAnsi" w:eastAsiaTheme="minorEastAsia" w:hAnsiTheme="minorHAnsi"/>
            <w:iCs w:val="0"/>
            <w:noProof/>
            <w:szCs w:val="22"/>
          </w:rPr>
          <w:tab/>
        </w:r>
        <w:r w:rsidRPr="00687668">
          <w:rPr>
            <w:rStyle w:val="af8"/>
            <w:rFonts w:hint="eastAsia"/>
            <w:noProof/>
          </w:rPr>
          <w:t>後置演算子前の空白（禁止）</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_Toc350339189 \h </w:instrText>
        </w:r>
        <w:r>
          <w:rPr>
            <w:noProof/>
            <w:webHidden/>
          </w:rPr>
        </w:r>
        <w:r>
          <w:rPr>
            <w:noProof/>
            <w:webHidden/>
          </w:rPr>
          <w:fldChar w:fldCharType="separate"/>
        </w:r>
        <w:r>
          <w:rPr>
            <w:noProof/>
            <w:webHidden/>
          </w:rPr>
          <w:t>7</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90" w:history="1">
        <w:r w:rsidRPr="00687668">
          <w:rPr>
            <w:rStyle w:val="af8"/>
            <w:rFonts w:ascii="VL Pゴシック" w:eastAsia="VL Pゴシック" w:hAnsi="VL Pゴシック"/>
            <w:noProof/>
          </w:rPr>
          <w:t>3.4.2.</w:t>
        </w:r>
        <w:r>
          <w:rPr>
            <w:rFonts w:asciiTheme="minorHAnsi" w:eastAsiaTheme="minorEastAsia" w:hAnsiTheme="minorHAnsi"/>
            <w:iCs w:val="0"/>
            <w:noProof/>
            <w:szCs w:val="22"/>
          </w:rPr>
          <w:tab/>
        </w:r>
        <w:r w:rsidRPr="00687668">
          <w:rPr>
            <w:rStyle w:val="af8"/>
            <w:rFonts w:hint="eastAsia"/>
            <w:noProof/>
          </w:rPr>
          <w:t>単項演算子後の空白（禁止）</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_Toc350339190 \h </w:instrText>
        </w:r>
        <w:r>
          <w:rPr>
            <w:noProof/>
            <w:webHidden/>
          </w:rPr>
        </w:r>
        <w:r>
          <w:rPr>
            <w:noProof/>
            <w:webHidden/>
          </w:rPr>
          <w:fldChar w:fldCharType="separate"/>
        </w:r>
        <w:r>
          <w:rPr>
            <w:noProof/>
            <w:webHidden/>
          </w:rPr>
          <w:t>7</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91" w:history="1">
        <w:r w:rsidRPr="00687668">
          <w:rPr>
            <w:rStyle w:val="af8"/>
            <w:rFonts w:ascii="VL Pゴシック" w:eastAsia="VL Pゴシック" w:hAnsi="VL Pゴシック"/>
            <w:noProof/>
          </w:rPr>
          <w:t>3.4.3.</w:t>
        </w:r>
        <w:r>
          <w:rPr>
            <w:rFonts w:asciiTheme="minorHAnsi" w:eastAsiaTheme="minorEastAsia" w:hAnsiTheme="minorHAnsi"/>
            <w:iCs w:val="0"/>
            <w:noProof/>
            <w:szCs w:val="22"/>
          </w:rPr>
          <w:tab/>
        </w:r>
        <w:r w:rsidRPr="00687668">
          <w:rPr>
            <w:rStyle w:val="af8"/>
            <w:rFonts w:hint="eastAsia"/>
            <w:noProof/>
          </w:rPr>
          <w:t>二項演算子前後の空白（必須）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_Toc350339191 \h </w:instrText>
        </w:r>
        <w:r>
          <w:rPr>
            <w:noProof/>
            <w:webHidden/>
          </w:rPr>
        </w:r>
        <w:r>
          <w:rPr>
            <w:noProof/>
            <w:webHidden/>
          </w:rPr>
          <w:fldChar w:fldCharType="separate"/>
        </w:r>
        <w:r>
          <w:rPr>
            <w:noProof/>
            <w:webHidden/>
          </w:rPr>
          <w:t>7</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92" w:history="1">
        <w:r w:rsidRPr="00687668">
          <w:rPr>
            <w:rStyle w:val="af8"/>
            <w:rFonts w:ascii="VL Pゴシック" w:eastAsia="VL Pゴシック" w:hAnsi="VL Pゴシック"/>
            <w:noProof/>
          </w:rPr>
          <w:t>3.4.4.</w:t>
        </w:r>
        <w:r>
          <w:rPr>
            <w:rFonts w:asciiTheme="minorHAnsi" w:eastAsiaTheme="minorEastAsia" w:hAnsiTheme="minorHAnsi"/>
            <w:iCs w:val="0"/>
            <w:noProof/>
            <w:szCs w:val="22"/>
          </w:rPr>
          <w:tab/>
        </w:r>
        <w:r w:rsidRPr="00687668">
          <w:rPr>
            <w:rStyle w:val="af8"/>
            <w:rFonts w:hint="eastAsia"/>
            <w:noProof/>
          </w:rPr>
          <w:t>三項演算子前後の空白（必須）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_Toc350339192 \h </w:instrText>
        </w:r>
        <w:r>
          <w:rPr>
            <w:noProof/>
            <w:webHidden/>
          </w:rPr>
        </w:r>
        <w:r>
          <w:rPr>
            <w:noProof/>
            <w:webHidden/>
          </w:rPr>
          <w:fldChar w:fldCharType="separate"/>
        </w:r>
        <w:r>
          <w:rPr>
            <w:noProof/>
            <w:webHidden/>
          </w:rPr>
          <w:t>8</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93" w:history="1">
        <w:r w:rsidRPr="00687668">
          <w:rPr>
            <w:rStyle w:val="af8"/>
          </w:rPr>
          <w:t>3.5.</w:t>
        </w:r>
        <w:r>
          <w:rPr>
            <w:rFonts w:asciiTheme="minorHAnsi" w:eastAsiaTheme="minorEastAsia" w:hAnsiTheme="minorHAnsi"/>
            <w:sz w:val="21"/>
            <w:szCs w:val="22"/>
          </w:rPr>
          <w:tab/>
        </w:r>
        <w:r w:rsidRPr="00687668">
          <w:rPr>
            <w:rStyle w:val="af8"/>
            <w:rFonts w:hint="eastAsia"/>
          </w:rPr>
          <w:t>制御構文</w:t>
        </w:r>
        <w:r>
          <w:rPr>
            <w:webHidden/>
          </w:rPr>
          <w:tab/>
        </w:r>
        <w:r>
          <w:rPr>
            <w:webHidden/>
          </w:rPr>
          <w:fldChar w:fldCharType="begin"/>
        </w:r>
        <w:r>
          <w:rPr>
            <w:webHidden/>
          </w:rPr>
          <w:instrText xml:space="preserve"> PAGEREF _Toc350339193 \h </w:instrText>
        </w:r>
        <w:r>
          <w:rPr>
            <w:webHidden/>
          </w:rPr>
        </w:r>
        <w:r>
          <w:rPr>
            <w:webHidden/>
          </w:rPr>
          <w:fldChar w:fldCharType="separate"/>
        </w:r>
        <w:r>
          <w:rPr>
            <w:webHidden/>
          </w:rPr>
          <w:t>8</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94" w:history="1">
        <w:r w:rsidRPr="00687668">
          <w:rPr>
            <w:rStyle w:val="af8"/>
            <w:rFonts w:ascii="VL Pゴシック" w:eastAsia="VL Pゴシック" w:hAnsi="VL Pゴシック"/>
            <w:noProof/>
          </w:rPr>
          <w:t>3.5.1.</w:t>
        </w:r>
        <w:r>
          <w:rPr>
            <w:rFonts w:asciiTheme="minorHAnsi" w:eastAsiaTheme="minorEastAsia" w:hAnsiTheme="minorHAnsi"/>
            <w:iCs w:val="0"/>
            <w:noProof/>
            <w:szCs w:val="22"/>
          </w:rPr>
          <w:tab/>
        </w:r>
        <w:r w:rsidRPr="00687668">
          <w:rPr>
            <w:rStyle w:val="af8"/>
            <w:rFonts w:hint="eastAsia"/>
            <w:noProof/>
          </w:rPr>
          <w:t>制御指示子に対応する丸括弧前後の空白（必須）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_Toc350339194 \h </w:instrText>
        </w:r>
        <w:r>
          <w:rPr>
            <w:noProof/>
            <w:webHidden/>
          </w:rPr>
        </w:r>
        <w:r>
          <w:rPr>
            <w:noProof/>
            <w:webHidden/>
          </w:rPr>
          <w:fldChar w:fldCharType="separate"/>
        </w:r>
        <w:r>
          <w:rPr>
            <w:noProof/>
            <w:webHidden/>
          </w:rPr>
          <w:t>8</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95" w:history="1">
        <w:r w:rsidRPr="00687668">
          <w:rPr>
            <w:rStyle w:val="af8"/>
            <w:rFonts w:ascii="VL Pゴシック" w:eastAsia="VL Pゴシック" w:hAnsi="VL Pゴシック"/>
            <w:noProof/>
          </w:rPr>
          <w:t>3.5.2.</w:t>
        </w:r>
        <w:r>
          <w:rPr>
            <w:rFonts w:asciiTheme="minorHAnsi" w:eastAsiaTheme="minorEastAsia" w:hAnsiTheme="minorHAnsi"/>
            <w:iCs w:val="0"/>
            <w:noProof/>
            <w:szCs w:val="22"/>
          </w:rPr>
          <w:tab/>
        </w:r>
        <w:r w:rsidRPr="00687668">
          <w:rPr>
            <w:rStyle w:val="af8"/>
            <w:rFonts w:hint="eastAsia"/>
            <w:noProof/>
          </w:rPr>
          <w:t>コードブロックに対応する波括弧（必須）</w:t>
        </w:r>
        <w:r>
          <w:rPr>
            <w:noProof/>
            <w:webHidden/>
          </w:rPr>
          <w:tab/>
        </w:r>
        <w:r>
          <w:rPr>
            <w:noProof/>
            <w:webHidden/>
          </w:rPr>
          <w:fldChar w:fldCharType="begin"/>
        </w:r>
        <w:r>
          <w:rPr>
            <w:noProof/>
            <w:webHidden/>
          </w:rPr>
          <w:instrText xml:space="preserve"> PAGEREF _Toc350339195 \h </w:instrText>
        </w:r>
        <w:r>
          <w:rPr>
            <w:noProof/>
            <w:webHidden/>
          </w:rPr>
        </w:r>
        <w:r>
          <w:rPr>
            <w:noProof/>
            <w:webHidden/>
          </w:rPr>
          <w:fldChar w:fldCharType="separate"/>
        </w:r>
        <w:r>
          <w:rPr>
            <w:noProof/>
            <w:webHidden/>
          </w:rPr>
          <w:t>9</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96" w:history="1">
        <w:r w:rsidRPr="00687668">
          <w:rPr>
            <w:rStyle w:val="af8"/>
          </w:rPr>
          <w:t>3.6.</w:t>
        </w:r>
        <w:r>
          <w:rPr>
            <w:rFonts w:asciiTheme="minorHAnsi" w:eastAsiaTheme="minorEastAsia" w:hAnsiTheme="minorHAnsi"/>
            <w:sz w:val="21"/>
            <w:szCs w:val="22"/>
          </w:rPr>
          <w:tab/>
        </w:r>
        <w:r w:rsidRPr="00687668">
          <w:rPr>
            <w:rStyle w:val="af8"/>
            <w:rFonts w:hint="eastAsia"/>
          </w:rPr>
          <w:t>型注釈</w:t>
        </w:r>
        <w:r>
          <w:rPr>
            <w:webHidden/>
          </w:rPr>
          <w:tab/>
        </w:r>
        <w:r>
          <w:rPr>
            <w:webHidden/>
          </w:rPr>
          <w:fldChar w:fldCharType="begin"/>
        </w:r>
        <w:r>
          <w:rPr>
            <w:webHidden/>
          </w:rPr>
          <w:instrText xml:space="preserve"> PAGEREF _Toc350339196 \h </w:instrText>
        </w:r>
        <w:r>
          <w:rPr>
            <w:webHidden/>
          </w:rPr>
        </w:r>
        <w:r>
          <w:rPr>
            <w:webHidden/>
          </w:rPr>
          <w:fldChar w:fldCharType="separate"/>
        </w:r>
        <w:r>
          <w:rPr>
            <w:webHidden/>
          </w:rPr>
          <w:t>10</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197" w:history="1">
        <w:r w:rsidRPr="00687668">
          <w:rPr>
            <w:rStyle w:val="af8"/>
            <w:rFonts w:ascii="VL Pゴシック" w:eastAsia="VL Pゴシック" w:hAnsi="VL Pゴシック"/>
            <w:noProof/>
          </w:rPr>
          <w:t>3.6.1.</w:t>
        </w:r>
        <w:r>
          <w:rPr>
            <w:rFonts w:asciiTheme="minorHAnsi" w:eastAsiaTheme="minorEastAsia" w:hAnsiTheme="minorHAnsi"/>
            <w:iCs w:val="0"/>
            <w:noProof/>
            <w:szCs w:val="22"/>
          </w:rPr>
          <w:tab/>
        </w:r>
        <w:r w:rsidRPr="00687668">
          <w:rPr>
            <w:rStyle w:val="af8"/>
            <w:rFonts w:hint="eastAsia"/>
            <w:noProof/>
          </w:rPr>
          <w:t>型注釈の利用（必須）</w:t>
        </w:r>
        <w:r>
          <w:rPr>
            <w:noProof/>
            <w:webHidden/>
          </w:rPr>
          <w:tab/>
        </w:r>
        <w:r>
          <w:rPr>
            <w:noProof/>
            <w:webHidden/>
          </w:rPr>
          <w:fldChar w:fldCharType="begin"/>
        </w:r>
        <w:r>
          <w:rPr>
            <w:noProof/>
            <w:webHidden/>
          </w:rPr>
          <w:instrText xml:space="preserve"> PAGEREF _Toc350339197 \h </w:instrText>
        </w:r>
        <w:r>
          <w:rPr>
            <w:noProof/>
            <w:webHidden/>
          </w:rPr>
        </w:r>
        <w:r>
          <w:rPr>
            <w:noProof/>
            <w:webHidden/>
          </w:rPr>
          <w:fldChar w:fldCharType="separate"/>
        </w:r>
        <w:r>
          <w:rPr>
            <w:noProof/>
            <w:webHidden/>
          </w:rPr>
          <w:t>10</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198" w:history="1">
        <w:r w:rsidRPr="00687668">
          <w:rPr>
            <w:rStyle w:val="af8"/>
            <w:rFonts w:ascii="VL Pゴシック" w:eastAsia="VL Pゴシック" w:hAnsi="VL Pゴシック"/>
            <w:noProof/>
          </w:rPr>
          <w:t>3.6.2.</w:t>
        </w:r>
        <w:r>
          <w:rPr>
            <w:rFonts w:asciiTheme="minorHAnsi" w:eastAsiaTheme="minorEastAsia" w:hAnsiTheme="minorHAnsi"/>
            <w:iCs w:val="0"/>
            <w:noProof/>
            <w:szCs w:val="22"/>
          </w:rPr>
          <w:tab/>
        </w:r>
        <w:r w:rsidRPr="00687668">
          <w:rPr>
            <w:rStyle w:val="af8"/>
            <w:rFonts w:hint="eastAsia"/>
            <w:noProof/>
          </w:rPr>
          <w:t>空白を含まない型注釈のコロン（必須）</w:t>
        </w:r>
        <w:r>
          <w:rPr>
            <w:noProof/>
            <w:webHidden/>
          </w:rPr>
          <w:tab/>
        </w:r>
        <w:r>
          <w:rPr>
            <w:noProof/>
            <w:webHidden/>
          </w:rPr>
          <w:fldChar w:fldCharType="begin"/>
        </w:r>
        <w:r>
          <w:rPr>
            <w:noProof/>
            <w:webHidden/>
          </w:rPr>
          <w:instrText xml:space="preserve"> PAGEREF _Toc350339198 \h </w:instrText>
        </w:r>
        <w:r>
          <w:rPr>
            <w:noProof/>
            <w:webHidden/>
          </w:rPr>
        </w:r>
        <w:r>
          <w:rPr>
            <w:noProof/>
            <w:webHidden/>
          </w:rPr>
          <w:fldChar w:fldCharType="separate"/>
        </w:r>
        <w:r>
          <w:rPr>
            <w:noProof/>
            <w:webHidden/>
          </w:rPr>
          <w:t>10</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199" w:history="1">
        <w:r w:rsidRPr="00687668">
          <w:rPr>
            <w:rStyle w:val="af8"/>
          </w:rPr>
          <w:t>3.7.</w:t>
        </w:r>
        <w:r>
          <w:rPr>
            <w:rFonts w:asciiTheme="minorHAnsi" w:eastAsiaTheme="minorEastAsia" w:hAnsiTheme="minorHAnsi"/>
            <w:sz w:val="21"/>
            <w:szCs w:val="22"/>
          </w:rPr>
          <w:tab/>
        </w:r>
        <w:r w:rsidRPr="00687668">
          <w:rPr>
            <w:rStyle w:val="af8"/>
            <w:rFonts w:hint="eastAsia"/>
          </w:rPr>
          <w:t>パッケージ</w:t>
        </w:r>
        <w:r>
          <w:rPr>
            <w:webHidden/>
          </w:rPr>
          <w:tab/>
        </w:r>
        <w:r>
          <w:rPr>
            <w:webHidden/>
          </w:rPr>
          <w:fldChar w:fldCharType="begin"/>
        </w:r>
        <w:r>
          <w:rPr>
            <w:webHidden/>
          </w:rPr>
          <w:instrText xml:space="preserve"> PAGEREF _Toc350339199 \h </w:instrText>
        </w:r>
        <w:r>
          <w:rPr>
            <w:webHidden/>
          </w:rPr>
        </w:r>
        <w:r>
          <w:rPr>
            <w:webHidden/>
          </w:rPr>
          <w:fldChar w:fldCharType="separate"/>
        </w:r>
        <w:r>
          <w:rPr>
            <w:webHidden/>
          </w:rPr>
          <w:t>10</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00" w:history="1">
        <w:r w:rsidRPr="00687668">
          <w:rPr>
            <w:rStyle w:val="af8"/>
            <w:rFonts w:ascii="VL Pゴシック" w:eastAsia="VL Pゴシック" w:hAnsi="VL Pゴシック"/>
            <w:noProof/>
          </w:rPr>
          <w:t>3.7.1.</w:t>
        </w:r>
        <w:r>
          <w:rPr>
            <w:rFonts w:asciiTheme="minorHAnsi" w:eastAsiaTheme="minorEastAsia" w:hAnsiTheme="minorHAnsi"/>
            <w:iCs w:val="0"/>
            <w:noProof/>
            <w:szCs w:val="22"/>
          </w:rPr>
          <w:tab/>
        </w:r>
        <w:r w:rsidRPr="00687668">
          <w:rPr>
            <w:rStyle w:val="af8"/>
            <w:rFonts w:hint="eastAsia"/>
            <w:noProof/>
          </w:rPr>
          <w:t>英小文字で開始するパッケージ名（必須）</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_Toc350339200 \h </w:instrText>
        </w:r>
        <w:r>
          <w:rPr>
            <w:noProof/>
            <w:webHidden/>
          </w:rPr>
        </w:r>
        <w:r>
          <w:rPr>
            <w:noProof/>
            <w:webHidden/>
          </w:rPr>
          <w:fldChar w:fldCharType="separate"/>
        </w:r>
        <w:r>
          <w:rPr>
            <w:noProof/>
            <w:webHidden/>
          </w:rPr>
          <w:t>10</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01" w:history="1">
        <w:r w:rsidRPr="00687668">
          <w:rPr>
            <w:rStyle w:val="af8"/>
          </w:rPr>
          <w:t>3.8.</w:t>
        </w:r>
        <w:r>
          <w:rPr>
            <w:rFonts w:asciiTheme="minorHAnsi" w:eastAsiaTheme="minorEastAsia" w:hAnsiTheme="minorHAnsi"/>
            <w:sz w:val="21"/>
            <w:szCs w:val="22"/>
          </w:rPr>
          <w:tab/>
        </w:r>
        <w:r w:rsidRPr="00687668">
          <w:rPr>
            <w:rStyle w:val="af8"/>
            <w:rFonts w:hint="eastAsia"/>
          </w:rPr>
          <w:t>インポート</w:t>
        </w:r>
        <w:r>
          <w:rPr>
            <w:webHidden/>
          </w:rPr>
          <w:tab/>
        </w:r>
        <w:r>
          <w:rPr>
            <w:webHidden/>
          </w:rPr>
          <w:fldChar w:fldCharType="begin"/>
        </w:r>
        <w:r>
          <w:rPr>
            <w:webHidden/>
          </w:rPr>
          <w:instrText xml:space="preserve"> PAGEREF _Toc350339201 \h </w:instrText>
        </w:r>
        <w:r>
          <w:rPr>
            <w:webHidden/>
          </w:rPr>
        </w:r>
        <w:r>
          <w:rPr>
            <w:webHidden/>
          </w:rPr>
          <w:fldChar w:fldCharType="separate"/>
        </w:r>
        <w:r>
          <w:rPr>
            <w:webHidden/>
          </w:rPr>
          <w:t>11</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02" w:history="1">
        <w:r w:rsidRPr="00687668">
          <w:rPr>
            <w:rStyle w:val="af8"/>
            <w:rFonts w:ascii="VL Pゴシック" w:eastAsia="VL Pゴシック" w:hAnsi="VL Pゴシック"/>
            <w:noProof/>
          </w:rPr>
          <w:t>3.8.1.</w:t>
        </w:r>
        <w:r>
          <w:rPr>
            <w:rFonts w:asciiTheme="minorHAnsi" w:eastAsiaTheme="minorEastAsia" w:hAnsiTheme="minorHAnsi"/>
            <w:iCs w:val="0"/>
            <w:noProof/>
            <w:szCs w:val="22"/>
          </w:rPr>
          <w:tab/>
        </w:r>
        <w:r w:rsidRPr="00687668">
          <w:rPr>
            <w:rStyle w:val="af8"/>
            <w:rFonts w:hint="eastAsia"/>
            <w:noProof/>
          </w:rPr>
          <w:t>オンデマンドインポートの利用（禁止）</w:t>
        </w:r>
        <w:r>
          <w:rPr>
            <w:noProof/>
            <w:webHidden/>
          </w:rPr>
          <w:tab/>
        </w:r>
        <w:r>
          <w:rPr>
            <w:noProof/>
            <w:webHidden/>
          </w:rPr>
          <w:fldChar w:fldCharType="begin"/>
        </w:r>
        <w:r>
          <w:rPr>
            <w:noProof/>
            <w:webHidden/>
          </w:rPr>
          <w:instrText xml:space="preserve"> PAGEREF _Toc350339202 \h </w:instrText>
        </w:r>
        <w:r>
          <w:rPr>
            <w:noProof/>
            <w:webHidden/>
          </w:rPr>
        </w:r>
        <w:r>
          <w:rPr>
            <w:noProof/>
            <w:webHidden/>
          </w:rPr>
          <w:fldChar w:fldCharType="separate"/>
        </w:r>
        <w:r>
          <w:rPr>
            <w:noProof/>
            <w:webHidden/>
          </w:rPr>
          <w:t>11</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03" w:history="1">
        <w:r w:rsidRPr="00687668">
          <w:rPr>
            <w:rStyle w:val="af8"/>
            <w:rFonts w:ascii="VL Pゴシック" w:eastAsia="VL Pゴシック" w:hAnsi="VL Pゴシック"/>
            <w:noProof/>
          </w:rPr>
          <w:t>3.8.2.</w:t>
        </w:r>
        <w:r>
          <w:rPr>
            <w:rFonts w:asciiTheme="minorHAnsi" w:eastAsiaTheme="minorEastAsia" w:hAnsiTheme="minorHAnsi"/>
            <w:iCs w:val="0"/>
            <w:noProof/>
            <w:szCs w:val="22"/>
          </w:rPr>
          <w:tab/>
        </w:r>
        <w:r w:rsidRPr="00687668">
          <w:rPr>
            <w:rStyle w:val="af8"/>
            <w:rFonts w:hint="eastAsia"/>
            <w:noProof/>
          </w:rPr>
          <w:t>未使用クラスのインポート（禁止）</w:t>
        </w:r>
        <w:r>
          <w:rPr>
            <w:noProof/>
            <w:webHidden/>
          </w:rPr>
          <w:tab/>
        </w:r>
        <w:r>
          <w:rPr>
            <w:noProof/>
            <w:webHidden/>
          </w:rPr>
          <w:fldChar w:fldCharType="begin"/>
        </w:r>
        <w:r>
          <w:rPr>
            <w:noProof/>
            <w:webHidden/>
          </w:rPr>
          <w:instrText xml:space="preserve"> PAGEREF _Toc350339203 \h </w:instrText>
        </w:r>
        <w:r>
          <w:rPr>
            <w:noProof/>
            <w:webHidden/>
          </w:rPr>
        </w:r>
        <w:r>
          <w:rPr>
            <w:noProof/>
            <w:webHidden/>
          </w:rPr>
          <w:fldChar w:fldCharType="separate"/>
        </w:r>
        <w:r>
          <w:rPr>
            <w:noProof/>
            <w:webHidden/>
          </w:rPr>
          <w:t>11</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04" w:history="1">
        <w:r w:rsidRPr="00687668">
          <w:rPr>
            <w:rStyle w:val="af8"/>
            <w:rFonts w:ascii="VL Pゴシック" w:eastAsia="VL Pゴシック" w:hAnsi="VL Pゴシック"/>
            <w:noProof/>
          </w:rPr>
          <w:t>3.8.3.</w:t>
        </w:r>
        <w:r>
          <w:rPr>
            <w:rFonts w:asciiTheme="minorHAnsi" w:eastAsiaTheme="minorEastAsia" w:hAnsiTheme="minorHAnsi"/>
            <w:iCs w:val="0"/>
            <w:noProof/>
            <w:szCs w:val="22"/>
          </w:rPr>
          <w:tab/>
        </w:r>
        <w:r w:rsidRPr="00687668">
          <w:rPr>
            <w:rStyle w:val="af8"/>
            <w:rFonts w:hint="eastAsia"/>
            <w:noProof/>
          </w:rPr>
          <w:t>順序あるインポートの宣言（必須）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_Toc350339204 \h </w:instrText>
        </w:r>
        <w:r>
          <w:rPr>
            <w:noProof/>
            <w:webHidden/>
          </w:rPr>
        </w:r>
        <w:r>
          <w:rPr>
            <w:noProof/>
            <w:webHidden/>
          </w:rPr>
          <w:fldChar w:fldCharType="separate"/>
        </w:r>
        <w:r>
          <w:rPr>
            <w:noProof/>
            <w:webHidden/>
          </w:rPr>
          <w:t>11</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05" w:history="1">
        <w:r w:rsidRPr="00687668">
          <w:rPr>
            <w:rStyle w:val="af8"/>
          </w:rPr>
          <w:t>3.9.</w:t>
        </w:r>
        <w:r>
          <w:rPr>
            <w:rFonts w:asciiTheme="minorHAnsi" w:eastAsiaTheme="minorEastAsia" w:hAnsiTheme="minorHAnsi"/>
            <w:sz w:val="21"/>
            <w:szCs w:val="22"/>
          </w:rPr>
          <w:tab/>
        </w:r>
        <w:r w:rsidRPr="00687668">
          <w:rPr>
            <w:rStyle w:val="af8"/>
            <w:rFonts w:hint="eastAsia"/>
          </w:rPr>
          <w:t>名前空間</w:t>
        </w:r>
        <w:r>
          <w:rPr>
            <w:webHidden/>
          </w:rPr>
          <w:tab/>
        </w:r>
        <w:r>
          <w:rPr>
            <w:webHidden/>
          </w:rPr>
          <w:fldChar w:fldCharType="begin"/>
        </w:r>
        <w:r>
          <w:rPr>
            <w:webHidden/>
          </w:rPr>
          <w:instrText xml:space="preserve"> PAGEREF _Toc350339205 \h </w:instrText>
        </w:r>
        <w:r>
          <w:rPr>
            <w:webHidden/>
          </w:rPr>
        </w:r>
        <w:r>
          <w:rPr>
            <w:webHidden/>
          </w:rPr>
          <w:fldChar w:fldCharType="separate"/>
        </w:r>
        <w:r>
          <w:rPr>
            <w:webHidden/>
          </w:rPr>
          <w:t>12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06" w:history="1">
        <w:r w:rsidRPr="00687668">
          <w:rPr>
            <w:rStyle w:val="af8"/>
            <w:rFonts w:ascii="VL Pゴシック" w:eastAsia="VL Pゴシック" w:hAnsi="VL Pゴシック"/>
            <w:noProof/>
          </w:rPr>
          <w:t>3.9.1.</w:t>
        </w:r>
        <w:r>
          <w:rPr>
            <w:rFonts w:asciiTheme="minorHAnsi" w:eastAsiaTheme="minorEastAsia" w:hAnsiTheme="minorHAnsi"/>
            <w:iCs w:val="0"/>
            <w:noProof/>
            <w:szCs w:val="22"/>
          </w:rPr>
          <w:tab/>
        </w:r>
        <w:r w:rsidRPr="00687668">
          <w:rPr>
            <w:rStyle w:val="af8"/>
            <w:rFonts w:hint="eastAsia"/>
            <w:noProof/>
          </w:rPr>
          <w:t>スネークケースによる名前空間名（必須）</w:t>
        </w:r>
        <w:r>
          <w:rPr>
            <w:noProof/>
            <w:webHidden/>
          </w:rPr>
          <w:tab/>
        </w:r>
        <w:r>
          <w:rPr>
            <w:noProof/>
            <w:webHidden/>
          </w:rPr>
          <w:fldChar w:fldCharType="begin"/>
        </w:r>
        <w:r>
          <w:rPr>
            <w:noProof/>
            <w:webHidden/>
          </w:rPr>
          <w:instrText xml:space="preserve"> PAGEREF _Toc350339206 \h </w:instrText>
        </w:r>
        <w:r>
          <w:rPr>
            <w:noProof/>
            <w:webHidden/>
          </w:rPr>
        </w:r>
        <w:r>
          <w:rPr>
            <w:noProof/>
            <w:webHidden/>
          </w:rPr>
          <w:fldChar w:fldCharType="separate"/>
        </w:r>
        <w:r>
          <w:rPr>
            <w:noProof/>
            <w:webHidden/>
          </w:rPr>
          <w:t>12</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07" w:history="1">
        <w:r w:rsidRPr="00687668">
          <w:rPr>
            <w:rStyle w:val="af8"/>
            <w:rFonts w:ascii="VL Pゴシック" w:eastAsia="VL Pゴシック" w:hAnsi="VL Pゴシック"/>
            <w:noProof/>
          </w:rPr>
          <w:t>3.9.2.</w:t>
        </w:r>
        <w:r>
          <w:rPr>
            <w:rFonts w:asciiTheme="minorHAnsi" w:eastAsiaTheme="minorEastAsia" w:hAnsiTheme="minorHAnsi"/>
            <w:iCs w:val="0"/>
            <w:noProof/>
            <w:szCs w:val="22"/>
          </w:rPr>
          <w:tab/>
        </w:r>
        <w:r w:rsidRPr="00687668">
          <w:rPr>
            <w:rStyle w:val="af8"/>
            <w:rFonts w:hint="eastAsia"/>
            <w:noProof/>
          </w:rPr>
          <w:t>名前空間参照における名前修飾子の優先的な利用（必須）</w:t>
        </w:r>
        <w:r>
          <w:rPr>
            <w:noProof/>
            <w:webHidden/>
          </w:rPr>
          <w:tab/>
        </w:r>
        <w:r>
          <w:rPr>
            <w:noProof/>
            <w:webHidden/>
          </w:rPr>
          <w:fldChar w:fldCharType="begin"/>
        </w:r>
        <w:r>
          <w:rPr>
            <w:noProof/>
            <w:webHidden/>
          </w:rPr>
          <w:instrText xml:space="preserve"> PAGEREF _Toc350339207 \h </w:instrText>
        </w:r>
        <w:r>
          <w:rPr>
            <w:noProof/>
            <w:webHidden/>
          </w:rPr>
        </w:r>
        <w:r>
          <w:rPr>
            <w:noProof/>
            <w:webHidden/>
          </w:rPr>
          <w:fldChar w:fldCharType="separate"/>
        </w:r>
        <w:r>
          <w:rPr>
            <w:noProof/>
            <w:webHidden/>
          </w:rPr>
          <w:t>12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08" w:history="1">
        <w:r w:rsidRPr="00687668">
          <w:rPr>
            <w:rStyle w:val="af8"/>
          </w:rPr>
          <w:t>3.10.</w:t>
        </w:r>
        <w:r>
          <w:rPr>
            <w:rFonts w:asciiTheme="minorHAnsi" w:eastAsiaTheme="minorEastAsia" w:hAnsiTheme="minorHAnsi"/>
            <w:sz w:val="21"/>
            <w:szCs w:val="22"/>
          </w:rPr>
          <w:tab/>
        </w:r>
        <w:r w:rsidRPr="00687668">
          <w:rPr>
            <w:rStyle w:val="af8"/>
            <w:rFonts w:hint="eastAsia"/>
          </w:rPr>
          <w:t>修飾子</w:t>
        </w:r>
        <w:r>
          <w:rPr>
            <w:webHidden/>
          </w:rPr>
          <w:tab/>
        </w:r>
        <w:r>
          <w:rPr>
            <w:webHidden/>
          </w:rPr>
          <w:fldChar w:fldCharType="begin"/>
        </w:r>
        <w:r>
          <w:rPr>
            <w:webHidden/>
          </w:rPr>
          <w:instrText xml:space="preserve"> PAGEREF _Toc350339208 \h </w:instrText>
        </w:r>
        <w:r>
          <w:rPr>
            <w:webHidden/>
          </w:rPr>
        </w:r>
        <w:r>
          <w:rPr>
            <w:webHidden/>
          </w:rPr>
          <w:fldChar w:fldCharType="separate"/>
        </w:r>
        <w:r>
          <w:rPr>
            <w:webHidden/>
          </w:rPr>
          <w:t>12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09" w:history="1">
        <w:r w:rsidRPr="00687668">
          <w:rPr>
            <w:rStyle w:val="af8"/>
            <w:rFonts w:ascii="VL Pゴシック" w:eastAsia="VL Pゴシック" w:hAnsi="VL Pゴシック"/>
            <w:noProof/>
          </w:rPr>
          <w:t>3.10.1.</w:t>
        </w:r>
        <w:r>
          <w:rPr>
            <w:rFonts w:asciiTheme="minorHAnsi" w:eastAsiaTheme="minorEastAsia" w:hAnsiTheme="minorHAnsi"/>
            <w:iCs w:val="0"/>
            <w:noProof/>
            <w:szCs w:val="22"/>
          </w:rPr>
          <w:tab/>
        </w:r>
        <w:r w:rsidRPr="00687668">
          <w:rPr>
            <w:rStyle w:val="af8"/>
            <w:rFonts w:hint="eastAsia"/>
            <w:noProof/>
          </w:rPr>
          <w:t>順序ある修飾子の宣言（必須）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_Toc350339209 \h </w:instrText>
        </w:r>
        <w:r>
          <w:rPr>
            <w:noProof/>
            <w:webHidden/>
          </w:rPr>
        </w:r>
        <w:r>
          <w:rPr>
            <w:noProof/>
            <w:webHidden/>
          </w:rPr>
          <w:fldChar w:fldCharType="separate"/>
        </w:r>
        <w:r>
          <w:rPr>
            <w:noProof/>
            <w:webHidden/>
          </w:rPr>
          <w:t>12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10" w:history="1">
        <w:r w:rsidRPr="00687668">
          <w:rPr>
            <w:rStyle w:val="af8"/>
          </w:rPr>
          <w:t>3.11.</w:t>
        </w:r>
        <w:r>
          <w:rPr>
            <w:rFonts w:asciiTheme="minorHAnsi" w:eastAsiaTheme="minorEastAsia" w:hAnsiTheme="minorHAnsi"/>
            <w:sz w:val="21"/>
            <w:szCs w:val="22"/>
          </w:rPr>
          <w:tab/>
        </w:r>
        <w:r w:rsidRPr="00687668">
          <w:rPr>
            <w:rStyle w:val="af8"/>
            <w:rFonts w:hint="eastAsia"/>
          </w:rPr>
          <w:t>メタデータタグ</w:t>
        </w:r>
        <w:r>
          <w:rPr>
            <w:webHidden/>
          </w:rPr>
          <w:tab/>
        </w:r>
        <w:r>
          <w:rPr>
            <w:webHidden/>
          </w:rPr>
          <w:fldChar w:fldCharType="begin"/>
        </w:r>
        <w:r>
          <w:rPr>
            <w:webHidden/>
          </w:rPr>
          <w:instrText xml:space="preserve"> PAGEREF _Toc350339210 \h </w:instrText>
        </w:r>
        <w:r>
          <w:rPr>
            <w:webHidden/>
          </w:rPr>
        </w:r>
        <w:r>
          <w:rPr>
            <w:webHidden/>
          </w:rPr>
          <w:fldChar w:fldCharType="separate"/>
        </w:r>
        <w:r>
          <w:rPr>
            <w:webHidden/>
          </w:rPr>
          <w:t>13</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11" w:history="1">
        <w:r w:rsidRPr="00687668">
          <w:rPr>
            <w:rStyle w:val="af8"/>
            <w:rFonts w:ascii="VL Pゴシック" w:eastAsia="VL Pゴシック" w:hAnsi="VL Pゴシック"/>
            <w:noProof/>
          </w:rPr>
          <w:t>3.11.1.</w:t>
        </w:r>
        <w:r>
          <w:rPr>
            <w:rFonts w:asciiTheme="minorHAnsi" w:eastAsiaTheme="minorEastAsia" w:hAnsiTheme="minorHAnsi"/>
            <w:iCs w:val="0"/>
            <w:noProof/>
            <w:szCs w:val="22"/>
          </w:rPr>
          <w:tab/>
        </w:r>
        <w:r w:rsidRPr="00687668">
          <w:rPr>
            <w:rStyle w:val="af8"/>
            <w:rFonts w:hint="eastAsia"/>
            <w:noProof/>
          </w:rPr>
          <w:t>順序あるクラスメタデータタグの宣言（必須）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_Toc350339211 \h </w:instrText>
        </w:r>
        <w:r>
          <w:rPr>
            <w:noProof/>
            <w:webHidden/>
          </w:rPr>
        </w:r>
        <w:r>
          <w:rPr>
            <w:noProof/>
            <w:webHidden/>
          </w:rPr>
          <w:fldChar w:fldCharType="separate"/>
        </w:r>
        <w:r>
          <w:rPr>
            <w:noProof/>
            <w:webHidden/>
          </w:rPr>
          <w:t>13</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12" w:history="1">
        <w:r w:rsidRPr="00687668">
          <w:rPr>
            <w:rStyle w:val="af8"/>
            <w:rFonts w:ascii="VL Pゴシック" w:eastAsia="VL Pゴシック" w:hAnsi="VL Pゴシック"/>
            <w:noProof/>
          </w:rPr>
          <w:t>3.11.2.</w:t>
        </w:r>
        <w:r>
          <w:rPr>
            <w:rFonts w:asciiTheme="minorHAnsi" w:eastAsiaTheme="minorEastAsia" w:hAnsiTheme="minorHAnsi"/>
            <w:iCs w:val="0"/>
            <w:noProof/>
            <w:szCs w:val="22"/>
          </w:rPr>
          <w:tab/>
        </w:r>
        <w:r w:rsidRPr="00687668">
          <w:rPr>
            <w:rStyle w:val="af8"/>
            <w:rFonts w:hint="eastAsia"/>
            <w:noProof/>
          </w:rPr>
          <w:t>角括弧および丸括弧前後の空白（禁止）</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_Toc350339212 \h </w:instrText>
        </w:r>
        <w:r>
          <w:rPr>
            <w:noProof/>
            <w:webHidden/>
          </w:rPr>
        </w:r>
        <w:r>
          <w:rPr>
            <w:noProof/>
            <w:webHidden/>
          </w:rPr>
          <w:fldChar w:fldCharType="separate"/>
        </w:r>
        <w:r>
          <w:rPr>
            <w:noProof/>
            <w:webHidden/>
          </w:rPr>
          <w:t>13</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13" w:history="1">
        <w:r w:rsidRPr="00687668">
          <w:rPr>
            <w:rStyle w:val="af8"/>
            <w:rFonts w:ascii="VL Pゴシック" w:eastAsia="VL Pゴシック" w:hAnsi="VL Pゴシック"/>
            <w:noProof/>
          </w:rPr>
          <w:t>3.11.3.</w:t>
        </w:r>
        <w:r>
          <w:rPr>
            <w:rFonts w:asciiTheme="minorHAnsi" w:eastAsiaTheme="minorEastAsia" w:hAnsiTheme="minorHAnsi"/>
            <w:iCs w:val="0"/>
            <w:noProof/>
            <w:szCs w:val="22"/>
          </w:rPr>
          <w:tab/>
        </w:r>
        <w:r w:rsidRPr="00687668">
          <w:rPr>
            <w:rStyle w:val="af8"/>
            <w:noProof/>
          </w:rPr>
          <w:t>AsDoc</w:t>
        </w:r>
        <w:r w:rsidRPr="00687668">
          <w:rPr>
            <w:rStyle w:val="af8"/>
            <w:rFonts w:hint="eastAsia"/>
            <w:noProof/>
          </w:rPr>
          <w:t>の下のメタデータタグ</w:t>
        </w:r>
        <w:r>
          <w:rPr>
            <w:noProof/>
            <w:webHidden/>
          </w:rPr>
          <w:tab/>
        </w:r>
        <w:r>
          <w:rPr>
            <w:noProof/>
            <w:webHidden/>
          </w:rPr>
          <w:fldChar w:fldCharType="begin"/>
        </w:r>
        <w:r>
          <w:rPr>
            <w:noProof/>
            <w:webHidden/>
          </w:rPr>
          <w:instrText xml:space="preserve"> PAGEREF _Toc350339213 \h </w:instrText>
        </w:r>
        <w:r>
          <w:rPr>
            <w:noProof/>
            <w:webHidden/>
          </w:rPr>
        </w:r>
        <w:r>
          <w:rPr>
            <w:noProof/>
            <w:webHidden/>
          </w:rPr>
          <w:fldChar w:fldCharType="separate"/>
        </w:r>
        <w:r>
          <w:rPr>
            <w:noProof/>
            <w:webHidden/>
          </w:rPr>
          <w:t>13</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14" w:history="1">
        <w:r w:rsidRPr="00687668">
          <w:rPr>
            <w:rStyle w:val="af8"/>
          </w:rPr>
          <w:t>3.12.</w:t>
        </w:r>
        <w:r>
          <w:rPr>
            <w:rFonts w:asciiTheme="minorHAnsi" w:eastAsiaTheme="minorEastAsia" w:hAnsiTheme="minorHAnsi"/>
            <w:sz w:val="21"/>
            <w:szCs w:val="22"/>
          </w:rPr>
          <w:tab/>
        </w:r>
        <w:r w:rsidRPr="00687668">
          <w:rPr>
            <w:rStyle w:val="af8"/>
            <w:rFonts w:hint="eastAsia"/>
          </w:rPr>
          <w:t>関数</w:t>
        </w:r>
        <w:r>
          <w:rPr>
            <w:webHidden/>
          </w:rPr>
          <w:tab/>
        </w:r>
        <w:r>
          <w:rPr>
            <w:webHidden/>
          </w:rPr>
          <w:fldChar w:fldCharType="begin"/>
        </w:r>
        <w:r>
          <w:rPr>
            <w:webHidden/>
          </w:rPr>
          <w:instrText xml:space="preserve"> PAGEREF _Toc350339214 \h </w:instrText>
        </w:r>
        <w:r>
          <w:rPr>
            <w:webHidden/>
          </w:rPr>
        </w:r>
        <w:r>
          <w:rPr>
            <w:webHidden/>
          </w:rPr>
          <w:fldChar w:fldCharType="separate"/>
        </w:r>
        <w:r>
          <w:rPr>
            <w:webHidden/>
          </w:rPr>
          <w:t>14</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15" w:history="1">
        <w:r w:rsidRPr="00687668">
          <w:rPr>
            <w:rStyle w:val="af8"/>
            <w:rFonts w:ascii="VL Pゴシック" w:eastAsia="VL Pゴシック" w:hAnsi="VL Pゴシック"/>
            <w:noProof/>
          </w:rPr>
          <w:t>3.12.1.</w:t>
        </w:r>
        <w:r>
          <w:rPr>
            <w:rFonts w:asciiTheme="minorHAnsi" w:eastAsiaTheme="minorEastAsia" w:hAnsiTheme="minorHAnsi"/>
            <w:iCs w:val="0"/>
            <w:noProof/>
            <w:szCs w:val="22"/>
          </w:rPr>
          <w:tab/>
        </w:r>
        <w:r w:rsidRPr="00687668">
          <w:rPr>
            <w:rStyle w:val="af8"/>
            <w:rFonts w:hint="eastAsia"/>
            <w:noProof/>
          </w:rPr>
          <w:t>ローワーキャメルケースの適用（必須）</w:t>
        </w:r>
        <w:r>
          <w:rPr>
            <w:noProof/>
            <w:webHidden/>
          </w:rPr>
          <w:tab/>
        </w:r>
        <w:r>
          <w:rPr>
            <w:noProof/>
            <w:webHidden/>
          </w:rPr>
          <w:fldChar w:fldCharType="begin"/>
        </w:r>
        <w:r>
          <w:rPr>
            <w:noProof/>
            <w:webHidden/>
          </w:rPr>
          <w:instrText xml:space="preserve"> PAGEREF _Toc350339215 \h </w:instrText>
        </w:r>
        <w:r>
          <w:rPr>
            <w:noProof/>
            <w:webHidden/>
          </w:rPr>
        </w:r>
        <w:r>
          <w:rPr>
            <w:noProof/>
            <w:webHidden/>
          </w:rPr>
          <w:fldChar w:fldCharType="separate"/>
        </w:r>
        <w:r>
          <w:rPr>
            <w:noProof/>
            <w:webHidden/>
          </w:rPr>
          <w:t>14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16" w:history="1">
        <w:r w:rsidRPr="00687668">
          <w:rPr>
            <w:rStyle w:val="af8"/>
            <w:rFonts w:ascii="VL Pゴシック" w:eastAsia="VL Pゴシック" w:hAnsi="VL Pゴシック"/>
            <w:noProof/>
          </w:rPr>
          <w:t>3.12.2.</w:t>
        </w:r>
        <w:r>
          <w:rPr>
            <w:rFonts w:asciiTheme="minorHAnsi" w:eastAsiaTheme="minorEastAsia" w:hAnsiTheme="minorHAnsi"/>
            <w:iCs w:val="0"/>
            <w:noProof/>
            <w:szCs w:val="22"/>
          </w:rPr>
          <w:tab/>
        </w:r>
        <w:r w:rsidRPr="00687668">
          <w:rPr>
            <w:rStyle w:val="af8"/>
            <w:rFonts w:hint="eastAsia"/>
            <w:noProof/>
          </w:rPr>
          <w:t>動詞で始まる関数名（必須）</w:t>
        </w:r>
        <w:r>
          <w:rPr>
            <w:noProof/>
            <w:webHidden/>
          </w:rPr>
          <w:tab/>
        </w:r>
        <w:r>
          <w:rPr>
            <w:noProof/>
            <w:webHidden/>
          </w:rPr>
          <w:fldChar w:fldCharType="begin"/>
        </w:r>
        <w:r>
          <w:rPr>
            <w:noProof/>
            <w:webHidden/>
          </w:rPr>
          <w:instrText xml:space="preserve"> PAGEREF _Toc350339216 \h </w:instrText>
        </w:r>
        <w:r>
          <w:rPr>
            <w:noProof/>
            <w:webHidden/>
          </w:rPr>
        </w:r>
        <w:r>
          <w:rPr>
            <w:noProof/>
            <w:webHidden/>
          </w:rPr>
          <w:fldChar w:fldCharType="separate"/>
        </w:r>
        <w:r>
          <w:rPr>
            <w:noProof/>
            <w:webHidden/>
          </w:rPr>
          <w:t>14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17" w:history="1">
        <w:r w:rsidRPr="00687668">
          <w:rPr>
            <w:rStyle w:val="af8"/>
            <w:rFonts w:ascii="VL Pゴシック" w:eastAsia="VL Pゴシック" w:hAnsi="VL Pゴシック"/>
            <w:noProof/>
          </w:rPr>
          <w:t>3.12.3.</w:t>
        </w:r>
        <w:r>
          <w:rPr>
            <w:rFonts w:asciiTheme="minorHAnsi" w:eastAsiaTheme="minorEastAsia" w:hAnsiTheme="minorHAnsi"/>
            <w:iCs w:val="0"/>
            <w:noProof/>
            <w:szCs w:val="22"/>
          </w:rPr>
          <w:tab/>
        </w:r>
        <w:r w:rsidRPr="00687668">
          <w:rPr>
            <w:rStyle w:val="af8"/>
            <w:rFonts w:hint="eastAsia"/>
            <w:noProof/>
          </w:rPr>
          <w:t>丸括弧前後の空白（禁止）</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_Toc350339217 \h </w:instrText>
        </w:r>
        <w:r>
          <w:rPr>
            <w:noProof/>
            <w:webHidden/>
          </w:rPr>
        </w:r>
        <w:r>
          <w:rPr>
            <w:noProof/>
            <w:webHidden/>
          </w:rPr>
          <w:fldChar w:fldCharType="separate"/>
        </w:r>
        <w:r>
          <w:rPr>
            <w:noProof/>
            <w:webHidden/>
          </w:rPr>
          <w:t>15</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18" w:history="1">
        <w:r w:rsidRPr="00687668">
          <w:rPr>
            <w:rStyle w:val="af8"/>
          </w:rPr>
          <w:t>3.13.</w:t>
        </w:r>
        <w:r>
          <w:rPr>
            <w:rFonts w:asciiTheme="minorHAnsi" w:eastAsiaTheme="minorEastAsia" w:hAnsiTheme="minorHAnsi"/>
            <w:sz w:val="21"/>
            <w:szCs w:val="22"/>
          </w:rPr>
          <w:tab/>
        </w:r>
        <w:r w:rsidRPr="00687668">
          <w:rPr>
            <w:rStyle w:val="af8"/>
            <w:rFonts w:hint="eastAsia"/>
          </w:rPr>
          <w:t>クラス・インタフェース</w:t>
        </w:r>
        <w:r>
          <w:rPr>
            <w:webHidden/>
          </w:rPr>
          <w:tab/>
        </w:r>
        <w:r>
          <w:rPr>
            <w:webHidden/>
          </w:rPr>
          <w:fldChar w:fldCharType="begin"/>
        </w:r>
        <w:r>
          <w:rPr>
            <w:webHidden/>
          </w:rPr>
          <w:instrText xml:space="preserve"> PAGEREF _Toc350339218 \h </w:instrText>
        </w:r>
        <w:r>
          <w:rPr>
            <w:webHidden/>
          </w:rPr>
        </w:r>
        <w:r>
          <w:rPr>
            <w:webHidden/>
          </w:rPr>
          <w:fldChar w:fldCharType="separate"/>
        </w:r>
        <w:r>
          <w:rPr>
            <w:webHidden/>
          </w:rPr>
          <w:t>15</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19" w:history="1">
        <w:r w:rsidRPr="00687668">
          <w:rPr>
            <w:rStyle w:val="af8"/>
            <w:rFonts w:ascii="VL Pゴシック" w:eastAsia="VL Pゴシック" w:hAnsi="VL Pゴシック"/>
            <w:noProof/>
          </w:rPr>
          <w:t>3.13.1.</w:t>
        </w:r>
        <w:r>
          <w:rPr>
            <w:rFonts w:asciiTheme="minorHAnsi" w:eastAsiaTheme="minorEastAsia" w:hAnsiTheme="minorHAnsi"/>
            <w:iCs w:val="0"/>
            <w:noProof/>
            <w:szCs w:val="22"/>
          </w:rPr>
          <w:tab/>
        </w:r>
        <w:r w:rsidRPr="00687668">
          <w:rPr>
            <w:rStyle w:val="af8"/>
            <w:rFonts w:hint="eastAsia"/>
            <w:noProof/>
          </w:rPr>
          <w:t>アッパーキャメルケースの適用（必須）</w:t>
        </w:r>
        <w:r>
          <w:rPr>
            <w:noProof/>
            <w:webHidden/>
          </w:rPr>
          <w:tab/>
        </w:r>
        <w:r>
          <w:rPr>
            <w:noProof/>
            <w:webHidden/>
          </w:rPr>
          <w:fldChar w:fldCharType="begin"/>
        </w:r>
        <w:r>
          <w:rPr>
            <w:noProof/>
            <w:webHidden/>
          </w:rPr>
          <w:instrText xml:space="preserve"> PAGEREF _Toc350339219 \h </w:instrText>
        </w:r>
        <w:r>
          <w:rPr>
            <w:noProof/>
            <w:webHidden/>
          </w:rPr>
        </w:r>
        <w:r>
          <w:rPr>
            <w:noProof/>
            <w:webHidden/>
          </w:rPr>
          <w:fldChar w:fldCharType="separate"/>
        </w:r>
        <w:r>
          <w:rPr>
            <w:noProof/>
            <w:webHidden/>
          </w:rPr>
          <w:t>15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0" w:history="1">
        <w:r w:rsidRPr="00687668">
          <w:rPr>
            <w:rStyle w:val="af8"/>
            <w:rFonts w:ascii="VL Pゴシック" w:eastAsia="VL Pゴシック" w:hAnsi="VL Pゴシック"/>
            <w:noProof/>
          </w:rPr>
          <w:t>3.13.2.</w:t>
        </w:r>
        <w:r>
          <w:rPr>
            <w:rFonts w:asciiTheme="minorHAnsi" w:eastAsiaTheme="minorEastAsia" w:hAnsiTheme="minorHAnsi"/>
            <w:iCs w:val="0"/>
            <w:noProof/>
            <w:szCs w:val="22"/>
          </w:rPr>
          <w:tab/>
        </w:r>
        <w:r w:rsidRPr="00687668">
          <w:rPr>
            <w:rStyle w:val="af8"/>
            <w:rFonts w:hint="eastAsia"/>
            <w:noProof/>
          </w:rPr>
          <w:t>動詞で始まるクラス名（禁止）</w:t>
        </w:r>
        <w:r>
          <w:rPr>
            <w:noProof/>
            <w:webHidden/>
          </w:rPr>
          <w:tab/>
        </w:r>
        <w:r>
          <w:rPr>
            <w:noProof/>
            <w:webHidden/>
          </w:rPr>
          <w:fldChar w:fldCharType="begin"/>
        </w:r>
        <w:r>
          <w:rPr>
            <w:noProof/>
            <w:webHidden/>
          </w:rPr>
          <w:instrText xml:space="preserve"> PAGEREF _Toc350339220 \h </w:instrText>
        </w:r>
        <w:r>
          <w:rPr>
            <w:noProof/>
            <w:webHidden/>
          </w:rPr>
        </w:r>
        <w:r>
          <w:rPr>
            <w:noProof/>
            <w:webHidden/>
          </w:rPr>
          <w:fldChar w:fldCharType="separate"/>
        </w:r>
        <w:r>
          <w:rPr>
            <w:noProof/>
            <w:webHidden/>
          </w:rPr>
          <w:t>15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1" w:history="1">
        <w:r w:rsidRPr="00687668">
          <w:rPr>
            <w:rStyle w:val="af8"/>
            <w:rFonts w:ascii="VL Pゴシック" w:eastAsia="VL Pゴシック" w:hAnsi="VL Pゴシック"/>
            <w:noProof/>
          </w:rPr>
          <w:t>3.13.3.</w:t>
        </w:r>
        <w:r>
          <w:rPr>
            <w:rFonts w:asciiTheme="minorHAnsi" w:eastAsiaTheme="minorEastAsia" w:hAnsiTheme="minorHAnsi"/>
            <w:iCs w:val="0"/>
            <w:noProof/>
            <w:szCs w:val="22"/>
          </w:rPr>
          <w:tab/>
        </w:r>
        <w:r w:rsidRPr="00687668">
          <w:rPr>
            <w:rStyle w:val="af8"/>
            <w:rFonts w:hint="eastAsia"/>
            <w:noProof/>
          </w:rPr>
          <w:t>インタフェース名への</w:t>
        </w:r>
        <w:r w:rsidRPr="00687668">
          <w:rPr>
            <w:rStyle w:val="af8"/>
            <w:noProof/>
          </w:rPr>
          <w:t>”I”</w:t>
        </w:r>
        <w:r w:rsidRPr="00687668">
          <w:rPr>
            <w:rStyle w:val="af8"/>
            <w:rFonts w:hint="eastAsia"/>
            <w:noProof/>
          </w:rPr>
          <w:t>プレフィックス追加（必須）</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_Toc350339221 \h </w:instrText>
        </w:r>
        <w:r>
          <w:rPr>
            <w:noProof/>
            <w:webHidden/>
          </w:rPr>
        </w:r>
        <w:r>
          <w:rPr>
            <w:noProof/>
            <w:webHidden/>
          </w:rPr>
          <w:fldChar w:fldCharType="separate"/>
        </w:r>
        <w:r>
          <w:rPr>
            <w:noProof/>
            <w:webHidden/>
          </w:rPr>
          <w:t>15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2" w:history="1">
        <w:r w:rsidRPr="00687668">
          <w:rPr>
            <w:rStyle w:val="af8"/>
            <w:rFonts w:ascii="VL Pゴシック" w:eastAsia="VL Pゴシック" w:hAnsi="VL Pゴシック"/>
            <w:noProof/>
          </w:rPr>
          <w:t>3.13.4.</w:t>
        </w:r>
        <w:r>
          <w:rPr>
            <w:rFonts w:asciiTheme="minorHAnsi" w:eastAsiaTheme="minorEastAsia" w:hAnsiTheme="minorHAnsi"/>
            <w:iCs w:val="0"/>
            <w:noProof/>
            <w:szCs w:val="22"/>
          </w:rPr>
          <w:tab/>
        </w:r>
        <w:r w:rsidRPr="00687668">
          <w:rPr>
            <w:rStyle w:val="af8"/>
            <w:rFonts w:hint="eastAsia"/>
            <w:noProof/>
          </w:rPr>
          <w:t>順序ある継承と実装の宣言（必須）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_Toc350339222 \h </w:instrText>
        </w:r>
        <w:r>
          <w:rPr>
            <w:noProof/>
            <w:webHidden/>
          </w:rPr>
        </w:r>
        <w:r>
          <w:rPr>
            <w:noProof/>
            <w:webHidden/>
          </w:rPr>
          <w:fldChar w:fldCharType="separate"/>
        </w:r>
        <w:r>
          <w:rPr>
            <w:noProof/>
            <w:webHidden/>
          </w:rPr>
          <w:t>16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3" w:history="1">
        <w:r w:rsidRPr="00687668">
          <w:rPr>
            <w:rStyle w:val="af8"/>
            <w:rFonts w:ascii="VL Pゴシック" w:eastAsia="VL Pゴシック" w:hAnsi="VL Pゴシック"/>
            <w:noProof/>
          </w:rPr>
          <w:t>3.13.5.</w:t>
        </w:r>
        <w:r>
          <w:rPr>
            <w:rFonts w:asciiTheme="minorHAnsi" w:eastAsiaTheme="minorEastAsia" w:hAnsiTheme="minorHAnsi"/>
            <w:iCs w:val="0"/>
            <w:noProof/>
            <w:szCs w:val="22"/>
          </w:rPr>
          <w:tab/>
        </w:r>
        <w:r w:rsidRPr="00687668">
          <w:rPr>
            <w:rStyle w:val="af8"/>
            <w:noProof/>
          </w:rPr>
          <w:t>flash.events.Event</w:t>
        </w:r>
        <w:r w:rsidRPr="00687668">
          <w:rPr>
            <w:rStyle w:val="af8"/>
            <w:rFonts w:hint="eastAsia"/>
            <w:noProof/>
          </w:rPr>
          <w:t>を継承したクラスの名称（必須）</w:t>
        </w:r>
        <w:r>
          <w:rPr>
            <w:noProof/>
            <w:webHidden/>
          </w:rPr>
          <w:tab/>
        </w:r>
        <w:r>
          <w:rPr>
            <w:noProof/>
            <w:webHidden/>
          </w:rPr>
          <w:fldChar w:fldCharType="begin"/>
        </w:r>
        <w:r>
          <w:rPr>
            <w:noProof/>
            <w:webHidden/>
          </w:rPr>
          <w:instrText xml:space="preserve"> PAGEREF _Toc350339223 \h </w:instrText>
        </w:r>
        <w:r>
          <w:rPr>
            <w:noProof/>
            <w:webHidden/>
          </w:rPr>
        </w:r>
        <w:r>
          <w:rPr>
            <w:noProof/>
            <w:webHidden/>
          </w:rPr>
          <w:fldChar w:fldCharType="separate"/>
        </w:r>
        <w:r>
          <w:rPr>
            <w:noProof/>
            <w:webHidden/>
          </w:rPr>
          <w:t>16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4" w:history="1">
        <w:r w:rsidRPr="00687668">
          <w:rPr>
            <w:rStyle w:val="af8"/>
            <w:rFonts w:ascii="VL Pゴシック" w:eastAsia="VL Pゴシック" w:hAnsi="VL Pゴシック"/>
            <w:noProof/>
          </w:rPr>
          <w:t>3.13.6.</w:t>
        </w:r>
        <w:r>
          <w:rPr>
            <w:rFonts w:asciiTheme="minorHAnsi" w:eastAsiaTheme="minorEastAsia" w:hAnsiTheme="minorHAnsi"/>
            <w:iCs w:val="0"/>
            <w:noProof/>
            <w:szCs w:val="22"/>
          </w:rPr>
          <w:tab/>
        </w:r>
        <w:r w:rsidRPr="00687668">
          <w:rPr>
            <w:rStyle w:val="af8"/>
            <w:noProof/>
          </w:rPr>
          <w:t>Error</w:t>
        </w:r>
        <w:r w:rsidRPr="00687668">
          <w:rPr>
            <w:rStyle w:val="af8"/>
            <w:rFonts w:hint="eastAsia"/>
            <w:noProof/>
          </w:rPr>
          <w:t>を継承したクラスの名称（必須）</w:t>
        </w:r>
        <w:r>
          <w:rPr>
            <w:noProof/>
            <w:webHidden/>
          </w:rPr>
          <w:tab/>
        </w:r>
        <w:r>
          <w:rPr>
            <w:noProof/>
            <w:webHidden/>
          </w:rPr>
          <w:fldChar w:fldCharType="begin"/>
        </w:r>
        <w:r>
          <w:rPr>
            <w:noProof/>
            <w:webHidden/>
          </w:rPr>
          <w:instrText xml:space="preserve"> PAGEREF _Toc350339224 \h </w:instrText>
        </w:r>
        <w:r>
          <w:rPr>
            <w:noProof/>
            <w:webHidden/>
          </w:rPr>
        </w:r>
        <w:r>
          <w:rPr>
            <w:noProof/>
            <w:webHidden/>
          </w:rPr>
          <w:fldChar w:fldCharType="separate"/>
        </w:r>
        <w:r>
          <w:rPr>
            <w:noProof/>
            <w:webHidden/>
          </w:rPr>
          <w:t>16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5" w:history="1">
        <w:r w:rsidRPr="00687668">
          <w:rPr>
            <w:rStyle w:val="af8"/>
            <w:rFonts w:ascii="VL Pゴシック" w:eastAsia="VL Pゴシック" w:hAnsi="VL Pゴシック"/>
            <w:noProof/>
          </w:rPr>
          <w:t>3.13.7.</w:t>
        </w:r>
        <w:r>
          <w:rPr>
            <w:rFonts w:asciiTheme="minorHAnsi" w:eastAsiaTheme="minorEastAsia" w:hAnsiTheme="minorHAnsi"/>
            <w:iCs w:val="0"/>
            <w:noProof/>
            <w:szCs w:val="22"/>
          </w:rPr>
          <w:tab/>
        </w:r>
        <w:r w:rsidRPr="00687668">
          <w:rPr>
            <w:rStyle w:val="af8"/>
            <w:noProof/>
          </w:rPr>
          <w:t>mx.formatters.Formatter</w:t>
        </w:r>
        <w:r w:rsidRPr="00687668">
          <w:rPr>
            <w:rStyle w:val="af8"/>
            <w:rFonts w:hint="eastAsia"/>
            <w:noProof/>
          </w:rPr>
          <w:t>を継承したクラスの名称（必須）</w:t>
        </w:r>
        <w:r>
          <w:rPr>
            <w:noProof/>
            <w:webHidden/>
          </w:rPr>
          <w:tab/>
        </w:r>
        <w:r>
          <w:rPr>
            <w:noProof/>
            <w:webHidden/>
          </w:rPr>
          <w:fldChar w:fldCharType="begin"/>
        </w:r>
        <w:r>
          <w:rPr>
            <w:noProof/>
            <w:webHidden/>
          </w:rPr>
          <w:instrText xml:space="preserve"> PAGEREF _Toc350339225 \h </w:instrText>
        </w:r>
        <w:r>
          <w:rPr>
            <w:noProof/>
            <w:webHidden/>
          </w:rPr>
        </w:r>
        <w:r>
          <w:rPr>
            <w:noProof/>
            <w:webHidden/>
          </w:rPr>
          <w:fldChar w:fldCharType="separate"/>
        </w:r>
        <w:r>
          <w:rPr>
            <w:noProof/>
            <w:webHidden/>
          </w:rPr>
          <w:t>16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6" w:history="1">
        <w:r w:rsidRPr="00687668">
          <w:rPr>
            <w:rStyle w:val="af8"/>
            <w:rFonts w:ascii="VL Pゴシック" w:eastAsia="VL Pゴシック" w:hAnsi="VL Pゴシック"/>
            <w:noProof/>
          </w:rPr>
          <w:t>3.13.8.</w:t>
        </w:r>
        <w:r>
          <w:rPr>
            <w:rFonts w:asciiTheme="minorHAnsi" w:eastAsiaTheme="minorEastAsia" w:hAnsiTheme="minorHAnsi"/>
            <w:iCs w:val="0"/>
            <w:noProof/>
            <w:szCs w:val="22"/>
          </w:rPr>
          <w:tab/>
        </w:r>
        <w:r w:rsidRPr="00687668">
          <w:rPr>
            <w:rStyle w:val="af8"/>
            <w:noProof/>
          </w:rPr>
          <w:t>mx.validators.Validator</w:t>
        </w:r>
        <w:r w:rsidRPr="00687668">
          <w:rPr>
            <w:rStyle w:val="af8"/>
            <w:rFonts w:hint="eastAsia"/>
            <w:noProof/>
          </w:rPr>
          <w:t>を継承したクラスの名称（必須）</w:t>
        </w:r>
        <w:r>
          <w:rPr>
            <w:noProof/>
            <w:webHidden/>
          </w:rPr>
          <w:tab/>
        </w:r>
        <w:r>
          <w:rPr>
            <w:noProof/>
            <w:webHidden/>
          </w:rPr>
          <w:fldChar w:fldCharType="begin"/>
        </w:r>
        <w:r>
          <w:rPr>
            <w:noProof/>
            <w:webHidden/>
          </w:rPr>
          <w:instrText xml:space="preserve"> PAGEREF _Toc350339226 \h </w:instrText>
        </w:r>
        <w:r>
          <w:rPr>
            <w:noProof/>
            <w:webHidden/>
          </w:rPr>
        </w:r>
        <w:r>
          <w:rPr>
            <w:noProof/>
            <w:webHidden/>
          </w:rPr>
          <w:fldChar w:fldCharType="separate"/>
        </w:r>
        <w:r>
          <w:rPr>
            <w:noProof/>
            <w:webHidden/>
          </w:rPr>
          <w:t>17</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7" w:history="1">
        <w:r w:rsidRPr="00687668">
          <w:rPr>
            <w:rStyle w:val="af8"/>
            <w:rFonts w:ascii="VL Pゴシック" w:eastAsia="VL Pゴシック" w:hAnsi="VL Pゴシック"/>
            <w:noProof/>
          </w:rPr>
          <w:t>3.13.9.</w:t>
        </w:r>
        <w:r>
          <w:rPr>
            <w:rFonts w:asciiTheme="minorHAnsi" w:eastAsiaTheme="minorEastAsia" w:hAnsiTheme="minorHAnsi"/>
            <w:iCs w:val="0"/>
            <w:noProof/>
            <w:szCs w:val="22"/>
          </w:rPr>
          <w:tab/>
        </w:r>
        <w:r w:rsidRPr="00687668">
          <w:rPr>
            <w:rStyle w:val="af8"/>
            <w:rFonts w:hint="eastAsia"/>
            <w:noProof/>
          </w:rPr>
          <w:t>動的クラスの作成と利用（禁止）</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_Toc350339227 \h </w:instrText>
        </w:r>
        <w:r>
          <w:rPr>
            <w:noProof/>
            <w:webHidden/>
          </w:rPr>
        </w:r>
        <w:r>
          <w:rPr>
            <w:noProof/>
            <w:webHidden/>
          </w:rPr>
          <w:fldChar w:fldCharType="separate"/>
        </w:r>
        <w:r>
          <w:rPr>
            <w:noProof/>
            <w:webHidden/>
          </w:rPr>
          <w:t>17</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28" w:history="1">
        <w:r w:rsidRPr="00687668">
          <w:rPr>
            <w:rStyle w:val="af8"/>
            <w:rFonts w:ascii="VL Pゴシック" w:eastAsia="VL Pゴシック" w:hAnsi="VL Pゴシック"/>
            <w:noProof/>
          </w:rPr>
          <w:t>3.13.10.</w:t>
        </w:r>
        <w:r>
          <w:rPr>
            <w:rFonts w:asciiTheme="minorHAnsi" w:eastAsiaTheme="minorEastAsia" w:hAnsiTheme="minorHAnsi"/>
            <w:iCs w:val="0"/>
            <w:noProof/>
            <w:szCs w:val="22"/>
          </w:rPr>
          <w:tab/>
        </w:r>
        <w:r w:rsidRPr="00687668">
          <w:rPr>
            <w:rStyle w:val="af8"/>
            <w:noProof/>
          </w:rPr>
          <w:t>prototype</w:t>
        </w:r>
        <w:r w:rsidRPr="00687668">
          <w:rPr>
            <w:rStyle w:val="af8"/>
            <w:rFonts w:hint="eastAsia"/>
            <w:noProof/>
          </w:rPr>
          <w:t>プロパティの利用（禁止）</w:t>
        </w:r>
        <w:r>
          <w:rPr>
            <w:noProof/>
            <w:webHidden/>
          </w:rPr>
          <w:tab/>
        </w:r>
        <w:r>
          <w:rPr>
            <w:noProof/>
            <w:webHidden/>
          </w:rPr>
          <w:fldChar w:fldCharType="begin"/>
        </w:r>
        <w:r>
          <w:rPr>
            <w:noProof/>
            <w:webHidden/>
          </w:rPr>
          <w:instrText xml:space="preserve"> PAGEREF _Toc350339228 \h </w:instrText>
        </w:r>
        <w:r>
          <w:rPr>
            <w:noProof/>
            <w:webHidden/>
          </w:rPr>
        </w:r>
        <w:r>
          <w:rPr>
            <w:noProof/>
            <w:webHidden/>
          </w:rPr>
          <w:fldChar w:fldCharType="separate"/>
        </w:r>
        <w:r>
          <w:rPr>
            <w:noProof/>
            <w:webHidden/>
          </w:rPr>
          <w:t>17</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29" w:history="1">
        <w:r w:rsidRPr="00687668">
          <w:rPr>
            <w:rStyle w:val="af8"/>
          </w:rPr>
          <w:t>3.14.</w:t>
        </w:r>
        <w:r>
          <w:rPr>
            <w:rFonts w:asciiTheme="minorHAnsi" w:eastAsiaTheme="minorEastAsia" w:hAnsiTheme="minorHAnsi"/>
            <w:sz w:val="21"/>
            <w:szCs w:val="22"/>
          </w:rPr>
          <w:tab/>
        </w:r>
        <w:r w:rsidRPr="00687668">
          <w:rPr>
            <w:rStyle w:val="af8"/>
            <w:rFonts w:hint="eastAsia"/>
          </w:rPr>
          <w:t>プロパティ</w:t>
        </w:r>
        <w:r>
          <w:rPr>
            <w:webHidden/>
          </w:rPr>
          <w:tab/>
        </w:r>
        <w:r>
          <w:rPr>
            <w:webHidden/>
          </w:rPr>
          <w:fldChar w:fldCharType="begin"/>
        </w:r>
        <w:r>
          <w:rPr>
            <w:webHidden/>
          </w:rPr>
          <w:instrText xml:space="preserve"> PAGEREF _Toc350339229 \h </w:instrText>
        </w:r>
        <w:r>
          <w:rPr>
            <w:webHidden/>
          </w:rPr>
        </w:r>
        <w:r>
          <w:rPr>
            <w:webHidden/>
          </w:rPr>
          <w:fldChar w:fldCharType="separate"/>
        </w:r>
        <w:r>
          <w:rPr>
            <w:webHidden/>
          </w:rPr>
          <w:t>18</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30" w:history="1">
        <w:r w:rsidRPr="00687668">
          <w:rPr>
            <w:rStyle w:val="af8"/>
            <w:rFonts w:ascii="VL Pゴシック" w:eastAsia="VL Pゴシック" w:hAnsi="VL Pゴシック"/>
            <w:noProof/>
          </w:rPr>
          <w:t>3.14.1.</w:t>
        </w:r>
        <w:r>
          <w:rPr>
            <w:rFonts w:asciiTheme="minorHAnsi" w:eastAsiaTheme="minorEastAsia" w:hAnsiTheme="minorHAnsi"/>
            <w:iCs w:val="0"/>
            <w:noProof/>
            <w:szCs w:val="22"/>
          </w:rPr>
          <w:tab/>
        </w:r>
        <w:r w:rsidRPr="00687668">
          <w:rPr>
            <w:rStyle w:val="af8"/>
            <w:rFonts w:hint="eastAsia"/>
            <w:noProof/>
          </w:rPr>
          <w:t>可変プロパティ名のローワーキャメルケースの適用（必須）</w:t>
        </w:r>
        <w:r>
          <w:rPr>
            <w:noProof/>
            <w:webHidden/>
          </w:rPr>
          <w:tab/>
        </w:r>
        <w:r>
          <w:rPr>
            <w:noProof/>
            <w:webHidden/>
          </w:rPr>
          <w:fldChar w:fldCharType="begin"/>
        </w:r>
        <w:r>
          <w:rPr>
            <w:noProof/>
            <w:webHidden/>
          </w:rPr>
          <w:instrText xml:space="preserve"> PAGEREF _Toc350339230 \h </w:instrText>
        </w:r>
        <w:r>
          <w:rPr>
            <w:noProof/>
            <w:webHidden/>
          </w:rPr>
        </w:r>
        <w:r>
          <w:rPr>
            <w:noProof/>
            <w:webHidden/>
          </w:rPr>
          <w:fldChar w:fldCharType="separate"/>
        </w:r>
        <w:r>
          <w:rPr>
            <w:noProof/>
            <w:webHidden/>
          </w:rPr>
          <w:t>18</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1" w:history="1">
        <w:r w:rsidRPr="00687668">
          <w:rPr>
            <w:rStyle w:val="af8"/>
            <w:rFonts w:ascii="VL Pゴシック" w:eastAsia="VL Pゴシック" w:hAnsi="VL Pゴシック"/>
            <w:noProof/>
          </w:rPr>
          <w:t>3.14.2.</w:t>
        </w:r>
        <w:r>
          <w:rPr>
            <w:rFonts w:asciiTheme="minorHAnsi" w:eastAsiaTheme="minorEastAsia" w:hAnsiTheme="minorHAnsi"/>
            <w:iCs w:val="0"/>
            <w:noProof/>
            <w:szCs w:val="22"/>
          </w:rPr>
          <w:tab/>
        </w:r>
        <w:r w:rsidRPr="00687668">
          <w:rPr>
            <w:rStyle w:val="af8"/>
            <w:rFonts w:hint="eastAsia"/>
            <w:noProof/>
          </w:rPr>
          <w:t>不変プロパティ名のアッパースネークケースの適用（必須）</w:t>
        </w:r>
        <w:r>
          <w:rPr>
            <w:noProof/>
            <w:webHidden/>
          </w:rPr>
          <w:tab/>
        </w:r>
        <w:r>
          <w:rPr>
            <w:noProof/>
            <w:webHidden/>
          </w:rPr>
          <w:fldChar w:fldCharType="begin"/>
        </w:r>
        <w:r>
          <w:rPr>
            <w:noProof/>
            <w:webHidden/>
          </w:rPr>
          <w:instrText xml:space="preserve"> PAGEREF _Toc350339231 \h </w:instrText>
        </w:r>
        <w:r>
          <w:rPr>
            <w:noProof/>
            <w:webHidden/>
          </w:rPr>
        </w:r>
        <w:r>
          <w:rPr>
            <w:noProof/>
            <w:webHidden/>
          </w:rPr>
          <w:fldChar w:fldCharType="separate"/>
        </w:r>
        <w:r>
          <w:rPr>
            <w:noProof/>
            <w:webHidden/>
          </w:rPr>
          <w:t>18</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2" w:history="1">
        <w:r w:rsidRPr="00687668">
          <w:rPr>
            <w:rStyle w:val="af8"/>
            <w:rFonts w:ascii="VL Pゴシック" w:eastAsia="VL Pゴシック" w:hAnsi="VL Pゴシック"/>
            <w:noProof/>
          </w:rPr>
          <w:t>3.14.3.</w:t>
        </w:r>
        <w:r>
          <w:rPr>
            <w:rFonts w:asciiTheme="minorHAnsi" w:eastAsiaTheme="minorEastAsia" w:hAnsiTheme="minorHAnsi"/>
            <w:iCs w:val="0"/>
            <w:noProof/>
            <w:szCs w:val="22"/>
          </w:rPr>
          <w:tab/>
        </w:r>
        <w:r w:rsidRPr="00687668">
          <w:rPr>
            <w:rStyle w:val="af8"/>
            <w:rFonts w:hint="eastAsia"/>
            <w:noProof/>
          </w:rPr>
          <w:t>動詞で始まるプロパティ名（禁止）</w:t>
        </w:r>
        <w:r>
          <w:rPr>
            <w:noProof/>
            <w:webHidden/>
          </w:rPr>
          <w:tab/>
        </w:r>
        <w:r>
          <w:rPr>
            <w:noProof/>
            <w:webHidden/>
          </w:rPr>
          <w:fldChar w:fldCharType="begin"/>
        </w:r>
        <w:r>
          <w:rPr>
            <w:noProof/>
            <w:webHidden/>
          </w:rPr>
          <w:instrText xml:space="preserve"> PAGEREF _Toc350339232 \h </w:instrText>
        </w:r>
        <w:r>
          <w:rPr>
            <w:noProof/>
            <w:webHidden/>
          </w:rPr>
        </w:r>
        <w:r>
          <w:rPr>
            <w:noProof/>
            <w:webHidden/>
          </w:rPr>
          <w:fldChar w:fldCharType="separate"/>
        </w:r>
        <w:r>
          <w:rPr>
            <w:noProof/>
            <w:webHidden/>
          </w:rPr>
          <w:t>19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3" w:history="1">
        <w:r w:rsidRPr="00687668">
          <w:rPr>
            <w:rStyle w:val="af8"/>
            <w:rFonts w:ascii="VL Pゴシック" w:eastAsia="VL Pゴシック" w:hAnsi="VL Pゴシック"/>
            <w:noProof/>
          </w:rPr>
          <w:t>3.14.4.</w:t>
        </w:r>
        <w:r>
          <w:rPr>
            <w:rFonts w:asciiTheme="minorHAnsi" w:eastAsiaTheme="minorEastAsia" w:hAnsiTheme="minorHAnsi"/>
            <w:iCs w:val="0"/>
            <w:noProof/>
            <w:szCs w:val="22"/>
          </w:rPr>
          <w:tab/>
        </w:r>
        <w:r w:rsidRPr="00687668">
          <w:rPr>
            <w:rStyle w:val="af8"/>
            <w:rFonts w:hint="eastAsia"/>
            <w:noProof/>
          </w:rPr>
          <w:t>ストレージ変数に対する</w:t>
        </w:r>
        <w:r w:rsidRPr="00687668">
          <w:rPr>
            <w:rStyle w:val="af8"/>
            <w:noProof/>
          </w:rPr>
          <w:t>”_”</w:t>
        </w:r>
        <w:r w:rsidRPr="00687668">
          <w:rPr>
            <w:rStyle w:val="af8"/>
            <w:rFonts w:hint="eastAsia"/>
            <w:noProof/>
          </w:rPr>
          <w:t>プレフィックスの適用（必須）</w:t>
        </w:r>
        <w:r>
          <w:rPr>
            <w:noProof/>
            <w:webHidden/>
          </w:rPr>
          <w:tab/>
        </w:r>
        <w:r>
          <w:rPr>
            <w:noProof/>
            <w:webHidden/>
          </w:rPr>
          <w:fldChar w:fldCharType="begin"/>
        </w:r>
        <w:r>
          <w:rPr>
            <w:noProof/>
            <w:webHidden/>
          </w:rPr>
          <w:instrText xml:space="preserve"> PAGEREF _Toc350339233 \h </w:instrText>
        </w:r>
        <w:r>
          <w:rPr>
            <w:noProof/>
            <w:webHidden/>
          </w:rPr>
        </w:r>
        <w:r>
          <w:rPr>
            <w:noProof/>
            <w:webHidden/>
          </w:rPr>
          <w:fldChar w:fldCharType="separate"/>
        </w:r>
        <w:r>
          <w:rPr>
            <w:noProof/>
            <w:webHidden/>
          </w:rPr>
          <w:t>19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4" w:history="1">
        <w:r w:rsidRPr="00687668">
          <w:rPr>
            <w:rStyle w:val="af8"/>
            <w:rFonts w:ascii="VL Pゴシック" w:eastAsia="VL Pゴシック" w:hAnsi="VL Pゴシック"/>
            <w:noProof/>
          </w:rPr>
          <w:t>3.14.5.</w:t>
        </w:r>
        <w:r>
          <w:rPr>
            <w:rFonts w:asciiTheme="minorHAnsi" w:eastAsiaTheme="minorEastAsia" w:hAnsiTheme="minorHAnsi"/>
            <w:iCs w:val="0"/>
            <w:noProof/>
            <w:szCs w:val="22"/>
          </w:rPr>
          <w:tab/>
        </w:r>
        <w:r w:rsidRPr="00687668">
          <w:rPr>
            <w:rStyle w:val="af8"/>
            <w:noProof/>
          </w:rPr>
          <w:t>setter</w:t>
        </w:r>
        <w:r w:rsidRPr="00687668">
          <w:rPr>
            <w:rStyle w:val="af8"/>
            <w:rFonts w:hint="eastAsia"/>
            <w:noProof/>
          </w:rPr>
          <w:t>の引数名（必須）</w:t>
        </w:r>
        <w:r>
          <w:rPr>
            <w:noProof/>
            <w:webHidden/>
          </w:rPr>
          <w:tab/>
        </w:r>
        <w:r>
          <w:rPr>
            <w:noProof/>
            <w:webHidden/>
          </w:rPr>
          <w:fldChar w:fldCharType="begin"/>
        </w:r>
        <w:r>
          <w:rPr>
            <w:noProof/>
            <w:webHidden/>
          </w:rPr>
          <w:instrText xml:space="preserve"> PAGEREF _Toc350339234 \h </w:instrText>
        </w:r>
        <w:r>
          <w:rPr>
            <w:noProof/>
            <w:webHidden/>
          </w:rPr>
        </w:r>
        <w:r>
          <w:rPr>
            <w:noProof/>
            <w:webHidden/>
          </w:rPr>
          <w:fldChar w:fldCharType="separate"/>
        </w:r>
        <w:r>
          <w:rPr>
            <w:noProof/>
            <w:webHidden/>
          </w:rPr>
          <w:t>19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5" w:history="1">
        <w:r w:rsidRPr="00687668">
          <w:rPr>
            <w:rStyle w:val="af8"/>
            <w:rFonts w:ascii="VL Pゴシック" w:eastAsia="VL Pゴシック" w:hAnsi="VL Pゴシック"/>
            <w:noProof/>
          </w:rPr>
          <w:t>3.14.6.</w:t>
        </w:r>
        <w:r>
          <w:rPr>
            <w:rFonts w:asciiTheme="minorHAnsi" w:eastAsiaTheme="minorEastAsia" w:hAnsiTheme="minorHAnsi"/>
            <w:iCs w:val="0"/>
            <w:noProof/>
            <w:szCs w:val="22"/>
          </w:rPr>
          <w:tab/>
        </w:r>
        <w:r w:rsidRPr="00687668">
          <w:rPr>
            <w:rStyle w:val="af8"/>
            <w:rFonts w:hint="eastAsia"/>
            <w:noProof/>
          </w:rPr>
          <w:t>不要な</w:t>
        </w:r>
        <w:r w:rsidRPr="00687668">
          <w:rPr>
            <w:rStyle w:val="af8"/>
            <w:noProof/>
          </w:rPr>
          <w:t>getter</w:t>
        </w:r>
        <w:r w:rsidRPr="00687668">
          <w:rPr>
            <w:rStyle w:val="af8"/>
            <w:rFonts w:hint="eastAsia"/>
            <w:noProof/>
          </w:rPr>
          <w:t>と</w:t>
        </w:r>
        <w:r w:rsidRPr="00687668">
          <w:rPr>
            <w:rStyle w:val="af8"/>
            <w:noProof/>
          </w:rPr>
          <w:t>setter</w:t>
        </w:r>
        <w:r w:rsidRPr="00687668">
          <w:rPr>
            <w:rStyle w:val="af8"/>
            <w:rFonts w:hint="eastAsia"/>
            <w:noProof/>
          </w:rPr>
          <w:t>の定義（禁止）</w:t>
        </w:r>
        <w:r>
          <w:rPr>
            <w:noProof/>
            <w:webHidden/>
          </w:rPr>
          <w:tab/>
        </w:r>
        <w:r>
          <w:rPr>
            <w:noProof/>
            <w:webHidden/>
          </w:rPr>
          <w:fldChar w:fldCharType="begin"/>
        </w:r>
        <w:r>
          <w:rPr>
            <w:noProof/>
            <w:webHidden/>
          </w:rPr>
          <w:instrText xml:space="preserve"> PAGEREF _Toc350339235 \h </w:instrText>
        </w:r>
        <w:r>
          <w:rPr>
            <w:noProof/>
            <w:webHidden/>
          </w:rPr>
        </w:r>
        <w:r>
          <w:rPr>
            <w:noProof/>
            <w:webHidden/>
          </w:rPr>
          <w:fldChar w:fldCharType="separate"/>
        </w:r>
        <w:r>
          <w:rPr>
            <w:noProof/>
            <w:webHidden/>
          </w:rPr>
          <w:t>19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6" w:history="1">
        <w:r w:rsidRPr="00687668">
          <w:rPr>
            <w:rStyle w:val="af8"/>
            <w:rFonts w:ascii="VL Pゴシック" w:eastAsia="VL Pゴシック" w:hAnsi="VL Pゴシック"/>
            <w:noProof/>
          </w:rPr>
          <w:t>3.14.7.</w:t>
        </w:r>
        <w:r>
          <w:rPr>
            <w:rFonts w:asciiTheme="minorHAnsi" w:eastAsiaTheme="minorEastAsia" w:hAnsiTheme="minorHAnsi"/>
            <w:iCs w:val="0"/>
            <w:noProof/>
            <w:szCs w:val="22"/>
          </w:rPr>
          <w:tab/>
        </w:r>
        <w:r w:rsidRPr="00687668">
          <w:rPr>
            <w:rStyle w:val="af8"/>
            <w:rFonts w:hint="eastAsia"/>
            <w:noProof/>
          </w:rPr>
          <w:t>型制約としての</w:t>
        </w:r>
        <w:r w:rsidRPr="00687668">
          <w:rPr>
            <w:rStyle w:val="af8"/>
            <w:noProof/>
          </w:rPr>
          <w:t>ArrayElementType</w:t>
        </w:r>
        <w:r w:rsidRPr="00687668">
          <w:rPr>
            <w:rStyle w:val="af8"/>
            <w:rFonts w:hint="eastAsia"/>
            <w:noProof/>
          </w:rPr>
          <w:t>メタデータタグの信頼（禁止）</w:t>
        </w:r>
        <w:r>
          <w:rPr>
            <w:noProof/>
            <w:webHidden/>
          </w:rPr>
          <w:tab/>
        </w:r>
        <w:r>
          <w:rPr>
            <w:noProof/>
            <w:webHidden/>
          </w:rPr>
          <w:fldChar w:fldCharType="begin"/>
        </w:r>
        <w:r>
          <w:rPr>
            <w:noProof/>
            <w:webHidden/>
          </w:rPr>
          <w:instrText xml:space="preserve"> PAGEREF _Toc350339236 \h </w:instrText>
        </w:r>
        <w:r>
          <w:rPr>
            <w:noProof/>
            <w:webHidden/>
          </w:rPr>
        </w:r>
        <w:r>
          <w:rPr>
            <w:noProof/>
            <w:webHidden/>
          </w:rPr>
          <w:fldChar w:fldCharType="separate"/>
        </w:r>
        <w:r>
          <w:rPr>
            <w:noProof/>
            <w:webHidden/>
          </w:rPr>
          <w:t>20</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37" w:history="1">
        <w:r w:rsidRPr="00687668">
          <w:rPr>
            <w:rStyle w:val="af8"/>
          </w:rPr>
          <w:t>3.15.</w:t>
        </w:r>
        <w:r>
          <w:rPr>
            <w:rFonts w:asciiTheme="minorHAnsi" w:eastAsiaTheme="minorEastAsia" w:hAnsiTheme="minorHAnsi"/>
            <w:sz w:val="21"/>
            <w:szCs w:val="22"/>
          </w:rPr>
          <w:tab/>
        </w:r>
        <w:r w:rsidRPr="00687668">
          <w:rPr>
            <w:rStyle w:val="af8"/>
            <w:rFonts w:hint="eastAsia"/>
          </w:rPr>
          <w:t>メソッド</w:t>
        </w:r>
        <w:r>
          <w:rPr>
            <w:webHidden/>
          </w:rPr>
          <w:tab/>
        </w:r>
        <w:r>
          <w:rPr>
            <w:webHidden/>
          </w:rPr>
          <w:fldChar w:fldCharType="begin"/>
        </w:r>
        <w:r>
          <w:rPr>
            <w:webHidden/>
          </w:rPr>
          <w:instrText xml:space="preserve"> PAGEREF _Toc350339237 \h </w:instrText>
        </w:r>
        <w:r>
          <w:rPr>
            <w:webHidden/>
          </w:rPr>
        </w:r>
        <w:r>
          <w:rPr>
            <w:webHidden/>
          </w:rPr>
          <w:fldChar w:fldCharType="separate"/>
        </w:r>
        <w:r>
          <w:rPr>
            <w:webHidden/>
          </w:rPr>
          <w:t>21</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38" w:history="1">
        <w:r w:rsidRPr="00687668">
          <w:rPr>
            <w:rStyle w:val="af8"/>
            <w:rFonts w:ascii="VL Pゴシック" w:eastAsia="VL Pゴシック" w:hAnsi="VL Pゴシック"/>
            <w:noProof/>
          </w:rPr>
          <w:t>3.15.1.</w:t>
        </w:r>
        <w:r>
          <w:rPr>
            <w:rFonts w:asciiTheme="minorHAnsi" w:eastAsiaTheme="minorEastAsia" w:hAnsiTheme="minorHAnsi"/>
            <w:iCs w:val="0"/>
            <w:noProof/>
            <w:szCs w:val="22"/>
          </w:rPr>
          <w:tab/>
        </w:r>
        <w:r w:rsidRPr="00687668">
          <w:rPr>
            <w:rStyle w:val="af8"/>
            <w:rFonts w:hint="eastAsia"/>
            <w:noProof/>
          </w:rPr>
          <w:t>ローワーキャメルケースの適用（必須）</w:t>
        </w:r>
        <w:r>
          <w:rPr>
            <w:noProof/>
            <w:webHidden/>
          </w:rPr>
          <w:tab/>
        </w:r>
        <w:r>
          <w:rPr>
            <w:noProof/>
            <w:webHidden/>
          </w:rPr>
          <w:fldChar w:fldCharType="begin"/>
        </w:r>
        <w:r>
          <w:rPr>
            <w:noProof/>
            <w:webHidden/>
          </w:rPr>
          <w:instrText xml:space="preserve"> PAGEREF _Toc350339238 \h </w:instrText>
        </w:r>
        <w:r>
          <w:rPr>
            <w:noProof/>
            <w:webHidden/>
          </w:rPr>
        </w:r>
        <w:r>
          <w:rPr>
            <w:noProof/>
            <w:webHidden/>
          </w:rPr>
          <w:fldChar w:fldCharType="separate"/>
        </w:r>
        <w:r>
          <w:rPr>
            <w:noProof/>
            <w:webHidden/>
          </w:rPr>
          <w:t>21</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39" w:history="1">
        <w:r w:rsidRPr="00687668">
          <w:rPr>
            <w:rStyle w:val="af8"/>
            <w:rFonts w:ascii="VL Pゴシック" w:eastAsia="VL Pゴシック" w:hAnsi="VL Pゴシック"/>
            <w:noProof/>
          </w:rPr>
          <w:t>3.15.2.</w:t>
        </w:r>
        <w:r>
          <w:rPr>
            <w:rFonts w:asciiTheme="minorHAnsi" w:eastAsiaTheme="minorEastAsia" w:hAnsiTheme="minorHAnsi"/>
            <w:iCs w:val="0"/>
            <w:noProof/>
            <w:szCs w:val="22"/>
          </w:rPr>
          <w:tab/>
        </w:r>
        <w:r w:rsidRPr="00687668">
          <w:rPr>
            <w:rStyle w:val="af8"/>
            <w:rFonts w:hint="eastAsia"/>
            <w:noProof/>
          </w:rPr>
          <w:t>動詞で始まるメソッド名（必須）</w:t>
        </w:r>
        <w:r>
          <w:rPr>
            <w:noProof/>
            <w:webHidden/>
          </w:rPr>
          <w:tab/>
        </w:r>
        <w:r>
          <w:rPr>
            <w:noProof/>
            <w:webHidden/>
          </w:rPr>
          <w:fldChar w:fldCharType="begin"/>
        </w:r>
        <w:r>
          <w:rPr>
            <w:noProof/>
            <w:webHidden/>
          </w:rPr>
          <w:instrText xml:space="preserve"> PAGEREF _Toc350339239 \h </w:instrText>
        </w:r>
        <w:r>
          <w:rPr>
            <w:noProof/>
            <w:webHidden/>
          </w:rPr>
        </w:r>
        <w:r>
          <w:rPr>
            <w:noProof/>
            <w:webHidden/>
          </w:rPr>
          <w:fldChar w:fldCharType="separate"/>
        </w:r>
        <w:r>
          <w:rPr>
            <w:noProof/>
            <w:webHidden/>
          </w:rPr>
          <w:t>21</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40" w:history="1">
        <w:r w:rsidRPr="00687668">
          <w:rPr>
            <w:rStyle w:val="af8"/>
            <w:rFonts w:ascii="VL Pゴシック" w:eastAsia="VL Pゴシック" w:hAnsi="VL Pゴシック"/>
            <w:noProof/>
          </w:rPr>
          <w:t>3.15.3.</w:t>
        </w:r>
        <w:r>
          <w:rPr>
            <w:rFonts w:asciiTheme="minorHAnsi" w:eastAsiaTheme="minorEastAsia" w:hAnsiTheme="minorHAnsi"/>
            <w:iCs w:val="0"/>
            <w:noProof/>
            <w:szCs w:val="22"/>
          </w:rPr>
          <w:tab/>
        </w:r>
        <w:r w:rsidRPr="00687668">
          <w:rPr>
            <w:rStyle w:val="af8"/>
            <w:rFonts w:hint="eastAsia"/>
            <w:noProof/>
          </w:rPr>
          <w:t>丸括弧前後の空白（禁止）</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_Toc350339240 \h </w:instrText>
        </w:r>
        <w:r>
          <w:rPr>
            <w:noProof/>
            <w:webHidden/>
          </w:rPr>
        </w:r>
        <w:r>
          <w:rPr>
            <w:noProof/>
            <w:webHidden/>
          </w:rPr>
          <w:fldChar w:fldCharType="separate"/>
        </w:r>
        <w:r>
          <w:rPr>
            <w:noProof/>
            <w:webHidden/>
          </w:rPr>
          <w:t>21</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41" w:history="1">
        <w:r w:rsidRPr="00687668">
          <w:rPr>
            <w:rStyle w:val="af8"/>
          </w:rPr>
          <w:t>3.16.</w:t>
        </w:r>
        <w:r>
          <w:rPr>
            <w:rFonts w:asciiTheme="minorHAnsi" w:eastAsiaTheme="minorEastAsia" w:hAnsiTheme="minorHAnsi"/>
            <w:sz w:val="21"/>
            <w:szCs w:val="22"/>
          </w:rPr>
          <w:tab/>
        </w:r>
        <w:r w:rsidRPr="00687668">
          <w:rPr>
            <w:rStyle w:val="af8"/>
            <w:rFonts w:hint="eastAsia"/>
          </w:rPr>
          <w:t>変数</w:t>
        </w:r>
        <w:r>
          <w:rPr>
            <w:webHidden/>
          </w:rPr>
          <w:tab/>
        </w:r>
        <w:r>
          <w:rPr>
            <w:webHidden/>
          </w:rPr>
          <w:fldChar w:fldCharType="begin"/>
        </w:r>
        <w:r>
          <w:rPr>
            <w:webHidden/>
          </w:rPr>
          <w:instrText xml:space="preserve"> PAGEREF _Toc350339241 \h </w:instrText>
        </w:r>
        <w:r>
          <w:rPr>
            <w:webHidden/>
          </w:rPr>
        </w:r>
        <w:r>
          <w:rPr>
            <w:webHidden/>
          </w:rPr>
          <w:fldChar w:fldCharType="separate"/>
        </w:r>
        <w:r>
          <w:rPr>
            <w:webHidden/>
          </w:rPr>
          <w:t>22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42" w:history="1">
        <w:r w:rsidRPr="00687668">
          <w:rPr>
            <w:rStyle w:val="af8"/>
            <w:rFonts w:ascii="VL Pゴシック" w:eastAsia="VL Pゴシック" w:hAnsi="VL Pゴシック"/>
            <w:noProof/>
          </w:rPr>
          <w:t>3.16.1.</w:t>
        </w:r>
        <w:r>
          <w:rPr>
            <w:rFonts w:asciiTheme="minorHAnsi" w:eastAsiaTheme="minorEastAsia" w:hAnsiTheme="minorHAnsi"/>
            <w:iCs w:val="0"/>
            <w:noProof/>
            <w:szCs w:val="22"/>
          </w:rPr>
          <w:tab/>
        </w:r>
        <w:r w:rsidRPr="00687668">
          <w:rPr>
            <w:rStyle w:val="af8"/>
            <w:rFonts w:hint="eastAsia"/>
            <w:noProof/>
          </w:rPr>
          <w:t>変数名のローワーキャメルケースの適用（必須）</w:t>
        </w:r>
        <w:r>
          <w:rPr>
            <w:noProof/>
            <w:webHidden/>
          </w:rPr>
          <w:tab/>
        </w:r>
        <w:r>
          <w:rPr>
            <w:noProof/>
            <w:webHidden/>
          </w:rPr>
          <w:fldChar w:fldCharType="begin"/>
        </w:r>
        <w:r>
          <w:rPr>
            <w:noProof/>
            <w:webHidden/>
          </w:rPr>
          <w:instrText xml:space="preserve"> PAGEREF _Toc350339242 \h </w:instrText>
        </w:r>
        <w:r>
          <w:rPr>
            <w:noProof/>
            <w:webHidden/>
          </w:rPr>
        </w:r>
        <w:r>
          <w:rPr>
            <w:noProof/>
            <w:webHidden/>
          </w:rPr>
          <w:fldChar w:fldCharType="separate"/>
        </w:r>
        <w:r>
          <w:rPr>
            <w:noProof/>
            <w:webHidden/>
          </w:rPr>
          <w:t>22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43" w:history="1">
        <w:r w:rsidRPr="00687668">
          <w:rPr>
            <w:rStyle w:val="af8"/>
          </w:rPr>
          <w:t>3.17.</w:t>
        </w:r>
        <w:r>
          <w:rPr>
            <w:rFonts w:asciiTheme="minorHAnsi" w:eastAsiaTheme="minorEastAsia" w:hAnsiTheme="minorHAnsi"/>
            <w:sz w:val="21"/>
            <w:szCs w:val="22"/>
          </w:rPr>
          <w:tab/>
        </w:r>
        <w:r w:rsidRPr="00687668">
          <w:rPr>
            <w:rStyle w:val="af8"/>
            <w:rFonts w:hint="eastAsia"/>
          </w:rPr>
          <w:t>イベント</w:t>
        </w:r>
        <w:r>
          <w:rPr>
            <w:webHidden/>
          </w:rPr>
          <w:tab/>
        </w:r>
        <w:r>
          <w:rPr>
            <w:webHidden/>
          </w:rPr>
          <w:fldChar w:fldCharType="begin"/>
        </w:r>
        <w:r>
          <w:rPr>
            <w:webHidden/>
          </w:rPr>
          <w:instrText xml:space="preserve"> PAGEREF _Toc350339243 \h </w:instrText>
        </w:r>
        <w:r>
          <w:rPr>
            <w:webHidden/>
          </w:rPr>
        </w:r>
        <w:r>
          <w:rPr>
            <w:webHidden/>
          </w:rPr>
          <w:fldChar w:fldCharType="separate"/>
        </w:r>
        <w:r>
          <w:rPr>
            <w:webHidden/>
          </w:rPr>
          <w:t>22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44" w:history="1">
        <w:r w:rsidRPr="00687668">
          <w:rPr>
            <w:rStyle w:val="af8"/>
            <w:rFonts w:ascii="VL Pゴシック" w:eastAsia="VL Pゴシック" w:hAnsi="VL Pゴシック"/>
            <w:noProof/>
          </w:rPr>
          <w:t>3.17.1.</w:t>
        </w:r>
        <w:r>
          <w:rPr>
            <w:rFonts w:asciiTheme="minorHAnsi" w:eastAsiaTheme="minorEastAsia" w:hAnsiTheme="minorHAnsi"/>
            <w:iCs w:val="0"/>
            <w:noProof/>
            <w:szCs w:val="22"/>
          </w:rPr>
          <w:tab/>
        </w:r>
        <w:r w:rsidRPr="00687668">
          <w:rPr>
            <w:rStyle w:val="af8"/>
            <w:rFonts w:hint="eastAsia"/>
            <w:noProof/>
          </w:rPr>
          <w:t>カスタムイベントクラスにおける</w:t>
        </w:r>
        <w:r w:rsidRPr="00687668">
          <w:rPr>
            <w:rStyle w:val="af8"/>
            <w:noProof/>
          </w:rPr>
          <w:t>clone</w:t>
        </w:r>
        <w:r w:rsidRPr="00687668">
          <w:rPr>
            <w:rStyle w:val="af8"/>
            <w:rFonts w:hint="eastAsia"/>
            <w:noProof/>
          </w:rPr>
          <w:t>メソッドのオーバライド（必須）</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_Toc350339244 \h </w:instrText>
        </w:r>
        <w:r>
          <w:rPr>
            <w:noProof/>
            <w:webHidden/>
          </w:rPr>
        </w:r>
        <w:r>
          <w:rPr>
            <w:noProof/>
            <w:webHidden/>
          </w:rPr>
          <w:fldChar w:fldCharType="separate"/>
        </w:r>
        <w:r>
          <w:rPr>
            <w:noProof/>
            <w:webHidden/>
          </w:rPr>
          <w:t>22</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45" w:history="1">
        <w:r w:rsidRPr="00687668">
          <w:rPr>
            <w:rStyle w:val="af8"/>
            <w:rFonts w:ascii="VL Pゴシック" w:eastAsia="VL Pゴシック" w:hAnsi="VL Pゴシック"/>
            <w:noProof/>
          </w:rPr>
          <w:t>3.17.2.</w:t>
        </w:r>
        <w:r>
          <w:rPr>
            <w:rFonts w:asciiTheme="minorHAnsi" w:eastAsiaTheme="minorEastAsia" w:hAnsiTheme="minorHAnsi"/>
            <w:iCs w:val="0"/>
            <w:noProof/>
            <w:szCs w:val="22"/>
          </w:rPr>
          <w:tab/>
        </w:r>
        <w:r w:rsidRPr="00687668">
          <w:rPr>
            <w:rStyle w:val="af8"/>
            <w:rFonts w:hint="eastAsia"/>
            <w:noProof/>
          </w:rPr>
          <w:t>カスタムイベントクラスによる変更可能なプロパティの公開（禁止）</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_Toc350339245 \h </w:instrText>
        </w:r>
        <w:r>
          <w:rPr>
            <w:noProof/>
            <w:webHidden/>
          </w:rPr>
        </w:r>
        <w:r>
          <w:rPr>
            <w:noProof/>
            <w:webHidden/>
          </w:rPr>
          <w:fldChar w:fldCharType="separate"/>
        </w:r>
        <w:r>
          <w:rPr>
            <w:noProof/>
            <w:webHidden/>
          </w:rPr>
          <w:t>23</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46" w:history="1">
        <w:r w:rsidRPr="00687668">
          <w:rPr>
            <w:rStyle w:val="af8"/>
            <w:rFonts w:ascii="VL Pゴシック" w:eastAsia="VL Pゴシック" w:hAnsi="VL Pゴシック"/>
            <w:noProof/>
          </w:rPr>
          <w:t>3.17.3.</w:t>
        </w:r>
        <w:r>
          <w:rPr>
            <w:rFonts w:asciiTheme="minorHAnsi" w:eastAsiaTheme="minorEastAsia" w:hAnsiTheme="minorHAnsi"/>
            <w:iCs w:val="0"/>
            <w:noProof/>
            <w:szCs w:val="22"/>
          </w:rPr>
          <w:tab/>
        </w:r>
        <w:r w:rsidRPr="00687668">
          <w:rPr>
            <w:rStyle w:val="af8"/>
            <w:rFonts w:hint="eastAsia"/>
            <w:noProof/>
          </w:rPr>
          <w:t>イベント名のハードコード（禁止）</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_Toc350339246 \h </w:instrText>
        </w:r>
        <w:r>
          <w:rPr>
            <w:noProof/>
            <w:webHidden/>
          </w:rPr>
        </w:r>
        <w:r>
          <w:rPr>
            <w:noProof/>
            <w:webHidden/>
          </w:rPr>
          <w:fldChar w:fldCharType="separate"/>
        </w:r>
        <w:r>
          <w:rPr>
            <w:noProof/>
            <w:webHidden/>
          </w:rPr>
          <w:t>23</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47" w:history="1">
        <w:r w:rsidRPr="00687668">
          <w:rPr>
            <w:rStyle w:val="af8"/>
            <w:rFonts w:ascii="VL Pゴシック" w:eastAsia="VL Pゴシック" w:hAnsi="VL Pゴシック"/>
            <w:noProof/>
          </w:rPr>
          <w:t>3.17.4.</w:t>
        </w:r>
        <w:r>
          <w:rPr>
            <w:rFonts w:asciiTheme="minorHAnsi" w:eastAsiaTheme="minorEastAsia" w:hAnsiTheme="minorHAnsi"/>
            <w:iCs w:val="0"/>
            <w:noProof/>
            <w:szCs w:val="22"/>
          </w:rPr>
          <w:tab/>
        </w:r>
        <w:r w:rsidRPr="00687668">
          <w:rPr>
            <w:rStyle w:val="af8"/>
            <w:rFonts w:hint="eastAsia"/>
            <w:noProof/>
          </w:rPr>
          <w:t>イベントハンドラ名への</w:t>
        </w:r>
        <w:r w:rsidRPr="00687668">
          <w:rPr>
            <w:rStyle w:val="af8"/>
            <w:noProof/>
          </w:rPr>
          <w:t>Handler</w:t>
        </w:r>
        <w:r w:rsidRPr="00687668">
          <w:rPr>
            <w:rStyle w:val="af8"/>
            <w:rFonts w:hint="eastAsia"/>
            <w:noProof/>
          </w:rPr>
          <w:t>サフィックスの追加（必須）</w:t>
        </w:r>
        <w:r>
          <w:rPr>
            <w:noProof/>
            <w:webHidden/>
          </w:rPr>
          <w:tab/>
        </w:r>
        <w:r>
          <w:rPr>
            <w:noProof/>
            <w:webHidden/>
          </w:rPr>
          <w:fldChar w:fldCharType="begin"/>
        </w:r>
        <w:r>
          <w:rPr>
            <w:noProof/>
            <w:webHidden/>
          </w:rPr>
          <w:instrText xml:space="preserve"> PAGEREF _Toc350339247 \h </w:instrText>
        </w:r>
        <w:r>
          <w:rPr>
            <w:noProof/>
            <w:webHidden/>
          </w:rPr>
        </w:r>
        <w:r>
          <w:rPr>
            <w:noProof/>
            <w:webHidden/>
          </w:rPr>
          <w:fldChar w:fldCharType="separate"/>
        </w:r>
        <w:r>
          <w:rPr>
            <w:noProof/>
            <w:webHidden/>
          </w:rPr>
          <w:t>23</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48" w:history="1">
        <w:r w:rsidRPr="00687668">
          <w:rPr>
            <w:rStyle w:val="af8"/>
          </w:rPr>
          <w:t>3.18.</w:t>
        </w:r>
        <w:r>
          <w:rPr>
            <w:rFonts w:asciiTheme="minorHAnsi" w:eastAsiaTheme="minorEastAsia" w:hAnsiTheme="minorHAnsi"/>
            <w:sz w:val="21"/>
            <w:szCs w:val="22"/>
          </w:rPr>
          <w:tab/>
        </w:r>
        <w:r w:rsidRPr="00687668">
          <w:rPr>
            <w:rStyle w:val="af8"/>
            <w:rFonts w:hint="eastAsia"/>
          </w:rPr>
          <w:t>ドキュメンテーションコメント</w:t>
        </w:r>
        <w:r>
          <w:rPr>
            <w:webHidden/>
          </w:rPr>
          <w:tab/>
        </w:r>
        <w:r>
          <w:rPr>
            <w:webHidden/>
          </w:rPr>
          <w:fldChar w:fldCharType="begin"/>
        </w:r>
        <w:r>
          <w:rPr>
            <w:webHidden/>
          </w:rPr>
          <w:instrText xml:space="preserve"> PAGEREF _Toc350339248 \h </w:instrText>
        </w:r>
        <w:r>
          <w:rPr>
            <w:webHidden/>
          </w:rPr>
        </w:r>
        <w:r>
          <w:rPr>
            <w:webHidden/>
          </w:rPr>
          <w:fldChar w:fldCharType="separate"/>
        </w:r>
        <w:r>
          <w:rPr>
            <w:webHidden/>
          </w:rPr>
          <w:t>24</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49" w:history="1">
        <w:r w:rsidRPr="00687668">
          <w:rPr>
            <w:rStyle w:val="af8"/>
            <w:rFonts w:ascii="VL Pゴシック" w:eastAsia="VL Pゴシック" w:hAnsi="VL Pゴシック"/>
            <w:noProof/>
          </w:rPr>
          <w:t>3.18.1.</w:t>
        </w:r>
        <w:r>
          <w:rPr>
            <w:rFonts w:asciiTheme="minorHAnsi" w:eastAsiaTheme="minorEastAsia" w:hAnsiTheme="minorHAnsi"/>
            <w:iCs w:val="0"/>
            <w:noProof/>
            <w:szCs w:val="22"/>
          </w:rPr>
          <w:tab/>
        </w:r>
        <w:r w:rsidRPr="00687668">
          <w:rPr>
            <w:rStyle w:val="af8"/>
            <w:rFonts w:hint="eastAsia"/>
            <w:noProof/>
          </w:rPr>
          <w:t>行頭のアスタリスク（必須）</w:t>
        </w:r>
        <w:r>
          <w:rPr>
            <w:noProof/>
            <w:webHidden/>
          </w:rPr>
          <w:tab/>
        </w:r>
        <w:r>
          <w:rPr>
            <w:noProof/>
            <w:webHidden/>
          </w:rPr>
          <w:fldChar w:fldCharType="begin"/>
        </w:r>
        <w:r>
          <w:rPr>
            <w:noProof/>
            <w:webHidden/>
          </w:rPr>
          <w:instrText xml:space="preserve"> PAGEREF _Toc350339249 \h </w:instrText>
        </w:r>
        <w:r>
          <w:rPr>
            <w:noProof/>
            <w:webHidden/>
          </w:rPr>
        </w:r>
        <w:r>
          <w:rPr>
            <w:noProof/>
            <w:webHidden/>
          </w:rPr>
          <w:fldChar w:fldCharType="separate"/>
        </w:r>
        <w:r>
          <w:rPr>
            <w:noProof/>
            <w:webHidden/>
          </w:rPr>
          <w:t>24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50" w:history="1">
        <w:r w:rsidRPr="00687668">
          <w:rPr>
            <w:rStyle w:val="af8"/>
            <w:rFonts w:ascii="VL Pゴシック" w:eastAsia="VL Pゴシック" w:hAnsi="VL Pゴシック"/>
            <w:noProof/>
          </w:rPr>
          <w:t>3.18.2.</w:t>
        </w:r>
        <w:r>
          <w:rPr>
            <w:rFonts w:asciiTheme="minorHAnsi" w:eastAsiaTheme="minorEastAsia" w:hAnsiTheme="minorHAnsi"/>
            <w:iCs w:val="0"/>
            <w:noProof/>
            <w:szCs w:val="22"/>
          </w:rPr>
          <w:tab/>
        </w:r>
        <w:r w:rsidRPr="00687668">
          <w:rPr>
            <w:rStyle w:val="af8"/>
            <w:noProof/>
          </w:rPr>
          <w:t>public</w:t>
        </w:r>
        <w:r w:rsidRPr="00687668">
          <w:rPr>
            <w:rStyle w:val="af8"/>
            <w:rFonts w:hint="eastAsia"/>
            <w:noProof/>
          </w:rPr>
          <w:t>要素および</w:t>
        </w:r>
        <w:r w:rsidRPr="00687668">
          <w:rPr>
            <w:rStyle w:val="af8"/>
            <w:noProof/>
          </w:rPr>
          <w:t>protected</w:t>
        </w:r>
        <w:r w:rsidRPr="00687668">
          <w:rPr>
            <w:rStyle w:val="af8"/>
            <w:rFonts w:hint="eastAsia"/>
            <w:noProof/>
          </w:rPr>
          <w:t>要素へのドキュメンテーションコメント（必須）</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_Toc350339250 \h </w:instrText>
        </w:r>
        <w:r>
          <w:rPr>
            <w:noProof/>
            <w:webHidden/>
          </w:rPr>
        </w:r>
        <w:r>
          <w:rPr>
            <w:noProof/>
            <w:webHidden/>
          </w:rPr>
          <w:fldChar w:fldCharType="separate"/>
        </w:r>
        <w:r>
          <w:rPr>
            <w:noProof/>
            <w:webHidden/>
          </w:rPr>
          <w:t>24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51" w:history="1">
        <w:r w:rsidRPr="00687668">
          <w:rPr>
            <w:rStyle w:val="af8"/>
            <w:rFonts w:ascii="VL Pゴシック" w:eastAsia="VL Pゴシック" w:hAnsi="VL Pゴシック"/>
            <w:noProof/>
          </w:rPr>
          <w:t>3.18.3.</w:t>
        </w:r>
        <w:r>
          <w:rPr>
            <w:rFonts w:asciiTheme="minorHAnsi" w:eastAsiaTheme="minorEastAsia" w:hAnsiTheme="minorHAnsi"/>
            <w:iCs w:val="0"/>
            <w:noProof/>
            <w:szCs w:val="22"/>
          </w:rPr>
          <w:tab/>
        </w:r>
        <w:r w:rsidRPr="00687668">
          <w:rPr>
            <w:rStyle w:val="af8"/>
            <w:rFonts w:hint="eastAsia"/>
            <w:noProof/>
          </w:rPr>
          <w:t>関数やメソッドのドキュメンテーションコメントタグ（必須）</w:t>
        </w:r>
        <w:r>
          <w:rPr>
            <w:noProof/>
            <w:webHidden/>
          </w:rPr>
          <w:tab/>
        </w:r>
        <w:r>
          <w:rPr>
            <w:noProof/>
            <w:webHidden/>
          </w:rPr>
          <w:fldChar w:fldCharType="begin"/>
        </w:r>
        <w:r>
          <w:rPr>
            <w:noProof/>
            <w:webHidden/>
          </w:rPr>
          <w:instrText xml:space="preserve"> PAGEREF _Toc350339251 \h </w:instrText>
        </w:r>
        <w:r>
          <w:rPr>
            <w:noProof/>
            <w:webHidden/>
          </w:rPr>
        </w:r>
        <w:r>
          <w:rPr>
            <w:noProof/>
            <w:webHidden/>
          </w:rPr>
          <w:fldChar w:fldCharType="separate"/>
        </w:r>
        <w:r>
          <w:rPr>
            <w:noProof/>
            <w:webHidden/>
          </w:rPr>
          <w:t>24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52" w:history="1">
        <w:r w:rsidRPr="00687668">
          <w:rPr>
            <w:rStyle w:val="af8"/>
            <w:rFonts w:ascii="VL Pゴシック" w:eastAsia="VL Pゴシック" w:hAnsi="VL Pゴシック"/>
            <w:noProof/>
          </w:rPr>
          <w:t>3.18.4.</w:t>
        </w:r>
        <w:r>
          <w:rPr>
            <w:rFonts w:asciiTheme="minorHAnsi" w:eastAsiaTheme="minorEastAsia" w:hAnsiTheme="minorHAnsi"/>
            <w:iCs w:val="0"/>
            <w:noProof/>
            <w:szCs w:val="22"/>
          </w:rPr>
          <w:tab/>
        </w:r>
        <w:r w:rsidRPr="00687668">
          <w:rPr>
            <w:rStyle w:val="af8"/>
            <w:noProof/>
          </w:rPr>
          <w:t>getter</w:t>
        </w:r>
        <w:r w:rsidRPr="00687668">
          <w:rPr>
            <w:rStyle w:val="af8"/>
            <w:rFonts w:hint="eastAsia"/>
            <w:noProof/>
          </w:rPr>
          <w:t>および</w:t>
        </w:r>
        <w:r w:rsidRPr="00687668">
          <w:rPr>
            <w:rStyle w:val="af8"/>
            <w:noProof/>
          </w:rPr>
          <w:t>setter</w:t>
        </w:r>
        <w:r w:rsidRPr="00687668">
          <w:rPr>
            <w:rStyle w:val="af8"/>
            <w:rFonts w:hint="eastAsia"/>
            <w:noProof/>
          </w:rPr>
          <w:t>とドキュメンテーションコメント（必須）</w:t>
        </w:r>
        <w:r>
          <w:rPr>
            <w:noProof/>
            <w:webHidden/>
          </w:rPr>
          <w:tab/>
        </w:r>
        <w:r>
          <w:rPr>
            <w:noProof/>
            <w:webHidden/>
          </w:rPr>
          <w:fldChar w:fldCharType="begin"/>
        </w:r>
        <w:r>
          <w:rPr>
            <w:noProof/>
            <w:webHidden/>
          </w:rPr>
          <w:instrText xml:space="preserve"> PAGEREF _Toc350339252 \h </w:instrText>
        </w:r>
        <w:r>
          <w:rPr>
            <w:noProof/>
            <w:webHidden/>
          </w:rPr>
        </w:r>
        <w:r>
          <w:rPr>
            <w:noProof/>
            <w:webHidden/>
          </w:rPr>
          <w:fldChar w:fldCharType="separate"/>
        </w:r>
        <w:r>
          <w:rPr>
            <w:noProof/>
            <w:webHidden/>
          </w:rPr>
          <w:t>25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53" w:history="1">
        <w:r w:rsidRPr="00687668">
          <w:rPr>
            <w:rStyle w:val="af8"/>
            <w:rFonts w:ascii="VL Pゴシック" w:eastAsia="VL Pゴシック" w:hAnsi="VL Pゴシック"/>
            <w:noProof/>
          </w:rPr>
          <w:t>3.18.5.</w:t>
        </w:r>
        <w:r>
          <w:rPr>
            <w:rFonts w:asciiTheme="minorHAnsi" w:eastAsiaTheme="minorEastAsia" w:hAnsiTheme="minorHAnsi"/>
            <w:iCs w:val="0"/>
            <w:noProof/>
            <w:szCs w:val="22"/>
          </w:rPr>
          <w:tab/>
        </w:r>
        <w:r w:rsidRPr="00687668">
          <w:rPr>
            <w:rStyle w:val="af8"/>
            <w:noProof/>
          </w:rPr>
          <w:t>Event</w:t>
        </w:r>
        <w:r w:rsidRPr="00687668">
          <w:rPr>
            <w:rStyle w:val="af8"/>
            <w:rFonts w:hint="eastAsia"/>
            <w:noProof/>
          </w:rPr>
          <w:t>のドキュメンテーションコメント（必須）</w:t>
        </w:r>
        <w:r>
          <w:rPr>
            <w:noProof/>
            <w:webHidden/>
          </w:rPr>
          <w:tab/>
        </w:r>
        <w:r>
          <w:rPr>
            <w:noProof/>
            <w:webHidden/>
          </w:rPr>
          <w:fldChar w:fldCharType="begin"/>
        </w:r>
        <w:r>
          <w:rPr>
            <w:noProof/>
            <w:webHidden/>
          </w:rPr>
          <w:instrText xml:space="preserve"> PAGEREF _Toc350339253 \h </w:instrText>
        </w:r>
        <w:r>
          <w:rPr>
            <w:noProof/>
            <w:webHidden/>
          </w:rPr>
        </w:r>
        <w:r>
          <w:rPr>
            <w:noProof/>
            <w:webHidden/>
          </w:rPr>
          <w:fldChar w:fldCharType="separate"/>
        </w:r>
        <w:r>
          <w:rPr>
            <w:noProof/>
            <w:webHidden/>
          </w:rPr>
          <w:t>26</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54" w:history="1">
        <w:r w:rsidRPr="00687668">
          <w:rPr>
            <w:rStyle w:val="af8"/>
            <w:rFonts w:ascii="VL Pゴシック" w:eastAsia="VL Pゴシック" w:hAnsi="VL Pゴシック"/>
            <w:noProof/>
          </w:rPr>
          <w:t>3.18.6.</w:t>
        </w:r>
        <w:r>
          <w:rPr>
            <w:rFonts w:asciiTheme="minorHAnsi" w:eastAsiaTheme="minorEastAsia" w:hAnsiTheme="minorHAnsi"/>
            <w:iCs w:val="0"/>
            <w:noProof/>
            <w:szCs w:val="22"/>
          </w:rPr>
          <w:tab/>
        </w:r>
        <w:r w:rsidRPr="00687668">
          <w:rPr>
            <w:rStyle w:val="af8"/>
            <w:rFonts w:hint="eastAsia"/>
            <w:noProof/>
          </w:rPr>
          <w:t>デフォルト値の明示（必須）</w:t>
        </w:r>
        <w:r>
          <w:rPr>
            <w:noProof/>
            <w:webHidden/>
          </w:rPr>
          <w:tab/>
        </w:r>
        <w:r>
          <w:rPr>
            <w:noProof/>
            <w:webHidden/>
          </w:rPr>
          <w:fldChar w:fldCharType="begin"/>
        </w:r>
        <w:r>
          <w:rPr>
            <w:noProof/>
            <w:webHidden/>
          </w:rPr>
          <w:instrText xml:space="preserve"> PAGEREF _Toc350339254 \h </w:instrText>
        </w:r>
        <w:r>
          <w:rPr>
            <w:noProof/>
            <w:webHidden/>
          </w:rPr>
        </w:r>
        <w:r>
          <w:rPr>
            <w:noProof/>
            <w:webHidden/>
          </w:rPr>
          <w:fldChar w:fldCharType="separate"/>
        </w:r>
        <w:r>
          <w:rPr>
            <w:noProof/>
            <w:webHidden/>
          </w:rPr>
          <w:t>27</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55" w:history="1">
        <w:r w:rsidRPr="00687668">
          <w:rPr>
            <w:rStyle w:val="af8"/>
          </w:rPr>
          <w:t>3.19.</w:t>
        </w:r>
        <w:r>
          <w:rPr>
            <w:rFonts w:asciiTheme="minorHAnsi" w:eastAsiaTheme="minorEastAsia" w:hAnsiTheme="minorHAnsi"/>
            <w:sz w:val="21"/>
            <w:szCs w:val="22"/>
          </w:rPr>
          <w:tab/>
        </w:r>
        <w:r w:rsidRPr="00687668">
          <w:rPr>
            <w:rStyle w:val="af8"/>
            <w:rFonts w:hint="eastAsia"/>
          </w:rPr>
          <w:t>外部クラスの取り込み</w:t>
        </w:r>
        <w:r>
          <w:rPr>
            <w:webHidden/>
          </w:rPr>
          <w:tab/>
        </w:r>
        <w:r>
          <w:rPr>
            <w:webHidden/>
          </w:rPr>
          <w:fldChar w:fldCharType="begin"/>
        </w:r>
        <w:r>
          <w:rPr>
            <w:webHidden/>
          </w:rPr>
          <w:instrText xml:space="preserve"> PAGEREF _Toc350339255 \h </w:instrText>
        </w:r>
        <w:r>
          <w:rPr>
            <w:webHidden/>
          </w:rPr>
        </w:r>
        <w:r>
          <w:rPr>
            <w:webHidden/>
          </w:rPr>
          <w:fldChar w:fldCharType="separate"/>
        </w:r>
        <w:r>
          <w:rPr>
            <w:webHidden/>
          </w:rPr>
          <w:t>28</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56" w:history="1">
        <w:r w:rsidRPr="00687668">
          <w:rPr>
            <w:rStyle w:val="af8"/>
            <w:rFonts w:ascii="VL Pゴシック" w:eastAsia="VL Pゴシック" w:hAnsi="VL Pゴシック"/>
            <w:noProof/>
          </w:rPr>
          <w:t>3.19.1.</w:t>
        </w:r>
        <w:r>
          <w:rPr>
            <w:rFonts w:asciiTheme="minorHAnsi" w:eastAsiaTheme="minorEastAsia" w:hAnsiTheme="minorHAnsi"/>
            <w:iCs w:val="0"/>
            <w:noProof/>
            <w:szCs w:val="22"/>
          </w:rPr>
          <w:tab/>
        </w:r>
        <w:r w:rsidRPr="00687668">
          <w:rPr>
            <w:rStyle w:val="af8"/>
            <w:rFonts w:hint="eastAsia"/>
            <w:noProof/>
          </w:rPr>
          <w:t>スクリプトタグ内部での</w:t>
        </w:r>
        <w:r w:rsidRPr="00687668">
          <w:rPr>
            <w:rStyle w:val="af8"/>
            <w:noProof/>
          </w:rPr>
          <w:t>include</w:t>
        </w:r>
        <w:r w:rsidRPr="00687668">
          <w:rPr>
            <w:rStyle w:val="af8"/>
            <w:rFonts w:hint="eastAsia"/>
            <w:noProof/>
          </w:rPr>
          <w:t>の使用（禁止）</w:t>
        </w:r>
        <w:r>
          <w:rPr>
            <w:noProof/>
            <w:webHidden/>
          </w:rPr>
          <w:tab/>
        </w:r>
        <w:r>
          <w:rPr>
            <w:noProof/>
            <w:webHidden/>
          </w:rPr>
          <w:fldChar w:fldCharType="begin"/>
        </w:r>
        <w:r>
          <w:rPr>
            <w:noProof/>
            <w:webHidden/>
          </w:rPr>
          <w:instrText xml:space="preserve"> PAGEREF _Toc350339256 \h </w:instrText>
        </w:r>
        <w:r>
          <w:rPr>
            <w:noProof/>
            <w:webHidden/>
          </w:rPr>
        </w:r>
        <w:r>
          <w:rPr>
            <w:noProof/>
            <w:webHidden/>
          </w:rPr>
          <w:fldChar w:fldCharType="separate"/>
        </w:r>
        <w:r>
          <w:rPr>
            <w:noProof/>
            <w:webHidden/>
          </w:rPr>
          <w:t>28</w:t>
        </w:r>
        <w:r>
          <w:rPr>
            <w:noProof/>
            <w:webHidden/>
          </w:rPr>
          <w:fldChar w:fldCharType="end"/>
        </w:r>
      </w:hyperlink>
    </w:p>
    <w:p w:rsidR="00A27C11" w:rsidRDefault="00A27C11">
      <w:pPr>
        <w:pStyle w:val="15"/>
        <w:rPr>
          <w:rFonts w:asciiTheme="minorHAnsi" w:eastAsiaTheme="minorEastAsia" w:hAnsiTheme="minorHAnsi"/>
          <w:bCs w:val="0"/>
          <w:sz w:val="21"/>
          <w:szCs w:val="22"/>
        </w:rPr>
      </w:pPr>
      <w:hyperlink w:anchor="_Toc350339257" w:history="1">
        <w:r w:rsidRPr="00687668">
          <w:rPr>
            <w:rStyle w:val="af8"/>
            <w:rFonts w:eastAsia="VL Pゴシック"/>
          </w:rPr>
          <w:t>4.</w:t>
        </w:r>
        <w:r>
          <w:rPr>
            <w:rFonts w:asciiTheme="minorHAnsi" w:eastAsiaTheme="minorEastAsia" w:hAnsiTheme="minorHAnsi"/>
            <w:bCs w:val="0"/>
            <w:sz w:val="21"/>
            <w:szCs w:val="22"/>
          </w:rPr>
          <w:tab/>
        </w:r>
        <w:r w:rsidRPr="00687668">
          <w:rPr>
            <w:rStyle w:val="af8"/>
          </w:rPr>
          <w:t>MXML</w:t>
        </w:r>
        <w:r>
          <w:rPr>
            <w:webHidden/>
          </w:rPr>
          <w:tab/>
        </w:r>
        <w:r>
          <w:rPr>
            <w:webHidden/>
          </w:rPr>
          <w:fldChar w:fldCharType="begin"/>
        </w:r>
        <w:r>
          <w:rPr>
            <w:webHidden/>
          </w:rPr>
          <w:instrText xml:space="preserve"> PAGEREF _Toc350339257 \h </w:instrText>
        </w:r>
        <w:r>
          <w:rPr>
            <w:webHidden/>
          </w:rPr>
        </w:r>
        <w:r>
          <w:rPr>
            <w:webHidden/>
          </w:rPr>
          <w:fldChar w:fldCharType="separate"/>
        </w:r>
        <w:r>
          <w:rPr>
            <w:webHidden/>
          </w:rPr>
          <w:t>29</w:t>
        </w:r>
        <w:r>
          <w:rPr>
            <w:webHidden/>
          </w:rPr>
          <w:fldChar w:fldCharType="end"/>
        </w:r>
      </w:hyperlink>
    </w:p>
    <w:p w:rsidR="00A27C11" w:rsidRDefault="00A27C11">
      <w:pPr>
        <w:pStyle w:val="25"/>
        <w:rPr>
          <w:rFonts w:asciiTheme="minorHAnsi" w:eastAsiaTheme="minorEastAsia" w:hAnsiTheme="minorHAnsi"/>
          <w:sz w:val="21"/>
          <w:szCs w:val="22"/>
        </w:rPr>
      </w:pPr>
      <w:hyperlink w:anchor="_Toc350339259" w:history="1">
        <w:r w:rsidRPr="00687668">
          <w:rPr>
            <w:rStyle w:val="af8"/>
          </w:rPr>
          <w:t>4.1.</w:t>
        </w:r>
        <w:r>
          <w:rPr>
            <w:rFonts w:asciiTheme="minorHAnsi" w:eastAsiaTheme="minorEastAsia" w:hAnsiTheme="minorHAnsi"/>
            <w:sz w:val="21"/>
            <w:szCs w:val="22"/>
          </w:rPr>
          <w:tab/>
        </w:r>
        <w:r w:rsidRPr="00687668">
          <w:rPr>
            <w:rStyle w:val="af8"/>
            <w:rFonts w:hint="eastAsia"/>
          </w:rPr>
          <w:t>ソースファイル</w:t>
        </w:r>
        <w:r>
          <w:rPr>
            <w:webHidden/>
          </w:rPr>
          <w:tab/>
        </w:r>
        <w:r>
          <w:rPr>
            <w:webHidden/>
          </w:rPr>
          <w:fldChar w:fldCharType="begin"/>
        </w:r>
        <w:r>
          <w:rPr>
            <w:webHidden/>
          </w:rPr>
          <w:instrText xml:space="preserve"> PAGEREF _Toc350339259 \h </w:instrText>
        </w:r>
        <w:r>
          <w:rPr>
            <w:webHidden/>
          </w:rPr>
        </w:r>
        <w:r>
          <w:rPr>
            <w:webHidden/>
          </w:rPr>
          <w:fldChar w:fldCharType="separate"/>
        </w:r>
        <w:r>
          <w:rPr>
            <w:webHidden/>
          </w:rPr>
          <w:t>29</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60" w:history="1">
        <w:r w:rsidRPr="00687668">
          <w:rPr>
            <w:rStyle w:val="af8"/>
            <w:rFonts w:ascii="VL Pゴシック" w:eastAsia="VL Pゴシック" w:hAnsi="VL Pゴシック"/>
            <w:noProof/>
          </w:rPr>
          <w:t>4.1.1.</w:t>
        </w:r>
        <w:r>
          <w:rPr>
            <w:rFonts w:asciiTheme="minorHAnsi" w:eastAsiaTheme="minorEastAsia" w:hAnsiTheme="minorHAnsi"/>
            <w:iCs w:val="0"/>
            <w:noProof/>
            <w:szCs w:val="22"/>
          </w:rPr>
          <w:tab/>
        </w:r>
        <w:r w:rsidRPr="00687668">
          <w:rPr>
            <w:rStyle w:val="af8"/>
            <w:rFonts w:hint="eastAsia"/>
            <w:noProof/>
          </w:rPr>
          <w:t>クラス名としてのファイル名（必須）</w:t>
        </w:r>
        <w:r>
          <w:rPr>
            <w:noProof/>
            <w:webHidden/>
          </w:rPr>
          <w:tab/>
        </w:r>
        <w:r>
          <w:rPr>
            <w:noProof/>
            <w:webHidden/>
          </w:rPr>
          <w:fldChar w:fldCharType="begin"/>
        </w:r>
        <w:r>
          <w:rPr>
            <w:noProof/>
            <w:webHidden/>
          </w:rPr>
          <w:instrText xml:space="preserve"> PAGEREF _Toc350339260 \h </w:instrText>
        </w:r>
        <w:r>
          <w:rPr>
            <w:noProof/>
            <w:webHidden/>
          </w:rPr>
        </w:r>
        <w:r>
          <w:rPr>
            <w:noProof/>
            <w:webHidden/>
          </w:rPr>
          <w:fldChar w:fldCharType="separate"/>
        </w:r>
        <w:r>
          <w:rPr>
            <w:noProof/>
            <w:webHidden/>
          </w:rPr>
          <w:t>29</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61" w:history="1">
        <w:r w:rsidRPr="00687668">
          <w:rPr>
            <w:rStyle w:val="af8"/>
          </w:rPr>
          <w:t>4.2.</w:t>
        </w:r>
        <w:r>
          <w:rPr>
            <w:rFonts w:asciiTheme="minorHAnsi" w:eastAsiaTheme="minorEastAsia" w:hAnsiTheme="minorHAnsi"/>
            <w:sz w:val="21"/>
            <w:szCs w:val="22"/>
          </w:rPr>
          <w:tab/>
        </w:r>
        <w:r w:rsidRPr="00687668">
          <w:rPr>
            <w:rStyle w:val="af8"/>
            <w:rFonts w:hint="eastAsia"/>
          </w:rPr>
          <w:t>ブロックとインデント</w:t>
        </w:r>
        <w:r>
          <w:rPr>
            <w:webHidden/>
          </w:rPr>
          <w:tab/>
        </w:r>
        <w:r>
          <w:rPr>
            <w:webHidden/>
          </w:rPr>
          <w:fldChar w:fldCharType="begin"/>
        </w:r>
        <w:r>
          <w:rPr>
            <w:webHidden/>
          </w:rPr>
          <w:instrText xml:space="preserve"> PAGEREF _Toc350339261 \h </w:instrText>
        </w:r>
        <w:r>
          <w:rPr>
            <w:webHidden/>
          </w:rPr>
        </w:r>
        <w:r>
          <w:rPr>
            <w:webHidden/>
          </w:rPr>
          <w:fldChar w:fldCharType="separate"/>
        </w:r>
        <w:r>
          <w:rPr>
            <w:webHidden/>
          </w:rPr>
          <w:t>29</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62" w:history="1">
        <w:r w:rsidRPr="00687668">
          <w:rPr>
            <w:rStyle w:val="af8"/>
            <w:rFonts w:ascii="VL Pゴシック" w:eastAsia="VL Pゴシック" w:hAnsi="VL Pゴシック"/>
            <w:noProof/>
          </w:rPr>
          <w:t>4.2.1.</w:t>
        </w:r>
        <w:r>
          <w:rPr>
            <w:rFonts w:asciiTheme="minorHAnsi" w:eastAsiaTheme="minorEastAsia" w:hAnsiTheme="minorHAnsi"/>
            <w:iCs w:val="0"/>
            <w:noProof/>
            <w:szCs w:val="22"/>
          </w:rPr>
          <w:tab/>
        </w:r>
        <w:r w:rsidRPr="00687668">
          <w:rPr>
            <w:rStyle w:val="af8"/>
            <w:rFonts w:hint="eastAsia"/>
            <w:noProof/>
          </w:rPr>
          <w:t>半角空白によるインデント（必須）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_Toc350339262 \h </w:instrText>
        </w:r>
        <w:r>
          <w:rPr>
            <w:noProof/>
            <w:webHidden/>
          </w:rPr>
        </w:r>
        <w:r>
          <w:rPr>
            <w:noProof/>
            <w:webHidden/>
          </w:rPr>
          <w:fldChar w:fldCharType="separate"/>
        </w:r>
        <w:r>
          <w:rPr>
            <w:noProof/>
            <w:webHidden/>
          </w:rPr>
          <w:t>29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63" w:history="1">
        <w:r w:rsidRPr="00687668">
          <w:rPr>
            <w:rStyle w:val="af8"/>
            <w:rFonts w:ascii="VL Pゴシック" w:eastAsia="VL Pゴシック" w:hAnsi="VL Pゴシック"/>
            <w:noProof/>
          </w:rPr>
          <w:t>4.2.2.</w:t>
        </w:r>
        <w:r>
          <w:rPr>
            <w:rFonts w:asciiTheme="minorHAnsi" w:eastAsiaTheme="minorEastAsia" w:hAnsiTheme="minorHAnsi"/>
            <w:iCs w:val="0"/>
            <w:noProof/>
            <w:szCs w:val="22"/>
          </w:rPr>
          <w:tab/>
        </w:r>
        <w:r w:rsidRPr="00687668">
          <w:rPr>
            <w:rStyle w:val="af8"/>
            <w:rFonts w:hint="eastAsia"/>
            <w:noProof/>
          </w:rPr>
          <w:t>最大行幅の統一（必須）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_Toc350339263 \h </w:instrText>
        </w:r>
        <w:r>
          <w:rPr>
            <w:noProof/>
            <w:webHidden/>
          </w:rPr>
        </w:r>
        <w:r>
          <w:rPr>
            <w:noProof/>
            <w:webHidden/>
          </w:rPr>
          <w:fldChar w:fldCharType="separate"/>
        </w:r>
        <w:r>
          <w:rPr>
            <w:noProof/>
            <w:webHidden/>
          </w:rPr>
          <w:t>29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64" w:history="1">
        <w:r w:rsidRPr="00687668">
          <w:rPr>
            <w:rStyle w:val="af8"/>
            <w:rFonts w:ascii="VL Pゴシック" w:eastAsia="VL Pゴシック" w:hAnsi="VL Pゴシック"/>
            <w:noProof/>
          </w:rPr>
          <w:t>4.2.3.</w:t>
        </w:r>
        <w:r>
          <w:rPr>
            <w:rFonts w:asciiTheme="minorHAnsi" w:eastAsiaTheme="minorEastAsia" w:hAnsiTheme="minorHAnsi"/>
            <w:iCs w:val="0"/>
            <w:noProof/>
            <w:szCs w:val="22"/>
          </w:rPr>
          <w:tab/>
        </w:r>
        <w:r w:rsidRPr="00687668">
          <w:rPr>
            <w:rStyle w:val="af8"/>
            <w:rFonts w:hint="eastAsia"/>
            <w:noProof/>
          </w:rPr>
          <w:t>継続行のインデント（必須）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_Toc350339264 \h </w:instrText>
        </w:r>
        <w:r>
          <w:rPr>
            <w:noProof/>
            <w:webHidden/>
          </w:rPr>
        </w:r>
        <w:r>
          <w:rPr>
            <w:noProof/>
            <w:webHidden/>
          </w:rPr>
          <w:fldChar w:fldCharType="separate"/>
        </w:r>
        <w:r>
          <w:rPr>
            <w:noProof/>
            <w:webHidden/>
          </w:rPr>
          <w:t>29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65" w:history="1">
        <w:r w:rsidRPr="00687668">
          <w:rPr>
            <w:rStyle w:val="af8"/>
            <w:rFonts w:ascii="VL Pゴシック" w:eastAsia="VL Pゴシック" w:hAnsi="VL Pゴシック"/>
            <w:noProof/>
          </w:rPr>
          <w:t>4.2.4.</w:t>
        </w:r>
        <w:r>
          <w:rPr>
            <w:rFonts w:asciiTheme="minorHAnsi" w:eastAsiaTheme="minorEastAsia" w:hAnsiTheme="minorHAnsi"/>
            <w:iCs w:val="0"/>
            <w:noProof/>
            <w:szCs w:val="22"/>
          </w:rPr>
          <w:tab/>
        </w:r>
        <w:r w:rsidRPr="00687668">
          <w:rPr>
            <w:rStyle w:val="af8"/>
            <w:noProof/>
          </w:rPr>
          <w:t>1</w:t>
        </w:r>
        <w:r w:rsidRPr="00687668">
          <w:rPr>
            <w:rStyle w:val="af8"/>
            <w:rFonts w:hint="eastAsia"/>
            <w:noProof/>
          </w:rPr>
          <w:t>行</w:t>
        </w:r>
        <w:r w:rsidRPr="00687668">
          <w:rPr>
            <w:rStyle w:val="af8"/>
            <w:noProof/>
          </w:rPr>
          <w:t>1</w:t>
        </w:r>
        <w:r w:rsidRPr="00687668">
          <w:rPr>
            <w:rStyle w:val="af8"/>
            <w:rFonts w:hint="eastAsia"/>
            <w:noProof/>
          </w:rPr>
          <w:t>タグ（必須）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_Toc350339265 \h </w:instrText>
        </w:r>
        <w:r>
          <w:rPr>
            <w:noProof/>
            <w:webHidden/>
          </w:rPr>
        </w:r>
        <w:r>
          <w:rPr>
            <w:noProof/>
            <w:webHidden/>
          </w:rPr>
          <w:fldChar w:fldCharType="separate"/>
        </w:r>
        <w:r>
          <w:rPr>
            <w:noProof/>
            <w:webHidden/>
          </w:rPr>
          <w:t>29</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66" w:history="1">
        <w:r w:rsidRPr="00687668">
          <w:rPr>
            <w:rStyle w:val="af8"/>
            <w:rFonts w:ascii="VL Pゴシック" w:eastAsia="VL Pゴシック" w:hAnsi="VL Pゴシック"/>
            <w:noProof/>
          </w:rPr>
          <w:t>4.2.5.</w:t>
        </w:r>
        <w:r>
          <w:rPr>
            <w:rFonts w:asciiTheme="minorHAnsi" w:eastAsiaTheme="minorEastAsia" w:hAnsiTheme="minorHAnsi"/>
            <w:iCs w:val="0"/>
            <w:noProof/>
            <w:szCs w:val="22"/>
          </w:rPr>
          <w:tab/>
        </w:r>
        <w:r w:rsidRPr="00687668">
          <w:rPr>
            <w:rStyle w:val="af8"/>
            <w:rFonts w:hint="eastAsia"/>
            <w:noProof/>
          </w:rPr>
          <w:t>順序ある</w:t>
        </w:r>
        <w:r w:rsidRPr="00687668">
          <w:rPr>
            <w:rStyle w:val="af8"/>
            <w:noProof/>
          </w:rPr>
          <w:t>MXML</w:t>
        </w:r>
        <w:r w:rsidRPr="00687668">
          <w:rPr>
            <w:rStyle w:val="af8"/>
            <w:rFonts w:hint="eastAsia"/>
            <w:noProof/>
          </w:rPr>
          <w:t>タグの宣言（必須）</w:t>
        </w:r>
        <w:r>
          <w:rPr>
            <w:noProof/>
            <w:webHidden/>
          </w:rPr>
          <w:tab/>
        </w:r>
        <w:r>
          <w:rPr>
            <w:noProof/>
            <w:webHidden/>
          </w:rPr>
          <w:fldChar w:fldCharType="begin"/>
        </w:r>
        <w:r>
          <w:rPr>
            <w:noProof/>
            <w:webHidden/>
          </w:rPr>
          <w:instrText xml:space="preserve"> PAGEREF _Toc350339266 \h </w:instrText>
        </w:r>
        <w:r>
          <w:rPr>
            <w:noProof/>
            <w:webHidden/>
          </w:rPr>
        </w:r>
        <w:r>
          <w:rPr>
            <w:noProof/>
            <w:webHidden/>
          </w:rPr>
          <w:fldChar w:fldCharType="separate"/>
        </w:r>
        <w:r>
          <w:rPr>
            <w:noProof/>
            <w:webHidden/>
          </w:rPr>
          <w:t>30</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67" w:history="1">
        <w:r w:rsidRPr="00687668">
          <w:rPr>
            <w:rStyle w:val="af8"/>
            <w:rFonts w:ascii="VL Pゴシック" w:eastAsia="VL Pゴシック" w:hAnsi="VL Pゴシック"/>
            <w:noProof/>
          </w:rPr>
          <w:t>4.2.6.</w:t>
        </w:r>
        <w:r>
          <w:rPr>
            <w:rFonts w:asciiTheme="minorHAnsi" w:eastAsiaTheme="minorEastAsia" w:hAnsiTheme="minorHAnsi"/>
            <w:iCs w:val="0"/>
            <w:noProof/>
            <w:szCs w:val="22"/>
          </w:rPr>
          <w:tab/>
        </w:r>
        <w:r w:rsidRPr="00687668">
          <w:rPr>
            <w:rStyle w:val="af8"/>
            <w:rFonts w:hint="eastAsia"/>
            <w:noProof/>
          </w:rPr>
          <w:t>属性のカテゴライズと順序付け（必須）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_Toc350339267 \h </w:instrText>
        </w:r>
        <w:r>
          <w:rPr>
            <w:noProof/>
            <w:webHidden/>
          </w:rPr>
        </w:r>
        <w:r>
          <w:rPr>
            <w:noProof/>
            <w:webHidden/>
          </w:rPr>
          <w:fldChar w:fldCharType="separate"/>
        </w:r>
        <w:r>
          <w:rPr>
            <w:noProof/>
            <w:webHidden/>
          </w:rPr>
          <w:t>31</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68" w:history="1">
        <w:r w:rsidRPr="00687668">
          <w:rPr>
            <w:rStyle w:val="af8"/>
          </w:rPr>
          <w:t>4.3.</w:t>
        </w:r>
        <w:r>
          <w:rPr>
            <w:rFonts w:asciiTheme="minorHAnsi" w:eastAsiaTheme="minorEastAsia" w:hAnsiTheme="minorHAnsi"/>
            <w:sz w:val="21"/>
            <w:szCs w:val="22"/>
          </w:rPr>
          <w:tab/>
        </w:r>
        <w:r w:rsidRPr="00687668">
          <w:rPr>
            <w:rStyle w:val="af8"/>
          </w:rPr>
          <w:t>ID</w:t>
        </w:r>
        <w:r w:rsidRPr="00687668">
          <w:rPr>
            <w:rStyle w:val="af8"/>
            <w:rFonts w:hint="eastAsia"/>
          </w:rPr>
          <w:t>属性</w:t>
        </w:r>
        <w:r>
          <w:rPr>
            <w:webHidden/>
          </w:rPr>
          <w:tab/>
        </w:r>
        <w:r>
          <w:rPr>
            <w:webHidden/>
          </w:rPr>
          <w:fldChar w:fldCharType="begin"/>
        </w:r>
        <w:r>
          <w:rPr>
            <w:webHidden/>
          </w:rPr>
          <w:instrText xml:space="preserve"> PAGEREF _Toc350339268 \h </w:instrText>
        </w:r>
        <w:r>
          <w:rPr>
            <w:webHidden/>
          </w:rPr>
        </w:r>
        <w:r>
          <w:rPr>
            <w:webHidden/>
          </w:rPr>
          <w:fldChar w:fldCharType="separate"/>
        </w:r>
        <w:r>
          <w:rPr>
            <w:webHidden/>
          </w:rPr>
          <w:t>31</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69" w:history="1">
        <w:r w:rsidRPr="00687668">
          <w:rPr>
            <w:rStyle w:val="af8"/>
            <w:rFonts w:ascii="VL Pゴシック" w:eastAsia="VL Pゴシック" w:hAnsi="VL Pゴシック"/>
            <w:noProof/>
          </w:rPr>
          <w:t>4.3.1.</w:t>
        </w:r>
        <w:r>
          <w:rPr>
            <w:rFonts w:asciiTheme="minorHAnsi" w:eastAsiaTheme="minorEastAsia" w:hAnsiTheme="minorHAnsi"/>
            <w:iCs w:val="0"/>
            <w:noProof/>
            <w:szCs w:val="22"/>
          </w:rPr>
          <w:tab/>
        </w:r>
        <w:r w:rsidRPr="00687668">
          <w:rPr>
            <w:rStyle w:val="af8"/>
            <w:rFonts w:hint="eastAsia"/>
            <w:noProof/>
          </w:rPr>
          <w:t>最初の属性としての</w:t>
        </w:r>
        <w:r w:rsidRPr="00687668">
          <w:rPr>
            <w:rStyle w:val="af8"/>
            <w:noProof/>
          </w:rPr>
          <w:t>ID</w:t>
        </w:r>
        <w:r w:rsidRPr="00687668">
          <w:rPr>
            <w:rStyle w:val="af8"/>
            <w:rFonts w:hint="eastAsia"/>
            <w:noProof/>
          </w:rPr>
          <w:t>属性（必須）</w:t>
        </w:r>
        <w:r w:rsidRPr="00687668">
          <w:rPr>
            <w:rStyle w:val="af8"/>
            <w:noProof/>
          </w:rPr>
          <w:t>[FlexFormatter</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_Toc350339269 \h </w:instrText>
        </w:r>
        <w:r>
          <w:rPr>
            <w:noProof/>
            <w:webHidden/>
          </w:rPr>
        </w:r>
        <w:r>
          <w:rPr>
            <w:noProof/>
            <w:webHidden/>
          </w:rPr>
          <w:fldChar w:fldCharType="separate"/>
        </w:r>
        <w:r>
          <w:rPr>
            <w:noProof/>
            <w:webHidden/>
          </w:rPr>
          <w:t>31</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70" w:history="1">
        <w:r w:rsidRPr="00687668">
          <w:rPr>
            <w:rStyle w:val="af8"/>
            <w:rFonts w:ascii="VL Pゴシック" w:eastAsia="VL Pゴシック" w:hAnsi="VL Pゴシック"/>
            <w:noProof/>
          </w:rPr>
          <w:t>4.3.2.</w:t>
        </w:r>
        <w:r>
          <w:rPr>
            <w:rFonts w:asciiTheme="minorHAnsi" w:eastAsiaTheme="minorEastAsia" w:hAnsiTheme="minorHAnsi"/>
            <w:iCs w:val="0"/>
            <w:noProof/>
            <w:szCs w:val="22"/>
          </w:rPr>
          <w:tab/>
        </w:r>
        <w:r w:rsidRPr="00687668">
          <w:rPr>
            <w:rStyle w:val="af8"/>
            <w:rFonts w:hint="eastAsia"/>
            <w:noProof/>
          </w:rPr>
          <w:t>ローワーキャメルケースの適用（必須）</w:t>
        </w:r>
        <w:r>
          <w:rPr>
            <w:noProof/>
            <w:webHidden/>
          </w:rPr>
          <w:tab/>
        </w:r>
        <w:r>
          <w:rPr>
            <w:noProof/>
            <w:webHidden/>
          </w:rPr>
          <w:fldChar w:fldCharType="begin"/>
        </w:r>
        <w:r>
          <w:rPr>
            <w:noProof/>
            <w:webHidden/>
          </w:rPr>
          <w:instrText xml:space="preserve"> PAGEREF _Toc350339270 \h </w:instrText>
        </w:r>
        <w:r>
          <w:rPr>
            <w:noProof/>
            <w:webHidden/>
          </w:rPr>
        </w:r>
        <w:r>
          <w:rPr>
            <w:noProof/>
            <w:webHidden/>
          </w:rPr>
          <w:fldChar w:fldCharType="separate"/>
        </w:r>
        <w:r>
          <w:rPr>
            <w:noProof/>
            <w:webHidden/>
          </w:rPr>
          <w:t>31</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71" w:history="1">
        <w:r w:rsidRPr="00687668">
          <w:rPr>
            <w:rStyle w:val="af8"/>
          </w:rPr>
          <w:t>4.4.</w:t>
        </w:r>
        <w:r>
          <w:rPr>
            <w:rFonts w:asciiTheme="minorHAnsi" w:eastAsiaTheme="minorEastAsia" w:hAnsiTheme="minorHAnsi"/>
            <w:sz w:val="21"/>
            <w:szCs w:val="22"/>
          </w:rPr>
          <w:tab/>
        </w:r>
        <w:r w:rsidRPr="00687668">
          <w:rPr>
            <w:rStyle w:val="af8"/>
            <w:rFonts w:hint="eastAsia"/>
          </w:rPr>
          <w:t>スクリプトタグ</w:t>
        </w:r>
        <w:r>
          <w:rPr>
            <w:webHidden/>
          </w:rPr>
          <w:tab/>
        </w:r>
        <w:r>
          <w:rPr>
            <w:webHidden/>
          </w:rPr>
          <w:fldChar w:fldCharType="begin"/>
        </w:r>
        <w:r>
          <w:rPr>
            <w:webHidden/>
          </w:rPr>
          <w:instrText xml:space="preserve"> PAGEREF _Toc350339271 \h </w:instrText>
        </w:r>
        <w:r>
          <w:rPr>
            <w:webHidden/>
          </w:rPr>
        </w:r>
        <w:r>
          <w:rPr>
            <w:webHidden/>
          </w:rPr>
          <w:fldChar w:fldCharType="separate"/>
        </w:r>
        <w:r>
          <w:rPr>
            <w:webHidden/>
          </w:rPr>
          <w:t>32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72" w:history="1">
        <w:r w:rsidRPr="00687668">
          <w:rPr>
            <w:rStyle w:val="af8"/>
            <w:rFonts w:ascii="VL Pゴシック" w:eastAsia="VL Pゴシック" w:hAnsi="VL Pゴシック"/>
            <w:noProof/>
          </w:rPr>
          <w:t>4.4.1.</w:t>
        </w:r>
        <w:r>
          <w:rPr>
            <w:rFonts w:asciiTheme="minorHAnsi" w:eastAsiaTheme="minorEastAsia" w:hAnsiTheme="minorHAnsi"/>
            <w:iCs w:val="0"/>
            <w:noProof/>
            <w:szCs w:val="22"/>
          </w:rPr>
          <w:tab/>
        </w:r>
        <w:r w:rsidRPr="00687668">
          <w:rPr>
            <w:rStyle w:val="af8"/>
            <w:rFonts w:hint="eastAsia"/>
            <w:noProof/>
          </w:rPr>
          <w:t>長すぎるスクリプトタグ（禁止）</w:t>
        </w:r>
        <w:r w:rsidRPr="00687668">
          <w:rPr>
            <w:rStyle w:val="af8"/>
            <w:noProof/>
          </w:rPr>
          <w:t>[FlexPMD</w:t>
        </w:r>
        <w:r w:rsidRPr="00687668">
          <w:rPr>
            <w:rStyle w:val="af8"/>
            <w:rFonts w:hint="eastAsia"/>
            <w:noProof/>
          </w:rPr>
          <w:t>対応</w:t>
        </w:r>
        <w:r w:rsidRPr="00687668">
          <w:rPr>
            <w:rStyle w:val="af8"/>
            <w:noProof/>
          </w:rPr>
          <w:t>]</w:t>
        </w:r>
        <w:r>
          <w:rPr>
            <w:noProof/>
            <w:webHidden/>
          </w:rPr>
          <w:tab/>
        </w:r>
        <w:r>
          <w:rPr>
            <w:noProof/>
            <w:webHidden/>
          </w:rPr>
          <w:fldChar w:fldCharType="begin"/>
        </w:r>
        <w:r>
          <w:rPr>
            <w:noProof/>
            <w:webHidden/>
          </w:rPr>
          <w:instrText xml:space="preserve"> PAGEREF _Toc350339272 \h </w:instrText>
        </w:r>
        <w:r>
          <w:rPr>
            <w:noProof/>
            <w:webHidden/>
          </w:rPr>
        </w:r>
        <w:r>
          <w:rPr>
            <w:noProof/>
            <w:webHidden/>
          </w:rPr>
          <w:fldChar w:fldCharType="separate"/>
        </w:r>
        <w:r>
          <w:rPr>
            <w:noProof/>
            <w:webHidden/>
          </w:rPr>
          <w:t>32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73" w:history="1">
        <w:r w:rsidRPr="00687668">
          <w:rPr>
            <w:rStyle w:val="af8"/>
          </w:rPr>
          <w:t>4.5.</w:t>
        </w:r>
        <w:r>
          <w:rPr>
            <w:rFonts w:asciiTheme="minorHAnsi" w:eastAsiaTheme="minorEastAsia" w:hAnsiTheme="minorHAnsi"/>
            <w:sz w:val="21"/>
            <w:szCs w:val="22"/>
          </w:rPr>
          <w:tab/>
        </w:r>
        <w:r w:rsidRPr="00687668">
          <w:rPr>
            <w:rStyle w:val="af8"/>
            <w:rFonts w:hint="eastAsia"/>
          </w:rPr>
          <w:t>イベントハンドラ属性</w:t>
        </w:r>
        <w:r>
          <w:rPr>
            <w:webHidden/>
          </w:rPr>
          <w:tab/>
        </w:r>
        <w:r>
          <w:rPr>
            <w:webHidden/>
          </w:rPr>
          <w:fldChar w:fldCharType="begin"/>
        </w:r>
        <w:r>
          <w:rPr>
            <w:webHidden/>
          </w:rPr>
          <w:instrText xml:space="preserve"> PAGEREF _Toc350339273 \h </w:instrText>
        </w:r>
        <w:r>
          <w:rPr>
            <w:webHidden/>
          </w:rPr>
        </w:r>
        <w:r>
          <w:rPr>
            <w:webHidden/>
          </w:rPr>
          <w:fldChar w:fldCharType="separate"/>
        </w:r>
        <w:r>
          <w:rPr>
            <w:webHidden/>
          </w:rPr>
          <w:t>32</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74" w:history="1">
        <w:r w:rsidRPr="00687668">
          <w:rPr>
            <w:rStyle w:val="af8"/>
            <w:rFonts w:ascii="VL Pゴシック" w:eastAsia="VL Pゴシック" w:hAnsi="VL Pゴシック"/>
            <w:noProof/>
          </w:rPr>
          <w:t>4.5.1.</w:t>
        </w:r>
        <w:r>
          <w:rPr>
            <w:rFonts w:asciiTheme="minorHAnsi" w:eastAsiaTheme="minorEastAsia" w:hAnsiTheme="minorHAnsi"/>
            <w:iCs w:val="0"/>
            <w:noProof/>
            <w:szCs w:val="22"/>
          </w:rPr>
          <w:tab/>
        </w:r>
        <w:r w:rsidRPr="00687668">
          <w:rPr>
            <w:rStyle w:val="af8"/>
            <w:rFonts w:hint="eastAsia"/>
            <w:noProof/>
          </w:rPr>
          <w:t>イベントハンドラ内での複文の実行（禁止）</w:t>
        </w:r>
        <w:r>
          <w:rPr>
            <w:noProof/>
            <w:webHidden/>
          </w:rPr>
          <w:tab/>
        </w:r>
        <w:r>
          <w:rPr>
            <w:noProof/>
            <w:webHidden/>
          </w:rPr>
          <w:fldChar w:fldCharType="begin"/>
        </w:r>
        <w:r>
          <w:rPr>
            <w:noProof/>
            <w:webHidden/>
          </w:rPr>
          <w:instrText xml:space="preserve"> PAGEREF _Toc350339274 \h </w:instrText>
        </w:r>
        <w:r>
          <w:rPr>
            <w:noProof/>
            <w:webHidden/>
          </w:rPr>
        </w:r>
        <w:r>
          <w:rPr>
            <w:noProof/>
            <w:webHidden/>
          </w:rPr>
          <w:fldChar w:fldCharType="separate"/>
        </w:r>
        <w:r>
          <w:rPr>
            <w:noProof/>
            <w:webHidden/>
          </w:rPr>
          <w:t>32</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75" w:history="1">
        <w:r w:rsidRPr="00687668">
          <w:rPr>
            <w:rStyle w:val="af8"/>
          </w:rPr>
          <w:t>4.6.</w:t>
        </w:r>
        <w:r>
          <w:rPr>
            <w:rFonts w:asciiTheme="minorHAnsi" w:eastAsiaTheme="minorEastAsia" w:hAnsiTheme="minorHAnsi"/>
            <w:sz w:val="21"/>
            <w:szCs w:val="22"/>
          </w:rPr>
          <w:tab/>
        </w:r>
        <w:r w:rsidRPr="00687668">
          <w:rPr>
            <w:rStyle w:val="af8"/>
            <w:rFonts w:hint="eastAsia"/>
          </w:rPr>
          <w:t>外部クラスの取り込み</w:t>
        </w:r>
        <w:r>
          <w:rPr>
            <w:webHidden/>
          </w:rPr>
          <w:tab/>
        </w:r>
        <w:r>
          <w:rPr>
            <w:webHidden/>
          </w:rPr>
          <w:fldChar w:fldCharType="begin"/>
        </w:r>
        <w:r>
          <w:rPr>
            <w:webHidden/>
          </w:rPr>
          <w:instrText xml:space="preserve"> PAGEREF _Toc350339275 \h </w:instrText>
        </w:r>
        <w:r>
          <w:rPr>
            <w:webHidden/>
          </w:rPr>
        </w:r>
        <w:r>
          <w:rPr>
            <w:webHidden/>
          </w:rPr>
          <w:fldChar w:fldCharType="separate"/>
        </w:r>
        <w:r>
          <w:rPr>
            <w:webHidden/>
          </w:rPr>
          <w:t>33</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76" w:history="1">
        <w:r w:rsidRPr="00687668">
          <w:rPr>
            <w:rStyle w:val="af8"/>
            <w:rFonts w:ascii="VL Pゴシック" w:eastAsia="VL Pゴシック" w:hAnsi="VL Pゴシック"/>
            <w:noProof/>
          </w:rPr>
          <w:t>4.6.1.</w:t>
        </w:r>
        <w:r>
          <w:rPr>
            <w:rFonts w:asciiTheme="minorHAnsi" w:eastAsiaTheme="minorEastAsia" w:hAnsiTheme="minorHAnsi"/>
            <w:iCs w:val="0"/>
            <w:noProof/>
            <w:szCs w:val="22"/>
          </w:rPr>
          <w:tab/>
        </w:r>
        <w:r w:rsidRPr="00687668">
          <w:rPr>
            <w:rStyle w:val="af8"/>
            <w:rFonts w:hint="eastAsia"/>
            <w:noProof/>
          </w:rPr>
          <w:t>スクリプトタグ内部での</w:t>
        </w:r>
        <w:r w:rsidRPr="00687668">
          <w:rPr>
            <w:rStyle w:val="af8"/>
            <w:noProof/>
          </w:rPr>
          <w:t>include</w:t>
        </w:r>
        <w:r w:rsidRPr="00687668">
          <w:rPr>
            <w:rStyle w:val="af8"/>
            <w:rFonts w:hint="eastAsia"/>
            <w:noProof/>
          </w:rPr>
          <w:t>の使用（禁止）</w:t>
        </w:r>
        <w:r>
          <w:rPr>
            <w:noProof/>
            <w:webHidden/>
          </w:rPr>
          <w:tab/>
        </w:r>
        <w:r>
          <w:rPr>
            <w:noProof/>
            <w:webHidden/>
          </w:rPr>
          <w:fldChar w:fldCharType="begin"/>
        </w:r>
        <w:r>
          <w:rPr>
            <w:noProof/>
            <w:webHidden/>
          </w:rPr>
          <w:instrText xml:space="preserve"> PAGEREF _Toc350339276 \h </w:instrText>
        </w:r>
        <w:r>
          <w:rPr>
            <w:noProof/>
            <w:webHidden/>
          </w:rPr>
        </w:r>
        <w:r>
          <w:rPr>
            <w:noProof/>
            <w:webHidden/>
          </w:rPr>
          <w:fldChar w:fldCharType="separate"/>
        </w:r>
        <w:r>
          <w:rPr>
            <w:noProof/>
            <w:webHidden/>
          </w:rPr>
          <w:t>33</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77" w:history="1">
        <w:r w:rsidRPr="00687668">
          <w:rPr>
            <w:rStyle w:val="af8"/>
            <w:rFonts w:ascii="VL Pゴシック" w:eastAsia="VL Pゴシック" w:hAnsi="VL Pゴシック"/>
            <w:noProof/>
          </w:rPr>
          <w:t>4.6.2.</w:t>
        </w:r>
        <w:r>
          <w:rPr>
            <w:rFonts w:asciiTheme="minorHAnsi" w:eastAsiaTheme="minorEastAsia" w:hAnsiTheme="minorHAnsi"/>
            <w:iCs w:val="0"/>
            <w:noProof/>
            <w:szCs w:val="22"/>
          </w:rPr>
          <w:tab/>
        </w:r>
        <w:r w:rsidRPr="00687668">
          <w:rPr>
            <w:rStyle w:val="af8"/>
            <w:noProof/>
          </w:rPr>
          <w:t>MXML</w:t>
        </w:r>
        <w:r w:rsidRPr="00687668">
          <w:rPr>
            <w:rStyle w:val="af8"/>
            <w:rFonts w:hint="eastAsia"/>
            <w:noProof/>
          </w:rPr>
          <w:t>記述部での</w:t>
        </w:r>
        <w:r w:rsidRPr="00687668">
          <w:rPr>
            <w:rStyle w:val="af8"/>
            <w:noProof/>
          </w:rPr>
          <w:t>&lt;mx:Script source=”” /&gt;</w:t>
        </w:r>
        <w:r w:rsidRPr="00687668">
          <w:rPr>
            <w:rStyle w:val="af8"/>
            <w:rFonts w:hint="eastAsia"/>
            <w:noProof/>
          </w:rPr>
          <w:t>の使用（禁止）</w:t>
        </w:r>
        <w:r>
          <w:rPr>
            <w:noProof/>
            <w:webHidden/>
          </w:rPr>
          <w:tab/>
        </w:r>
        <w:r>
          <w:rPr>
            <w:noProof/>
            <w:webHidden/>
          </w:rPr>
          <w:fldChar w:fldCharType="begin"/>
        </w:r>
        <w:r>
          <w:rPr>
            <w:noProof/>
            <w:webHidden/>
          </w:rPr>
          <w:instrText xml:space="preserve"> PAGEREF _Toc350339277 \h </w:instrText>
        </w:r>
        <w:r>
          <w:rPr>
            <w:noProof/>
            <w:webHidden/>
          </w:rPr>
        </w:r>
        <w:r>
          <w:rPr>
            <w:noProof/>
            <w:webHidden/>
          </w:rPr>
          <w:fldChar w:fldCharType="separate"/>
        </w:r>
        <w:r>
          <w:rPr>
            <w:noProof/>
            <w:webHidden/>
          </w:rPr>
          <w:t>33</w:t>
        </w:r>
        <w:r>
          <w:rPr>
            <w:noProof/>
            <w:webHidden/>
          </w:rPr>
          <w:fldChar w:fldCharType="end"/>
        </w:r>
      </w:hyperlink>
    </w:p>
    <w:p w:rsidR="00A27C11" w:rsidRDefault="00A27C11">
      <w:pPr>
        <w:pStyle w:val="15"/>
        <w:rPr>
          <w:rFonts w:asciiTheme="minorHAnsi" w:eastAsiaTheme="minorEastAsia" w:hAnsiTheme="minorHAnsi"/>
          <w:bCs w:val="0"/>
          <w:sz w:val="21"/>
          <w:szCs w:val="22"/>
        </w:rPr>
      </w:pPr>
      <w:hyperlink w:anchor="_Toc350339278" w:history="1">
        <w:r w:rsidRPr="00687668">
          <w:rPr>
            <w:rStyle w:val="af8"/>
            <w:rFonts w:eastAsia="VL Pゴシック"/>
          </w:rPr>
          <w:t>5.</w:t>
        </w:r>
        <w:r>
          <w:rPr>
            <w:rFonts w:asciiTheme="minorHAnsi" w:eastAsiaTheme="minorEastAsia" w:hAnsiTheme="minorHAnsi"/>
            <w:bCs w:val="0"/>
            <w:sz w:val="21"/>
            <w:szCs w:val="22"/>
          </w:rPr>
          <w:tab/>
        </w:r>
        <w:r w:rsidRPr="00687668">
          <w:rPr>
            <w:rStyle w:val="af8"/>
          </w:rPr>
          <w:t>CSS</w:t>
        </w:r>
        <w:r>
          <w:rPr>
            <w:webHidden/>
          </w:rPr>
          <w:tab/>
        </w:r>
        <w:r>
          <w:rPr>
            <w:webHidden/>
          </w:rPr>
          <w:fldChar w:fldCharType="begin"/>
        </w:r>
        <w:r>
          <w:rPr>
            <w:webHidden/>
          </w:rPr>
          <w:instrText xml:space="preserve"> PAGEREF _Toc350339278 \h </w:instrText>
        </w:r>
        <w:r>
          <w:rPr>
            <w:webHidden/>
          </w:rPr>
        </w:r>
        <w:r>
          <w:rPr>
            <w:webHidden/>
          </w:rPr>
          <w:fldChar w:fldCharType="separate"/>
        </w:r>
        <w:r>
          <w:rPr>
            <w:webHidden/>
          </w:rPr>
          <w:t>34</w:t>
        </w:r>
        <w:r>
          <w:rPr>
            <w:webHidden/>
          </w:rPr>
          <w:fldChar w:fldCharType="end"/>
        </w:r>
      </w:hyperlink>
    </w:p>
    <w:p w:rsidR="00A27C11" w:rsidRDefault="00A27C11">
      <w:pPr>
        <w:pStyle w:val="25"/>
        <w:rPr>
          <w:rFonts w:asciiTheme="minorHAnsi" w:eastAsiaTheme="minorEastAsia" w:hAnsiTheme="minorHAnsi"/>
          <w:sz w:val="21"/>
          <w:szCs w:val="22"/>
        </w:rPr>
      </w:pPr>
      <w:hyperlink w:anchor="_Toc350339280" w:history="1">
        <w:r w:rsidRPr="00687668">
          <w:rPr>
            <w:rStyle w:val="af8"/>
          </w:rPr>
          <w:t>5.1.</w:t>
        </w:r>
        <w:r>
          <w:rPr>
            <w:rFonts w:asciiTheme="minorHAnsi" w:eastAsiaTheme="minorEastAsia" w:hAnsiTheme="minorHAnsi"/>
            <w:sz w:val="21"/>
            <w:szCs w:val="22"/>
          </w:rPr>
          <w:tab/>
        </w:r>
        <w:r w:rsidRPr="00687668">
          <w:rPr>
            <w:rStyle w:val="af8"/>
            <w:rFonts w:hint="eastAsia"/>
          </w:rPr>
          <w:t>ソースファイル</w:t>
        </w:r>
        <w:r>
          <w:rPr>
            <w:webHidden/>
          </w:rPr>
          <w:tab/>
        </w:r>
        <w:r>
          <w:rPr>
            <w:webHidden/>
          </w:rPr>
          <w:fldChar w:fldCharType="begin"/>
        </w:r>
        <w:r>
          <w:rPr>
            <w:webHidden/>
          </w:rPr>
          <w:instrText xml:space="preserve"> PAGEREF _Toc350339280 \h </w:instrText>
        </w:r>
        <w:r>
          <w:rPr>
            <w:webHidden/>
          </w:rPr>
        </w:r>
        <w:r>
          <w:rPr>
            <w:webHidden/>
          </w:rPr>
          <w:fldChar w:fldCharType="separate"/>
        </w:r>
        <w:r>
          <w:rPr>
            <w:webHidden/>
          </w:rPr>
          <w:t>34</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81" w:history="1">
        <w:r w:rsidRPr="00687668">
          <w:rPr>
            <w:rStyle w:val="af8"/>
            <w:rFonts w:ascii="VL Pゴシック" w:eastAsia="VL Pゴシック" w:hAnsi="VL Pゴシック"/>
            <w:noProof/>
          </w:rPr>
          <w:t>5.1.1.</w:t>
        </w:r>
        <w:r>
          <w:rPr>
            <w:rFonts w:asciiTheme="minorHAnsi" w:eastAsiaTheme="minorEastAsia" w:hAnsiTheme="minorHAnsi"/>
            <w:iCs w:val="0"/>
            <w:noProof/>
            <w:szCs w:val="22"/>
          </w:rPr>
          <w:tab/>
        </w:r>
        <w:r w:rsidRPr="00687668">
          <w:rPr>
            <w:rStyle w:val="af8"/>
            <w:rFonts w:hint="eastAsia"/>
            <w:noProof/>
          </w:rPr>
          <w:t>ファイル名へのローワーキャメルケースの適用（必須）</w:t>
        </w:r>
        <w:r>
          <w:rPr>
            <w:noProof/>
            <w:webHidden/>
          </w:rPr>
          <w:tab/>
        </w:r>
        <w:r>
          <w:rPr>
            <w:noProof/>
            <w:webHidden/>
          </w:rPr>
          <w:fldChar w:fldCharType="begin"/>
        </w:r>
        <w:r>
          <w:rPr>
            <w:noProof/>
            <w:webHidden/>
          </w:rPr>
          <w:instrText xml:space="preserve"> PAGEREF _Toc350339281 \h </w:instrText>
        </w:r>
        <w:r>
          <w:rPr>
            <w:noProof/>
            <w:webHidden/>
          </w:rPr>
        </w:r>
        <w:r>
          <w:rPr>
            <w:noProof/>
            <w:webHidden/>
          </w:rPr>
          <w:fldChar w:fldCharType="separate"/>
        </w:r>
        <w:r>
          <w:rPr>
            <w:noProof/>
            <w:webHidden/>
          </w:rPr>
          <w:t>34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2" w:history="1">
        <w:r w:rsidRPr="00687668">
          <w:rPr>
            <w:rStyle w:val="af8"/>
            <w:rFonts w:ascii="VL Pゴシック" w:eastAsia="VL Pゴシック" w:hAnsi="VL Pゴシック"/>
            <w:noProof/>
          </w:rPr>
          <w:t>5.1.2.</w:t>
        </w:r>
        <w:r>
          <w:rPr>
            <w:rFonts w:asciiTheme="minorHAnsi" w:eastAsiaTheme="minorEastAsia" w:hAnsiTheme="minorHAnsi"/>
            <w:iCs w:val="0"/>
            <w:noProof/>
            <w:szCs w:val="22"/>
          </w:rPr>
          <w:tab/>
        </w:r>
        <w:r w:rsidRPr="00687668">
          <w:rPr>
            <w:rStyle w:val="af8"/>
            <w:rFonts w:hint="eastAsia"/>
            <w:noProof/>
          </w:rPr>
          <w:t>スタイル名へのローワーキャメルケースの適用（必須）</w:t>
        </w:r>
        <w:r>
          <w:rPr>
            <w:noProof/>
            <w:webHidden/>
          </w:rPr>
          <w:tab/>
        </w:r>
        <w:r>
          <w:rPr>
            <w:noProof/>
            <w:webHidden/>
          </w:rPr>
          <w:fldChar w:fldCharType="begin"/>
        </w:r>
        <w:r>
          <w:rPr>
            <w:noProof/>
            <w:webHidden/>
          </w:rPr>
          <w:instrText xml:space="preserve"> PAGEREF _Toc350339282 \h </w:instrText>
        </w:r>
        <w:r>
          <w:rPr>
            <w:noProof/>
            <w:webHidden/>
          </w:rPr>
        </w:r>
        <w:r>
          <w:rPr>
            <w:noProof/>
            <w:webHidden/>
          </w:rPr>
          <w:fldChar w:fldCharType="separate"/>
        </w:r>
        <w:r>
          <w:rPr>
            <w:noProof/>
            <w:webHidden/>
          </w:rPr>
          <w:t>34</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83" w:history="1">
        <w:r w:rsidRPr="00687668">
          <w:rPr>
            <w:rStyle w:val="af8"/>
          </w:rPr>
          <w:t>5.2.</w:t>
        </w:r>
        <w:r>
          <w:rPr>
            <w:rFonts w:asciiTheme="minorHAnsi" w:eastAsiaTheme="minorEastAsia" w:hAnsiTheme="minorHAnsi"/>
            <w:sz w:val="21"/>
            <w:szCs w:val="22"/>
          </w:rPr>
          <w:tab/>
        </w:r>
        <w:r w:rsidRPr="00687668">
          <w:rPr>
            <w:rStyle w:val="af8"/>
            <w:rFonts w:hint="eastAsia"/>
          </w:rPr>
          <w:t>ブロックとインデント</w:t>
        </w:r>
        <w:r>
          <w:rPr>
            <w:webHidden/>
          </w:rPr>
          <w:tab/>
        </w:r>
        <w:r>
          <w:rPr>
            <w:webHidden/>
          </w:rPr>
          <w:fldChar w:fldCharType="begin"/>
        </w:r>
        <w:r>
          <w:rPr>
            <w:webHidden/>
          </w:rPr>
          <w:instrText xml:space="preserve"> PAGEREF _Toc350339283 \h </w:instrText>
        </w:r>
        <w:r>
          <w:rPr>
            <w:webHidden/>
          </w:rPr>
        </w:r>
        <w:r>
          <w:rPr>
            <w:webHidden/>
          </w:rPr>
          <w:fldChar w:fldCharType="separate"/>
        </w:r>
        <w:r>
          <w:rPr>
            <w:webHidden/>
          </w:rPr>
          <w:t>34</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84" w:history="1">
        <w:r w:rsidRPr="00687668">
          <w:rPr>
            <w:rStyle w:val="af8"/>
            <w:rFonts w:ascii="VL Pゴシック" w:eastAsia="VL Pゴシック" w:hAnsi="VL Pゴシック"/>
            <w:noProof/>
          </w:rPr>
          <w:t>5.2.1.</w:t>
        </w:r>
        <w:r>
          <w:rPr>
            <w:rFonts w:asciiTheme="minorHAnsi" w:eastAsiaTheme="minorEastAsia" w:hAnsiTheme="minorHAnsi"/>
            <w:iCs w:val="0"/>
            <w:noProof/>
            <w:szCs w:val="22"/>
          </w:rPr>
          <w:tab/>
        </w:r>
        <w:r w:rsidRPr="00687668">
          <w:rPr>
            <w:rStyle w:val="af8"/>
            <w:rFonts w:hint="eastAsia"/>
            <w:noProof/>
          </w:rPr>
          <w:t>半角空白によるインデント（必須）</w:t>
        </w:r>
        <w:r>
          <w:rPr>
            <w:noProof/>
            <w:webHidden/>
          </w:rPr>
          <w:tab/>
        </w:r>
        <w:r>
          <w:rPr>
            <w:noProof/>
            <w:webHidden/>
          </w:rPr>
          <w:fldChar w:fldCharType="begin"/>
        </w:r>
        <w:r>
          <w:rPr>
            <w:noProof/>
            <w:webHidden/>
          </w:rPr>
          <w:instrText xml:space="preserve"> PAGEREF _Toc350339284 \h </w:instrText>
        </w:r>
        <w:r>
          <w:rPr>
            <w:noProof/>
            <w:webHidden/>
          </w:rPr>
        </w:r>
        <w:r>
          <w:rPr>
            <w:noProof/>
            <w:webHidden/>
          </w:rPr>
          <w:fldChar w:fldCharType="separate"/>
        </w:r>
        <w:r>
          <w:rPr>
            <w:noProof/>
            <w:webHidden/>
          </w:rPr>
          <w:t>34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5" w:history="1">
        <w:r w:rsidRPr="00687668">
          <w:rPr>
            <w:rStyle w:val="af8"/>
            <w:rFonts w:ascii="VL Pゴシック" w:eastAsia="VL Pゴシック" w:hAnsi="VL Pゴシック"/>
            <w:noProof/>
          </w:rPr>
          <w:t>5.2.2.</w:t>
        </w:r>
        <w:r>
          <w:rPr>
            <w:rFonts w:asciiTheme="minorHAnsi" w:eastAsiaTheme="minorEastAsia" w:hAnsiTheme="minorHAnsi"/>
            <w:iCs w:val="0"/>
            <w:noProof/>
            <w:szCs w:val="22"/>
          </w:rPr>
          <w:tab/>
        </w:r>
        <w:r w:rsidRPr="00687668">
          <w:rPr>
            <w:rStyle w:val="af8"/>
            <w:rFonts w:hint="eastAsia"/>
            <w:noProof/>
          </w:rPr>
          <w:t>行末でのブロック開始（必須）</w:t>
        </w:r>
        <w:r>
          <w:rPr>
            <w:noProof/>
            <w:webHidden/>
          </w:rPr>
          <w:tab/>
        </w:r>
        <w:r>
          <w:rPr>
            <w:noProof/>
            <w:webHidden/>
          </w:rPr>
          <w:fldChar w:fldCharType="begin"/>
        </w:r>
        <w:r>
          <w:rPr>
            <w:noProof/>
            <w:webHidden/>
          </w:rPr>
          <w:instrText xml:space="preserve"> PAGEREF _Toc350339285 \h </w:instrText>
        </w:r>
        <w:r>
          <w:rPr>
            <w:noProof/>
            <w:webHidden/>
          </w:rPr>
        </w:r>
        <w:r>
          <w:rPr>
            <w:noProof/>
            <w:webHidden/>
          </w:rPr>
          <w:fldChar w:fldCharType="separate"/>
        </w:r>
        <w:r>
          <w:rPr>
            <w:noProof/>
            <w:webHidden/>
          </w:rPr>
          <w:t>34</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6" w:history="1">
        <w:r w:rsidRPr="00687668">
          <w:rPr>
            <w:rStyle w:val="af8"/>
            <w:rFonts w:ascii="VL Pゴシック" w:eastAsia="VL Pゴシック" w:hAnsi="VL Pゴシック"/>
            <w:noProof/>
          </w:rPr>
          <w:t>5.2.3.</w:t>
        </w:r>
        <w:r>
          <w:rPr>
            <w:rFonts w:asciiTheme="minorHAnsi" w:eastAsiaTheme="minorEastAsia" w:hAnsiTheme="minorHAnsi"/>
            <w:iCs w:val="0"/>
            <w:noProof/>
            <w:szCs w:val="22"/>
          </w:rPr>
          <w:tab/>
        </w:r>
        <w:r w:rsidRPr="00687668">
          <w:rPr>
            <w:rStyle w:val="af8"/>
            <w:rFonts w:hint="eastAsia"/>
            <w:noProof/>
          </w:rPr>
          <w:t>行頭でのブロック終了（必須）</w:t>
        </w:r>
        <w:r>
          <w:rPr>
            <w:noProof/>
            <w:webHidden/>
          </w:rPr>
          <w:tab/>
        </w:r>
        <w:r>
          <w:rPr>
            <w:noProof/>
            <w:webHidden/>
          </w:rPr>
          <w:fldChar w:fldCharType="begin"/>
        </w:r>
        <w:r>
          <w:rPr>
            <w:noProof/>
            <w:webHidden/>
          </w:rPr>
          <w:instrText xml:space="preserve"> PAGEREF _Toc350339286 \h </w:instrText>
        </w:r>
        <w:r>
          <w:rPr>
            <w:noProof/>
            <w:webHidden/>
          </w:rPr>
        </w:r>
        <w:r>
          <w:rPr>
            <w:noProof/>
            <w:webHidden/>
          </w:rPr>
          <w:fldChar w:fldCharType="separate"/>
        </w:r>
        <w:r>
          <w:rPr>
            <w:noProof/>
            <w:webHidden/>
          </w:rPr>
          <w:t>35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7" w:history="1">
        <w:r w:rsidRPr="00687668">
          <w:rPr>
            <w:rStyle w:val="af8"/>
            <w:rFonts w:ascii="VL Pゴシック" w:eastAsia="VL Pゴシック" w:hAnsi="VL Pゴシック"/>
            <w:noProof/>
          </w:rPr>
          <w:t>5.2.4.</w:t>
        </w:r>
        <w:r>
          <w:rPr>
            <w:rFonts w:asciiTheme="minorHAnsi" w:eastAsiaTheme="minorEastAsia" w:hAnsiTheme="minorHAnsi"/>
            <w:iCs w:val="0"/>
            <w:noProof/>
            <w:szCs w:val="22"/>
          </w:rPr>
          <w:tab/>
        </w:r>
        <w:r w:rsidRPr="00687668">
          <w:rPr>
            <w:rStyle w:val="af8"/>
            <w:rFonts w:hint="eastAsia"/>
            <w:noProof/>
          </w:rPr>
          <w:t>スタイル名とスタイル値の間の空白（必須）</w:t>
        </w:r>
        <w:r>
          <w:rPr>
            <w:noProof/>
            <w:webHidden/>
          </w:rPr>
          <w:tab/>
        </w:r>
        <w:r>
          <w:rPr>
            <w:noProof/>
            <w:webHidden/>
          </w:rPr>
          <w:fldChar w:fldCharType="begin"/>
        </w:r>
        <w:r>
          <w:rPr>
            <w:noProof/>
            <w:webHidden/>
          </w:rPr>
          <w:instrText xml:space="preserve"> PAGEREF _Toc350339287 \h </w:instrText>
        </w:r>
        <w:r>
          <w:rPr>
            <w:noProof/>
            <w:webHidden/>
          </w:rPr>
        </w:r>
        <w:r>
          <w:rPr>
            <w:noProof/>
            <w:webHidden/>
          </w:rPr>
          <w:fldChar w:fldCharType="separate"/>
        </w:r>
        <w:r>
          <w:rPr>
            <w:noProof/>
            <w:webHidden/>
          </w:rPr>
          <w:t>35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8" w:history="1">
        <w:r w:rsidRPr="00687668">
          <w:rPr>
            <w:rStyle w:val="af8"/>
            <w:rFonts w:ascii="VL Pゴシック" w:eastAsia="VL Pゴシック" w:hAnsi="VL Pゴシック"/>
            <w:noProof/>
          </w:rPr>
          <w:t>5.2.5.</w:t>
        </w:r>
        <w:r>
          <w:rPr>
            <w:rFonts w:asciiTheme="minorHAnsi" w:eastAsiaTheme="minorEastAsia" w:hAnsiTheme="minorHAnsi"/>
            <w:iCs w:val="0"/>
            <w:noProof/>
            <w:szCs w:val="22"/>
          </w:rPr>
          <w:tab/>
        </w:r>
        <w:r w:rsidRPr="00687668">
          <w:rPr>
            <w:rStyle w:val="af8"/>
            <w:rFonts w:hint="eastAsia"/>
            <w:noProof/>
          </w:rPr>
          <w:t>最大行幅の統一（必須）</w:t>
        </w:r>
        <w:r>
          <w:rPr>
            <w:noProof/>
            <w:webHidden/>
          </w:rPr>
          <w:tab/>
        </w:r>
        <w:r>
          <w:rPr>
            <w:noProof/>
            <w:webHidden/>
          </w:rPr>
          <w:fldChar w:fldCharType="begin"/>
        </w:r>
        <w:r>
          <w:rPr>
            <w:noProof/>
            <w:webHidden/>
          </w:rPr>
          <w:instrText xml:space="preserve"> PAGEREF _Toc350339288 \h </w:instrText>
        </w:r>
        <w:r>
          <w:rPr>
            <w:noProof/>
            <w:webHidden/>
          </w:rPr>
        </w:r>
        <w:r>
          <w:rPr>
            <w:noProof/>
            <w:webHidden/>
          </w:rPr>
          <w:fldChar w:fldCharType="separate"/>
        </w:r>
        <w:r>
          <w:rPr>
            <w:noProof/>
            <w:webHidden/>
          </w:rPr>
          <w:t>35</w:t>
        </w:r>
        <w:r>
          <w:rPr>
            <w:noProof/>
            <w:webHidden/>
          </w:rPr>
          <w:fldChar w:fldCharType="end"/>
        </w:r>
      </w:hyperlink>
    </w:p>
    <w:p w:rsidR="00A27C11" w:rsidRDefault="00A27C11">
      <w:pPr>
        <w:pStyle w:val="35"/>
        <w:rPr>
          <w:rFonts w:asciiTheme="minorHAnsi" w:eastAsiaTheme="minorEastAsia" w:hAnsiTheme="minorHAnsi"/>
          <w:iCs w:val="0"/>
          <w:noProof/>
          <w:szCs w:val="22"/>
        </w:rPr>
      </w:pPr>
      <w:hyperlink w:anchor="_Toc350339289" w:history="1">
        <w:r w:rsidRPr="00687668">
          <w:rPr>
            <w:rStyle w:val="af8"/>
            <w:rFonts w:ascii="VL Pゴシック" w:eastAsia="VL Pゴシック" w:hAnsi="VL Pゴシック"/>
            <w:noProof/>
          </w:rPr>
          <w:t>5.2.6.</w:t>
        </w:r>
        <w:r>
          <w:rPr>
            <w:rFonts w:asciiTheme="minorHAnsi" w:eastAsiaTheme="minorEastAsia" w:hAnsiTheme="minorHAnsi"/>
            <w:iCs w:val="0"/>
            <w:noProof/>
            <w:szCs w:val="22"/>
          </w:rPr>
          <w:tab/>
        </w:r>
        <w:r w:rsidRPr="00687668">
          <w:rPr>
            <w:rStyle w:val="af8"/>
            <w:noProof/>
          </w:rPr>
          <w:t>1</w:t>
        </w:r>
        <w:r w:rsidRPr="00687668">
          <w:rPr>
            <w:rStyle w:val="af8"/>
            <w:rFonts w:hint="eastAsia"/>
            <w:noProof/>
          </w:rPr>
          <w:t>行</w:t>
        </w:r>
        <w:r w:rsidRPr="00687668">
          <w:rPr>
            <w:rStyle w:val="af8"/>
            <w:noProof/>
          </w:rPr>
          <w:t>1</w:t>
        </w:r>
        <w:r w:rsidRPr="00687668">
          <w:rPr>
            <w:rStyle w:val="af8"/>
            <w:rFonts w:hint="eastAsia"/>
            <w:noProof/>
          </w:rPr>
          <w:t>スタイル（必須）</w:t>
        </w:r>
        <w:r>
          <w:rPr>
            <w:noProof/>
            <w:webHidden/>
          </w:rPr>
          <w:tab/>
        </w:r>
        <w:r>
          <w:rPr>
            <w:noProof/>
            <w:webHidden/>
          </w:rPr>
          <w:fldChar w:fldCharType="begin"/>
        </w:r>
        <w:r>
          <w:rPr>
            <w:noProof/>
            <w:webHidden/>
          </w:rPr>
          <w:instrText xml:space="preserve"> PAGEREF _Toc350339289 \h </w:instrText>
        </w:r>
        <w:r>
          <w:rPr>
            <w:noProof/>
            <w:webHidden/>
          </w:rPr>
        </w:r>
        <w:r>
          <w:rPr>
            <w:noProof/>
            <w:webHidden/>
          </w:rPr>
          <w:fldChar w:fldCharType="separate"/>
        </w:r>
        <w:r>
          <w:rPr>
            <w:noProof/>
            <w:webHidden/>
          </w:rPr>
          <w:t>35</w:t>
        </w:r>
        <w:r>
          <w:rPr>
            <w:noProof/>
            <w:webHidden/>
          </w:rPr>
          <w:fldChar w:fldCharType="end"/>
        </w:r>
      </w:hyperlink>
    </w:p>
    <w:p w:rsidR="00A27C11" w:rsidRDefault="00A27C11">
      <w:pPr>
        <w:pStyle w:val="25"/>
        <w:rPr>
          <w:rFonts w:asciiTheme="minorHAnsi" w:eastAsiaTheme="minorEastAsia" w:hAnsiTheme="minorHAnsi"/>
          <w:sz w:val="21"/>
          <w:szCs w:val="22"/>
        </w:rPr>
      </w:pPr>
      <w:hyperlink w:anchor="_Toc350339290" w:history="1">
        <w:r w:rsidRPr="00687668">
          <w:rPr>
            <w:rStyle w:val="af8"/>
          </w:rPr>
          <w:t>5.3.</w:t>
        </w:r>
        <w:r>
          <w:rPr>
            <w:rFonts w:asciiTheme="minorHAnsi" w:eastAsiaTheme="minorEastAsia" w:hAnsiTheme="minorHAnsi"/>
            <w:sz w:val="21"/>
            <w:szCs w:val="22"/>
          </w:rPr>
          <w:tab/>
        </w:r>
        <w:r w:rsidRPr="00687668">
          <w:rPr>
            <w:rStyle w:val="af8"/>
            <w:rFonts w:hint="eastAsia"/>
          </w:rPr>
          <w:t>スタイルクラス</w:t>
        </w:r>
        <w:r>
          <w:rPr>
            <w:webHidden/>
          </w:rPr>
          <w:tab/>
        </w:r>
        <w:r>
          <w:rPr>
            <w:webHidden/>
          </w:rPr>
          <w:fldChar w:fldCharType="begin"/>
        </w:r>
        <w:r>
          <w:rPr>
            <w:webHidden/>
          </w:rPr>
          <w:instrText xml:space="preserve"> PAGEREF _Toc350339290 \h </w:instrText>
        </w:r>
        <w:r>
          <w:rPr>
            <w:webHidden/>
          </w:rPr>
        </w:r>
        <w:r>
          <w:rPr>
            <w:webHidden/>
          </w:rPr>
          <w:fldChar w:fldCharType="separate"/>
        </w:r>
        <w:r>
          <w:rPr>
            <w:webHidden/>
          </w:rPr>
          <w:t>36</w:t>
        </w:r>
        <w:r>
          <w:rPr>
            <w:webHidden/>
          </w:rPr>
          <w:fldChar w:fldCharType="end"/>
        </w:r>
      </w:hyperlink>
    </w:p>
    <w:p w:rsidR="00A27C11" w:rsidRDefault="00A27C11">
      <w:pPr>
        <w:pStyle w:val="35"/>
        <w:rPr>
          <w:rFonts w:asciiTheme="minorHAnsi" w:eastAsiaTheme="minorEastAsia" w:hAnsiTheme="minorHAnsi"/>
          <w:iCs w:val="0"/>
          <w:noProof/>
          <w:szCs w:val="22"/>
        </w:rPr>
      </w:pPr>
      <w:hyperlink w:anchor="_Toc350339291" w:history="1">
        <w:r w:rsidRPr="00687668">
          <w:rPr>
            <w:rStyle w:val="af8"/>
            <w:rFonts w:ascii="VL Pゴシック" w:eastAsia="VL Pゴシック" w:hAnsi="VL Pゴシック"/>
            <w:noProof/>
          </w:rPr>
          <w:t>5.3.1.</w:t>
        </w:r>
        <w:r>
          <w:rPr>
            <w:rFonts w:asciiTheme="minorHAnsi" w:eastAsiaTheme="minorEastAsia" w:hAnsiTheme="minorHAnsi"/>
            <w:iCs w:val="0"/>
            <w:noProof/>
            <w:szCs w:val="22"/>
          </w:rPr>
          <w:tab/>
        </w:r>
        <w:r w:rsidRPr="00687668">
          <w:rPr>
            <w:rStyle w:val="af8"/>
            <w:rFonts w:hint="eastAsia"/>
            <w:noProof/>
          </w:rPr>
          <w:t>スタイルクラス名へのローワーキャメルケースの適用（必須）</w:t>
        </w:r>
        <w:r>
          <w:rPr>
            <w:noProof/>
            <w:webHidden/>
          </w:rPr>
          <w:tab/>
        </w:r>
        <w:r>
          <w:rPr>
            <w:noProof/>
            <w:webHidden/>
          </w:rPr>
          <w:fldChar w:fldCharType="begin"/>
        </w:r>
        <w:r>
          <w:rPr>
            <w:noProof/>
            <w:webHidden/>
          </w:rPr>
          <w:instrText xml:space="preserve"> PAGEREF _Toc350339291 \h </w:instrText>
        </w:r>
        <w:r>
          <w:rPr>
            <w:noProof/>
            <w:webHidden/>
          </w:rPr>
        </w:r>
        <w:r>
          <w:rPr>
            <w:noProof/>
            <w:webHidden/>
          </w:rPr>
          <w:fldChar w:fldCharType="separate"/>
        </w:r>
        <w:r>
          <w:rPr>
            <w:noProof/>
            <w:webHidden/>
          </w:rPr>
          <w:t>36</w:t>
        </w:r>
        <w:r>
          <w:rPr>
            <w:noProof/>
            <w:webHidden/>
          </w:rPr>
          <w:fldChar w:fldCharType="end"/>
        </w:r>
      </w:hyperlink>
    </w:p>
    <w:p w:rsidR="00B05C46" w:rsidRDefault="005833AF" w:rsidP="006A5DA2">
      <w:pPr>
        <w:snapToGrid w:val="0"/>
      </w:pPr>
      <w:r>
        <w:rPr>
          <w:rFonts w:ascii="VL Pゴシック" w:eastAsia="VL Pゴシック" w:hAnsi="VL Pゴシック"/>
          <w:b/>
          <w:bCs/>
          <w:noProof/>
          <w:sz w:val="28"/>
          <w:szCs w:val="20"/>
        </w:rPr>
        <w:fldChar w:fldCharType="end"/>
      </w:r>
      <w:r w:rsidR="00B05C46">
        <w:br w:type="page"/>
      </w:r>
    </w:p>
    <w:p w:rsidR="007241EC" w:rsidRPr="00A17B41" w:rsidRDefault="007241EC" w:rsidP="00A27C11">
      <w:pPr>
        <w:spacing w:beforeLines="50" w:before="180" w:afterLines="50" w:after="180"/>
        <w:rPr>
          <w:sz w:val="28"/>
          <w:szCs w:val="28"/>
        </w:rPr>
      </w:pPr>
      <w:r>
        <w:rPr>
          <w:rFonts w:hint="eastAsia"/>
          <w:sz w:val="28"/>
          <w:szCs w:val="28"/>
        </w:rPr>
        <w:lastRenderedPageBreak/>
        <w:t>参考資料</w:t>
      </w:r>
    </w:p>
    <w:p w:rsidR="00721A8C" w:rsidRDefault="005833AF" w:rsidP="00721A8C">
      <w:pPr>
        <w:pStyle w:val="aff4"/>
        <w:rPr>
          <w:noProof/>
        </w:rPr>
      </w:pPr>
      <w:r>
        <w:fldChar w:fldCharType="begin"/>
      </w:r>
      <w:r w:rsidR="007241EC">
        <w:instrText xml:space="preserve"> </w:instrText>
      </w:r>
      <w:r w:rsidR="007241EC">
        <w:rPr>
          <w:rFonts w:hint="eastAsia"/>
        </w:rPr>
        <w:instrText>BIBLIOGRAPHY  \l 1041</w:instrText>
      </w:r>
      <w:r w:rsidR="007241EC">
        <w:instrText xml:space="preserve"> </w:instrText>
      </w:r>
      <w:r>
        <w:fldChar w:fldCharType="separate"/>
      </w:r>
      <w:r w:rsidR="00721A8C">
        <w:rPr>
          <w:rFonts w:hint="eastAsia"/>
          <w:noProof/>
        </w:rPr>
        <w:t>Adobe Systems Inc. “Flex SDK コード記述に関する規則とベストプラクティス.” Adobe Open Source. 2008年5月19日. http://opensource.adobe.com/wiki/display/flexsdk/Coding+Conventions-ja [アクセス日: 2010年8月11日].</w:t>
      </w:r>
    </w:p>
    <w:p w:rsidR="00721A8C" w:rsidRDefault="00721A8C" w:rsidP="00721A8C">
      <w:pPr>
        <w:pStyle w:val="aff4"/>
        <w:rPr>
          <w:noProof/>
        </w:rPr>
      </w:pPr>
      <w:r>
        <w:rPr>
          <w:rFonts w:hint="eastAsia"/>
          <w:noProof/>
        </w:rPr>
        <w:t>MooreSean. “Flexのベストプラクティス - パート2.” Adobe Developer Connection. 2008年12月2日. http://www.adobe.com/jp/devnet/flex/articles/best_practices_pt2.html [アクセス日: 2010年8月18日].</w:t>
      </w:r>
    </w:p>
    <w:p w:rsidR="00721A8C" w:rsidRDefault="00721A8C" w:rsidP="00721A8C">
      <w:pPr>
        <w:pStyle w:val="aff4"/>
        <w:rPr>
          <w:noProof/>
        </w:rPr>
      </w:pPr>
      <w:r>
        <w:rPr>
          <w:rFonts w:hint="eastAsia"/>
          <w:noProof/>
        </w:rPr>
        <w:t>—. “Flexのベストプラクティス–パート1.” Adobe Developper Connection. 2008年7月7日. http://www.adobe.com/jp/devnet/flex/articles/best_practices_pt1.html [アクセス日: 2010年8月18日].</w:t>
      </w:r>
    </w:p>
    <w:p w:rsidR="007241EC" w:rsidRDefault="005833AF" w:rsidP="00721A8C">
      <w:pPr>
        <w:pStyle w:val="1"/>
        <w:numPr>
          <w:ilvl w:val="0"/>
          <w:numId w:val="0"/>
        </w:numPr>
        <w:spacing w:before="36" w:after="36"/>
        <w:ind w:left="135" w:hanging="134"/>
        <w:jc w:val="left"/>
      </w:pPr>
      <w:r>
        <w:fldChar w:fldCharType="end"/>
      </w:r>
    </w:p>
    <w:p w:rsidR="007241EC" w:rsidRDefault="007241EC" w:rsidP="0088192D"/>
    <w:p w:rsidR="007241EC" w:rsidRDefault="007241EC" w:rsidP="0088192D"/>
    <w:p w:rsidR="007241EC" w:rsidRDefault="007241EC" w:rsidP="0088192D"/>
    <w:p w:rsidR="00D72609" w:rsidRDefault="00D72609" w:rsidP="0021126B">
      <w:pPr>
        <w:pStyle w:val="11"/>
        <w:spacing w:before="180" w:after="180"/>
        <w:sectPr w:rsidR="00D72609" w:rsidSect="007A7013">
          <w:headerReference w:type="default" r:id="rId15"/>
          <w:pgSz w:w="11906" w:h="16838" w:code="9"/>
          <w:pgMar w:top="2325" w:right="1418" w:bottom="1418" w:left="1418" w:header="851" w:footer="992" w:gutter="0"/>
          <w:pgNumType w:fmt="lowerRoman" w:start="1"/>
          <w:cols w:space="425"/>
          <w:docGrid w:type="lines" w:linePitch="360"/>
        </w:sectPr>
      </w:pPr>
    </w:p>
    <w:p w:rsidR="00F57D7A" w:rsidRPr="00584928" w:rsidRDefault="00C4265B" w:rsidP="0021126B">
      <w:pPr>
        <w:pStyle w:val="11"/>
        <w:spacing w:before="180" w:after="180"/>
      </w:pPr>
      <w:bookmarkStart w:id="1" w:name="_Toc350339164"/>
      <w:r w:rsidRPr="00584928">
        <w:rPr>
          <w:rFonts w:hint="eastAsia"/>
        </w:rPr>
        <w:lastRenderedPageBreak/>
        <w:t>はじめに</w:t>
      </w:r>
      <w:bookmarkEnd w:id="1"/>
    </w:p>
    <w:p w:rsidR="0037673C" w:rsidRDefault="00CF3D3F" w:rsidP="00E13A67">
      <w:pPr>
        <w:pStyle w:val="21"/>
        <w:spacing w:before="108" w:after="108"/>
      </w:pPr>
      <w:bookmarkStart w:id="2" w:name="_Toc350339165"/>
      <w:r>
        <w:rPr>
          <w:rFonts w:hint="eastAsia"/>
        </w:rPr>
        <w:t>文書の目的</w:t>
      </w:r>
      <w:bookmarkEnd w:id="2"/>
    </w:p>
    <w:p w:rsidR="00662FB0" w:rsidRDefault="009C1FEE" w:rsidP="00FB0A33">
      <w:pPr>
        <w:pStyle w:val="aff"/>
        <w:spacing w:before="108" w:after="108"/>
        <w:ind w:firstLine="210"/>
      </w:pPr>
      <w:r>
        <w:rPr>
          <w:rFonts w:hint="eastAsia"/>
        </w:rPr>
        <w:t>本文書は</w:t>
      </w:r>
      <w:r w:rsidR="00FE7931">
        <w:rPr>
          <w:rFonts w:hint="eastAsia"/>
        </w:rPr>
        <w:t>、</w:t>
      </w:r>
      <w:r w:rsidR="00F87258">
        <w:rPr>
          <w:rFonts w:hint="eastAsia"/>
        </w:rPr>
        <w:t>Flexアプリケーション開発のための</w:t>
      </w:r>
      <w:r w:rsidR="00FE7931">
        <w:rPr>
          <w:rFonts w:hint="eastAsia"/>
        </w:rPr>
        <w:t>コーディングを規格化することによるアプリケーション品質の向上を目的としています。</w:t>
      </w:r>
    </w:p>
    <w:p w:rsidR="0037673C" w:rsidRDefault="00AD3353" w:rsidP="00E13A67">
      <w:pPr>
        <w:pStyle w:val="21"/>
        <w:spacing w:before="108" w:after="108"/>
      </w:pPr>
      <w:bookmarkStart w:id="3" w:name="_Toc350339166"/>
      <w:r>
        <w:rPr>
          <w:rFonts w:hint="eastAsia"/>
        </w:rPr>
        <w:t>文書の対象者</w:t>
      </w:r>
      <w:bookmarkEnd w:id="3"/>
    </w:p>
    <w:p w:rsidR="00BD0EDC" w:rsidRDefault="00A35BE1" w:rsidP="00577E96">
      <w:pPr>
        <w:pStyle w:val="aff"/>
        <w:spacing w:before="108" w:after="108"/>
        <w:ind w:firstLine="210"/>
      </w:pPr>
      <w:r>
        <w:rPr>
          <w:rFonts w:hint="eastAsia"/>
        </w:rPr>
        <w:t>本</w:t>
      </w:r>
      <w:r w:rsidR="00752B6B">
        <w:rPr>
          <w:rFonts w:hint="eastAsia"/>
        </w:rPr>
        <w:t>文書は</w:t>
      </w:r>
      <w:r w:rsidR="00BA2A49">
        <w:rPr>
          <w:rFonts w:hint="eastAsia"/>
        </w:rPr>
        <w:t>Flexアプリケーション開発に携わる全ての</w:t>
      </w:r>
      <w:r w:rsidR="00840FBB">
        <w:rPr>
          <w:rFonts w:hint="eastAsia"/>
        </w:rPr>
        <w:t>プログラマ</w:t>
      </w:r>
      <w:r w:rsidR="00ED242E">
        <w:rPr>
          <w:rFonts w:hint="eastAsia"/>
        </w:rPr>
        <w:t>を対象としています</w:t>
      </w:r>
      <w:r w:rsidR="00BD2582">
        <w:rPr>
          <w:rFonts w:hint="eastAsia"/>
        </w:rPr>
        <w:t>。</w:t>
      </w:r>
    </w:p>
    <w:p w:rsidR="00FE74D8" w:rsidRDefault="00FE74D8" w:rsidP="00E13A67">
      <w:pPr>
        <w:pStyle w:val="21"/>
        <w:spacing w:before="108" w:after="108"/>
      </w:pPr>
      <w:bookmarkStart w:id="4" w:name="_Toc350339167"/>
      <w:r>
        <w:rPr>
          <w:rFonts w:hint="eastAsia"/>
        </w:rPr>
        <w:t>文書を利用するに際しての前提条件/前提知識</w:t>
      </w:r>
      <w:bookmarkEnd w:id="4"/>
    </w:p>
    <w:p w:rsidR="006D218D" w:rsidRDefault="00D1409D" w:rsidP="006D218D">
      <w:pPr>
        <w:pStyle w:val="aff"/>
        <w:spacing w:before="108" w:after="108"/>
        <w:ind w:firstLine="210"/>
      </w:pPr>
      <w:r>
        <w:rPr>
          <w:rFonts w:hint="eastAsia"/>
        </w:rPr>
        <w:t>本文書の内容を理解し適切に利用するには、</w:t>
      </w:r>
      <w:r w:rsidR="00F95769">
        <w:rPr>
          <w:rFonts w:hint="eastAsia"/>
        </w:rPr>
        <w:t>Flexを利用したアプリケーション開発経験が1年程度必要です。</w:t>
      </w:r>
    </w:p>
    <w:p w:rsidR="00837009" w:rsidRDefault="00C44474" w:rsidP="006D218D">
      <w:pPr>
        <w:pStyle w:val="aff"/>
        <w:spacing w:before="108" w:after="108"/>
        <w:ind w:firstLine="210"/>
      </w:pPr>
      <w:r>
        <w:rPr>
          <w:rFonts w:hint="eastAsia"/>
        </w:rPr>
        <w:t>なお</w:t>
      </w:r>
      <w:r w:rsidR="00837009">
        <w:rPr>
          <w:rFonts w:hint="eastAsia"/>
        </w:rPr>
        <w:t>、本文書はActionScript 3.0を対象として記述されています。</w:t>
      </w:r>
      <w:r w:rsidR="0080299B">
        <w:rPr>
          <w:rFonts w:hint="eastAsia"/>
        </w:rPr>
        <w:t>Flex SDKのバージョンは、3.5以降</w:t>
      </w:r>
      <w:r w:rsidR="00320AB4">
        <w:rPr>
          <w:rFonts w:hint="eastAsia"/>
        </w:rPr>
        <w:t>に対応しています</w:t>
      </w:r>
      <w:r w:rsidR="008504D3">
        <w:rPr>
          <w:rFonts w:hint="eastAsia"/>
        </w:rPr>
        <w:t>が、4.1を</w:t>
      </w:r>
      <w:r w:rsidR="000E6CC4">
        <w:rPr>
          <w:rFonts w:hint="eastAsia"/>
        </w:rPr>
        <w:t>念頭</w:t>
      </w:r>
      <w:r w:rsidR="008504D3">
        <w:rPr>
          <w:rFonts w:hint="eastAsia"/>
        </w:rPr>
        <w:t>に記述しています</w:t>
      </w:r>
      <w:r w:rsidR="0080299B">
        <w:rPr>
          <w:rFonts w:hint="eastAsia"/>
        </w:rPr>
        <w:t>。バージョン固有の基準を提示する場合にはその旨を併せて記述しています。</w:t>
      </w:r>
    </w:p>
    <w:p w:rsidR="00AE22AE" w:rsidRPr="00714CC5" w:rsidRDefault="00AE22AE"/>
    <w:p w:rsidR="00525642" w:rsidRDefault="00525642">
      <w:pPr>
        <w:widowControl/>
        <w:jc w:val="left"/>
      </w:pPr>
      <w:r>
        <w:br w:type="page"/>
      </w:r>
    </w:p>
    <w:p w:rsidR="001479F8" w:rsidRDefault="001479F8" w:rsidP="00606C9A">
      <w:pPr>
        <w:pStyle w:val="11"/>
        <w:spacing w:before="180" w:after="180"/>
      </w:pPr>
      <w:bookmarkStart w:id="5" w:name="_Toc350339168"/>
      <w:r>
        <w:rPr>
          <w:rFonts w:hint="eastAsia"/>
        </w:rPr>
        <w:lastRenderedPageBreak/>
        <w:t>共通</w:t>
      </w:r>
      <w:bookmarkEnd w:id="5"/>
    </w:p>
    <w:p w:rsidR="008E393C" w:rsidRPr="00E910E5" w:rsidRDefault="008E393C" w:rsidP="008E393C">
      <w:pPr>
        <w:pStyle w:val="21"/>
        <w:spacing w:before="108" w:after="108"/>
      </w:pPr>
      <w:bookmarkStart w:id="6" w:name="_Toc350339169"/>
      <w:r>
        <w:rPr>
          <w:rFonts w:hint="eastAsia"/>
        </w:rPr>
        <w:t>命名規則</w:t>
      </w:r>
      <w:bookmarkEnd w:id="6"/>
    </w:p>
    <w:p w:rsidR="00A016ED" w:rsidRDefault="00A016ED" w:rsidP="00F60A3A">
      <w:pPr>
        <w:pStyle w:val="31"/>
        <w:spacing w:before="180" w:after="108"/>
        <w:ind w:left="840"/>
      </w:pPr>
      <w:bookmarkStart w:id="7" w:name="_Toc350339170"/>
      <w:r>
        <w:rPr>
          <w:rFonts w:hint="eastAsia"/>
        </w:rPr>
        <w:t>キャメルケース</w:t>
      </w:r>
      <w:r w:rsidR="00C52FDB">
        <w:rPr>
          <w:rStyle w:val="afb"/>
        </w:rPr>
        <w:footnoteReference w:id="1"/>
      </w:r>
      <w:r>
        <w:rPr>
          <w:rFonts w:hint="eastAsia"/>
        </w:rPr>
        <w:t>の優先的</w:t>
      </w:r>
      <w:r w:rsidR="00E237A8">
        <w:rPr>
          <w:rFonts w:hint="eastAsia"/>
        </w:rPr>
        <w:t>利用（必須</w:t>
      </w:r>
      <w:r>
        <w:rPr>
          <w:rFonts w:hint="eastAsia"/>
        </w:rPr>
        <w:t>）</w:t>
      </w:r>
      <w:bookmarkEnd w:id="7"/>
    </w:p>
    <w:p w:rsidR="00A016ED" w:rsidRDefault="00A016ED" w:rsidP="008C7353">
      <w:pPr>
        <w:pStyle w:val="aff6"/>
        <w:ind w:left="826" w:hanging="620"/>
      </w:pPr>
      <w:r w:rsidRPr="00A016ED">
        <w:rPr>
          <w:rFonts w:hint="eastAsia"/>
          <w:b/>
        </w:rPr>
        <w:t>説明:</w:t>
      </w:r>
      <w:r>
        <w:rPr>
          <w:rFonts w:hint="eastAsia"/>
        </w:rPr>
        <w:t xml:space="preserve"> ファイル名、</w:t>
      </w:r>
      <w:r w:rsidR="00FE174D">
        <w:rPr>
          <w:rFonts w:hint="eastAsia"/>
        </w:rPr>
        <w:t>パッケージ</w:t>
      </w:r>
      <w:r>
        <w:rPr>
          <w:rFonts w:hint="eastAsia"/>
        </w:rPr>
        <w:t>名、</w:t>
      </w:r>
      <w:r w:rsidR="00966716">
        <w:rPr>
          <w:rFonts w:hint="eastAsia"/>
        </w:rPr>
        <w:t>インタフェース名、</w:t>
      </w:r>
      <w:r>
        <w:rPr>
          <w:rFonts w:hint="eastAsia"/>
        </w:rPr>
        <w:t>クラス名、メソッド名、関数名、変数名、プロパティ名</w:t>
      </w:r>
      <w:r w:rsidR="0040044F">
        <w:rPr>
          <w:rFonts w:hint="eastAsia"/>
        </w:rPr>
        <w:t>、イベント名</w:t>
      </w:r>
      <w:r w:rsidR="0067236C">
        <w:rPr>
          <w:rFonts w:hint="eastAsia"/>
        </w:rPr>
        <w:t>など</w:t>
      </w:r>
      <w:r w:rsidR="0040044F">
        <w:rPr>
          <w:rFonts w:hint="eastAsia"/>
        </w:rPr>
        <w:t>Flexアプリケーション構成要素に</w:t>
      </w:r>
      <w:r>
        <w:rPr>
          <w:rFonts w:hint="eastAsia"/>
        </w:rPr>
        <w:t>名称をつける場合には、</w:t>
      </w:r>
      <w:r w:rsidR="009A05D4">
        <w:rPr>
          <w:rFonts w:hint="eastAsia"/>
        </w:rPr>
        <w:t>ASCII文字</w:t>
      </w:r>
      <w:r w:rsidR="00A04B22">
        <w:rPr>
          <w:rFonts w:hint="eastAsia"/>
        </w:rPr>
        <w:t>で構成し、</w:t>
      </w:r>
      <w:r>
        <w:rPr>
          <w:rFonts w:hint="eastAsia"/>
        </w:rPr>
        <w:t>キャメルケース</w:t>
      </w:r>
      <w:r w:rsidR="00A04B22">
        <w:rPr>
          <w:rFonts w:hint="eastAsia"/>
        </w:rPr>
        <w:t>を優先的に利用</w:t>
      </w:r>
      <w:r>
        <w:rPr>
          <w:rFonts w:hint="eastAsia"/>
        </w:rPr>
        <w:t>してください。</w:t>
      </w:r>
    </w:p>
    <w:p w:rsidR="00B0245F" w:rsidRDefault="000003D2" w:rsidP="008C7353">
      <w:pPr>
        <w:pStyle w:val="aff6"/>
        <w:ind w:left="826" w:hanging="620"/>
      </w:pPr>
      <w:r>
        <w:rPr>
          <w:rFonts w:hint="eastAsia"/>
          <w:b/>
        </w:rPr>
        <w:t xml:space="preserve">理由: </w:t>
      </w:r>
      <w:r w:rsidRPr="000003D2">
        <w:rPr>
          <w:rFonts w:hint="eastAsia"/>
        </w:rPr>
        <w:t>Flexアプリケーション開発の一般的な慣習だからです</w:t>
      </w:r>
      <w:r w:rsidR="00E52478">
        <w:rPr>
          <w:rFonts w:hint="eastAsia"/>
        </w:rPr>
        <w:t>。</w:t>
      </w:r>
      <w:sdt>
        <w:sdtPr>
          <w:rPr>
            <w:rFonts w:hint="eastAsia"/>
          </w:rPr>
          <w:id w:val="10085804"/>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D0731B">
        <w:rPr>
          <w:rFonts w:hint="eastAsia"/>
        </w:rPr>
        <w:t xml:space="preserve"> </w:t>
      </w:r>
      <w:r w:rsidR="00697137">
        <w:rPr>
          <w:rFonts w:hint="eastAsia"/>
        </w:rPr>
        <w:t>に</w:t>
      </w:r>
      <w:r w:rsidR="00E52478">
        <w:rPr>
          <w:rFonts w:hint="eastAsia"/>
        </w:rPr>
        <w:t>従います。</w:t>
      </w:r>
    </w:p>
    <w:p w:rsidR="000003D2" w:rsidRDefault="00B0245F" w:rsidP="008C7353">
      <w:pPr>
        <w:pStyle w:val="aff6"/>
        <w:ind w:left="826" w:hanging="620"/>
      </w:pPr>
      <w:r>
        <w:rPr>
          <w:rFonts w:hint="eastAsia"/>
          <w:b/>
        </w:rPr>
        <w:t>注意:</w:t>
      </w:r>
      <w:r w:rsidR="008E7524">
        <w:rPr>
          <w:rFonts w:hint="eastAsia"/>
        </w:rPr>
        <w:t>「</w:t>
      </w:r>
      <w:r w:rsidR="005833AF">
        <w:fldChar w:fldCharType="begin"/>
      </w:r>
      <w:r w:rsidR="008E7524">
        <w:instrText xml:space="preserve"> </w:instrText>
      </w:r>
      <w:r w:rsidR="008E7524">
        <w:rPr>
          <w:rFonts w:hint="eastAsia"/>
        </w:rPr>
        <w:instrText>REF _Ref269375839 \r \h</w:instrText>
      </w:r>
      <w:r w:rsidR="008E7524">
        <w:instrText xml:space="preserve"> </w:instrText>
      </w:r>
      <w:r w:rsidR="005833AF">
        <w:fldChar w:fldCharType="separate"/>
      </w:r>
      <w:r w:rsidR="00721A8C">
        <w:t>3.9.1</w:t>
      </w:r>
      <w:r w:rsidR="005833AF">
        <w:fldChar w:fldCharType="end"/>
      </w:r>
      <w:r w:rsidR="008E7524">
        <w:rPr>
          <w:rFonts w:hint="eastAsia"/>
        </w:rPr>
        <w:t xml:space="preserve"> </w:t>
      </w:r>
      <w:r w:rsidR="005833AF">
        <w:fldChar w:fldCharType="begin"/>
      </w:r>
      <w:r w:rsidR="008E7524">
        <w:instrText xml:space="preserve"> </w:instrText>
      </w:r>
      <w:r w:rsidR="008E7524">
        <w:rPr>
          <w:rFonts w:hint="eastAsia"/>
        </w:rPr>
        <w:instrText>REF _Ref269375839 \h</w:instrText>
      </w:r>
      <w:r w:rsidR="008E7524">
        <w:instrText xml:space="preserve"> </w:instrText>
      </w:r>
      <w:r w:rsidR="005833AF">
        <w:fldChar w:fldCharType="separate"/>
      </w:r>
      <w:r w:rsidR="00721A8C">
        <w:rPr>
          <w:rFonts w:hint="eastAsia"/>
        </w:rPr>
        <w:t>スネークケースによる名前空間名（必須）</w:t>
      </w:r>
      <w:r w:rsidR="005833AF">
        <w:fldChar w:fldCharType="end"/>
      </w:r>
      <w:r w:rsidR="008E7524">
        <w:rPr>
          <w:rFonts w:hint="eastAsia"/>
        </w:rPr>
        <w:t>」や</w:t>
      </w:r>
      <w:r w:rsidR="002D1050" w:rsidRPr="009967DB">
        <w:rPr>
          <w:rFonts w:hint="eastAsia"/>
        </w:rPr>
        <w:t>「</w:t>
      </w:r>
      <w:r w:rsidR="005833AF">
        <w:fldChar w:fldCharType="begin"/>
      </w:r>
      <w:r w:rsidR="009967DB">
        <w:instrText xml:space="preserve"> </w:instrText>
      </w:r>
      <w:r w:rsidR="009967DB">
        <w:rPr>
          <w:rFonts w:hint="eastAsia"/>
        </w:rPr>
        <w:instrText>REF _Ref269886279 \r \h</w:instrText>
      </w:r>
      <w:r w:rsidR="009967DB">
        <w:instrText xml:space="preserve"> </w:instrText>
      </w:r>
      <w:r w:rsidR="005833AF">
        <w:fldChar w:fldCharType="separate"/>
      </w:r>
      <w:r w:rsidR="00721A8C">
        <w:t>3.14.2</w:t>
      </w:r>
      <w:r w:rsidR="005833AF">
        <w:fldChar w:fldCharType="end"/>
      </w:r>
      <w:r w:rsidR="009967DB">
        <w:rPr>
          <w:rFonts w:hint="eastAsia"/>
        </w:rPr>
        <w:t xml:space="preserve"> </w:t>
      </w:r>
      <w:r w:rsidR="005833AF">
        <w:fldChar w:fldCharType="begin"/>
      </w:r>
      <w:r w:rsidR="009967DB">
        <w:instrText xml:space="preserve"> </w:instrText>
      </w:r>
      <w:r w:rsidR="009967DB">
        <w:rPr>
          <w:rFonts w:hint="eastAsia"/>
        </w:rPr>
        <w:instrText>REF _Ref269886286 \h</w:instrText>
      </w:r>
      <w:r w:rsidR="009967DB">
        <w:instrText xml:space="preserve"> </w:instrText>
      </w:r>
      <w:r w:rsidR="005833AF">
        <w:fldChar w:fldCharType="separate"/>
      </w:r>
      <w:r w:rsidR="00721A8C">
        <w:rPr>
          <w:rFonts w:hint="eastAsia"/>
        </w:rPr>
        <w:t>不変プロパティ名のアッパースネークケースの適用（必須）</w:t>
      </w:r>
      <w:r w:rsidR="005833AF">
        <w:fldChar w:fldCharType="end"/>
      </w:r>
      <w:r w:rsidR="002D1050" w:rsidRPr="009967DB">
        <w:rPr>
          <w:rFonts w:hint="eastAsia"/>
        </w:rPr>
        <w:t>」</w:t>
      </w:r>
      <w:r>
        <w:rPr>
          <w:rFonts w:hint="eastAsia"/>
        </w:rPr>
        <w:t>のようにこの規則が該当しない場合</w:t>
      </w:r>
      <w:r w:rsidR="002D1050">
        <w:rPr>
          <w:rFonts w:hint="eastAsia"/>
        </w:rPr>
        <w:t>あります。</w:t>
      </w:r>
    </w:p>
    <w:p w:rsidR="00A016ED" w:rsidRPr="00A016ED" w:rsidRDefault="0060442A" w:rsidP="008C7353">
      <w:pPr>
        <w:pStyle w:val="aff6"/>
        <w:ind w:left="826" w:hanging="620"/>
      </w:pPr>
      <w:r>
        <w:rPr>
          <w:rFonts w:hint="eastAsia"/>
          <w:b/>
        </w:rPr>
        <w:t xml:space="preserve">補足: </w:t>
      </w:r>
      <w:r>
        <w:rPr>
          <w:rFonts w:hint="eastAsia"/>
        </w:rPr>
        <w:t>アッパーキャメルケースかローワーキャメルケースか</w:t>
      </w:r>
      <w:r w:rsidR="00E6725C">
        <w:rPr>
          <w:rFonts w:hint="eastAsia"/>
        </w:rPr>
        <w:t>などの詳細については</w:t>
      </w:r>
      <w:r>
        <w:rPr>
          <w:rFonts w:hint="eastAsia"/>
        </w:rPr>
        <w:t>、アプリケーション構成要素別に記述しています</w:t>
      </w:r>
      <w:r w:rsidR="009324A4">
        <w:rPr>
          <w:rFonts w:hint="eastAsia"/>
        </w:rPr>
        <w:t>ので、そちらを参照してください。</w:t>
      </w:r>
    </w:p>
    <w:p w:rsidR="008E393C" w:rsidRDefault="00BA2A49" w:rsidP="008E393C">
      <w:pPr>
        <w:pStyle w:val="31"/>
        <w:spacing w:before="180" w:after="108"/>
      </w:pPr>
      <w:bookmarkStart w:id="8" w:name="_Toc350339171"/>
      <w:r>
        <w:rPr>
          <w:rFonts w:hint="eastAsia"/>
        </w:rPr>
        <w:t>共通認識のない略語の利用（禁止</w:t>
      </w:r>
      <w:r w:rsidR="00A016ED">
        <w:rPr>
          <w:rFonts w:hint="eastAsia"/>
        </w:rPr>
        <w:t>）</w:t>
      </w:r>
      <w:bookmarkEnd w:id="8"/>
    </w:p>
    <w:p w:rsidR="008E393C" w:rsidRDefault="008E393C" w:rsidP="008C7353">
      <w:pPr>
        <w:pStyle w:val="aff6"/>
        <w:ind w:left="826" w:hanging="620"/>
      </w:pPr>
      <w:r w:rsidRPr="00B72F3A">
        <w:rPr>
          <w:rFonts w:hint="eastAsia"/>
          <w:b/>
        </w:rPr>
        <w:t>説明:</w:t>
      </w:r>
      <w:r>
        <w:rPr>
          <w:rFonts w:hint="eastAsia"/>
        </w:rPr>
        <w:t xml:space="preserve"> </w:t>
      </w:r>
      <w:r w:rsidR="00BA2A49">
        <w:rPr>
          <w:rFonts w:hint="eastAsia"/>
        </w:rPr>
        <w:t>用語集にない略語の利用は禁止します</w:t>
      </w:r>
      <w:r>
        <w:rPr>
          <w:rFonts w:hint="eastAsia"/>
        </w:rPr>
        <w:t>。</w:t>
      </w:r>
    </w:p>
    <w:p w:rsidR="008E393C" w:rsidRDefault="008E393C" w:rsidP="008C7353">
      <w:pPr>
        <w:pStyle w:val="aff6"/>
        <w:ind w:left="826" w:hanging="620"/>
      </w:pPr>
      <w:r w:rsidRPr="00B72F3A">
        <w:rPr>
          <w:rFonts w:hint="eastAsia"/>
          <w:b/>
        </w:rPr>
        <w:t>理由:</w:t>
      </w:r>
      <w:r>
        <w:rPr>
          <w:rFonts w:hint="eastAsia"/>
        </w:rPr>
        <w:t xml:space="preserve"> シンボル（変数名や関数名など）の意味が明確になるからです。ソースコードの可読性が向上し、ソースコードの統一感も高まります。</w:t>
      </w:r>
    </w:p>
    <w:p w:rsidR="008E393C" w:rsidRDefault="008E393C" w:rsidP="008C7353">
      <w:pPr>
        <w:pStyle w:val="aff6"/>
        <w:ind w:left="826" w:hanging="620"/>
      </w:pPr>
      <w:r>
        <w:rPr>
          <w:rFonts w:hint="eastAsia"/>
          <w:b/>
        </w:rPr>
        <w:t xml:space="preserve">補足: </w:t>
      </w:r>
      <w:r w:rsidRPr="00224AD2">
        <w:rPr>
          <w:rFonts w:hint="eastAsia"/>
        </w:rPr>
        <w:t>公式のドキュメント</w:t>
      </w:r>
      <w:sdt>
        <w:sdtPr>
          <w:rPr>
            <w:rFonts w:hint="eastAsia"/>
          </w:rPr>
          <w:id w:val="10085798"/>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w:t>
      </w:r>
      <w:r w:rsidRPr="00224AD2">
        <w:rPr>
          <w:rFonts w:hint="eastAsia"/>
        </w:rPr>
        <w:t>によると</w:t>
      </w:r>
      <w:r>
        <w:rPr>
          <w:rFonts w:hint="eastAsia"/>
        </w:rPr>
        <w:t>以下の略語についてはFlex SDK内部で標準化されている（共通認識がある）とのことです。</w:t>
      </w:r>
    </w:p>
    <w:p w:rsidR="008E393C" w:rsidRDefault="008E393C" w:rsidP="008E393C">
      <w:pPr>
        <w:pStyle w:val="3"/>
        <w:spacing w:before="36" w:after="36"/>
      </w:pPr>
      <w:r>
        <w:rPr>
          <w:rFonts w:hint="eastAsia"/>
        </w:rPr>
        <w:t>acc: accessibility（アクセシビリティ）</w:t>
      </w:r>
    </w:p>
    <w:p w:rsidR="008E393C" w:rsidRDefault="008E393C" w:rsidP="008E393C">
      <w:pPr>
        <w:pStyle w:val="3"/>
        <w:spacing w:before="36" w:after="36"/>
      </w:pPr>
      <w:r>
        <w:rPr>
          <w:rFonts w:hint="eastAsia"/>
        </w:rPr>
        <w:t>auto: automatic（自動）</w:t>
      </w:r>
    </w:p>
    <w:p w:rsidR="008E393C" w:rsidRDefault="008E393C" w:rsidP="008E393C">
      <w:pPr>
        <w:pStyle w:val="3"/>
        <w:spacing w:before="36" w:after="36"/>
      </w:pPr>
      <w:r>
        <w:rPr>
          <w:rFonts w:hint="eastAsia"/>
        </w:rPr>
        <w:t>eval: evaluate（評価）</w:t>
      </w:r>
    </w:p>
    <w:p w:rsidR="008E393C" w:rsidRDefault="008E393C" w:rsidP="008E393C">
      <w:pPr>
        <w:pStyle w:val="3"/>
        <w:spacing w:before="36" w:after="36"/>
      </w:pPr>
      <w:r>
        <w:rPr>
          <w:rFonts w:hint="eastAsia"/>
        </w:rPr>
        <w:t>impl: implementation（実装）</w:t>
      </w:r>
    </w:p>
    <w:p w:rsidR="008E393C" w:rsidRDefault="008E393C" w:rsidP="008E393C">
      <w:pPr>
        <w:pStyle w:val="3"/>
        <w:spacing w:before="36" w:after="36"/>
      </w:pPr>
      <w:r>
        <w:rPr>
          <w:rFonts w:hint="eastAsia"/>
        </w:rPr>
        <w:t>info: information（情報）</w:t>
      </w:r>
    </w:p>
    <w:p w:rsidR="008E393C" w:rsidRDefault="008E393C" w:rsidP="008E393C">
      <w:pPr>
        <w:pStyle w:val="3"/>
        <w:spacing w:before="36" w:after="36"/>
      </w:pPr>
      <w:r>
        <w:rPr>
          <w:rFonts w:hint="eastAsia"/>
        </w:rPr>
        <w:t>num: number（数値）</w:t>
      </w:r>
    </w:p>
    <w:p w:rsidR="008E393C" w:rsidRDefault="008E393C" w:rsidP="008E393C">
      <w:pPr>
        <w:pStyle w:val="3"/>
        <w:spacing w:before="36" w:after="36"/>
      </w:pPr>
      <w:r>
        <w:rPr>
          <w:rFonts w:hint="eastAsia"/>
        </w:rPr>
        <w:t>min: minimum（最小）</w:t>
      </w:r>
    </w:p>
    <w:p w:rsidR="008E393C" w:rsidRDefault="008E393C" w:rsidP="008E393C">
      <w:pPr>
        <w:pStyle w:val="3"/>
        <w:spacing w:before="36" w:after="36"/>
      </w:pPr>
      <w:r>
        <w:rPr>
          <w:rFonts w:hint="eastAsia"/>
        </w:rPr>
        <w:t>max: maximum（最大）</w:t>
      </w:r>
    </w:p>
    <w:p w:rsidR="008E393C" w:rsidRDefault="008E393C" w:rsidP="008E393C">
      <w:pPr>
        <w:pStyle w:val="3"/>
        <w:spacing w:before="36" w:after="36"/>
      </w:pPr>
      <w:r>
        <w:rPr>
          <w:rFonts w:hint="eastAsia"/>
        </w:rPr>
        <w:t>nav: navigation（ナビゲーション）</w:t>
      </w:r>
    </w:p>
    <w:p w:rsidR="008E393C" w:rsidRDefault="008E393C" w:rsidP="008E393C">
      <w:pPr>
        <w:pStyle w:val="3"/>
        <w:spacing w:before="36" w:after="36"/>
      </w:pPr>
      <w:r>
        <w:rPr>
          <w:rFonts w:hint="eastAsia"/>
        </w:rPr>
        <w:t>regexp: regular expression（正規表現）</w:t>
      </w:r>
    </w:p>
    <w:p w:rsidR="00A016ED" w:rsidRDefault="008E393C" w:rsidP="00A016ED">
      <w:pPr>
        <w:pStyle w:val="3"/>
        <w:spacing w:before="36" w:after="36"/>
      </w:pPr>
      <w:r>
        <w:rPr>
          <w:rFonts w:hint="eastAsia"/>
        </w:rPr>
        <w:lastRenderedPageBreak/>
        <w:t>util: utility（ユーティリティ）</w:t>
      </w:r>
    </w:p>
    <w:p w:rsidR="006E389B" w:rsidRDefault="006E389B" w:rsidP="006E389B">
      <w:pPr>
        <w:pStyle w:val="21"/>
        <w:spacing w:before="108" w:after="108"/>
      </w:pPr>
      <w:bookmarkStart w:id="9" w:name="_Toc350339172"/>
      <w:r>
        <w:rPr>
          <w:rFonts w:hint="eastAsia"/>
        </w:rPr>
        <w:t>エンコーディング</w:t>
      </w:r>
      <w:bookmarkEnd w:id="9"/>
    </w:p>
    <w:p w:rsidR="006E389B" w:rsidRDefault="006E389B" w:rsidP="006E389B">
      <w:pPr>
        <w:pStyle w:val="31"/>
        <w:spacing w:before="180" w:after="108"/>
        <w:ind w:left="840"/>
      </w:pPr>
      <w:bookmarkStart w:id="10" w:name="_Toc350339173"/>
      <w:r>
        <w:rPr>
          <w:rFonts w:hint="eastAsia"/>
        </w:rPr>
        <w:t>UTF-8の選択（必須）</w:t>
      </w:r>
      <w:bookmarkEnd w:id="10"/>
    </w:p>
    <w:p w:rsidR="006E389B" w:rsidRDefault="006E389B" w:rsidP="008C7353">
      <w:pPr>
        <w:pStyle w:val="aff6"/>
        <w:ind w:left="826" w:hanging="620"/>
      </w:pPr>
      <w:r w:rsidRPr="00AE5DBA">
        <w:rPr>
          <w:rFonts w:hint="eastAsia"/>
          <w:b/>
        </w:rPr>
        <w:t>説明:</w:t>
      </w:r>
      <w:r>
        <w:rPr>
          <w:rFonts w:hint="eastAsia"/>
        </w:rPr>
        <w:t xml:space="preserve"> ソースファイルのエンコーディングには</w:t>
      </w:r>
      <w:r w:rsidRPr="009759A6">
        <w:rPr>
          <w:rFonts w:hint="eastAsia"/>
        </w:rPr>
        <w:t>UTF-8</w:t>
      </w:r>
      <w:r>
        <w:rPr>
          <w:rFonts w:hint="eastAsia"/>
        </w:rPr>
        <w:t>を選択してください。なお、BOMの付加可否については、</w:t>
      </w:r>
      <w:r w:rsidR="008920DF">
        <w:rPr>
          <w:rFonts w:hint="eastAsia"/>
        </w:rPr>
        <w:t>BOMなしとしてください。</w:t>
      </w:r>
    </w:p>
    <w:p w:rsidR="00E65D24" w:rsidRDefault="006E389B" w:rsidP="008C7353">
      <w:pPr>
        <w:pStyle w:val="aff6"/>
        <w:ind w:left="826" w:hanging="620"/>
      </w:pPr>
      <w:r>
        <w:rPr>
          <w:rFonts w:hint="eastAsia"/>
          <w:b/>
        </w:rPr>
        <w:t xml:space="preserve">理由: </w:t>
      </w:r>
      <w:r>
        <w:rPr>
          <w:rFonts w:hint="eastAsia"/>
        </w:rPr>
        <w:t>Flash Player</w:t>
      </w:r>
      <w:r w:rsidRPr="0055416C">
        <w:rPr>
          <w:rFonts w:hint="eastAsia"/>
        </w:rPr>
        <w:t>のデフォルトエンコーディングだからです。</w:t>
      </w:r>
      <w:r>
        <w:rPr>
          <w:rFonts w:hint="eastAsia"/>
        </w:rPr>
        <w:t>UTF-8であれば、特別な対処なく非ASCII文字を文字化けせずに取り扱うことができます。</w:t>
      </w:r>
      <w:r w:rsidR="008920DF">
        <w:rPr>
          <w:rFonts w:hint="eastAsia"/>
        </w:rPr>
        <w:t>また、FlexコンパイラはソースファイルのエンコーディングをBOMから判断することができますが、これは明示的でないためコンパイラ引数の利用を推奨します。よって、</w:t>
      </w:r>
      <w:r w:rsidR="004B6735">
        <w:rPr>
          <w:rFonts w:hint="eastAsia"/>
        </w:rPr>
        <w:t>ソースファイル毎に</w:t>
      </w:r>
      <w:r w:rsidR="008920DF">
        <w:rPr>
          <w:rFonts w:hint="eastAsia"/>
        </w:rPr>
        <w:t>BOMは必要ありません。</w:t>
      </w:r>
    </w:p>
    <w:p w:rsidR="006E389B" w:rsidRDefault="00E65D24" w:rsidP="00E65D24">
      <w:pPr>
        <w:widowControl/>
        <w:jc w:val="left"/>
      </w:pPr>
      <w:r>
        <w:br w:type="page"/>
      </w:r>
    </w:p>
    <w:p w:rsidR="008B68D8" w:rsidRPr="00F11716" w:rsidRDefault="006E389B" w:rsidP="00606C9A">
      <w:pPr>
        <w:pStyle w:val="11"/>
        <w:spacing w:before="180" w:after="180"/>
      </w:pPr>
      <w:bookmarkStart w:id="11" w:name="_Toc350339174"/>
      <w:r>
        <w:rPr>
          <w:rFonts w:hint="eastAsia"/>
        </w:rPr>
        <w:lastRenderedPageBreak/>
        <w:t>ActionScript</w:t>
      </w:r>
      <w:bookmarkEnd w:id="11"/>
    </w:p>
    <w:p w:rsidR="005A6857" w:rsidRPr="005A6857" w:rsidRDefault="005A6857" w:rsidP="00A27C11">
      <w:pPr>
        <w:pStyle w:val="af4"/>
        <w:keepNext/>
        <w:numPr>
          <w:ilvl w:val="0"/>
          <w:numId w:val="2"/>
        </w:numPr>
        <w:spacing w:beforeLines="30" w:before="108" w:afterLines="30" w:after="108"/>
        <w:ind w:leftChars="0"/>
        <w:outlineLvl w:val="1"/>
        <w:rPr>
          <w:rFonts w:asciiTheme="majorHAnsi" w:eastAsiaTheme="majorEastAsia" w:hAnsiTheme="majorHAnsi" w:cstheme="majorBidi"/>
          <w:vanish/>
          <w:sz w:val="24"/>
        </w:rPr>
      </w:pPr>
      <w:bookmarkStart w:id="12" w:name="_Toc262731454"/>
      <w:bookmarkStart w:id="13" w:name="_Toc262735378"/>
      <w:bookmarkStart w:id="14" w:name="_Toc262805406"/>
      <w:bookmarkStart w:id="15" w:name="_Toc262841159"/>
      <w:bookmarkStart w:id="16" w:name="_Toc263069099"/>
      <w:bookmarkStart w:id="17" w:name="_Toc263083215"/>
      <w:bookmarkStart w:id="18" w:name="_Toc266191888"/>
      <w:bookmarkStart w:id="19" w:name="_Toc266192924"/>
      <w:bookmarkStart w:id="20" w:name="_Toc266347166"/>
      <w:bookmarkStart w:id="21" w:name="_Toc266802885"/>
      <w:bookmarkStart w:id="22" w:name="_Toc266958328"/>
      <w:bookmarkStart w:id="23" w:name="_Toc266965588"/>
      <w:bookmarkStart w:id="24" w:name="_Toc268159506"/>
      <w:bookmarkStart w:id="25" w:name="_Toc268159555"/>
      <w:bookmarkStart w:id="26" w:name="_Toc268253988"/>
      <w:bookmarkStart w:id="27" w:name="_Toc268254036"/>
      <w:bookmarkStart w:id="28" w:name="_Toc268277610"/>
      <w:bookmarkStart w:id="29" w:name="_Toc268291780"/>
      <w:bookmarkStart w:id="30" w:name="_Toc268716816"/>
      <w:bookmarkStart w:id="31" w:name="_Toc268780996"/>
      <w:bookmarkStart w:id="32" w:name="_Toc268791159"/>
      <w:bookmarkStart w:id="33" w:name="_Toc268795654"/>
      <w:bookmarkStart w:id="34" w:name="_Toc268804375"/>
      <w:bookmarkStart w:id="35" w:name="_Toc268865292"/>
      <w:bookmarkStart w:id="36" w:name="_Toc268869383"/>
      <w:bookmarkStart w:id="37" w:name="_Toc268879145"/>
      <w:bookmarkStart w:id="38" w:name="_Toc269282907"/>
      <w:bookmarkStart w:id="39" w:name="_Toc269294514"/>
      <w:bookmarkStart w:id="40" w:name="_Toc269368572"/>
      <w:bookmarkStart w:id="41" w:name="_Toc269386844"/>
      <w:bookmarkStart w:id="42" w:name="_Toc269719646"/>
      <w:bookmarkStart w:id="43" w:name="_Toc269735065"/>
      <w:bookmarkStart w:id="44" w:name="_Toc269735185"/>
      <w:bookmarkStart w:id="45" w:name="_Toc269819527"/>
      <w:bookmarkStart w:id="46" w:name="_Toc269823739"/>
      <w:bookmarkStart w:id="47" w:name="_Toc269826743"/>
      <w:bookmarkStart w:id="48" w:name="_Toc269890448"/>
      <w:bookmarkStart w:id="49" w:name="_Toc269908442"/>
      <w:bookmarkStart w:id="50" w:name="_Toc269914634"/>
      <w:bookmarkStart w:id="51" w:name="_Toc270063587"/>
      <w:bookmarkStart w:id="52" w:name="_Toc270338120"/>
      <w:bookmarkStart w:id="53" w:name="_Toc270338704"/>
      <w:bookmarkStart w:id="54" w:name="_Toc270344371"/>
      <w:bookmarkStart w:id="55" w:name="_Toc270346192"/>
      <w:bookmarkStart w:id="56" w:name="_Toc271811952"/>
      <w:bookmarkStart w:id="57" w:name="_Toc272516392"/>
      <w:bookmarkStart w:id="58" w:name="_Toc272516516"/>
      <w:bookmarkStart w:id="59" w:name="_Toc272516640"/>
      <w:bookmarkStart w:id="60" w:name="_Toc272516764"/>
      <w:bookmarkStart w:id="61" w:name="_Toc272516888"/>
      <w:bookmarkStart w:id="62" w:name="_Toc272517012"/>
      <w:bookmarkStart w:id="63" w:name="_Toc272517136"/>
      <w:bookmarkStart w:id="64" w:name="_Toc272517266"/>
      <w:bookmarkStart w:id="65" w:name="_Toc272517780"/>
      <w:bookmarkStart w:id="66" w:name="_Toc272518326"/>
      <w:bookmarkStart w:id="67" w:name="_Toc272518602"/>
      <w:bookmarkStart w:id="68" w:name="_Toc272518726"/>
      <w:bookmarkStart w:id="69" w:name="_Toc272519162"/>
      <w:bookmarkStart w:id="70" w:name="_Toc272819164"/>
      <w:bookmarkStart w:id="71" w:name="_Toc272840875"/>
      <w:bookmarkStart w:id="72" w:name="_Toc272840999"/>
      <w:bookmarkStart w:id="73" w:name="_Toc285629757"/>
      <w:bookmarkStart w:id="74" w:name="_Toc285638144"/>
      <w:bookmarkStart w:id="75" w:name="_Toc285640128"/>
      <w:bookmarkStart w:id="76" w:name="_Toc285644955"/>
      <w:bookmarkStart w:id="77" w:name="_Toc285648875"/>
      <w:bookmarkStart w:id="78" w:name="_Toc285649010"/>
      <w:bookmarkStart w:id="79" w:name="_Toc311806301"/>
      <w:bookmarkStart w:id="80" w:name="_Toc311810072"/>
      <w:bookmarkStart w:id="81" w:name="_Toc311810205"/>
      <w:bookmarkStart w:id="82" w:name="_Toc311814602"/>
      <w:bookmarkStart w:id="83" w:name="_Toc314643507"/>
      <w:bookmarkStart w:id="84" w:name="_Toc314647800"/>
      <w:bookmarkStart w:id="85" w:name="_Toc344282038"/>
      <w:bookmarkStart w:id="86" w:name="_Toc348012145"/>
      <w:bookmarkStart w:id="87" w:name="_Toc35033917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BF4DC7" w:rsidRDefault="00BF4DC7" w:rsidP="00E13A67">
      <w:pPr>
        <w:pStyle w:val="21"/>
        <w:spacing w:before="108" w:after="108"/>
      </w:pPr>
      <w:bookmarkStart w:id="88" w:name="_Toc350339176"/>
      <w:r>
        <w:rPr>
          <w:rFonts w:hint="eastAsia"/>
        </w:rPr>
        <w:t>ソースファイル</w:t>
      </w:r>
      <w:bookmarkEnd w:id="88"/>
    </w:p>
    <w:p w:rsidR="002632E7" w:rsidRDefault="002632E7" w:rsidP="002632E7">
      <w:pPr>
        <w:pStyle w:val="31"/>
        <w:spacing w:before="180" w:after="108"/>
      </w:pPr>
      <w:bookmarkStart w:id="89" w:name="_Toc350339177"/>
      <w:r>
        <w:rPr>
          <w:rFonts w:hint="eastAsia"/>
        </w:rPr>
        <w:t>インポート可能なAPIと同じ</w:t>
      </w:r>
      <w:r w:rsidR="002434E8">
        <w:rPr>
          <w:rFonts w:hint="eastAsia"/>
        </w:rPr>
        <w:t>ファイル名</w:t>
      </w:r>
      <w:r>
        <w:rPr>
          <w:rFonts w:hint="eastAsia"/>
        </w:rPr>
        <w:t>（必須）</w:t>
      </w:r>
      <w:bookmarkEnd w:id="89"/>
    </w:p>
    <w:p w:rsidR="00BF4DC7" w:rsidRPr="00FE250D" w:rsidRDefault="00FE250D" w:rsidP="008C7353">
      <w:pPr>
        <w:pStyle w:val="aff6"/>
        <w:ind w:left="826" w:hanging="620"/>
      </w:pPr>
      <w:r w:rsidRPr="00FE250D">
        <w:rPr>
          <w:rFonts w:hint="eastAsia"/>
          <w:b/>
        </w:rPr>
        <w:t>説明:</w:t>
      </w:r>
      <w:r>
        <w:rPr>
          <w:rFonts w:hint="eastAsia"/>
        </w:rPr>
        <w:t xml:space="preserve"> ActionScriptソースファイル</w:t>
      </w:r>
      <w:r w:rsidR="00201FB1">
        <w:rPr>
          <w:rFonts w:hint="eastAsia"/>
        </w:rPr>
        <w:t>にインポート可能なAPIが含まれている場合、ファイル名は必ずその</w:t>
      </w:r>
      <w:r w:rsidR="00201FB1" w:rsidRPr="009759A6">
        <w:rPr>
          <w:rFonts w:hint="eastAsia"/>
        </w:rPr>
        <w:t>APIと同じ名称</w:t>
      </w:r>
      <w:r w:rsidR="00201FB1">
        <w:rPr>
          <w:rFonts w:hint="eastAsia"/>
        </w:rPr>
        <w:t>としてください。</w:t>
      </w:r>
      <w:r w:rsidR="00386BCE">
        <w:rPr>
          <w:rFonts w:hint="eastAsia"/>
        </w:rPr>
        <w:t>例えば、下記のコードスニペットが格納されるファイル名は「publicFunction.as」でなければなりません。</w:t>
      </w:r>
    </w:p>
    <w:p w:rsidR="00B528BC" w:rsidRDefault="00DC2B59" w:rsidP="008C7353">
      <w:pPr>
        <w:pStyle w:val="aff8"/>
        <w:ind w:firstLine="580"/>
      </w:pPr>
      <w:r w:rsidRPr="001D3D7B">
        <w:rPr>
          <w:rFonts w:cs="さざなみゴシック"/>
          <w:b/>
          <w:bCs w:val="0"/>
          <w:color w:val="9900CC"/>
        </w:rPr>
        <w:t>package</w:t>
      </w:r>
      <w:r>
        <w:rPr>
          <w:rFonts w:ascii="さざなみゴシック" w:eastAsia="さざなみゴシック" w:cs="さざなみゴシック" w:hint="eastAsia"/>
          <w:b/>
          <w:bCs w:val="0"/>
          <w:color w:val="9900CC"/>
          <w:sz w:val="22"/>
          <w:szCs w:val="22"/>
        </w:rPr>
        <w:t xml:space="preserve"> </w:t>
      </w:r>
      <w:r w:rsidR="00B528BC" w:rsidRPr="00DC2B59">
        <w:t>jp</w:t>
      </w:r>
      <w:r w:rsidR="00B528BC">
        <w:t>.co.ctc_g.cf.dp1.example</w:t>
      </w:r>
      <w:r w:rsidR="00B528BC" w:rsidRPr="00F35088">
        <w:t>s {</w:t>
      </w:r>
    </w:p>
    <w:p w:rsidR="00B528BC" w:rsidRDefault="00B528BC" w:rsidP="00B528BC">
      <w:pPr>
        <w:pStyle w:val="aff8"/>
        <w:ind w:firstLine="578"/>
      </w:pPr>
      <w:r>
        <w:t xml:space="preserve">  </w:t>
      </w:r>
    </w:p>
    <w:p w:rsidR="00B528BC" w:rsidRDefault="00B528BC" w:rsidP="00B528BC">
      <w:pPr>
        <w:pStyle w:val="aff8"/>
        <w:ind w:firstLine="578"/>
      </w:pPr>
      <w:r>
        <w:t xml:space="preserve">  </w:t>
      </w:r>
      <w:r>
        <w:rPr>
          <w:b/>
          <w:color w:val="0033FF"/>
        </w:rPr>
        <w:t>public</w:t>
      </w:r>
      <w:r>
        <w:t xml:space="preserve"> </w:t>
      </w:r>
      <w:r>
        <w:rPr>
          <w:b/>
          <w:color w:val="339966"/>
        </w:rPr>
        <w:t>function</w:t>
      </w:r>
      <w:r>
        <w:t xml:space="preserve"> publicFunction():</w:t>
      </w:r>
      <w:r>
        <w:rPr>
          <w:b/>
          <w:color w:val="0033FF"/>
        </w:rPr>
        <w:t>void</w:t>
      </w:r>
      <w:r>
        <w:t xml:space="preserve"> {</w:t>
      </w:r>
    </w:p>
    <w:p w:rsidR="00B528BC" w:rsidRDefault="00B528BC" w:rsidP="00B528BC">
      <w:pPr>
        <w:pStyle w:val="aff8"/>
        <w:ind w:firstLine="578"/>
      </w:pPr>
      <w:r>
        <w:t xml:space="preserve">  }</w:t>
      </w:r>
    </w:p>
    <w:p w:rsidR="00BF4DC7" w:rsidRDefault="00B528BC" w:rsidP="00B528BC">
      <w:pPr>
        <w:pStyle w:val="aff8"/>
        <w:ind w:firstLine="578"/>
      </w:pPr>
      <w:r>
        <w:t>}</w:t>
      </w:r>
    </w:p>
    <w:p w:rsidR="00B528BC" w:rsidRDefault="00B528BC" w:rsidP="00B528BC">
      <w:pPr>
        <w:pStyle w:val="af1"/>
        <w:rPr>
          <w:noProof/>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w:t>
      </w:r>
      <w:r w:rsidR="005833AF">
        <w:rPr>
          <w:noProof/>
        </w:rPr>
        <w:fldChar w:fldCharType="end"/>
      </w:r>
      <w:r>
        <w:rPr>
          <w:noProof/>
        </w:rPr>
        <w:t xml:space="preserve"> </w:t>
      </w:r>
      <w:r>
        <w:rPr>
          <w:rFonts w:hint="eastAsia"/>
          <w:noProof/>
        </w:rPr>
        <w:t>公開関数を含むソースファイル</w:t>
      </w:r>
    </w:p>
    <w:p w:rsidR="00245296" w:rsidRPr="00245296" w:rsidRDefault="00245296" w:rsidP="00245296">
      <w:pPr>
        <w:pStyle w:val="aff6"/>
        <w:ind w:leftChars="391" w:left="821" w:firstLineChars="1" w:firstLine="2"/>
      </w:pPr>
      <w:r>
        <w:rPr>
          <w:rFonts w:hint="eastAsia"/>
        </w:rPr>
        <w:t>さらに、下記のコードスニペットが格納されるファイル名は「PublicClass.as」です。</w:t>
      </w:r>
    </w:p>
    <w:p w:rsidR="00245296" w:rsidRPr="00245296" w:rsidRDefault="00245296" w:rsidP="008C7353">
      <w:pPr>
        <w:pStyle w:val="aff8"/>
        <w:ind w:firstLine="580"/>
      </w:pPr>
      <w:r w:rsidRPr="00245296">
        <w:rPr>
          <w:b/>
          <w:color w:val="9900CC"/>
        </w:rPr>
        <w:t>package</w:t>
      </w:r>
      <w:r w:rsidRPr="00245296">
        <w:t xml:space="preserve"> jp.co.ctc_g.cf.dp1.examples {</w:t>
      </w:r>
    </w:p>
    <w:p w:rsidR="00245296" w:rsidRPr="00245296" w:rsidRDefault="00245296" w:rsidP="00245296">
      <w:pPr>
        <w:pStyle w:val="aff8"/>
        <w:ind w:firstLine="578"/>
      </w:pPr>
    </w:p>
    <w:p w:rsidR="00245296" w:rsidRPr="00245296" w:rsidRDefault="00245296" w:rsidP="00245296">
      <w:pPr>
        <w:pStyle w:val="aff8"/>
        <w:ind w:firstLine="578"/>
      </w:pPr>
      <w:r w:rsidRPr="00245296">
        <w:t xml:space="preserve">  </w:t>
      </w:r>
      <w:r w:rsidRPr="00245296">
        <w:rPr>
          <w:b/>
          <w:color w:val="0033FF"/>
        </w:rPr>
        <w:t>public</w:t>
      </w:r>
      <w:r w:rsidRPr="00245296">
        <w:t xml:space="preserve"> </w:t>
      </w:r>
      <w:r w:rsidRPr="00245296">
        <w:rPr>
          <w:b/>
          <w:color w:val="9900CC"/>
        </w:rPr>
        <w:t>class</w:t>
      </w:r>
      <w:r w:rsidRPr="00245296">
        <w:t xml:space="preserve"> PublicClass {</w:t>
      </w:r>
    </w:p>
    <w:p w:rsidR="00245296" w:rsidRPr="00245296" w:rsidRDefault="00245296" w:rsidP="00245296">
      <w:pPr>
        <w:pStyle w:val="aff8"/>
        <w:ind w:firstLine="578"/>
      </w:pPr>
      <w:r w:rsidRPr="00245296">
        <w:t xml:space="preserve">    </w:t>
      </w:r>
    </w:p>
    <w:p w:rsidR="00245296" w:rsidRPr="00245296" w:rsidRDefault="00245296" w:rsidP="00245296">
      <w:pPr>
        <w:pStyle w:val="aff8"/>
        <w:ind w:firstLine="578"/>
      </w:pPr>
      <w:r w:rsidRPr="00245296">
        <w:t xml:space="preserve">    </w:t>
      </w:r>
      <w:r w:rsidRPr="00245296">
        <w:rPr>
          <w:b/>
          <w:color w:val="0033FF"/>
        </w:rPr>
        <w:t>public</w:t>
      </w:r>
      <w:r w:rsidRPr="00245296">
        <w:t xml:space="preserve"> </w:t>
      </w:r>
      <w:r w:rsidRPr="00245296">
        <w:rPr>
          <w:b/>
          <w:color w:val="339966"/>
        </w:rPr>
        <w:t>function</w:t>
      </w:r>
      <w:r w:rsidRPr="00245296">
        <w:t xml:space="preserve"> PublicClass() {</w:t>
      </w:r>
    </w:p>
    <w:p w:rsidR="00245296" w:rsidRPr="00245296" w:rsidRDefault="00245296" w:rsidP="00245296">
      <w:pPr>
        <w:pStyle w:val="aff8"/>
        <w:ind w:firstLine="578"/>
      </w:pPr>
      <w:r w:rsidRPr="00245296">
        <w:t xml:space="preserve">    }</w:t>
      </w:r>
    </w:p>
    <w:p w:rsidR="00245296" w:rsidRPr="00245296" w:rsidRDefault="00245296" w:rsidP="00245296">
      <w:pPr>
        <w:pStyle w:val="aff8"/>
        <w:ind w:firstLine="578"/>
      </w:pPr>
      <w:r w:rsidRPr="00245296">
        <w:t xml:space="preserve">  }</w:t>
      </w:r>
    </w:p>
    <w:p w:rsidR="00EB647B" w:rsidRPr="00245296" w:rsidRDefault="00245296" w:rsidP="00245296">
      <w:pPr>
        <w:pStyle w:val="aff8"/>
        <w:ind w:firstLine="578"/>
        <w:rPr>
          <w:b/>
        </w:rPr>
      </w:pPr>
      <w:r w:rsidRPr="00245296">
        <w:t>}</w:t>
      </w:r>
    </w:p>
    <w:p w:rsidR="00EB647B" w:rsidRDefault="00F31B25" w:rsidP="00F31B25">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w:t>
      </w:r>
      <w:r w:rsidR="005833AF">
        <w:rPr>
          <w:noProof/>
        </w:rPr>
        <w:fldChar w:fldCharType="end"/>
      </w:r>
      <w:r>
        <w:rPr>
          <w:noProof/>
        </w:rPr>
        <w:t xml:space="preserve"> </w:t>
      </w:r>
      <w:r>
        <w:rPr>
          <w:rFonts w:hint="eastAsia"/>
          <w:noProof/>
        </w:rPr>
        <w:t>公開クラスを含むソースファイル</w:t>
      </w:r>
    </w:p>
    <w:p w:rsidR="00B528BC" w:rsidRDefault="00DC2B59" w:rsidP="008C7353">
      <w:pPr>
        <w:pStyle w:val="aff6"/>
        <w:ind w:left="826" w:hanging="620"/>
      </w:pPr>
      <w:r w:rsidRPr="00CD17F0">
        <w:rPr>
          <w:rFonts w:hint="eastAsia"/>
          <w:b/>
        </w:rPr>
        <w:t>理由:</w:t>
      </w:r>
      <w:r>
        <w:rPr>
          <w:rFonts w:hint="eastAsia"/>
        </w:rPr>
        <w:t xml:space="preserve"> ソースファイル名の一般的な慣習だからです。</w:t>
      </w:r>
      <w:r w:rsidR="00261509">
        <w:rPr>
          <w:rFonts w:hint="eastAsia"/>
        </w:rPr>
        <w:t>この規則に従っていない場合、</w:t>
      </w:r>
      <w:r w:rsidR="002D49EA">
        <w:rPr>
          <w:rFonts w:hint="eastAsia"/>
        </w:rPr>
        <w:t>開発環境によっては</w:t>
      </w:r>
      <w:r w:rsidR="00261509">
        <w:rPr>
          <w:rFonts w:hint="eastAsia"/>
        </w:rPr>
        <w:t>ビルドエラーとなります。</w:t>
      </w:r>
    </w:p>
    <w:p w:rsidR="00BF4DC7" w:rsidRDefault="00E7064F" w:rsidP="008C7353">
      <w:pPr>
        <w:pStyle w:val="aff6"/>
        <w:ind w:left="826" w:hanging="620"/>
      </w:pPr>
      <w:r w:rsidRPr="00FB0D1B">
        <w:rPr>
          <w:rFonts w:hint="eastAsia"/>
          <w:b/>
        </w:rPr>
        <w:t>補足:</w:t>
      </w:r>
      <w:r>
        <w:rPr>
          <w:rFonts w:hint="eastAsia"/>
        </w:rPr>
        <w:t xml:space="preserve"> 関数名</w:t>
      </w:r>
      <w:r w:rsidR="009749B5">
        <w:rPr>
          <w:rFonts w:hint="eastAsia"/>
        </w:rPr>
        <w:t>やクラス名</w:t>
      </w:r>
      <w:r>
        <w:rPr>
          <w:rFonts w:hint="eastAsia"/>
        </w:rPr>
        <w:t>の命名規則については、</w:t>
      </w:r>
      <w:r w:rsidRPr="009749B5">
        <w:rPr>
          <w:rFonts w:hint="eastAsia"/>
        </w:rPr>
        <w:t>「</w:t>
      </w:r>
      <w:r w:rsidR="005833AF">
        <w:fldChar w:fldCharType="begin"/>
      </w:r>
      <w:r w:rsidR="009749B5">
        <w:instrText xml:space="preserve"> </w:instrText>
      </w:r>
      <w:r w:rsidR="009749B5">
        <w:rPr>
          <w:rFonts w:hint="eastAsia"/>
        </w:rPr>
        <w:instrText>REF _Ref269886610 \r \h</w:instrText>
      </w:r>
      <w:r w:rsidR="009749B5">
        <w:instrText xml:space="preserve"> </w:instrText>
      </w:r>
      <w:r w:rsidR="005833AF">
        <w:fldChar w:fldCharType="separate"/>
      </w:r>
      <w:r w:rsidR="00721A8C">
        <w:t>3.12</w:t>
      </w:r>
      <w:r w:rsidR="005833AF">
        <w:fldChar w:fldCharType="end"/>
      </w:r>
      <w:r w:rsidR="009749B5">
        <w:rPr>
          <w:rFonts w:hint="eastAsia"/>
        </w:rPr>
        <w:t xml:space="preserve"> </w:t>
      </w:r>
      <w:r w:rsidR="005833AF">
        <w:fldChar w:fldCharType="begin"/>
      </w:r>
      <w:r w:rsidR="009749B5">
        <w:instrText xml:space="preserve"> </w:instrText>
      </w:r>
      <w:r w:rsidR="009749B5">
        <w:rPr>
          <w:rFonts w:hint="eastAsia"/>
        </w:rPr>
        <w:instrText>REF _Ref269886622 \h</w:instrText>
      </w:r>
      <w:r w:rsidR="009749B5">
        <w:instrText xml:space="preserve"> </w:instrText>
      </w:r>
      <w:r w:rsidR="005833AF">
        <w:fldChar w:fldCharType="separate"/>
      </w:r>
      <w:r w:rsidR="00721A8C">
        <w:rPr>
          <w:rFonts w:hint="eastAsia"/>
        </w:rPr>
        <w:t>関数</w:t>
      </w:r>
      <w:r w:rsidR="005833AF">
        <w:fldChar w:fldCharType="end"/>
      </w:r>
      <w:r w:rsidRPr="009749B5">
        <w:rPr>
          <w:rFonts w:hint="eastAsia"/>
        </w:rPr>
        <w:t>」</w:t>
      </w:r>
      <w:r w:rsidR="009749B5">
        <w:rPr>
          <w:rFonts w:hint="eastAsia"/>
        </w:rPr>
        <w:t>や「</w:t>
      </w:r>
      <w:r w:rsidR="005833AF">
        <w:fldChar w:fldCharType="begin"/>
      </w:r>
      <w:r w:rsidR="009749B5">
        <w:instrText xml:space="preserve"> </w:instrText>
      </w:r>
      <w:r w:rsidR="009749B5">
        <w:rPr>
          <w:rFonts w:hint="eastAsia"/>
        </w:rPr>
        <w:instrText>REF _Ref269886628 \r \h</w:instrText>
      </w:r>
      <w:r w:rsidR="009749B5">
        <w:instrText xml:space="preserve"> </w:instrText>
      </w:r>
      <w:r w:rsidR="005833AF">
        <w:fldChar w:fldCharType="separate"/>
      </w:r>
      <w:r w:rsidR="00721A8C">
        <w:t>3.13</w:t>
      </w:r>
      <w:r w:rsidR="005833AF">
        <w:fldChar w:fldCharType="end"/>
      </w:r>
      <w:r w:rsidR="009749B5">
        <w:rPr>
          <w:rFonts w:hint="eastAsia"/>
        </w:rPr>
        <w:t xml:space="preserve"> </w:t>
      </w:r>
      <w:r w:rsidR="005833AF">
        <w:fldChar w:fldCharType="begin"/>
      </w:r>
      <w:r w:rsidR="009749B5">
        <w:instrText xml:space="preserve"> </w:instrText>
      </w:r>
      <w:r w:rsidR="009749B5">
        <w:rPr>
          <w:rFonts w:hint="eastAsia"/>
        </w:rPr>
        <w:instrText>REF _Ref269886636 \h</w:instrText>
      </w:r>
      <w:r w:rsidR="009749B5">
        <w:instrText xml:space="preserve"> </w:instrText>
      </w:r>
      <w:r w:rsidR="005833AF">
        <w:fldChar w:fldCharType="separate"/>
      </w:r>
      <w:r w:rsidR="00721A8C">
        <w:rPr>
          <w:rFonts w:hint="eastAsia"/>
        </w:rPr>
        <w:t>クラス・インタフェース</w:t>
      </w:r>
      <w:r w:rsidR="005833AF">
        <w:fldChar w:fldCharType="end"/>
      </w:r>
      <w:r w:rsidR="009749B5">
        <w:rPr>
          <w:rFonts w:hint="eastAsia"/>
        </w:rPr>
        <w:t>」</w:t>
      </w:r>
      <w:r>
        <w:rPr>
          <w:rFonts w:hint="eastAsia"/>
        </w:rPr>
        <w:t>を参照してください。</w:t>
      </w:r>
    </w:p>
    <w:p w:rsidR="007A7F63" w:rsidRDefault="00F2235B" w:rsidP="007A7F63">
      <w:pPr>
        <w:pStyle w:val="21"/>
        <w:spacing w:before="108" w:after="108"/>
      </w:pPr>
      <w:bookmarkStart w:id="90" w:name="_Toc350339178"/>
      <w:r>
        <w:rPr>
          <w:rFonts w:hint="eastAsia"/>
        </w:rPr>
        <w:lastRenderedPageBreak/>
        <w:t>ブロックと</w:t>
      </w:r>
      <w:r w:rsidR="006C3581">
        <w:rPr>
          <w:rFonts w:hint="eastAsia"/>
        </w:rPr>
        <w:t>インデント</w:t>
      </w:r>
      <w:bookmarkEnd w:id="90"/>
    </w:p>
    <w:p w:rsidR="0035230A" w:rsidRDefault="00C84E72" w:rsidP="0035230A">
      <w:pPr>
        <w:pStyle w:val="31"/>
        <w:spacing w:before="180" w:after="108"/>
      </w:pPr>
      <w:bookmarkStart w:id="91" w:name="_Ref270338894"/>
      <w:bookmarkStart w:id="92" w:name="_Ref270338898"/>
      <w:bookmarkStart w:id="93" w:name="_Toc350339179"/>
      <w:r>
        <w:rPr>
          <w:rFonts w:hint="eastAsia"/>
        </w:rPr>
        <w:t>半角</w:t>
      </w:r>
      <w:r w:rsidR="008D562F">
        <w:rPr>
          <w:rFonts w:hint="eastAsia"/>
        </w:rPr>
        <w:t>空白</w:t>
      </w:r>
      <w:r w:rsidR="0020228F">
        <w:rPr>
          <w:rFonts w:hint="eastAsia"/>
        </w:rPr>
        <w:t>によるインデント</w:t>
      </w:r>
      <w:r w:rsidR="0035230A">
        <w:rPr>
          <w:rFonts w:hint="eastAsia"/>
        </w:rPr>
        <w:t>（</w:t>
      </w:r>
      <w:r w:rsidR="00E237A8">
        <w:rPr>
          <w:rFonts w:hint="eastAsia"/>
        </w:rPr>
        <w:t>必須</w:t>
      </w:r>
      <w:r w:rsidR="0035230A">
        <w:rPr>
          <w:rFonts w:hint="eastAsia"/>
        </w:rPr>
        <w:t>）</w:t>
      </w:r>
      <w:bookmarkEnd w:id="91"/>
      <w:bookmarkEnd w:id="92"/>
      <w:r w:rsidR="009759A6">
        <w:rPr>
          <w:rFonts w:hint="eastAsia"/>
        </w:rPr>
        <w:t>[FlexFormatter対応]</w:t>
      </w:r>
      <w:bookmarkEnd w:id="93"/>
    </w:p>
    <w:p w:rsidR="0020228F" w:rsidRDefault="0020228F" w:rsidP="008C7353">
      <w:pPr>
        <w:pStyle w:val="aff6"/>
        <w:ind w:left="826" w:hanging="620"/>
      </w:pPr>
      <w:r w:rsidRPr="006F10F6">
        <w:rPr>
          <w:rFonts w:hint="eastAsia"/>
          <w:b/>
        </w:rPr>
        <w:t>説明:</w:t>
      </w:r>
      <w:r>
        <w:rPr>
          <w:rFonts w:hint="eastAsia"/>
        </w:rPr>
        <w:t xml:space="preserve"> インデントはタブではなく</w:t>
      </w:r>
      <w:r w:rsidR="00C84E72" w:rsidRPr="009759A6">
        <w:rPr>
          <w:rFonts w:hint="eastAsia"/>
        </w:rPr>
        <w:t>半角空白</w:t>
      </w:r>
      <w:r>
        <w:rPr>
          <w:rFonts w:hint="eastAsia"/>
        </w:rPr>
        <w:t>を利用してください。</w:t>
      </w:r>
      <w:r w:rsidR="006F10F6">
        <w:rPr>
          <w:rFonts w:hint="eastAsia"/>
        </w:rPr>
        <w:t>また、</w:t>
      </w:r>
      <w:r w:rsidR="00F7709D">
        <w:rPr>
          <w:rFonts w:hint="eastAsia"/>
        </w:rPr>
        <w:t>半角空白</w:t>
      </w:r>
      <w:r w:rsidR="006F10F6">
        <w:rPr>
          <w:rFonts w:hint="eastAsia"/>
        </w:rPr>
        <w:t>数は</w:t>
      </w:r>
      <w:r w:rsidR="006F10F6" w:rsidRPr="009759A6">
        <w:rPr>
          <w:rStyle w:val="aff3"/>
          <w:rFonts w:hint="eastAsia"/>
        </w:rPr>
        <w:t>2</w:t>
      </w:r>
      <w:r w:rsidR="006F10F6">
        <w:rPr>
          <w:rFonts w:hint="eastAsia"/>
        </w:rPr>
        <w:t>とします</w:t>
      </w:r>
      <w:r w:rsidR="003441D1">
        <w:rPr>
          <w:rFonts w:hint="eastAsia"/>
        </w:rPr>
        <w:t>。</w:t>
      </w:r>
    </w:p>
    <w:p w:rsidR="008D562F" w:rsidRPr="008D562F" w:rsidRDefault="008D562F" w:rsidP="008C7353">
      <w:pPr>
        <w:pStyle w:val="aff6"/>
        <w:ind w:left="826" w:hanging="620"/>
      </w:pPr>
      <w:r>
        <w:rPr>
          <w:rFonts w:hint="eastAsia"/>
          <w:b/>
        </w:rPr>
        <w:t xml:space="preserve">理由: </w:t>
      </w:r>
      <w:r w:rsidRPr="008D562F">
        <w:rPr>
          <w:rFonts w:hint="eastAsia"/>
        </w:rPr>
        <w:t>タブによるインデントはエディタにより見た目が変わってしまうだけでなく、</w:t>
      </w:r>
      <w:r>
        <w:rPr>
          <w:rFonts w:hint="eastAsia"/>
        </w:rPr>
        <w:t>空白と混在することで</w:t>
      </w:r>
      <w:r w:rsidR="00A30622">
        <w:rPr>
          <w:rFonts w:hint="eastAsia"/>
        </w:rPr>
        <w:t>インデントが揃わなくなるからです。</w:t>
      </w:r>
      <w:r w:rsidR="0006244C">
        <w:rPr>
          <w:rFonts w:hint="eastAsia"/>
        </w:rPr>
        <w:t>また、インデントに利用する半角空白数を2としているのは、ActionScriptは</w:t>
      </w:r>
      <w:r w:rsidR="00304BF1">
        <w:rPr>
          <w:rFonts w:hint="eastAsia"/>
        </w:rPr>
        <w:t>パッケージブロックがあるために</w:t>
      </w:r>
      <w:r w:rsidR="0006244C">
        <w:rPr>
          <w:rFonts w:hint="eastAsia"/>
        </w:rPr>
        <w:t>ネストが深くなるからです。</w:t>
      </w:r>
    </w:p>
    <w:p w:rsidR="00F2235B" w:rsidRDefault="00F2235B" w:rsidP="00F2235B">
      <w:pPr>
        <w:pStyle w:val="31"/>
        <w:spacing w:before="180" w:after="108"/>
      </w:pPr>
      <w:bookmarkStart w:id="94" w:name="_Ref270338930"/>
      <w:bookmarkStart w:id="95" w:name="_Ref270338931"/>
      <w:bookmarkStart w:id="96" w:name="_Toc350339180"/>
      <w:r>
        <w:rPr>
          <w:rFonts w:hint="eastAsia"/>
        </w:rPr>
        <w:t>行末でのブロック開始（</w:t>
      </w:r>
      <w:r w:rsidR="00E237A8">
        <w:rPr>
          <w:rFonts w:hint="eastAsia"/>
        </w:rPr>
        <w:t>必須</w:t>
      </w:r>
      <w:r>
        <w:rPr>
          <w:rFonts w:hint="eastAsia"/>
        </w:rPr>
        <w:t>）</w:t>
      </w:r>
      <w:bookmarkEnd w:id="94"/>
      <w:bookmarkEnd w:id="95"/>
      <w:r w:rsidR="009759A6">
        <w:rPr>
          <w:rFonts w:hint="eastAsia"/>
        </w:rPr>
        <w:t>[FlexFormatter対応]</w:t>
      </w:r>
      <w:bookmarkEnd w:id="96"/>
    </w:p>
    <w:p w:rsidR="00BF4DC7" w:rsidRDefault="008D498B" w:rsidP="008C7353">
      <w:pPr>
        <w:pStyle w:val="aff6"/>
        <w:ind w:left="826" w:hanging="620"/>
      </w:pPr>
      <w:r w:rsidRPr="008D498B">
        <w:rPr>
          <w:rFonts w:hint="eastAsia"/>
          <w:b/>
        </w:rPr>
        <w:t>説明:</w:t>
      </w:r>
      <w:r>
        <w:rPr>
          <w:rFonts w:hint="eastAsia"/>
        </w:rPr>
        <w:t xml:space="preserve"> パッケージブロック、クラスブロック、メソッドブロック</w:t>
      </w:r>
      <w:r w:rsidR="00F84884">
        <w:rPr>
          <w:rFonts w:hint="eastAsia"/>
        </w:rPr>
        <w:t>、if</w:t>
      </w:r>
      <w:r w:rsidR="00A26EE0">
        <w:rPr>
          <w:rFonts w:hint="eastAsia"/>
        </w:rPr>
        <w:t>ブロック</w:t>
      </w:r>
      <w:r w:rsidR="00F84884">
        <w:rPr>
          <w:rFonts w:hint="eastAsia"/>
        </w:rPr>
        <w:t>やfor</w:t>
      </w:r>
      <w:r w:rsidR="00A26EE0">
        <w:rPr>
          <w:rFonts w:hint="eastAsia"/>
        </w:rPr>
        <w:t>ブロック</w:t>
      </w:r>
      <w:r>
        <w:rPr>
          <w:rFonts w:hint="eastAsia"/>
        </w:rPr>
        <w:t>などの</w:t>
      </w:r>
      <w:r w:rsidR="00442207">
        <w:rPr>
          <w:rFonts w:hint="eastAsia"/>
        </w:rPr>
        <w:t>波括弧</w:t>
      </w:r>
      <w:r w:rsidR="009759A6">
        <w:rPr>
          <w:rFonts w:hint="eastAsia"/>
        </w:rPr>
        <w:t>で囲まれる領域は、</w:t>
      </w:r>
      <w:r w:rsidR="009759A6" w:rsidRPr="009759A6">
        <w:rPr>
          <w:rFonts w:hint="eastAsia"/>
        </w:rPr>
        <w:t>行末で開始</w:t>
      </w:r>
      <w:r w:rsidR="009759A6">
        <w:rPr>
          <w:rFonts w:hint="eastAsia"/>
        </w:rPr>
        <w:t>してください</w:t>
      </w:r>
      <w:r>
        <w:rPr>
          <w:rFonts w:hint="eastAsia"/>
        </w:rPr>
        <w:t>。</w:t>
      </w:r>
      <w:r w:rsidR="00217E6C">
        <w:rPr>
          <w:rFonts w:hint="eastAsia"/>
        </w:rPr>
        <w:t>その場合、ブロック開始前には半角空白を置いてください。</w:t>
      </w:r>
      <w:r>
        <w:rPr>
          <w:rFonts w:hint="eastAsia"/>
        </w:rPr>
        <w:t>なお、Flex BuilderやFlash Builderは行頭でブロックを開始します。</w:t>
      </w:r>
    </w:p>
    <w:p w:rsidR="00FE58D7" w:rsidRDefault="00FE58D7" w:rsidP="008C7353">
      <w:pPr>
        <w:pStyle w:val="aff8"/>
        <w:ind w:firstLine="580"/>
      </w:pPr>
      <w:r w:rsidRPr="00FE58D7">
        <w:rPr>
          <w:b/>
          <w:color w:val="0033FF"/>
        </w:rPr>
        <w:t>public</w:t>
      </w:r>
      <w:r>
        <w:t xml:space="preserve"> </w:t>
      </w:r>
      <w:r>
        <w:rPr>
          <w:b/>
          <w:color w:val="339966"/>
        </w:rPr>
        <w:t>function</w:t>
      </w:r>
      <w:r>
        <w:t xml:space="preserve"> </w:t>
      </w:r>
      <w:r w:rsidR="00833636">
        <w:rPr>
          <w:rFonts w:hint="eastAsia"/>
        </w:rPr>
        <w:t>foo</w:t>
      </w:r>
      <w:r>
        <w:t>():</w:t>
      </w:r>
      <w:r>
        <w:rPr>
          <w:b/>
          <w:color w:val="0033FF"/>
        </w:rPr>
        <w:t>void</w:t>
      </w:r>
      <w:r>
        <w:t xml:space="preserve"> {</w:t>
      </w:r>
    </w:p>
    <w:p w:rsidR="00FE58D7" w:rsidRDefault="00FE58D7" w:rsidP="00FE58D7">
      <w:pPr>
        <w:pStyle w:val="aff8"/>
        <w:ind w:firstLine="578"/>
      </w:pPr>
      <w:r>
        <w:t xml:space="preserve">  </w:t>
      </w:r>
      <w:r>
        <w:rPr>
          <w:b/>
          <w:color w:val="0033FF"/>
        </w:rPr>
        <w:t>if</w:t>
      </w:r>
      <w:r w:rsidR="00833636">
        <w:t xml:space="preserve"> (</w:t>
      </w:r>
      <w:r w:rsidR="00833636">
        <w:rPr>
          <w:rFonts w:hint="eastAsia"/>
        </w:rPr>
        <w:t>bar</w:t>
      </w:r>
      <w:r>
        <w:t>) {</w:t>
      </w:r>
    </w:p>
    <w:p w:rsidR="00FE58D7" w:rsidRDefault="00FE58D7" w:rsidP="00FE58D7">
      <w:pPr>
        <w:pStyle w:val="aff8"/>
        <w:ind w:firstLine="578"/>
      </w:pPr>
      <w:r>
        <w:t xml:space="preserve">    doStuff();</w:t>
      </w:r>
    </w:p>
    <w:p w:rsidR="00FE58D7" w:rsidRDefault="00FE58D7" w:rsidP="00FE58D7">
      <w:pPr>
        <w:pStyle w:val="aff8"/>
        <w:ind w:firstLine="578"/>
      </w:pPr>
      <w:r>
        <w:t xml:space="preserve">  }</w:t>
      </w:r>
    </w:p>
    <w:p w:rsidR="00FE58D7" w:rsidRDefault="00FE58D7" w:rsidP="00FE58D7">
      <w:pPr>
        <w:pStyle w:val="aff8"/>
        <w:ind w:firstLine="578"/>
      </w:pPr>
      <w:r>
        <w:t>}</w:t>
      </w:r>
    </w:p>
    <w:p w:rsidR="00C4400D" w:rsidRDefault="00C4400D" w:rsidP="00C4400D">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w:t>
      </w:r>
      <w:r w:rsidR="005833AF">
        <w:rPr>
          <w:noProof/>
        </w:rPr>
        <w:fldChar w:fldCharType="end"/>
      </w:r>
      <w:r>
        <w:rPr>
          <w:noProof/>
        </w:rPr>
        <w:t xml:space="preserve"> </w:t>
      </w:r>
      <w:r>
        <w:rPr>
          <w:rFonts w:hint="eastAsia"/>
          <w:noProof/>
        </w:rPr>
        <w:t>行末でのブロック開始例</w:t>
      </w:r>
    </w:p>
    <w:p w:rsidR="00F73F2B" w:rsidRDefault="00F73F2B" w:rsidP="008C7353">
      <w:pPr>
        <w:pStyle w:val="aff6"/>
        <w:ind w:left="826" w:hanging="620"/>
      </w:pPr>
      <w:r>
        <w:rPr>
          <w:rFonts w:hint="eastAsia"/>
          <w:b/>
        </w:rPr>
        <w:t>理由:</w:t>
      </w:r>
      <w:r w:rsidRPr="00F73F2B">
        <w:rPr>
          <w:rFonts w:hint="eastAsia"/>
        </w:rPr>
        <w:t xml:space="preserve"> </w:t>
      </w:r>
      <w:r>
        <w:rPr>
          <w:rFonts w:hint="eastAsia"/>
        </w:rPr>
        <w:t>サーバサイドの開発言語との統一性を図るためです。</w:t>
      </w:r>
      <w:r w:rsidR="00FF6674">
        <w:rPr>
          <w:rFonts w:hint="eastAsia"/>
        </w:rPr>
        <w:t>例えば、サーバサイドにJava言語を利用するのであれば、行末でブロックを開始する記述方法が一般的です。</w:t>
      </w:r>
    </w:p>
    <w:p w:rsidR="00DA587C" w:rsidRDefault="00384B41" w:rsidP="008C7353">
      <w:pPr>
        <w:pStyle w:val="aff6"/>
        <w:ind w:left="826" w:hanging="620"/>
      </w:pPr>
      <w:r>
        <w:rPr>
          <w:rFonts w:hint="eastAsia"/>
          <w:b/>
        </w:rPr>
        <w:t>注意:</w:t>
      </w:r>
      <w:r w:rsidRPr="00384B41">
        <w:rPr>
          <w:rFonts w:hint="eastAsia"/>
        </w:rPr>
        <w:t xml:space="preserve"> </w:t>
      </w:r>
      <w:r>
        <w:rPr>
          <w:rFonts w:hint="eastAsia"/>
        </w:rPr>
        <w:t>行末でブロックを開始するように自動フォーマットを設定する機能は、提供されていません</w:t>
      </w:r>
      <w:r>
        <w:rPr>
          <w:rStyle w:val="afb"/>
        </w:rPr>
        <w:footnoteReference w:id="2"/>
      </w:r>
      <w:r>
        <w:rPr>
          <w:rFonts w:hint="eastAsia"/>
        </w:rPr>
        <w:t>。</w:t>
      </w:r>
      <w:r w:rsidR="00415A26">
        <w:rPr>
          <w:rFonts w:hint="eastAsia"/>
        </w:rPr>
        <w:t>そこで、サードパーティ製</w:t>
      </w:r>
      <w:r w:rsidR="00615819">
        <w:rPr>
          <w:rFonts w:hint="eastAsia"/>
        </w:rPr>
        <w:t>プラグインである「Flex Formatter</w:t>
      </w:r>
      <w:r w:rsidR="00615819">
        <w:rPr>
          <w:rStyle w:val="afb"/>
        </w:rPr>
        <w:footnoteReference w:id="3"/>
      </w:r>
      <w:r w:rsidR="00615819">
        <w:rPr>
          <w:rFonts w:hint="eastAsia"/>
        </w:rPr>
        <w:t>」</w:t>
      </w:r>
      <w:r w:rsidR="003529AD">
        <w:rPr>
          <w:rFonts w:hint="eastAsia"/>
        </w:rPr>
        <w:t>を推奨します。</w:t>
      </w:r>
      <w:r w:rsidR="00F217CB">
        <w:rPr>
          <w:rFonts w:hint="eastAsia"/>
        </w:rPr>
        <w:t>設定方法については『CFP-DP1</w:t>
      </w:r>
      <w:r w:rsidR="00D16446">
        <w:rPr>
          <w:rFonts w:hint="eastAsia"/>
        </w:rPr>
        <w:t xml:space="preserve"> </w:t>
      </w:r>
      <w:r w:rsidR="00F217CB">
        <w:rPr>
          <w:rFonts w:hint="eastAsia"/>
        </w:rPr>
        <w:t>開発環境構築手順』</w:t>
      </w:r>
      <w:r w:rsidR="00E7342B">
        <w:rPr>
          <w:rFonts w:hint="eastAsia"/>
        </w:rPr>
        <w:t>を</w:t>
      </w:r>
      <w:r w:rsidR="009C0103">
        <w:rPr>
          <w:rFonts w:hint="eastAsia"/>
        </w:rPr>
        <w:t>参照してください。</w:t>
      </w:r>
    </w:p>
    <w:p w:rsidR="00646157" w:rsidRPr="00646157" w:rsidRDefault="00646157" w:rsidP="008C7353">
      <w:pPr>
        <w:pStyle w:val="aff6"/>
        <w:ind w:left="826" w:hanging="620"/>
      </w:pPr>
      <w:r>
        <w:rPr>
          <w:rFonts w:hint="eastAsia"/>
          <w:b/>
        </w:rPr>
        <w:t>補足:</w:t>
      </w:r>
      <w:r w:rsidRPr="00646157">
        <w:rPr>
          <w:rFonts w:hint="eastAsia"/>
        </w:rPr>
        <w:t xml:space="preserve"> オブジェクトリテラルはブロックではないため、この基準に従う必要はありません。</w:t>
      </w:r>
    </w:p>
    <w:p w:rsidR="002D4FF8" w:rsidRDefault="00163F0D" w:rsidP="002D4FF8">
      <w:pPr>
        <w:pStyle w:val="31"/>
        <w:spacing w:before="180" w:after="108"/>
      </w:pPr>
      <w:bookmarkStart w:id="97" w:name="_Ref270338960"/>
      <w:bookmarkStart w:id="98" w:name="_Ref270338963"/>
      <w:bookmarkStart w:id="99" w:name="_Toc350339181"/>
      <w:r>
        <w:rPr>
          <w:rFonts w:hint="eastAsia"/>
        </w:rPr>
        <w:t>行頭</w:t>
      </w:r>
      <w:r w:rsidR="002D4FF8">
        <w:rPr>
          <w:rFonts w:hint="eastAsia"/>
        </w:rPr>
        <w:t>でのブロック終了（</w:t>
      </w:r>
      <w:r w:rsidR="002A13FF">
        <w:rPr>
          <w:rFonts w:hint="eastAsia"/>
        </w:rPr>
        <w:t>必須</w:t>
      </w:r>
      <w:r w:rsidR="002D4FF8">
        <w:rPr>
          <w:rFonts w:hint="eastAsia"/>
        </w:rPr>
        <w:t>）</w:t>
      </w:r>
      <w:bookmarkEnd w:id="97"/>
      <w:bookmarkEnd w:id="98"/>
      <w:r w:rsidR="009759A6">
        <w:rPr>
          <w:rFonts w:hint="eastAsia"/>
        </w:rPr>
        <w:t>[FlexFormatter対応]</w:t>
      </w:r>
      <w:bookmarkEnd w:id="99"/>
    </w:p>
    <w:p w:rsidR="00F84884" w:rsidRDefault="00F84884" w:rsidP="008C7353">
      <w:pPr>
        <w:pStyle w:val="aff6"/>
        <w:ind w:left="826" w:hanging="620"/>
      </w:pPr>
      <w:r w:rsidRPr="00995D02">
        <w:rPr>
          <w:rFonts w:hint="eastAsia"/>
          <w:b/>
        </w:rPr>
        <w:t>説明:</w:t>
      </w:r>
      <w:r>
        <w:rPr>
          <w:rFonts w:hint="eastAsia"/>
        </w:rPr>
        <w:t xml:space="preserve"> </w:t>
      </w:r>
      <w:r w:rsidR="00995D02">
        <w:rPr>
          <w:rFonts w:hint="eastAsia"/>
        </w:rPr>
        <w:t>パッケージブロック、クラスブロック、メソッドブロック、ifブロックやforブロックなどの</w:t>
      </w:r>
      <w:r w:rsidR="00442207">
        <w:rPr>
          <w:rFonts w:hint="eastAsia"/>
        </w:rPr>
        <w:t>波括弧</w:t>
      </w:r>
      <w:r w:rsidR="00995D02">
        <w:rPr>
          <w:rFonts w:hint="eastAsia"/>
        </w:rPr>
        <w:t>で囲まれる領域は、</w:t>
      </w:r>
      <w:r w:rsidR="00163F0D" w:rsidRPr="009759A6">
        <w:rPr>
          <w:rFonts w:hint="eastAsia"/>
        </w:rPr>
        <w:t>行頭で終了</w:t>
      </w:r>
      <w:r w:rsidR="00163F0D">
        <w:rPr>
          <w:rFonts w:hint="eastAsia"/>
        </w:rPr>
        <w:t>してください。</w:t>
      </w:r>
    </w:p>
    <w:p w:rsidR="00CD0076" w:rsidRPr="00A4675C" w:rsidRDefault="00CD0076" w:rsidP="008C7353">
      <w:pPr>
        <w:pStyle w:val="aff6"/>
        <w:ind w:left="826" w:hanging="620"/>
      </w:pPr>
      <w:r>
        <w:rPr>
          <w:rFonts w:hint="eastAsia"/>
          <w:b/>
        </w:rPr>
        <w:t>理由:</w:t>
      </w:r>
      <w:r w:rsidR="00A4675C">
        <w:rPr>
          <w:rFonts w:hint="eastAsia"/>
          <w:b/>
        </w:rPr>
        <w:t xml:space="preserve"> </w:t>
      </w:r>
      <w:r w:rsidR="00A4675C" w:rsidRPr="00A4675C">
        <w:rPr>
          <w:rFonts w:hint="eastAsia"/>
        </w:rPr>
        <w:t>ブロックを</w:t>
      </w:r>
      <w:r w:rsidR="003F40A9">
        <w:rPr>
          <w:rFonts w:hint="eastAsia"/>
        </w:rPr>
        <w:t>波括弧</w:t>
      </w:r>
      <w:r w:rsidR="00A4675C" w:rsidRPr="00A4675C">
        <w:rPr>
          <w:rFonts w:hint="eastAsia"/>
        </w:rPr>
        <w:t>で表現する言語では、一般的な作法だからです。</w:t>
      </w:r>
    </w:p>
    <w:p w:rsidR="00725492" w:rsidRDefault="00725492" w:rsidP="00725492">
      <w:pPr>
        <w:pStyle w:val="31"/>
        <w:spacing w:before="180" w:after="108"/>
      </w:pPr>
      <w:bookmarkStart w:id="100" w:name="_Ref270339011"/>
      <w:bookmarkStart w:id="101" w:name="_Ref270339013"/>
      <w:bookmarkStart w:id="102" w:name="_Toc350339182"/>
      <w:r>
        <w:rPr>
          <w:rFonts w:hint="eastAsia"/>
        </w:rPr>
        <w:t>最大行幅の統一（必須）</w:t>
      </w:r>
      <w:bookmarkEnd w:id="100"/>
      <w:bookmarkEnd w:id="101"/>
      <w:r w:rsidR="009759A6">
        <w:rPr>
          <w:rFonts w:hint="eastAsia"/>
        </w:rPr>
        <w:t>[FlexFormatter対応]</w:t>
      </w:r>
      <w:bookmarkEnd w:id="102"/>
    </w:p>
    <w:p w:rsidR="00725492" w:rsidRDefault="00725492" w:rsidP="008C7353">
      <w:pPr>
        <w:pStyle w:val="aff6"/>
        <w:ind w:left="826" w:hanging="620"/>
      </w:pPr>
      <w:r w:rsidRPr="00EB735E">
        <w:rPr>
          <w:rFonts w:hint="eastAsia"/>
          <w:b/>
        </w:rPr>
        <w:t>説明:</w:t>
      </w:r>
      <w:r>
        <w:rPr>
          <w:rFonts w:hint="eastAsia"/>
        </w:rPr>
        <w:t xml:space="preserve"> ソースコードの最大行幅を統一してください。最大行幅は</w:t>
      </w:r>
      <w:r w:rsidRPr="009759A6">
        <w:rPr>
          <w:rFonts w:hint="eastAsia"/>
        </w:rPr>
        <w:t>80</w:t>
      </w:r>
      <w:r w:rsidR="009759A6">
        <w:rPr>
          <w:rFonts w:hint="eastAsia"/>
        </w:rPr>
        <w:t>としてください</w:t>
      </w:r>
      <w:r>
        <w:rPr>
          <w:rFonts w:hint="eastAsia"/>
        </w:rPr>
        <w:t>。</w:t>
      </w:r>
    </w:p>
    <w:p w:rsidR="00604895" w:rsidRDefault="00604895" w:rsidP="008C7353">
      <w:pPr>
        <w:pStyle w:val="aff6"/>
        <w:ind w:left="826" w:hanging="620"/>
      </w:pPr>
      <w:r w:rsidRPr="00EB735E">
        <w:rPr>
          <w:rFonts w:hint="eastAsia"/>
          <w:b/>
        </w:rPr>
        <w:lastRenderedPageBreak/>
        <w:t>理由:</w:t>
      </w:r>
      <w:r>
        <w:rPr>
          <w:rFonts w:hint="eastAsia"/>
        </w:rPr>
        <w:t xml:space="preserve"> 利用しているエディタ</w:t>
      </w:r>
      <w:r w:rsidR="005450E0">
        <w:rPr>
          <w:rFonts w:hint="eastAsia"/>
        </w:rPr>
        <w:t>や参照しているソース</w:t>
      </w:r>
      <w:r w:rsidR="0038388C">
        <w:rPr>
          <w:rFonts w:hint="eastAsia"/>
        </w:rPr>
        <w:t>にかか</w:t>
      </w:r>
      <w:r>
        <w:rPr>
          <w:rFonts w:hint="eastAsia"/>
        </w:rPr>
        <w:t>わらず、見た目を統一するためです。</w:t>
      </w:r>
    </w:p>
    <w:p w:rsidR="00E05B92" w:rsidRDefault="00CC52C0" w:rsidP="00E05B92">
      <w:pPr>
        <w:pStyle w:val="31"/>
        <w:spacing w:before="180" w:after="108"/>
        <w:ind w:left="840"/>
      </w:pPr>
      <w:bookmarkStart w:id="103" w:name="_Ref270339239"/>
      <w:bookmarkStart w:id="104" w:name="_Ref270339243"/>
      <w:bookmarkStart w:id="105" w:name="_Ref270339248"/>
      <w:bookmarkStart w:id="106" w:name="_Toc350339183"/>
      <w:r>
        <w:rPr>
          <w:rFonts w:hint="eastAsia"/>
        </w:rPr>
        <w:t>継続行のインデント（必須</w:t>
      </w:r>
      <w:r w:rsidR="00E05B92">
        <w:rPr>
          <w:rFonts w:hint="eastAsia"/>
        </w:rPr>
        <w:t>）</w:t>
      </w:r>
      <w:bookmarkEnd w:id="103"/>
      <w:bookmarkEnd w:id="104"/>
      <w:bookmarkEnd w:id="105"/>
      <w:r w:rsidR="009759A6">
        <w:rPr>
          <w:rFonts w:hint="eastAsia"/>
        </w:rPr>
        <w:t>[FlexFormatter対応]</w:t>
      </w:r>
      <w:bookmarkEnd w:id="106"/>
    </w:p>
    <w:p w:rsidR="00E05B92" w:rsidRPr="007D7EA1" w:rsidRDefault="00E05B92" w:rsidP="008C7353">
      <w:pPr>
        <w:pStyle w:val="aff6"/>
        <w:ind w:left="826" w:hanging="620"/>
      </w:pPr>
      <w:r w:rsidRPr="00A42F9F">
        <w:rPr>
          <w:rFonts w:hint="eastAsia"/>
          <w:b/>
        </w:rPr>
        <w:t>説明:</w:t>
      </w:r>
      <w:r>
        <w:rPr>
          <w:rFonts w:hint="eastAsia"/>
        </w:rPr>
        <w:t xml:space="preserve"> 継続行のインデントは、通常のインデントの2倍確保</w:t>
      </w:r>
      <w:r w:rsidR="009759A6">
        <w:rPr>
          <w:rFonts w:hint="eastAsia"/>
        </w:rPr>
        <w:t>、つまり</w:t>
      </w:r>
      <w:r w:rsidR="009759A6" w:rsidRPr="009759A6">
        <w:rPr>
          <w:rFonts w:hint="eastAsia"/>
        </w:rPr>
        <w:t>半角空白4</w:t>
      </w:r>
      <w:r w:rsidR="009759A6">
        <w:rPr>
          <w:rFonts w:hint="eastAsia"/>
        </w:rPr>
        <w:t>として</w:t>
      </w:r>
      <w:r>
        <w:rPr>
          <w:rFonts w:hint="eastAsia"/>
        </w:rPr>
        <w:t>ください。</w:t>
      </w:r>
    </w:p>
    <w:p w:rsidR="00E05B92" w:rsidRDefault="00E05B92" w:rsidP="008C7353">
      <w:pPr>
        <w:pStyle w:val="aff8"/>
        <w:ind w:firstLine="580"/>
      </w:pPr>
      <w:r>
        <w:rPr>
          <w:b/>
          <w:color w:val="6699CC"/>
        </w:rPr>
        <w:t>var</w:t>
      </w:r>
      <w:r>
        <w:rPr>
          <w:color w:val="000000"/>
        </w:rPr>
        <w:t xml:space="preserve"> s:String = </w:t>
      </w:r>
      <w:r>
        <w:rPr>
          <w:b/>
          <w:color w:val="990000"/>
        </w:rPr>
        <w:t>"Lorem ipsum dolor sit amet, "</w:t>
      </w:r>
    </w:p>
    <w:p w:rsidR="00E05B92" w:rsidRDefault="00E05B92" w:rsidP="00E05B92">
      <w:pPr>
        <w:pStyle w:val="aff8"/>
        <w:ind w:firstLine="578"/>
      </w:pPr>
      <w:r>
        <w:rPr>
          <w:color w:val="000000"/>
        </w:rPr>
        <w:t xml:space="preserve">    + </w:t>
      </w:r>
      <w:r>
        <w:rPr>
          <w:b/>
          <w:color w:val="990000"/>
        </w:rPr>
        <w:t>"consectetur adipisicing elit,"</w:t>
      </w:r>
    </w:p>
    <w:p w:rsidR="00E05B92" w:rsidRDefault="00E05B92" w:rsidP="00E05B92">
      <w:pPr>
        <w:pStyle w:val="aff8"/>
        <w:ind w:firstLine="578"/>
      </w:pPr>
      <w:r>
        <w:rPr>
          <w:color w:val="000000"/>
        </w:rPr>
        <w:t xml:space="preserve">    + </w:t>
      </w:r>
      <w:r>
        <w:rPr>
          <w:b/>
          <w:color w:val="990000"/>
        </w:rPr>
        <w:t>"sed do eiusmod tempor incididunt ut "</w:t>
      </w:r>
    </w:p>
    <w:p w:rsidR="00E05B92" w:rsidRPr="009953F7" w:rsidRDefault="00E05B92" w:rsidP="00F03654">
      <w:pPr>
        <w:pStyle w:val="aff8"/>
        <w:ind w:firstLine="578"/>
      </w:pPr>
      <w:r>
        <w:rPr>
          <w:color w:val="000000"/>
        </w:rPr>
        <w:t xml:space="preserve">    + </w:t>
      </w:r>
      <w:r>
        <w:rPr>
          <w:b/>
          <w:color w:val="990000"/>
        </w:rPr>
        <w:t>"labore et dolore magna aliqua. "</w:t>
      </w:r>
      <w:r>
        <w:rPr>
          <w:color w:val="000000"/>
        </w:rPr>
        <w:t>;</w:t>
      </w:r>
    </w:p>
    <w:p w:rsidR="00E05B92" w:rsidRDefault="00E05B92" w:rsidP="00E05B92">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4</w:t>
      </w:r>
      <w:r w:rsidR="005833AF">
        <w:rPr>
          <w:noProof/>
        </w:rPr>
        <w:fldChar w:fldCharType="end"/>
      </w:r>
      <w:r>
        <w:rPr>
          <w:noProof/>
        </w:rPr>
        <w:t xml:space="preserve"> </w:t>
      </w:r>
      <w:r>
        <w:rPr>
          <w:rFonts w:hint="eastAsia"/>
          <w:noProof/>
        </w:rPr>
        <w:t>継続行のインデントの例</w:t>
      </w:r>
    </w:p>
    <w:p w:rsidR="00E05B92" w:rsidRDefault="00431AD5" w:rsidP="008C7353">
      <w:pPr>
        <w:pStyle w:val="aff6"/>
        <w:ind w:left="826" w:hanging="620"/>
      </w:pPr>
      <w:r w:rsidRPr="004B2CA2">
        <w:rPr>
          <w:rFonts w:hint="eastAsia"/>
          <w:b/>
        </w:rPr>
        <w:t>理由:</w:t>
      </w:r>
      <w:r>
        <w:rPr>
          <w:rFonts w:hint="eastAsia"/>
        </w:rPr>
        <w:t xml:space="preserve"> 継続行であることが明確になるからです。</w:t>
      </w:r>
    </w:p>
    <w:p w:rsidR="00AC1A17" w:rsidRDefault="00CC52C0" w:rsidP="00AC1A17">
      <w:pPr>
        <w:pStyle w:val="31"/>
        <w:spacing w:before="180" w:after="108"/>
      </w:pPr>
      <w:bookmarkStart w:id="107" w:name="_Toc350339184"/>
      <w:r>
        <w:rPr>
          <w:rFonts w:hint="eastAsia"/>
        </w:rPr>
        <w:t>行折り返し時の行頭の演算子（必須</w:t>
      </w:r>
      <w:r w:rsidR="00AC1A17">
        <w:rPr>
          <w:rFonts w:hint="eastAsia"/>
        </w:rPr>
        <w:t>）</w:t>
      </w:r>
      <w:bookmarkEnd w:id="107"/>
    </w:p>
    <w:p w:rsidR="00AC1A17" w:rsidRDefault="00AC1A17" w:rsidP="008C7353">
      <w:pPr>
        <w:pStyle w:val="aff6"/>
        <w:ind w:left="826" w:hanging="620"/>
      </w:pPr>
      <w:r w:rsidRPr="00AC1A17">
        <w:rPr>
          <w:rFonts w:hint="eastAsia"/>
          <w:b/>
        </w:rPr>
        <w:t>説明:</w:t>
      </w:r>
      <w:r>
        <w:rPr>
          <w:rFonts w:hint="eastAsia"/>
        </w:rPr>
        <w:t xml:space="preserve"> 演算子を含む文を折り返す場合には、</w:t>
      </w:r>
      <w:r w:rsidRPr="009759A6">
        <w:rPr>
          <w:rFonts w:hint="eastAsia"/>
        </w:rPr>
        <w:t>演算子を行頭に配置</w:t>
      </w:r>
      <w:r w:rsidR="002F5FD0">
        <w:rPr>
          <w:rFonts w:hint="eastAsia"/>
        </w:rPr>
        <w:t>しつつ折り返してください</w:t>
      </w:r>
      <w:r>
        <w:rPr>
          <w:rFonts w:hint="eastAsia"/>
        </w:rPr>
        <w:t>。</w:t>
      </w:r>
      <w:r w:rsidR="00A37980">
        <w:rPr>
          <w:rFonts w:hint="eastAsia"/>
        </w:rPr>
        <w:t>例えば、if文の条件節が複数行にわたる場合には以下のように記述します。</w:t>
      </w:r>
    </w:p>
    <w:p w:rsidR="00890C88" w:rsidRDefault="00890C88" w:rsidP="008C7353">
      <w:pPr>
        <w:pStyle w:val="aff8"/>
        <w:ind w:firstLine="580"/>
      </w:pPr>
      <w:r>
        <w:rPr>
          <w:b/>
          <w:color w:val="0033FF"/>
        </w:rPr>
        <w:t>if</w:t>
      </w:r>
      <w:r>
        <w:t xml:space="preserve"> (firstCondition.isSatisfied</w:t>
      </w:r>
    </w:p>
    <w:p w:rsidR="00890C88" w:rsidRDefault="00890C88" w:rsidP="00890C88">
      <w:pPr>
        <w:pStyle w:val="aff8"/>
        <w:ind w:firstLine="578"/>
      </w:pPr>
      <w:r>
        <w:t xml:space="preserve">    &amp;&amp; secondCondition.isSatisfied</w:t>
      </w:r>
    </w:p>
    <w:p w:rsidR="00890C88" w:rsidRDefault="00890C88" w:rsidP="00890C88">
      <w:pPr>
        <w:pStyle w:val="aff8"/>
        <w:ind w:firstLine="578"/>
      </w:pPr>
      <w:r>
        <w:t xml:space="preserve">    &amp;&amp; thirdCondition.isSatisfied) {</w:t>
      </w:r>
    </w:p>
    <w:p w:rsidR="00890C88" w:rsidRDefault="00890C88" w:rsidP="00890C88">
      <w:pPr>
        <w:pStyle w:val="aff8"/>
        <w:ind w:firstLine="578"/>
      </w:pPr>
      <w:r>
        <w:t xml:space="preserve">  doStuff();</w:t>
      </w:r>
    </w:p>
    <w:p w:rsidR="00A37980" w:rsidRPr="00AC1A17" w:rsidRDefault="00890C88" w:rsidP="00890C88">
      <w:pPr>
        <w:pStyle w:val="aff8"/>
        <w:ind w:firstLine="578"/>
      </w:pPr>
      <w:r>
        <w:t>}</w:t>
      </w:r>
    </w:p>
    <w:p w:rsidR="00AC1A17" w:rsidRDefault="009A3236" w:rsidP="009A3236">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5</w:t>
      </w:r>
      <w:r w:rsidR="005833AF">
        <w:rPr>
          <w:noProof/>
        </w:rPr>
        <w:fldChar w:fldCharType="end"/>
      </w:r>
      <w:r>
        <w:rPr>
          <w:noProof/>
        </w:rPr>
        <w:t xml:space="preserve"> </w:t>
      </w:r>
      <w:r>
        <w:rPr>
          <w:rFonts w:hint="eastAsia"/>
          <w:noProof/>
        </w:rPr>
        <w:t>複数行にまたがる条件節</w:t>
      </w:r>
      <w:r w:rsidR="00ED69F3">
        <w:rPr>
          <w:rFonts w:hint="eastAsia"/>
          <w:noProof/>
        </w:rPr>
        <w:t>の</w:t>
      </w:r>
      <w:r>
        <w:rPr>
          <w:rFonts w:hint="eastAsia"/>
          <w:noProof/>
        </w:rPr>
        <w:t>例</w:t>
      </w:r>
    </w:p>
    <w:p w:rsidR="00631E27" w:rsidRDefault="009E0E7D" w:rsidP="008C7353">
      <w:pPr>
        <w:pStyle w:val="aff6"/>
        <w:ind w:left="826" w:hanging="620"/>
      </w:pPr>
      <w:r w:rsidRPr="009E0E7D">
        <w:rPr>
          <w:rFonts w:hint="eastAsia"/>
          <w:b/>
        </w:rPr>
        <w:t>理由:</w:t>
      </w:r>
      <w:r>
        <w:rPr>
          <w:rFonts w:hint="eastAsia"/>
        </w:rPr>
        <w:t xml:space="preserve"> 折り返し行が式の途中であるということが明確になるからです。</w:t>
      </w:r>
    </w:p>
    <w:p w:rsidR="00523218" w:rsidRDefault="00CC52C0" w:rsidP="00523218">
      <w:pPr>
        <w:pStyle w:val="31"/>
        <w:spacing w:before="180" w:after="108"/>
      </w:pPr>
      <w:bookmarkStart w:id="108" w:name="_Ref270339624"/>
      <w:bookmarkStart w:id="109" w:name="_Ref270339626"/>
      <w:bookmarkStart w:id="110" w:name="_Toc350339185"/>
      <w:r>
        <w:rPr>
          <w:rFonts w:hint="eastAsia"/>
        </w:rPr>
        <w:t>空白行の挿入（必須</w:t>
      </w:r>
      <w:r w:rsidR="00523218">
        <w:rPr>
          <w:rFonts w:hint="eastAsia"/>
        </w:rPr>
        <w:t>）</w:t>
      </w:r>
      <w:bookmarkEnd w:id="108"/>
      <w:bookmarkEnd w:id="109"/>
      <w:r w:rsidR="009759A6">
        <w:rPr>
          <w:rFonts w:hint="eastAsia"/>
        </w:rPr>
        <w:t>[FlexFormatter対応]</w:t>
      </w:r>
      <w:bookmarkEnd w:id="110"/>
    </w:p>
    <w:p w:rsidR="00523218" w:rsidRPr="00523218" w:rsidRDefault="005A52F4" w:rsidP="008C7353">
      <w:pPr>
        <w:pStyle w:val="aff6"/>
        <w:ind w:left="826" w:hanging="620"/>
      </w:pPr>
      <w:r w:rsidRPr="000C219B">
        <w:rPr>
          <w:rFonts w:hint="eastAsia"/>
          <w:b/>
        </w:rPr>
        <w:t>説明:</w:t>
      </w:r>
      <w:r>
        <w:rPr>
          <w:rFonts w:hint="eastAsia"/>
        </w:rPr>
        <w:t xml:space="preserve"> ソースコード内の以下の区切りにおいて空白行を加え</w:t>
      </w:r>
      <w:r w:rsidR="002F5FD0">
        <w:rPr>
          <w:rFonts w:hint="eastAsia"/>
        </w:rPr>
        <w:t>てください</w:t>
      </w:r>
      <w:r>
        <w:rPr>
          <w:rFonts w:hint="eastAsia"/>
        </w:rPr>
        <w:t>。</w:t>
      </w:r>
    </w:p>
    <w:p w:rsidR="00523218" w:rsidRDefault="000C219B" w:rsidP="00495637">
      <w:pPr>
        <w:pStyle w:val="3"/>
        <w:spacing w:before="36" w:after="36"/>
      </w:pPr>
      <w:r>
        <w:rPr>
          <w:rFonts w:hint="eastAsia"/>
        </w:rPr>
        <w:t>package宣言とimport宣言の間の区切り</w:t>
      </w:r>
    </w:p>
    <w:p w:rsidR="000C219B" w:rsidRDefault="000C219B" w:rsidP="00495637">
      <w:pPr>
        <w:pStyle w:val="3"/>
        <w:spacing w:before="36" w:after="36"/>
      </w:pPr>
      <w:r>
        <w:rPr>
          <w:rFonts w:hint="eastAsia"/>
        </w:rPr>
        <w:t>import宣言とclass宣言の間の区切り</w:t>
      </w:r>
    </w:p>
    <w:p w:rsidR="000C219B" w:rsidRDefault="000C219B" w:rsidP="00495637">
      <w:pPr>
        <w:pStyle w:val="3"/>
        <w:spacing w:before="36" w:after="36"/>
      </w:pPr>
      <w:r>
        <w:rPr>
          <w:rFonts w:hint="eastAsia"/>
        </w:rPr>
        <w:t>class宣言と変数宣言やメソッド宣言の間の区切り</w:t>
      </w:r>
    </w:p>
    <w:p w:rsidR="000C219B" w:rsidRDefault="000C219B" w:rsidP="00495637">
      <w:pPr>
        <w:pStyle w:val="3"/>
        <w:spacing w:before="36" w:after="36"/>
      </w:pPr>
      <w:r>
        <w:rPr>
          <w:rFonts w:hint="eastAsia"/>
        </w:rPr>
        <w:t>import宣言と関数宣言の間の区切り</w:t>
      </w:r>
    </w:p>
    <w:p w:rsidR="00523218" w:rsidRDefault="0087108F" w:rsidP="008C7353">
      <w:pPr>
        <w:pStyle w:val="aff6"/>
        <w:ind w:left="826" w:hanging="620"/>
      </w:pPr>
      <w:r w:rsidRPr="0087108F">
        <w:rPr>
          <w:rFonts w:hint="eastAsia"/>
          <w:b/>
        </w:rPr>
        <w:t>理由:</w:t>
      </w:r>
      <w:r>
        <w:rPr>
          <w:rFonts w:hint="eastAsia"/>
        </w:rPr>
        <w:t xml:space="preserve"> ソースコードを視覚的に適切に区切ることで可読性が向上するからです。</w:t>
      </w:r>
    </w:p>
    <w:p w:rsidR="00674670" w:rsidRDefault="00674670" w:rsidP="00674670">
      <w:pPr>
        <w:pStyle w:val="21"/>
        <w:spacing w:before="108" w:after="108"/>
      </w:pPr>
      <w:bookmarkStart w:id="111" w:name="_Toc350339186"/>
      <w:r>
        <w:rPr>
          <w:rFonts w:hint="eastAsia"/>
        </w:rPr>
        <w:lastRenderedPageBreak/>
        <w:t>文と式</w:t>
      </w:r>
      <w:bookmarkEnd w:id="111"/>
    </w:p>
    <w:p w:rsidR="00674670" w:rsidRDefault="00674670" w:rsidP="00674670">
      <w:pPr>
        <w:pStyle w:val="31"/>
        <w:spacing w:before="180" w:after="108"/>
      </w:pPr>
      <w:bookmarkStart w:id="112" w:name="_Toc350339187"/>
      <w:r>
        <w:rPr>
          <w:rFonts w:hint="eastAsia"/>
        </w:rPr>
        <w:t>セミコロンによる明示的な文の終了（必須）</w:t>
      </w:r>
      <w:bookmarkEnd w:id="112"/>
    </w:p>
    <w:p w:rsidR="00674670" w:rsidRDefault="00674670" w:rsidP="008C7353">
      <w:pPr>
        <w:pStyle w:val="aff6"/>
        <w:ind w:left="826" w:hanging="620"/>
      </w:pPr>
      <w:r w:rsidRPr="006D6818">
        <w:rPr>
          <w:rFonts w:hint="eastAsia"/>
          <w:b/>
        </w:rPr>
        <w:t>説明:</w:t>
      </w:r>
      <w:r>
        <w:rPr>
          <w:rFonts w:hint="eastAsia"/>
        </w:rPr>
        <w:t xml:space="preserve"> 文は必ずセミコロンで終了させてください。</w:t>
      </w:r>
    </w:p>
    <w:p w:rsidR="006D6818" w:rsidRPr="006D6818" w:rsidRDefault="006D6818" w:rsidP="008C7353">
      <w:pPr>
        <w:pStyle w:val="aff6"/>
        <w:ind w:left="826" w:hanging="620"/>
      </w:pPr>
      <w:r>
        <w:rPr>
          <w:rFonts w:hint="eastAsia"/>
          <w:b/>
        </w:rPr>
        <w:t>理由:</w:t>
      </w:r>
      <w:r w:rsidRPr="006D6818">
        <w:rPr>
          <w:rFonts w:hint="eastAsia"/>
        </w:rPr>
        <w:t xml:space="preserve"> </w:t>
      </w:r>
      <w:r w:rsidR="009877C0">
        <w:rPr>
          <w:rFonts w:hint="eastAsia"/>
        </w:rPr>
        <w:t>コンパイラ</w:t>
      </w:r>
      <w:r w:rsidR="00D1051A">
        <w:rPr>
          <w:rFonts w:hint="eastAsia"/>
        </w:rPr>
        <w:t>に</w:t>
      </w:r>
      <w:r w:rsidR="009877C0">
        <w:rPr>
          <w:rFonts w:hint="eastAsia"/>
        </w:rPr>
        <w:t>意図しない解釈を</w:t>
      </w:r>
      <w:r w:rsidR="00D1051A">
        <w:rPr>
          <w:rFonts w:hint="eastAsia"/>
        </w:rPr>
        <w:t>されることを</w:t>
      </w:r>
      <w:r w:rsidR="009877C0">
        <w:rPr>
          <w:rFonts w:hint="eastAsia"/>
        </w:rPr>
        <w:t>防ぐ</w:t>
      </w:r>
      <w:r w:rsidR="00D1051A">
        <w:rPr>
          <w:rFonts w:hint="eastAsia"/>
        </w:rPr>
        <w:t>ためです</w:t>
      </w:r>
      <w:r w:rsidR="009877C0">
        <w:rPr>
          <w:rFonts w:hint="eastAsia"/>
        </w:rPr>
        <w:t>。</w:t>
      </w:r>
      <w:r w:rsidR="00D1051A">
        <w:rPr>
          <w:rFonts w:hint="eastAsia"/>
        </w:rPr>
        <w:t>文末が明示されることでの可読性向上も期待できます。</w:t>
      </w:r>
      <w:r w:rsidR="00CF7FF2">
        <w:rPr>
          <w:rFonts w:hint="eastAsia"/>
        </w:rPr>
        <w:t>これは</w:t>
      </w:r>
      <w:sdt>
        <w:sdtPr>
          <w:rPr>
            <w:rFonts w:hint="eastAsia"/>
          </w:rPr>
          <w:id w:val="2790288"/>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017E9B">
        <w:rPr>
          <w:rFonts w:hint="eastAsia"/>
        </w:rPr>
        <w:t xml:space="preserve"> に従います。</w:t>
      </w:r>
    </w:p>
    <w:p w:rsidR="00866AC5" w:rsidRDefault="00866AC5" w:rsidP="00866AC5">
      <w:pPr>
        <w:pStyle w:val="21"/>
        <w:spacing w:before="108" w:after="108"/>
      </w:pPr>
      <w:bookmarkStart w:id="113" w:name="_Toc350339188"/>
      <w:r>
        <w:rPr>
          <w:rFonts w:hint="eastAsia"/>
        </w:rPr>
        <w:t>演算子</w:t>
      </w:r>
      <w:bookmarkEnd w:id="113"/>
    </w:p>
    <w:p w:rsidR="00866AC5" w:rsidRDefault="003069CE" w:rsidP="00866AC5">
      <w:pPr>
        <w:pStyle w:val="31"/>
        <w:spacing w:before="180" w:after="108"/>
      </w:pPr>
      <w:bookmarkStart w:id="114" w:name="_Ref270341858"/>
      <w:bookmarkStart w:id="115" w:name="_Ref270341860"/>
      <w:bookmarkStart w:id="116" w:name="_Toc350339189"/>
      <w:r>
        <w:rPr>
          <w:rFonts w:hint="eastAsia"/>
        </w:rPr>
        <w:t>後置演算子前</w:t>
      </w:r>
      <w:r w:rsidR="00523218">
        <w:rPr>
          <w:rFonts w:hint="eastAsia"/>
        </w:rPr>
        <w:t>の空白</w:t>
      </w:r>
      <w:r w:rsidR="00866AC5">
        <w:rPr>
          <w:rFonts w:hint="eastAsia"/>
        </w:rPr>
        <w:t>（</w:t>
      </w:r>
      <w:r w:rsidR="00523218">
        <w:rPr>
          <w:rFonts w:hint="eastAsia"/>
        </w:rPr>
        <w:t>禁止</w:t>
      </w:r>
      <w:r w:rsidR="00866AC5">
        <w:rPr>
          <w:rFonts w:hint="eastAsia"/>
        </w:rPr>
        <w:t>）</w:t>
      </w:r>
      <w:bookmarkEnd w:id="114"/>
      <w:bookmarkEnd w:id="115"/>
      <w:r w:rsidR="009759A6">
        <w:rPr>
          <w:rFonts w:hint="eastAsia"/>
        </w:rPr>
        <w:t>[FlexFormatter対応]</w:t>
      </w:r>
      <w:bookmarkEnd w:id="116"/>
    </w:p>
    <w:p w:rsidR="00976DE3" w:rsidRPr="00976DE3" w:rsidRDefault="00976DE3" w:rsidP="008C7353">
      <w:pPr>
        <w:pStyle w:val="aff6"/>
        <w:ind w:left="826" w:hanging="620"/>
      </w:pPr>
      <w:r w:rsidRPr="00C93A85">
        <w:rPr>
          <w:rFonts w:hint="eastAsia"/>
          <w:b/>
        </w:rPr>
        <w:t xml:space="preserve">説明: </w:t>
      </w:r>
      <w:r w:rsidR="003069CE">
        <w:rPr>
          <w:rFonts w:hint="eastAsia"/>
        </w:rPr>
        <w:t>後置演算子</w:t>
      </w:r>
      <w:r>
        <w:rPr>
          <w:rFonts w:hint="eastAsia"/>
        </w:rPr>
        <w:t>の</w:t>
      </w:r>
      <w:r w:rsidR="003069CE">
        <w:rPr>
          <w:rFonts w:hint="eastAsia"/>
        </w:rPr>
        <w:t>前</w:t>
      </w:r>
      <w:r>
        <w:rPr>
          <w:rFonts w:hint="eastAsia"/>
        </w:rPr>
        <w:t>には空白を含めないでください。</w:t>
      </w:r>
    </w:p>
    <w:p w:rsidR="00BF4DC7" w:rsidRDefault="003C4CEF" w:rsidP="003C4CEF">
      <w:pPr>
        <w:pStyle w:val="aff8"/>
        <w:ind w:firstLine="578"/>
      </w:pPr>
      <w:r>
        <w:rPr>
          <w:rFonts w:hint="eastAsia"/>
        </w:rPr>
        <w:t>variable++</w:t>
      </w:r>
      <w:r w:rsidR="003069CE">
        <w:rPr>
          <w:rFonts w:hint="eastAsia"/>
        </w:rPr>
        <w:t xml:space="preserve"> </w:t>
      </w:r>
      <w:r w:rsidR="003069CE" w:rsidRPr="003069CE">
        <w:rPr>
          <w:rFonts w:ascii="さざなみゴシック" w:eastAsia="さざなみゴシック" w:cs="さざなみゴシック"/>
          <w:i/>
          <w:iCs/>
          <w:color w:val="009900"/>
          <w:sz w:val="22"/>
          <w:szCs w:val="22"/>
        </w:rPr>
        <w:t>// OK</w:t>
      </w:r>
    </w:p>
    <w:p w:rsidR="003C4CEF" w:rsidRPr="00523218" w:rsidRDefault="003C4CEF" w:rsidP="003C4CEF">
      <w:pPr>
        <w:pStyle w:val="aff8"/>
        <w:ind w:firstLine="578"/>
      </w:pPr>
      <w:r>
        <w:rPr>
          <w:rFonts w:hint="eastAsia"/>
        </w:rPr>
        <w:t>variable</w:t>
      </w:r>
      <w:r w:rsidR="003069CE">
        <w:rPr>
          <w:rFonts w:hint="eastAsia"/>
        </w:rPr>
        <w:t xml:space="preserve"> ++ </w:t>
      </w:r>
      <w:r w:rsidR="003069CE" w:rsidRPr="003069CE">
        <w:rPr>
          <w:rFonts w:ascii="さざなみゴシック" w:eastAsia="さざなみゴシック" w:cs="さざなみゴシック"/>
          <w:i/>
          <w:iCs/>
          <w:color w:val="009900"/>
          <w:sz w:val="22"/>
          <w:szCs w:val="22"/>
        </w:rPr>
        <w:t xml:space="preserve">// </w:t>
      </w:r>
      <w:r w:rsidR="003069CE">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空白が含まれています</w:t>
      </w:r>
    </w:p>
    <w:p w:rsidR="0045326F" w:rsidRPr="0045169D" w:rsidRDefault="003069CE" w:rsidP="003069CE">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6</w:t>
      </w:r>
      <w:r w:rsidR="005833AF">
        <w:rPr>
          <w:noProof/>
        </w:rPr>
        <w:fldChar w:fldCharType="end"/>
      </w:r>
      <w:r>
        <w:rPr>
          <w:noProof/>
        </w:rPr>
        <w:t xml:space="preserve"> </w:t>
      </w:r>
      <w:r w:rsidR="00A5262C">
        <w:rPr>
          <w:rFonts w:hint="eastAsia"/>
          <w:noProof/>
        </w:rPr>
        <w:t>後置</w:t>
      </w:r>
      <w:r>
        <w:rPr>
          <w:rFonts w:hint="eastAsia"/>
          <w:noProof/>
        </w:rPr>
        <w:t>演算子</w:t>
      </w:r>
      <w:r w:rsidR="00A5262C">
        <w:rPr>
          <w:rFonts w:hint="eastAsia"/>
          <w:noProof/>
        </w:rPr>
        <w:t>前</w:t>
      </w:r>
      <w:r>
        <w:rPr>
          <w:rFonts w:hint="eastAsia"/>
          <w:noProof/>
        </w:rPr>
        <w:t>の空白例</w:t>
      </w:r>
    </w:p>
    <w:p w:rsidR="0045326F" w:rsidRDefault="003069CE" w:rsidP="008C7353">
      <w:pPr>
        <w:pStyle w:val="aff6"/>
        <w:ind w:left="826" w:hanging="620"/>
      </w:pPr>
      <w:r w:rsidRPr="00BC2F28">
        <w:rPr>
          <w:rFonts w:hint="eastAsia"/>
          <w:b/>
        </w:rPr>
        <w:t>理由:</w:t>
      </w:r>
      <w:r>
        <w:rPr>
          <w:rFonts w:hint="eastAsia"/>
        </w:rPr>
        <w:t xml:space="preserve"> </w:t>
      </w:r>
      <w:r w:rsidR="00BC2F28">
        <w:rPr>
          <w:rFonts w:hint="eastAsia"/>
        </w:rPr>
        <w:t>オペランドの関係を明確にするためです。</w:t>
      </w:r>
    </w:p>
    <w:p w:rsidR="00081A5F" w:rsidRDefault="00081A5F" w:rsidP="00081A5F">
      <w:pPr>
        <w:pStyle w:val="31"/>
        <w:spacing w:before="180" w:after="108"/>
      </w:pPr>
      <w:bookmarkStart w:id="117" w:name="_Ref270341874"/>
      <w:bookmarkStart w:id="118" w:name="_Ref270341876"/>
      <w:bookmarkStart w:id="119" w:name="_Toc350339190"/>
      <w:r>
        <w:rPr>
          <w:rFonts w:hint="eastAsia"/>
        </w:rPr>
        <w:t>単項演算子後の空白（禁止）</w:t>
      </w:r>
      <w:bookmarkEnd w:id="117"/>
      <w:bookmarkEnd w:id="118"/>
      <w:r w:rsidR="009759A6">
        <w:rPr>
          <w:rFonts w:hint="eastAsia"/>
        </w:rPr>
        <w:t>[FlexFormatter対応]</w:t>
      </w:r>
      <w:bookmarkEnd w:id="119"/>
    </w:p>
    <w:p w:rsidR="00E0447D" w:rsidRPr="00976DE3" w:rsidRDefault="00E0447D" w:rsidP="008C7353">
      <w:pPr>
        <w:pStyle w:val="aff6"/>
        <w:ind w:left="826" w:hanging="620"/>
      </w:pPr>
      <w:r w:rsidRPr="00C93A85">
        <w:rPr>
          <w:rFonts w:hint="eastAsia"/>
          <w:b/>
        </w:rPr>
        <w:t xml:space="preserve">説明: </w:t>
      </w:r>
      <w:r w:rsidR="00E7542A">
        <w:rPr>
          <w:rFonts w:hint="eastAsia"/>
        </w:rPr>
        <w:t>単項</w:t>
      </w:r>
      <w:r>
        <w:rPr>
          <w:rFonts w:hint="eastAsia"/>
        </w:rPr>
        <w:t>演算子の</w:t>
      </w:r>
      <w:r w:rsidR="00E7542A">
        <w:rPr>
          <w:rFonts w:hint="eastAsia"/>
        </w:rPr>
        <w:t>後</w:t>
      </w:r>
      <w:r>
        <w:rPr>
          <w:rFonts w:hint="eastAsia"/>
        </w:rPr>
        <w:t>には空白を含めないでください。</w:t>
      </w:r>
    </w:p>
    <w:p w:rsidR="00717450" w:rsidRDefault="00AA0221" w:rsidP="00717450">
      <w:pPr>
        <w:pStyle w:val="aff8"/>
        <w:ind w:firstLine="578"/>
        <w:rPr>
          <w:rFonts w:ascii="さざなみゴシック" w:eastAsia="さざなみゴシック" w:cs="さざなみゴシック"/>
          <w:i/>
          <w:iCs/>
          <w:color w:val="009900"/>
          <w:sz w:val="22"/>
          <w:szCs w:val="22"/>
        </w:rPr>
      </w:pPr>
      <w:r>
        <w:rPr>
          <w:rFonts w:hint="eastAsia"/>
        </w:rPr>
        <w:t>++</w:t>
      </w:r>
      <w:r w:rsidR="00717450">
        <w:rPr>
          <w:rFonts w:hint="eastAsia"/>
        </w:rPr>
        <w:t xml:space="preserve">variable </w:t>
      </w:r>
      <w:r w:rsidR="00717450" w:rsidRPr="003069CE">
        <w:rPr>
          <w:rFonts w:ascii="さざなみゴシック" w:eastAsia="さざなみゴシック" w:cs="さざなみゴシック"/>
          <w:i/>
          <w:iCs/>
          <w:color w:val="009900"/>
          <w:sz w:val="22"/>
          <w:szCs w:val="22"/>
        </w:rPr>
        <w:t>// OK</w:t>
      </w:r>
    </w:p>
    <w:p w:rsidR="00A72971" w:rsidRDefault="00A72971" w:rsidP="00A72971">
      <w:pPr>
        <w:pStyle w:val="aff8"/>
        <w:ind w:firstLineChars="0"/>
      </w:pPr>
      <w:r>
        <w:rPr>
          <w:rFonts w:hint="eastAsia"/>
        </w:rPr>
        <w:t xml:space="preserve">~variable </w:t>
      </w:r>
      <w:r w:rsidRPr="003069CE">
        <w:rPr>
          <w:rFonts w:ascii="さざなみゴシック" w:eastAsia="さざなみゴシック" w:cs="さざなみゴシック"/>
          <w:i/>
          <w:iCs/>
          <w:color w:val="009900"/>
          <w:sz w:val="22"/>
          <w:szCs w:val="22"/>
        </w:rPr>
        <w:t>// OK</w:t>
      </w:r>
    </w:p>
    <w:p w:rsidR="00717450" w:rsidRDefault="00AA0221" w:rsidP="00717450">
      <w:pPr>
        <w:pStyle w:val="aff8"/>
        <w:ind w:firstLine="578"/>
        <w:rPr>
          <w:rFonts w:ascii="さざなみゴシック" w:eastAsia="さざなみゴシック" w:cs="さざなみゴシック"/>
          <w:i/>
          <w:iCs/>
          <w:color w:val="009900"/>
          <w:sz w:val="22"/>
          <w:szCs w:val="22"/>
        </w:rPr>
      </w:pPr>
      <w:r>
        <w:rPr>
          <w:rFonts w:hint="eastAsia"/>
        </w:rPr>
        <w:t xml:space="preserve">++ </w:t>
      </w:r>
      <w:r w:rsidR="00717450">
        <w:rPr>
          <w:rFonts w:hint="eastAsia"/>
        </w:rPr>
        <w:t xml:space="preserve">variable </w:t>
      </w:r>
      <w:r w:rsidR="00717450" w:rsidRPr="003069CE">
        <w:rPr>
          <w:rFonts w:ascii="さざなみゴシック" w:eastAsia="さざなみゴシック" w:cs="さざなみゴシック"/>
          <w:i/>
          <w:iCs/>
          <w:color w:val="009900"/>
          <w:sz w:val="22"/>
          <w:szCs w:val="22"/>
        </w:rPr>
        <w:t xml:space="preserve">// </w:t>
      </w:r>
      <w:r w:rsidR="00717450">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空白が含まれています</w:t>
      </w:r>
    </w:p>
    <w:p w:rsidR="002D4309" w:rsidRPr="002D4309" w:rsidRDefault="00554410" w:rsidP="002D4309">
      <w:pPr>
        <w:pStyle w:val="aff8"/>
        <w:ind w:firstLine="578"/>
      </w:pPr>
      <w:r>
        <w:rPr>
          <w:rFonts w:hint="eastAsia"/>
        </w:rPr>
        <w:t>~</w:t>
      </w:r>
      <w:r w:rsidR="002D4309" w:rsidRPr="002D4309">
        <w:rPr>
          <w:rFonts w:hint="eastAsia"/>
        </w:rPr>
        <w:t xml:space="preserve"> variable</w:t>
      </w:r>
      <w:r w:rsidR="009517DB">
        <w:rPr>
          <w:rFonts w:hint="eastAsia"/>
        </w:rPr>
        <w:t xml:space="preserve"> </w:t>
      </w:r>
      <w:r w:rsidR="009517DB" w:rsidRPr="003069CE">
        <w:rPr>
          <w:rFonts w:ascii="さざなみゴシック" w:eastAsia="さざなみゴシック" w:cs="さざなみゴシック"/>
          <w:i/>
          <w:iCs/>
          <w:color w:val="009900"/>
          <w:sz w:val="22"/>
          <w:szCs w:val="22"/>
        </w:rPr>
        <w:t xml:space="preserve">// </w:t>
      </w:r>
      <w:r w:rsidR="009517DB">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空白が含まれています</w:t>
      </w:r>
    </w:p>
    <w:p w:rsidR="00A5262C" w:rsidRDefault="00A5262C" w:rsidP="00A5262C">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7</w:t>
      </w:r>
      <w:r w:rsidR="005833AF">
        <w:rPr>
          <w:noProof/>
        </w:rPr>
        <w:fldChar w:fldCharType="end"/>
      </w:r>
      <w:r>
        <w:rPr>
          <w:noProof/>
        </w:rPr>
        <w:t xml:space="preserve"> </w:t>
      </w:r>
      <w:r>
        <w:rPr>
          <w:rFonts w:hint="eastAsia"/>
          <w:noProof/>
        </w:rPr>
        <w:t>単項演算子後の空白例</w:t>
      </w:r>
    </w:p>
    <w:p w:rsidR="00443396" w:rsidRDefault="00443396" w:rsidP="008C7353">
      <w:pPr>
        <w:pStyle w:val="aff6"/>
        <w:ind w:left="826" w:hanging="620"/>
      </w:pPr>
      <w:r w:rsidRPr="00BC2F28">
        <w:rPr>
          <w:rFonts w:hint="eastAsia"/>
          <w:b/>
        </w:rPr>
        <w:t>理由:</w:t>
      </w:r>
      <w:r>
        <w:rPr>
          <w:rFonts w:hint="eastAsia"/>
        </w:rPr>
        <w:t xml:space="preserve"> オペランドの関係を明確にするためです。</w:t>
      </w:r>
    </w:p>
    <w:p w:rsidR="009237D0" w:rsidRDefault="00406F8D" w:rsidP="009237D0">
      <w:pPr>
        <w:pStyle w:val="31"/>
        <w:spacing w:before="180" w:after="108"/>
      </w:pPr>
      <w:bookmarkStart w:id="120" w:name="_Ref270341889"/>
      <w:bookmarkStart w:id="121" w:name="_Ref270341891"/>
      <w:bookmarkStart w:id="122" w:name="_Toc350339191"/>
      <w:r>
        <w:rPr>
          <w:rFonts w:hint="eastAsia"/>
        </w:rPr>
        <w:t>二項</w:t>
      </w:r>
      <w:r w:rsidR="00D90626">
        <w:rPr>
          <w:rFonts w:hint="eastAsia"/>
        </w:rPr>
        <w:t>演算子前</w:t>
      </w:r>
      <w:r w:rsidR="009237D0">
        <w:rPr>
          <w:rFonts w:hint="eastAsia"/>
        </w:rPr>
        <w:t>後の空白（</w:t>
      </w:r>
      <w:r w:rsidR="00865546">
        <w:rPr>
          <w:rFonts w:hint="eastAsia"/>
        </w:rPr>
        <w:t>必須</w:t>
      </w:r>
      <w:r w:rsidR="009237D0">
        <w:rPr>
          <w:rFonts w:hint="eastAsia"/>
        </w:rPr>
        <w:t>）</w:t>
      </w:r>
      <w:bookmarkEnd w:id="120"/>
      <w:bookmarkEnd w:id="121"/>
      <w:r w:rsidR="009759A6">
        <w:rPr>
          <w:rFonts w:hint="eastAsia"/>
        </w:rPr>
        <w:t>[FlexFormatter対応]</w:t>
      </w:r>
      <w:bookmarkEnd w:id="122"/>
    </w:p>
    <w:p w:rsidR="009237D0" w:rsidRPr="00976DE3" w:rsidRDefault="009237D0" w:rsidP="008C7353">
      <w:pPr>
        <w:pStyle w:val="aff6"/>
        <w:ind w:left="826" w:hanging="620"/>
      </w:pPr>
      <w:r w:rsidRPr="00C93A85">
        <w:rPr>
          <w:rFonts w:hint="eastAsia"/>
          <w:b/>
        </w:rPr>
        <w:t xml:space="preserve">説明: </w:t>
      </w:r>
      <w:r w:rsidR="00475C37">
        <w:rPr>
          <w:rFonts w:hint="eastAsia"/>
        </w:rPr>
        <w:t>二項</w:t>
      </w:r>
      <w:r>
        <w:rPr>
          <w:rFonts w:hint="eastAsia"/>
        </w:rPr>
        <w:t>演算子の</w:t>
      </w:r>
      <w:r w:rsidR="00475C37">
        <w:rPr>
          <w:rFonts w:hint="eastAsia"/>
        </w:rPr>
        <w:t>前後</w:t>
      </w:r>
      <w:r>
        <w:rPr>
          <w:rFonts w:hint="eastAsia"/>
        </w:rPr>
        <w:t>には空白を</w:t>
      </w:r>
      <w:r w:rsidR="0055738F">
        <w:rPr>
          <w:rFonts w:hint="eastAsia"/>
        </w:rPr>
        <w:t>含めてください。</w:t>
      </w:r>
    </w:p>
    <w:p w:rsidR="009237D0" w:rsidRDefault="00835A6B" w:rsidP="009237D0">
      <w:pPr>
        <w:pStyle w:val="aff8"/>
        <w:ind w:firstLine="578"/>
        <w:rPr>
          <w:rFonts w:ascii="さざなみゴシック" w:eastAsia="さざなみゴシック" w:cs="さざなみゴシック"/>
          <w:i/>
          <w:iCs/>
          <w:color w:val="009900"/>
          <w:sz w:val="22"/>
          <w:szCs w:val="22"/>
        </w:rPr>
      </w:pPr>
      <w:r>
        <w:rPr>
          <w:rFonts w:hint="eastAsia"/>
        </w:rPr>
        <w:lastRenderedPageBreak/>
        <w:t xml:space="preserve">variable = </w:t>
      </w:r>
      <w:r>
        <w:t>“</w:t>
      </w:r>
      <w:r>
        <w:rPr>
          <w:rFonts w:hint="eastAsia"/>
        </w:rPr>
        <w:t>variable</w:t>
      </w:r>
      <w:r>
        <w:t>”</w:t>
      </w:r>
      <w:r w:rsidR="009237D0">
        <w:rPr>
          <w:rFonts w:hint="eastAsia"/>
        </w:rPr>
        <w:t xml:space="preserve"> </w:t>
      </w:r>
      <w:r w:rsidR="009237D0" w:rsidRPr="003069CE">
        <w:rPr>
          <w:rFonts w:ascii="さざなみゴシック" w:eastAsia="さざなみゴシック" w:cs="さざなみゴシック"/>
          <w:i/>
          <w:iCs/>
          <w:color w:val="009900"/>
          <w:sz w:val="22"/>
          <w:szCs w:val="22"/>
        </w:rPr>
        <w:t>// OK</w:t>
      </w:r>
    </w:p>
    <w:p w:rsidR="009237D0" w:rsidRDefault="00835A6B" w:rsidP="009237D0">
      <w:pPr>
        <w:pStyle w:val="aff8"/>
        <w:ind w:firstLineChars="0"/>
      </w:pPr>
      <w:r>
        <w:rPr>
          <w:rFonts w:hint="eastAsia"/>
        </w:rPr>
        <w:t>variable &lt; 10</w:t>
      </w:r>
      <w:r w:rsidR="009237D0">
        <w:rPr>
          <w:rFonts w:hint="eastAsia"/>
        </w:rPr>
        <w:t xml:space="preserve"> </w:t>
      </w:r>
      <w:r w:rsidR="009237D0" w:rsidRPr="003069CE">
        <w:rPr>
          <w:rFonts w:ascii="さざなみゴシック" w:eastAsia="さざなみゴシック" w:cs="さざなみゴシック"/>
          <w:i/>
          <w:iCs/>
          <w:color w:val="009900"/>
          <w:sz w:val="22"/>
          <w:szCs w:val="22"/>
        </w:rPr>
        <w:t>// OK</w:t>
      </w:r>
    </w:p>
    <w:p w:rsidR="009237D0" w:rsidRDefault="00835A6B" w:rsidP="009237D0">
      <w:pPr>
        <w:pStyle w:val="aff8"/>
        <w:ind w:firstLine="578"/>
        <w:rPr>
          <w:rFonts w:ascii="さざなみゴシック" w:eastAsia="さざなみゴシック" w:cs="さざなみゴシック"/>
          <w:i/>
          <w:iCs/>
          <w:color w:val="009900"/>
          <w:sz w:val="22"/>
          <w:szCs w:val="22"/>
        </w:rPr>
      </w:pPr>
      <w:r>
        <w:rPr>
          <w:rFonts w:hint="eastAsia"/>
        </w:rPr>
        <w:t>variable=</w:t>
      </w:r>
      <w:r>
        <w:t>”</w:t>
      </w:r>
      <w:r>
        <w:rPr>
          <w:rFonts w:hint="eastAsia"/>
        </w:rPr>
        <w:t>variable</w:t>
      </w:r>
      <w:r>
        <w:t>”</w:t>
      </w:r>
      <w:r w:rsidR="009237D0">
        <w:rPr>
          <w:rFonts w:hint="eastAsia"/>
        </w:rPr>
        <w:t xml:space="preserve"> </w:t>
      </w:r>
      <w:r w:rsidR="009237D0" w:rsidRPr="003069CE">
        <w:rPr>
          <w:rFonts w:ascii="さざなみゴシック" w:eastAsia="さざなみゴシック" w:cs="さざなみゴシック"/>
          <w:i/>
          <w:iCs/>
          <w:color w:val="009900"/>
          <w:sz w:val="22"/>
          <w:szCs w:val="22"/>
        </w:rPr>
        <w:t xml:space="preserve">// </w:t>
      </w:r>
      <w:r w:rsidR="009237D0">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空白が含まれていません</w:t>
      </w:r>
    </w:p>
    <w:p w:rsidR="009237D0" w:rsidRPr="002D4309" w:rsidRDefault="009237D0" w:rsidP="009237D0">
      <w:pPr>
        <w:pStyle w:val="aff8"/>
        <w:ind w:firstLine="578"/>
      </w:pPr>
      <w:r w:rsidRPr="002D4309">
        <w:rPr>
          <w:rFonts w:hint="eastAsia"/>
        </w:rPr>
        <w:t>variable</w:t>
      </w:r>
      <w:r w:rsidR="00835A6B">
        <w:rPr>
          <w:rFonts w:hint="eastAsia"/>
        </w:rPr>
        <w:t>&lt;</w:t>
      </w:r>
      <w:r w:rsidR="00C33523">
        <w:rPr>
          <w:rFonts w:hint="eastAsia"/>
        </w:rPr>
        <w:t xml:space="preserve"> </w:t>
      </w:r>
      <w:r w:rsidR="00835A6B">
        <w:rPr>
          <w:rFonts w:hint="eastAsia"/>
        </w:rPr>
        <w:t>10</w:t>
      </w:r>
      <w:r>
        <w:rPr>
          <w:rFonts w:hint="eastAsia"/>
        </w:rPr>
        <w:t xml:space="preserve"> </w:t>
      </w:r>
      <w:r w:rsidRPr="003069CE">
        <w:rPr>
          <w:rFonts w:ascii="さざなみゴシック" w:eastAsia="さざなみゴシック" w:cs="さざなみゴシック"/>
          <w:i/>
          <w:iCs/>
          <w:color w:val="009900"/>
          <w:sz w:val="22"/>
          <w:szCs w:val="22"/>
        </w:rPr>
        <w:t xml:space="preserve">// </w:t>
      </w:r>
      <w:r>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空白が含まれていません</w:t>
      </w:r>
    </w:p>
    <w:p w:rsidR="00C24EC9" w:rsidRDefault="00053B04" w:rsidP="00053B04">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8</w:t>
      </w:r>
      <w:r w:rsidR="005833AF">
        <w:rPr>
          <w:noProof/>
        </w:rPr>
        <w:fldChar w:fldCharType="end"/>
      </w:r>
      <w:r>
        <w:rPr>
          <w:noProof/>
        </w:rPr>
        <w:t xml:space="preserve"> </w:t>
      </w:r>
      <w:r>
        <w:rPr>
          <w:rFonts w:hint="eastAsia"/>
          <w:noProof/>
        </w:rPr>
        <w:t>二項演算子前後の空白例</w:t>
      </w:r>
    </w:p>
    <w:p w:rsidR="009237D0" w:rsidRDefault="009237D0" w:rsidP="008C7353">
      <w:pPr>
        <w:pStyle w:val="aff6"/>
        <w:ind w:left="826" w:hanging="620"/>
      </w:pPr>
      <w:r w:rsidRPr="00BC2F28">
        <w:rPr>
          <w:rFonts w:hint="eastAsia"/>
          <w:b/>
        </w:rPr>
        <w:t>理由:</w:t>
      </w:r>
      <w:r>
        <w:rPr>
          <w:rFonts w:hint="eastAsia"/>
        </w:rPr>
        <w:t xml:space="preserve"> </w:t>
      </w:r>
      <w:r w:rsidR="00AA21AC">
        <w:rPr>
          <w:rFonts w:hint="eastAsia"/>
        </w:rPr>
        <w:t>可読性を向上させるためです</w:t>
      </w:r>
      <w:r>
        <w:rPr>
          <w:rFonts w:hint="eastAsia"/>
        </w:rPr>
        <w:t>。</w:t>
      </w:r>
    </w:p>
    <w:p w:rsidR="00EA658F" w:rsidRDefault="00EA658F" w:rsidP="00EA658F">
      <w:pPr>
        <w:pStyle w:val="31"/>
        <w:spacing w:before="180" w:after="108"/>
      </w:pPr>
      <w:bookmarkStart w:id="123" w:name="_Ref270341899"/>
      <w:bookmarkStart w:id="124" w:name="_Ref270341901"/>
      <w:bookmarkStart w:id="125" w:name="_Toc350339192"/>
      <w:r>
        <w:rPr>
          <w:rFonts w:hint="eastAsia"/>
        </w:rPr>
        <w:t>三項演算子前後の空白（必須）</w:t>
      </w:r>
      <w:bookmarkEnd w:id="123"/>
      <w:bookmarkEnd w:id="124"/>
      <w:r w:rsidR="009759A6">
        <w:rPr>
          <w:rFonts w:hint="eastAsia"/>
        </w:rPr>
        <w:t>[FlexFormatter対応]</w:t>
      </w:r>
      <w:bookmarkEnd w:id="125"/>
    </w:p>
    <w:p w:rsidR="00A547FB" w:rsidRPr="00976DE3" w:rsidRDefault="00A547FB" w:rsidP="008C7353">
      <w:pPr>
        <w:pStyle w:val="aff6"/>
        <w:ind w:left="826" w:hanging="620"/>
      </w:pPr>
      <w:r w:rsidRPr="00C93A85">
        <w:rPr>
          <w:rFonts w:hint="eastAsia"/>
          <w:b/>
        </w:rPr>
        <w:t xml:space="preserve">説明: </w:t>
      </w:r>
      <w:r w:rsidR="00562400">
        <w:rPr>
          <w:rFonts w:hint="eastAsia"/>
        </w:rPr>
        <w:t>三項</w:t>
      </w:r>
      <w:r>
        <w:rPr>
          <w:rFonts w:hint="eastAsia"/>
        </w:rPr>
        <w:t>演算子の前後には空白を含めてください。</w:t>
      </w:r>
    </w:p>
    <w:p w:rsidR="00A547FB" w:rsidRDefault="00A547FB" w:rsidP="00A547FB">
      <w:pPr>
        <w:pStyle w:val="aff8"/>
        <w:ind w:firstLine="578"/>
        <w:rPr>
          <w:rFonts w:ascii="さざなみゴシック" w:eastAsia="さざなみゴシック" w:cs="さざなみゴシック"/>
          <w:i/>
          <w:iCs/>
          <w:color w:val="009900"/>
          <w:sz w:val="22"/>
          <w:szCs w:val="22"/>
        </w:rPr>
      </w:pPr>
      <w:r>
        <w:rPr>
          <w:rFonts w:hint="eastAsia"/>
        </w:rPr>
        <w:t>var b:int = variable ? 0 : -1</w:t>
      </w:r>
      <w:r w:rsidR="00290E8C">
        <w:rPr>
          <w:rFonts w:hint="eastAsia"/>
        </w:rPr>
        <w:t>;</w:t>
      </w:r>
      <w:r>
        <w:rPr>
          <w:rFonts w:hint="eastAsia"/>
        </w:rPr>
        <w:t xml:space="preserve"> </w:t>
      </w:r>
      <w:r w:rsidRPr="003069CE">
        <w:rPr>
          <w:rFonts w:ascii="さざなみゴシック" w:eastAsia="さざなみゴシック" w:cs="さざなみゴシック"/>
          <w:i/>
          <w:iCs/>
          <w:color w:val="009900"/>
          <w:sz w:val="22"/>
          <w:szCs w:val="22"/>
        </w:rPr>
        <w:t>// OK</w:t>
      </w:r>
    </w:p>
    <w:p w:rsidR="00A547FB" w:rsidRPr="002D4309" w:rsidRDefault="00141FC0" w:rsidP="00A547FB">
      <w:pPr>
        <w:pStyle w:val="aff8"/>
        <w:ind w:firstLine="578"/>
      </w:pPr>
      <w:r>
        <w:rPr>
          <w:rFonts w:hint="eastAsia"/>
        </w:rPr>
        <w:t xml:space="preserve">var b:int = </w:t>
      </w:r>
      <w:r w:rsidR="00A547FB" w:rsidRPr="002D4309">
        <w:rPr>
          <w:rFonts w:hint="eastAsia"/>
        </w:rPr>
        <w:t>variable</w:t>
      </w:r>
      <w:r>
        <w:rPr>
          <w:rFonts w:hint="eastAsia"/>
        </w:rPr>
        <w:t>?</w:t>
      </w:r>
      <w:r w:rsidR="00A547FB">
        <w:rPr>
          <w:rFonts w:hint="eastAsia"/>
        </w:rPr>
        <w:t>0</w:t>
      </w:r>
      <w:r>
        <w:rPr>
          <w:rFonts w:hint="eastAsia"/>
        </w:rPr>
        <w:t>:-1</w:t>
      </w:r>
      <w:r w:rsidR="00A547FB" w:rsidRPr="002D4309">
        <w:rPr>
          <w:rFonts w:hint="eastAsia"/>
        </w:rPr>
        <w:t>;</w:t>
      </w:r>
      <w:r w:rsidR="00A547FB">
        <w:rPr>
          <w:rFonts w:hint="eastAsia"/>
        </w:rPr>
        <w:t xml:space="preserve"> </w:t>
      </w:r>
      <w:r w:rsidR="00A547FB" w:rsidRPr="003069CE">
        <w:rPr>
          <w:rFonts w:ascii="さざなみゴシック" w:eastAsia="さざなみゴシック" w:cs="さざなみゴシック"/>
          <w:i/>
          <w:iCs/>
          <w:color w:val="009900"/>
          <w:sz w:val="22"/>
          <w:szCs w:val="22"/>
        </w:rPr>
        <w:t xml:space="preserve">// </w:t>
      </w:r>
      <w:r w:rsidR="00A547FB">
        <w:rPr>
          <w:rFonts w:ascii="さざなみゴシック" w:eastAsia="さざなみゴシック" w:cs="さざなみゴシック" w:hint="eastAsia"/>
          <w:i/>
          <w:iCs/>
          <w:color w:val="009900"/>
          <w:sz w:val="22"/>
          <w:szCs w:val="22"/>
        </w:rPr>
        <w:t>NG</w:t>
      </w:r>
      <w:r w:rsidR="009D3E12">
        <w:rPr>
          <w:rFonts w:ascii="さざなみゴシック" w:eastAsia="さざなみゴシック" w:cs="さざなみゴシック" w:hint="eastAsia"/>
          <w:i/>
          <w:iCs/>
          <w:color w:val="009900"/>
          <w:sz w:val="22"/>
          <w:szCs w:val="22"/>
        </w:rPr>
        <w:t>: 空白が含まれていません</w:t>
      </w:r>
    </w:p>
    <w:p w:rsidR="0057061F" w:rsidRDefault="0057061F" w:rsidP="0057061F">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9</w:t>
      </w:r>
      <w:r w:rsidR="005833AF">
        <w:rPr>
          <w:noProof/>
        </w:rPr>
        <w:fldChar w:fldCharType="end"/>
      </w:r>
      <w:r>
        <w:rPr>
          <w:noProof/>
        </w:rPr>
        <w:t xml:space="preserve"> </w:t>
      </w:r>
      <w:r>
        <w:rPr>
          <w:rFonts w:hint="eastAsia"/>
          <w:noProof/>
        </w:rPr>
        <w:t>三項演算子前後の空白例</w:t>
      </w:r>
    </w:p>
    <w:p w:rsidR="00DD6F34" w:rsidRDefault="00DD6F34" w:rsidP="008C7353">
      <w:pPr>
        <w:pStyle w:val="aff6"/>
        <w:ind w:left="826" w:hanging="620"/>
      </w:pPr>
      <w:r w:rsidRPr="00BC2F28">
        <w:rPr>
          <w:rFonts w:hint="eastAsia"/>
          <w:b/>
        </w:rPr>
        <w:t>理由:</w:t>
      </w:r>
      <w:r>
        <w:rPr>
          <w:rFonts w:hint="eastAsia"/>
        </w:rPr>
        <w:t xml:space="preserve"> 可読性を向上させるためです。</w:t>
      </w:r>
    </w:p>
    <w:p w:rsidR="0057061F" w:rsidRDefault="00F21695" w:rsidP="0057061F">
      <w:pPr>
        <w:pStyle w:val="21"/>
        <w:spacing w:before="108" w:after="108"/>
      </w:pPr>
      <w:bookmarkStart w:id="126" w:name="_Toc350339193"/>
      <w:r>
        <w:rPr>
          <w:rFonts w:hint="eastAsia"/>
        </w:rPr>
        <w:t>制御構文</w:t>
      </w:r>
      <w:bookmarkEnd w:id="126"/>
    </w:p>
    <w:p w:rsidR="0057061F" w:rsidRDefault="00442207" w:rsidP="0057061F">
      <w:pPr>
        <w:pStyle w:val="31"/>
        <w:spacing w:before="180" w:after="108"/>
      </w:pPr>
      <w:bookmarkStart w:id="127" w:name="_Ref270341922"/>
      <w:bookmarkStart w:id="128" w:name="_Ref270341924"/>
      <w:bookmarkStart w:id="129" w:name="_Toc350339194"/>
      <w:r>
        <w:rPr>
          <w:rFonts w:hint="eastAsia"/>
        </w:rPr>
        <w:t>制御</w:t>
      </w:r>
      <w:r w:rsidR="00290E8C">
        <w:rPr>
          <w:rFonts w:hint="eastAsia"/>
        </w:rPr>
        <w:t>指示子</w:t>
      </w:r>
      <w:r w:rsidR="00E04D52">
        <w:rPr>
          <w:rFonts w:hint="eastAsia"/>
        </w:rPr>
        <w:t>に対応する</w:t>
      </w:r>
      <w:r w:rsidR="00290E8C">
        <w:rPr>
          <w:rFonts w:hint="eastAsia"/>
        </w:rPr>
        <w:t>丸括弧</w:t>
      </w:r>
      <w:r w:rsidR="00E04D52">
        <w:rPr>
          <w:rFonts w:hint="eastAsia"/>
        </w:rPr>
        <w:t>前後</w:t>
      </w:r>
      <w:r w:rsidR="00290E8C">
        <w:rPr>
          <w:rFonts w:hint="eastAsia"/>
        </w:rPr>
        <w:t>の空白</w:t>
      </w:r>
      <w:r w:rsidR="0057061F">
        <w:rPr>
          <w:rFonts w:hint="eastAsia"/>
        </w:rPr>
        <w:t>（</w:t>
      </w:r>
      <w:r w:rsidR="00290E8C">
        <w:rPr>
          <w:rFonts w:hint="eastAsia"/>
        </w:rPr>
        <w:t>必須</w:t>
      </w:r>
      <w:r w:rsidR="0057061F">
        <w:rPr>
          <w:rFonts w:hint="eastAsia"/>
        </w:rPr>
        <w:t>）</w:t>
      </w:r>
      <w:bookmarkEnd w:id="127"/>
      <w:bookmarkEnd w:id="128"/>
      <w:r w:rsidR="009759A6">
        <w:rPr>
          <w:rFonts w:hint="eastAsia"/>
        </w:rPr>
        <w:t>[FlexFormatter対応]</w:t>
      </w:r>
      <w:bookmarkEnd w:id="129"/>
    </w:p>
    <w:p w:rsidR="0057061F" w:rsidRPr="00976DE3" w:rsidRDefault="0057061F" w:rsidP="008C7353">
      <w:pPr>
        <w:pStyle w:val="aff6"/>
        <w:ind w:left="826" w:hanging="620"/>
      </w:pPr>
      <w:r w:rsidRPr="00C93A85">
        <w:rPr>
          <w:rFonts w:hint="eastAsia"/>
          <w:b/>
        </w:rPr>
        <w:t xml:space="preserve">説明: </w:t>
      </w:r>
      <w:r w:rsidR="00290E8C">
        <w:rPr>
          <w:rFonts w:hint="eastAsia"/>
        </w:rPr>
        <w:t>if、for、while、do-while、switch-case、try-catchの制御指示子と丸括弧の間に空白を含めてください。</w:t>
      </w:r>
      <w:r w:rsidR="00CB6619">
        <w:rPr>
          <w:rFonts w:hint="eastAsia"/>
        </w:rPr>
        <w:t>さらに、丸括弧に継続して式やブロックが指定される場合にはそれらとの間にも空白を含めてください。</w:t>
      </w:r>
    </w:p>
    <w:p w:rsidR="006E74D3" w:rsidRDefault="006E74D3" w:rsidP="006E74D3">
      <w:pPr>
        <w:pStyle w:val="aff8"/>
        <w:ind w:firstLine="605"/>
      </w:pPr>
      <w:r w:rsidRPr="003069CE">
        <w:rPr>
          <w:rFonts w:ascii="さざなみゴシック" w:eastAsia="さざなみゴシック" w:cs="さざなみゴシック"/>
          <w:i/>
          <w:iCs/>
          <w:color w:val="009900"/>
          <w:sz w:val="22"/>
          <w:szCs w:val="22"/>
        </w:rPr>
        <w:t>// OK</w:t>
      </w:r>
    </w:p>
    <w:p w:rsidR="00066381" w:rsidRDefault="00BA7FDE" w:rsidP="00A27C11">
      <w:pPr>
        <w:pStyle w:val="aff8"/>
        <w:ind w:firstLine="605"/>
      </w:pPr>
      <w:r w:rsidRPr="00BA7FDE">
        <w:rPr>
          <w:rFonts w:ascii="さざなみゴシック" w:eastAsia="さざなみゴシック" w:cs="さざなみゴシック"/>
          <w:b/>
          <w:bCs w:val="0"/>
          <w:color w:val="0033FF"/>
          <w:sz w:val="22"/>
          <w:szCs w:val="22"/>
        </w:rPr>
        <w:t>if</w:t>
      </w:r>
      <w:r w:rsidR="00290E8C">
        <w:rPr>
          <w:rFonts w:hint="eastAsia"/>
        </w:rPr>
        <w:t xml:space="preserve"> (</w:t>
      </w:r>
      <w:r w:rsidR="00B82E3C">
        <w:rPr>
          <w:rFonts w:hint="eastAsia"/>
        </w:rPr>
        <w:t>condition</w:t>
      </w:r>
      <w:r w:rsidR="00290E8C">
        <w:rPr>
          <w:rFonts w:hint="eastAsia"/>
        </w:rPr>
        <w:t>)</w:t>
      </w:r>
      <w:r w:rsidR="00B82E3C">
        <w:rPr>
          <w:rFonts w:hint="eastAsia"/>
        </w:rPr>
        <w:t xml:space="preserve"> {</w:t>
      </w:r>
    </w:p>
    <w:p w:rsidR="0057061F" w:rsidRDefault="00066381" w:rsidP="0057061F">
      <w:pPr>
        <w:pStyle w:val="aff8"/>
        <w:ind w:firstLine="578"/>
      </w:pPr>
      <w:r>
        <w:rPr>
          <w:rFonts w:hint="eastAsia"/>
        </w:rPr>
        <w:t>}</w:t>
      </w:r>
      <w:r w:rsidR="0057061F">
        <w:rPr>
          <w:rFonts w:hint="eastAsia"/>
        </w:rPr>
        <w:t xml:space="preserve"> </w:t>
      </w:r>
    </w:p>
    <w:p w:rsidR="00917A43" w:rsidRDefault="00917A43" w:rsidP="00917A43">
      <w:pPr>
        <w:pStyle w:val="aff8"/>
        <w:ind w:firstLine="605"/>
      </w:pPr>
      <w:r w:rsidRPr="003069CE">
        <w:rPr>
          <w:rFonts w:ascii="さざなみゴシック" w:eastAsia="さざなみゴシック" w:cs="さざなみゴシック"/>
          <w:i/>
          <w:iCs/>
          <w:color w:val="009900"/>
          <w:sz w:val="22"/>
          <w:szCs w:val="22"/>
        </w:rPr>
        <w:t>// OK</w:t>
      </w:r>
    </w:p>
    <w:p w:rsidR="00917A43" w:rsidRDefault="00917A43" w:rsidP="00A27C11">
      <w:pPr>
        <w:pStyle w:val="aff8"/>
        <w:ind w:firstLine="605"/>
      </w:pPr>
      <w:r w:rsidRPr="00917A43">
        <w:rPr>
          <w:rFonts w:ascii="さざなみゴシック" w:eastAsia="さざなみゴシック" w:cs="さざなみゴシック"/>
          <w:b/>
          <w:bCs w:val="0"/>
          <w:color w:val="0033FF"/>
          <w:sz w:val="22"/>
          <w:szCs w:val="22"/>
        </w:rPr>
        <w:lastRenderedPageBreak/>
        <w:t>for</w:t>
      </w:r>
      <w:r>
        <w:rPr>
          <w:rFonts w:hint="eastAsia"/>
        </w:rPr>
        <w:t xml:space="preserve"> </w:t>
      </w:r>
      <w:r w:rsidR="00B82E3C">
        <w:rPr>
          <w:rFonts w:hint="eastAsia"/>
        </w:rPr>
        <w:t xml:space="preserve">(var i:int = 1; </w:t>
      </w:r>
      <w:r w:rsidR="00B82E3C">
        <w:t>I</w:t>
      </w:r>
      <w:r w:rsidR="00B82E3C">
        <w:rPr>
          <w:rFonts w:hint="eastAsia"/>
        </w:rPr>
        <w:t xml:space="preserve"> &lt; length; i++) {</w:t>
      </w:r>
    </w:p>
    <w:p w:rsidR="00917A43" w:rsidRDefault="00917A43" w:rsidP="00917A43">
      <w:pPr>
        <w:pStyle w:val="aff8"/>
        <w:ind w:firstLine="578"/>
      </w:pPr>
      <w:r>
        <w:rPr>
          <w:rFonts w:hint="eastAsia"/>
        </w:rPr>
        <w:t>}</w:t>
      </w:r>
    </w:p>
    <w:p w:rsidR="005872C4" w:rsidRDefault="005872C4" w:rsidP="005872C4">
      <w:pPr>
        <w:pStyle w:val="aff8"/>
        <w:ind w:firstLine="605"/>
      </w:pPr>
      <w:r w:rsidRPr="003069CE">
        <w:rPr>
          <w:rFonts w:ascii="さざなみゴシック" w:eastAsia="さざなみゴシック" w:cs="さざなみゴシック"/>
          <w:i/>
          <w:iCs/>
          <w:color w:val="009900"/>
          <w:sz w:val="22"/>
          <w:szCs w:val="22"/>
        </w:rPr>
        <w:t xml:space="preserve">// </w:t>
      </w:r>
      <w:r>
        <w:rPr>
          <w:rFonts w:ascii="さざなみゴシック" w:eastAsia="さざなみゴシック" w:cs="さざなみゴシック" w:hint="eastAsia"/>
          <w:i/>
          <w:iCs/>
          <w:color w:val="009900"/>
          <w:sz w:val="22"/>
          <w:szCs w:val="22"/>
        </w:rPr>
        <w:t>NG: 空白が含まれていません</w:t>
      </w:r>
    </w:p>
    <w:p w:rsidR="00B82E3C" w:rsidRDefault="002C2345" w:rsidP="00A27C11">
      <w:pPr>
        <w:pStyle w:val="aff8"/>
        <w:ind w:firstLine="605"/>
      </w:pPr>
      <w:r w:rsidRPr="00BA7FDE">
        <w:rPr>
          <w:rFonts w:ascii="さざなみゴシック" w:eastAsia="さざなみゴシック" w:cs="さざなみゴシック"/>
          <w:b/>
          <w:bCs w:val="0"/>
          <w:color w:val="0033FF"/>
          <w:sz w:val="22"/>
          <w:szCs w:val="22"/>
        </w:rPr>
        <w:t>if</w:t>
      </w:r>
      <w:r w:rsidR="00B82E3C">
        <w:rPr>
          <w:rFonts w:hint="eastAsia"/>
        </w:rPr>
        <w:t>(condition)</w:t>
      </w:r>
      <w:r w:rsidR="00953D5F">
        <w:rPr>
          <w:rFonts w:hint="eastAsia"/>
        </w:rPr>
        <w:t>{</w:t>
      </w:r>
    </w:p>
    <w:p w:rsidR="005872C4" w:rsidRDefault="005872C4" w:rsidP="00B82E3C">
      <w:pPr>
        <w:pStyle w:val="aff8"/>
        <w:ind w:firstLine="578"/>
      </w:pPr>
      <w:r>
        <w:rPr>
          <w:rFonts w:hint="eastAsia"/>
        </w:rPr>
        <w:t>}</w:t>
      </w:r>
    </w:p>
    <w:p w:rsidR="005872C4" w:rsidRDefault="005872C4" w:rsidP="005872C4">
      <w:pPr>
        <w:pStyle w:val="aff8"/>
        <w:ind w:firstLine="605"/>
      </w:pPr>
      <w:r w:rsidRPr="003069CE">
        <w:rPr>
          <w:rFonts w:ascii="さざなみゴシック" w:eastAsia="さざなみゴシック" w:cs="さざなみゴシック"/>
          <w:i/>
          <w:iCs/>
          <w:color w:val="009900"/>
          <w:sz w:val="22"/>
          <w:szCs w:val="22"/>
        </w:rPr>
        <w:t xml:space="preserve">// </w:t>
      </w:r>
      <w:r>
        <w:rPr>
          <w:rFonts w:ascii="さざなみゴシック" w:eastAsia="さざなみゴシック" w:cs="さざなみゴシック" w:hint="eastAsia"/>
          <w:i/>
          <w:iCs/>
          <w:color w:val="009900"/>
          <w:sz w:val="22"/>
          <w:szCs w:val="22"/>
        </w:rPr>
        <w:t>NG: 空白が含まれていません</w:t>
      </w:r>
    </w:p>
    <w:p w:rsidR="0057061F" w:rsidRDefault="002C2345" w:rsidP="00A27C11">
      <w:pPr>
        <w:pStyle w:val="aff8"/>
        <w:ind w:firstLine="605"/>
      </w:pPr>
      <w:r w:rsidRPr="00917A43">
        <w:rPr>
          <w:rFonts w:ascii="さざなみゴシック" w:eastAsia="さざなみゴシック" w:cs="さざなみゴシック"/>
          <w:b/>
          <w:bCs w:val="0"/>
          <w:color w:val="0033FF"/>
          <w:sz w:val="22"/>
          <w:szCs w:val="22"/>
        </w:rPr>
        <w:t>for</w:t>
      </w:r>
      <w:r w:rsidR="00B82E3C">
        <w:rPr>
          <w:rFonts w:hint="eastAsia"/>
        </w:rPr>
        <w:t xml:space="preserve">(var i:int = 1; </w:t>
      </w:r>
      <w:r w:rsidR="00B82E3C">
        <w:t>I</w:t>
      </w:r>
      <w:r w:rsidR="00B82E3C">
        <w:rPr>
          <w:rFonts w:hint="eastAsia"/>
        </w:rPr>
        <w:t xml:space="preserve"> &lt; length; i++){</w:t>
      </w:r>
    </w:p>
    <w:p w:rsidR="005872C4" w:rsidRPr="00523218" w:rsidRDefault="005872C4" w:rsidP="00B82E3C">
      <w:pPr>
        <w:pStyle w:val="aff8"/>
        <w:ind w:firstLine="578"/>
      </w:pPr>
      <w:r>
        <w:rPr>
          <w:rFonts w:hint="eastAsia"/>
        </w:rPr>
        <w:t>}</w:t>
      </w:r>
    </w:p>
    <w:p w:rsidR="00434C5C" w:rsidRDefault="00434C5C" w:rsidP="00434C5C">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10</w:t>
      </w:r>
      <w:r w:rsidR="005833AF">
        <w:rPr>
          <w:noProof/>
        </w:rPr>
        <w:fldChar w:fldCharType="end"/>
      </w:r>
      <w:r>
        <w:rPr>
          <w:noProof/>
        </w:rPr>
        <w:t xml:space="preserve"> </w:t>
      </w:r>
      <w:r>
        <w:rPr>
          <w:rFonts w:hint="eastAsia"/>
          <w:noProof/>
        </w:rPr>
        <w:t>制御</w:t>
      </w:r>
      <w:r w:rsidRPr="00C61FFA">
        <w:rPr>
          <w:rFonts w:hint="eastAsia"/>
          <w:noProof/>
        </w:rPr>
        <w:t>指示子に対応する丸括弧前後の空白</w:t>
      </w:r>
      <w:r w:rsidR="008C69CF">
        <w:rPr>
          <w:rFonts w:hint="eastAsia"/>
          <w:noProof/>
        </w:rPr>
        <w:t>例</w:t>
      </w:r>
    </w:p>
    <w:p w:rsidR="00CD7737" w:rsidRDefault="00CD7737" w:rsidP="008C7353">
      <w:pPr>
        <w:pStyle w:val="aff6"/>
        <w:ind w:left="826" w:hanging="620"/>
      </w:pPr>
      <w:r w:rsidRPr="00BC2F28">
        <w:rPr>
          <w:rFonts w:hint="eastAsia"/>
          <w:b/>
        </w:rPr>
        <w:t>理由:</w:t>
      </w:r>
      <w:r>
        <w:rPr>
          <w:rFonts w:hint="eastAsia"/>
        </w:rPr>
        <w:t xml:space="preserve"> 可読性を向上させるためです。</w:t>
      </w:r>
      <w:r w:rsidR="00276DF9">
        <w:rPr>
          <w:rFonts w:hint="eastAsia"/>
        </w:rPr>
        <w:t>メソッドや関数の呼び出しと区別</w:t>
      </w:r>
      <w:r w:rsidR="0054098F">
        <w:rPr>
          <w:rFonts w:hint="eastAsia"/>
        </w:rPr>
        <w:t>しやすくなります</w:t>
      </w:r>
      <w:r w:rsidR="00276DF9">
        <w:rPr>
          <w:rFonts w:hint="eastAsia"/>
        </w:rPr>
        <w:t>。</w:t>
      </w:r>
    </w:p>
    <w:p w:rsidR="008A19AF" w:rsidRDefault="008A19AF" w:rsidP="008A19AF">
      <w:pPr>
        <w:pStyle w:val="31"/>
        <w:spacing w:before="180" w:after="108"/>
      </w:pPr>
      <w:bookmarkStart w:id="130" w:name="_Toc350339195"/>
      <w:r>
        <w:rPr>
          <w:rFonts w:hint="eastAsia"/>
        </w:rPr>
        <w:t>コードブロックに対応する波括弧（必須）</w:t>
      </w:r>
      <w:bookmarkEnd w:id="130"/>
    </w:p>
    <w:p w:rsidR="008A19AF" w:rsidRPr="00976DE3" w:rsidRDefault="008A19AF" w:rsidP="008A19AF">
      <w:pPr>
        <w:pStyle w:val="aff6"/>
        <w:ind w:left="826" w:hanging="620"/>
      </w:pPr>
      <w:r w:rsidRPr="00C93A85">
        <w:rPr>
          <w:rFonts w:hint="eastAsia"/>
          <w:b/>
        </w:rPr>
        <w:t xml:space="preserve">説明: </w:t>
      </w:r>
      <w:r>
        <w:rPr>
          <w:rFonts w:hint="eastAsia"/>
        </w:rPr>
        <w:t>if、for、while、do-while、のコードブロックは、常に中括弧で囲ってください。</w:t>
      </w:r>
    </w:p>
    <w:p w:rsidR="008A19AF" w:rsidRDefault="008A19AF" w:rsidP="008A19AF">
      <w:pPr>
        <w:pStyle w:val="aff8"/>
        <w:ind w:firstLine="605"/>
      </w:pPr>
      <w:r w:rsidRPr="003069CE">
        <w:rPr>
          <w:rFonts w:ascii="さざなみゴシック" w:eastAsia="さざなみゴシック" w:cs="さざなみゴシック"/>
          <w:i/>
          <w:iCs/>
          <w:color w:val="009900"/>
          <w:sz w:val="22"/>
          <w:szCs w:val="22"/>
        </w:rPr>
        <w:t>// OK</w:t>
      </w:r>
    </w:p>
    <w:p w:rsidR="008A19AF" w:rsidRDefault="008A19AF" w:rsidP="00A27C11">
      <w:pPr>
        <w:pStyle w:val="aff8"/>
        <w:ind w:firstLine="605"/>
      </w:pPr>
      <w:r w:rsidRPr="00BA7FDE">
        <w:rPr>
          <w:rFonts w:ascii="さざなみゴシック" w:eastAsia="さざなみゴシック" w:cs="さざなみゴシック"/>
          <w:b/>
          <w:bCs w:val="0"/>
          <w:color w:val="0033FF"/>
          <w:sz w:val="22"/>
          <w:szCs w:val="22"/>
        </w:rPr>
        <w:t>if</w:t>
      </w:r>
      <w:r>
        <w:rPr>
          <w:rFonts w:hint="eastAsia"/>
        </w:rPr>
        <w:t xml:space="preserve"> (condition) {</w:t>
      </w:r>
    </w:p>
    <w:p w:rsidR="008A19AF" w:rsidRDefault="008A19AF" w:rsidP="008A19AF">
      <w:pPr>
        <w:pStyle w:val="aff8"/>
        <w:ind w:firstLine="578"/>
      </w:pPr>
      <w:r>
        <w:rPr>
          <w:rFonts w:hint="eastAsia"/>
        </w:rPr>
        <w:t xml:space="preserve">  do();</w:t>
      </w:r>
    </w:p>
    <w:p w:rsidR="008A19AF" w:rsidRDefault="008A19AF" w:rsidP="008A19AF">
      <w:pPr>
        <w:pStyle w:val="aff8"/>
        <w:ind w:firstLine="578"/>
      </w:pPr>
      <w:r>
        <w:rPr>
          <w:rFonts w:hint="eastAsia"/>
        </w:rPr>
        <w:t xml:space="preserve">} </w:t>
      </w:r>
    </w:p>
    <w:p w:rsidR="008A19AF" w:rsidRDefault="008A19AF" w:rsidP="008A19AF">
      <w:pPr>
        <w:pStyle w:val="aff8"/>
        <w:ind w:firstLine="605"/>
      </w:pPr>
      <w:r w:rsidRPr="003069CE">
        <w:rPr>
          <w:rFonts w:ascii="さざなみゴシック" w:eastAsia="さざなみゴシック" w:cs="さざなみゴシック"/>
          <w:i/>
          <w:iCs/>
          <w:color w:val="009900"/>
          <w:sz w:val="22"/>
          <w:szCs w:val="22"/>
        </w:rPr>
        <w:t xml:space="preserve">// </w:t>
      </w:r>
      <w:r>
        <w:rPr>
          <w:rFonts w:ascii="さざなみゴシック" w:eastAsia="さざなみゴシック" w:cs="さざなみゴシック" w:hint="eastAsia"/>
          <w:i/>
          <w:iCs/>
          <w:color w:val="009900"/>
          <w:sz w:val="22"/>
          <w:szCs w:val="22"/>
        </w:rPr>
        <w:t>NG: 中括弧で囲われていません</w:t>
      </w:r>
    </w:p>
    <w:p w:rsidR="008A19AF" w:rsidRDefault="008A19AF" w:rsidP="00A27C11">
      <w:pPr>
        <w:pStyle w:val="aff8"/>
        <w:ind w:firstLine="605"/>
      </w:pPr>
      <w:r w:rsidRPr="00BA7FDE">
        <w:rPr>
          <w:rFonts w:ascii="さざなみゴシック" w:eastAsia="さざなみゴシック" w:cs="さざなみゴシック"/>
          <w:b/>
          <w:bCs w:val="0"/>
          <w:color w:val="0033FF"/>
          <w:sz w:val="22"/>
          <w:szCs w:val="22"/>
        </w:rPr>
        <w:t>if</w:t>
      </w:r>
      <w:r>
        <w:rPr>
          <w:rFonts w:hint="eastAsia"/>
        </w:rPr>
        <w:t>(condition) do();</w:t>
      </w:r>
    </w:p>
    <w:p w:rsidR="008A19AF" w:rsidRDefault="008A19AF" w:rsidP="008A19AF">
      <w:pPr>
        <w:pStyle w:val="af1"/>
        <w:rPr>
          <w:b w:val="0"/>
        </w:rPr>
      </w:pPr>
      <w:r>
        <w:t xml:space="preserve">コード </w:t>
      </w:r>
      <w:r w:rsidR="00B04E33">
        <w:fldChar w:fldCharType="begin"/>
      </w:r>
      <w:r w:rsidR="00B04E33">
        <w:instrText xml:space="preserve"> STYLEREF 1 \s </w:instrText>
      </w:r>
      <w:r w:rsidR="00B04E33">
        <w:fldChar w:fldCharType="separate"/>
      </w:r>
      <w:r>
        <w:rPr>
          <w:noProof/>
        </w:rPr>
        <w:t>3</w:t>
      </w:r>
      <w:r w:rsidR="00B04E33">
        <w:rPr>
          <w:noProof/>
        </w:rPr>
        <w:fldChar w:fldCharType="end"/>
      </w:r>
      <w:r>
        <w:noBreakHyphen/>
      </w:r>
      <w:r w:rsidR="00B04E33">
        <w:fldChar w:fldCharType="begin"/>
      </w:r>
      <w:r w:rsidR="00B04E33">
        <w:instrText xml:space="preserve"> SEQ </w:instrText>
      </w:r>
      <w:r w:rsidR="00B04E33">
        <w:instrText>コード</w:instrText>
      </w:r>
      <w:r w:rsidR="00B04E33">
        <w:instrText xml:space="preserve"> \* ARABIC \s 1 </w:instrText>
      </w:r>
      <w:r w:rsidR="00B04E33">
        <w:fldChar w:fldCharType="separate"/>
      </w:r>
      <w:r>
        <w:rPr>
          <w:noProof/>
        </w:rPr>
        <w:t>11</w:t>
      </w:r>
      <w:r w:rsidR="00B04E33">
        <w:rPr>
          <w:noProof/>
        </w:rPr>
        <w:fldChar w:fldCharType="end"/>
      </w:r>
      <w:r>
        <w:rPr>
          <w:noProof/>
        </w:rPr>
        <w:t xml:space="preserve"> </w:t>
      </w:r>
      <w:r>
        <w:rPr>
          <w:rFonts w:hint="eastAsia"/>
          <w:noProof/>
        </w:rPr>
        <w:t>コードブロックに対応する波括弧の例</w:t>
      </w:r>
    </w:p>
    <w:p w:rsidR="008A19AF" w:rsidRDefault="008A19AF" w:rsidP="008A19AF">
      <w:pPr>
        <w:pStyle w:val="aff6"/>
        <w:ind w:left="826" w:hanging="620"/>
      </w:pPr>
      <w:r w:rsidRPr="00BC2F28">
        <w:rPr>
          <w:rFonts w:hint="eastAsia"/>
          <w:b/>
        </w:rPr>
        <w:t>理由:</w:t>
      </w:r>
      <w:r>
        <w:rPr>
          <w:rFonts w:hint="eastAsia"/>
        </w:rPr>
        <w:t xml:space="preserve"> 変更に強いコードとするためです。例えば中括弧のない条件ステートメントがステートメントに追加された場合に予期せぬ動作を引き起こします。</w:t>
      </w:r>
    </w:p>
    <w:p w:rsidR="0011323F" w:rsidRDefault="0011323F" w:rsidP="0011323F">
      <w:pPr>
        <w:pStyle w:val="21"/>
        <w:spacing w:before="108" w:after="108"/>
      </w:pPr>
      <w:bookmarkStart w:id="131" w:name="_Toc350339196"/>
      <w:r>
        <w:rPr>
          <w:rFonts w:hint="eastAsia"/>
        </w:rPr>
        <w:lastRenderedPageBreak/>
        <w:t>型注釈</w:t>
      </w:r>
      <w:bookmarkEnd w:id="131"/>
    </w:p>
    <w:p w:rsidR="00CE0950" w:rsidRDefault="00CE0950" w:rsidP="00CE0950">
      <w:pPr>
        <w:pStyle w:val="31"/>
        <w:spacing w:before="180" w:after="108"/>
        <w:ind w:left="840"/>
      </w:pPr>
      <w:bookmarkStart w:id="132" w:name="_Toc350339197"/>
      <w:r>
        <w:rPr>
          <w:rFonts w:hint="eastAsia"/>
        </w:rPr>
        <w:t>型注釈の利用（必須）</w:t>
      </w:r>
      <w:bookmarkEnd w:id="132"/>
    </w:p>
    <w:p w:rsidR="00CE0950" w:rsidRDefault="00CE0950" w:rsidP="008C7353">
      <w:pPr>
        <w:pStyle w:val="aff6"/>
        <w:ind w:left="826" w:hanging="620"/>
      </w:pPr>
      <w:r w:rsidRPr="0090582E">
        <w:rPr>
          <w:rFonts w:hint="eastAsia"/>
          <w:b/>
        </w:rPr>
        <w:t>説明:</w:t>
      </w:r>
      <w:r>
        <w:rPr>
          <w:rFonts w:hint="eastAsia"/>
        </w:rPr>
        <w:t xml:space="preserve"> 変数の宣言には型注釈を含めてください。</w:t>
      </w:r>
      <w:r w:rsidR="00171682">
        <w:rPr>
          <w:rFonts w:hint="eastAsia"/>
        </w:rPr>
        <w:t>同様に、関数の戻り値にも型注釈を付加してください。</w:t>
      </w:r>
    </w:p>
    <w:p w:rsidR="00CE0950" w:rsidRDefault="00CE0950" w:rsidP="008C7353">
      <w:pPr>
        <w:pStyle w:val="aff6"/>
        <w:ind w:left="826" w:hanging="620"/>
      </w:pPr>
      <w:r w:rsidRPr="00DE6AFD">
        <w:rPr>
          <w:rFonts w:hint="eastAsia"/>
          <w:b/>
        </w:rPr>
        <w:t>理由:</w:t>
      </w:r>
      <w:r>
        <w:rPr>
          <w:rFonts w:hint="eastAsia"/>
        </w:rPr>
        <w:t xml:space="preserve"> コンパイル時に最適化されるからです。これによりメモリ消費量が減少し、パフォーマンスが向上する可能性があります。さらに、Flex BuilderやFlash Builderによる入力支援が有効になります。</w:t>
      </w:r>
    </w:p>
    <w:p w:rsidR="00CE0950" w:rsidRPr="00CE0950" w:rsidRDefault="00CE0950" w:rsidP="008C7353">
      <w:pPr>
        <w:pStyle w:val="aff6"/>
        <w:ind w:left="826" w:hanging="620"/>
      </w:pPr>
      <w:r>
        <w:rPr>
          <w:rFonts w:hint="eastAsia"/>
          <w:b/>
        </w:rPr>
        <w:t>補足:</w:t>
      </w:r>
      <w:r w:rsidRPr="0030075B">
        <w:rPr>
          <w:rFonts w:hint="eastAsia"/>
        </w:rPr>
        <w:t xml:space="preserve"> </w:t>
      </w:r>
      <w:r w:rsidR="0090681E">
        <w:rPr>
          <w:rFonts w:hint="eastAsia"/>
        </w:rPr>
        <w:t>アスタリスク（＊）による型注釈も</w:t>
      </w:r>
      <w:r w:rsidRPr="0030075B">
        <w:rPr>
          <w:rFonts w:hint="eastAsia"/>
        </w:rPr>
        <w:t>型注釈です。</w:t>
      </w:r>
    </w:p>
    <w:p w:rsidR="0007046E" w:rsidRDefault="0007046E" w:rsidP="0007046E">
      <w:pPr>
        <w:pStyle w:val="31"/>
        <w:spacing w:before="180" w:after="108"/>
        <w:ind w:left="840"/>
      </w:pPr>
      <w:bookmarkStart w:id="133" w:name="_Toc350339198"/>
      <w:r>
        <w:rPr>
          <w:rFonts w:hint="eastAsia"/>
        </w:rPr>
        <w:t>空白を含まない型注釈のコロン（必須）</w:t>
      </w:r>
      <w:bookmarkEnd w:id="133"/>
    </w:p>
    <w:p w:rsidR="0007046E" w:rsidRDefault="0007046E" w:rsidP="008C7353">
      <w:pPr>
        <w:pStyle w:val="aff6"/>
        <w:ind w:left="826" w:hanging="620"/>
      </w:pPr>
      <w:r w:rsidRPr="00867AA3">
        <w:rPr>
          <w:rFonts w:hint="eastAsia"/>
          <w:b/>
        </w:rPr>
        <w:t>説明:</w:t>
      </w:r>
      <w:r>
        <w:rPr>
          <w:rFonts w:hint="eastAsia"/>
        </w:rPr>
        <w:t xml:space="preserve"> 型注釈のコロンの前や後には空白を含めないでください。</w:t>
      </w:r>
      <w:r w:rsidR="00951A27">
        <w:rPr>
          <w:rFonts w:hint="eastAsia"/>
        </w:rPr>
        <w:t>変数の型だけでなく、関数の戻り値型も同様です。</w:t>
      </w:r>
    </w:p>
    <w:p w:rsidR="0007046E" w:rsidRPr="00B27220" w:rsidRDefault="0007046E" w:rsidP="0007046E">
      <w:pPr>
        <w:pStyle w:val="aff8"/>
        <w:ind w:firstLine="605"/>
      </w:pPr>
      <w:r>
        <w:rPr>
          <w:color w:val="000000"/>
          <w:sz w:val="22"/>
          <w:szCs w:val="22"/>
        </w:rPr>
        <w:t xml:space="preserve">   </w:t>
      </w:r>
      <w:r w:rsidRPr="00B27220">
        <w:rPr>
          <w:color w:val="000000"/>
        </w:rPr>
        <w:t xml:space="preserve"> </w:t>
      </w:r>
      <w:r w:rsidRPr="00B27220">
        <w:rPr>
          <w:i/>
          <w:iCs/>
          <w:color w:val="009900"/>
        </w:rPr>
        <w:t>// OK</w:t>
      </w:r>
    </w:p>
    <w:p w:rsidR="0007046E" w:rsidRPr="00B27220" w:rsidRDefault="0007046E" w:rsidP="0007046E">
      <w:pPr>
        <w:pStyle w:val="aff8"/>
        <w:ind w:firstLine="578"/>
      </w:pPr>
      <w:r w:rsidRPr="00B27220">
        <w:rPr>
          <w:color w:val="000000"/>
        </w:rPr>
        <w:t xml:space="preserve">    </w:t>
      </w:r>
      <w:r w:rsidRPr="00B27220">
        <w:rPr>
          <w:b/>
          <w:color w:val="0033FF"/>
        </w:rPr>
        <w:t>public</w:t>
      </w:r>
      <w:r w:rsidRPr="00B27220">
        <w:rPr>
          <w:color w:val="000000"/>
        </w:rPr>
        <w:t xml:space="preserve"> </w:t>
      </w:r>
      <w:r w:rsidRPr="00B27220">
        <w:rPr>
          <w:b/>
          <w:color w:val="6699CC"/>
        </w:rPr>
        <w:t>var</w:t>
      </w:r>
      <w:r w:rsidRPr="00B27220">
        <w:rPr>
          <w:color w:val="000000"/>
        </w:rPr>
        <w:t xml:space="preserve"> foo:Array = [];</w:t>
      </w:r>
    </w:p>
    <w:p w:rsidR="0007046E" w:rsidRPr="00B27220" w:rsidRDefault="0007046E" w:rsidP="0007046E">
      <w:pPr>
        <w:pStyle w:val="aff8"/>
        <w:ind w:firstLine="578"/>
      </w:pPr>
      <w:r w:rsidRPr="00B27220">
        <w:rPr>
          <w:color w:val="000000"/>
        </w:rPr>
        <w:t xml:space="preserve">    </w:t>
      </w:r>
      <w:r w:rsidRPr="00B27220">
        <w:rPr>
          <w:i/>
          <w:iCs/>
          <w:color w:val="009900"/>
        </w:rPr>
        <w:t xml:space="preserve">// NG: </w:t>
      </w:r>
      <w:r>
        <w:rPr>
          <w:rFonts w:hint="eastAsia"/>
          <w:i/>
          <w:iCs/>
          <w:color w:val="009900"/>
        </w:rPr>
        <w:t>コロンの後に</w:t>
      </w:r>
      <w:r w:rsidRPr="00B27220">
        <w:rPr>
          <w:i/>
          <w:iCs/>
          <w:color w:val="009900"/>
        </w:rPr>
        <w:t>空白が含まれています</w:t>
      </w:r>
    </w:p>
    <w:p w:rsidR="0007046E" w:rsidRPr="00B27220" w:rsidRDefault="0007046E" w:rsidP="0007046E">
      <w:pPr>
        <w:pStyle w:val="aff8"/>
        <w:ind w:firstLine="578"/>
      </w:pPr>
      <w:r w:rsidRPr="00B27220">
        <w:rPr>
          <w:color w:val="000000"/>
        </w:rPr>
        <w:t xml:space="preserve">    </w:t>
      </w:r>
      <w:r w:rsidRPr="00B27220">
        <w:rPr>
          <w:b/>
          <w:color w:val="0033FF"/>
        </w:rPr>
        <w:t>public</w:t>
      </w:r>
      <w:r w:rsidRPr="00B27220">
        <w:rPr>
          <w:color w:val="000000"/>
        </w:rPr>
        <w:t xml:space="preserve"> </w:t>
      </w:r>
      <w:r w:rsidRPr="00B27220">
        <w:rPr>
          <w:b/>
          <w:color w:val="6699CC"/>
        </w:rPr>
        <w:t>var</w:t>
      </w:r>
      <w:r w:rsidRPr="00B27220">
        <w:rPr>
          <w:color w:val="000000"/>
        </w:rPr>
        <w:t xml:space="preserve"> bar: Array = [];</w:t>
      </w:r>
    </w:p>
    <w:p w:rsidR="0007046E" w:rsidRDefault="0007046E" w:rsidP="0007046E">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11</w:t>
      </w:r>
      <w:r w:rsidR="005833AF">
        <w:rPr>
          <w:noProof/>
        </w:rPr>
        <w:fldChar w:fldCharType="end"/>
      </w:r>
      <w:r>
        <w:rPr>
          <w:noProof/>
        </w:rPr>
        <w:t xml:space="preserve"> </w:t>
      </w:r>
      <w:r w:rsidRPr="006D725F">
        <w:rPr>
          <w:rFonts w:hint="eastAsia"/>
          <w:noProof/>
        </w:rPr>
        <w:t>空白を含まない型注釈の例</w:t>
      </w:r>
    </w:p>
    <w:p w:rsidR="0007046E" w:rsidRPr="00A4028D" w:rsidRDefault="0007046E" w:rsidP="008C7353">
      <w:pPr>
        <w:pStyle w:val="aff6"/>
        <w:ind w:left="826" w:hanging="620"/>
      </w:pPr>
      <w:r w:rsidRPr="00CF5C24">
        <w:rPr>
          <w:rFonts w:hint="eastAsia"/>
          <w:b/>
        </w:rPr>
        <w:t>理由:</w:t>
      </w:r>
      <w:r>
        <w:rPr>
          <w:rFonts w:hint="eastAsia"/>
        </w:rPr>
        <w:t xml:space="preserve"> 一貫性のあるコーディングにより可読性を高めるためです。</w:t>
      </w:r>
    </w:p>
    <w:p w:rsidR="00EB70AE" w:rsidRDefault="00EB70AE" w:rsidP="00EB70AE">
      <w:pPr>
        <w:pStyle w:val="21"/>
        <w:spacing w:before="108" w:after="108"/>
      </w:pPr>
      <w:bookmarkStart w:id="134" w:name="_Toc350339199"/>
      <w:r>
        <w:rPr>
          <w:rFonts w:hint="eastAsia"/>
        </w:rPr>
        <w:t>パッケージ</w:t>
      </w:r>
      <w:bookmarkEnd w:id="134"/>
    </w:p>
    <w:p w:rsidR="0022328F" w:rsidRDefault="00CC52C0" w:rsidP="0022328F">
      <w:pPr>
        <w:pStyle w:val="31"/>
        <w:spacing w:before="180" w:after="108"/>
      </w:pPr>
      <w:bookmarkStart w:id="135" w:name="_Ref288640368"/>
      <w:bookmarkStart w:id="136" w:name="_Toc350339200"/>
      <w:r>
        <w:rPr>
          <w:rFonts w:hint="eastAsia"/>
        </w:rPr>
        <w:t>英小文字で開始するパッケージ名（必須</w:t>
      </w:r>
      <w:r w:rsidR="0022328F">
        <w:rPr>
          <w:rFonts w:hint="eastAsia"/>
        </w:rPr>
        <w:t>）</w:t>
      </w:r>
      <w:bookmarkEnd w:id="135"/>
      <w:r w:rsidR="00DE48C5" w:rsidRPr="00DE48C5">
        <w:t>[FlexPMD対応]</w:t>
      </w:r>
      <w:bookmarkEnd w:id="136"/>
    </w:p>
    <w:p w:rsidR="0022328F" w:rsidRPr="0022328F" w:rsidRDefault="0022328F" w:rsidP="008C7353">
      <w:pPr>
        <w:pStyle w:val="aff6"/>
        <w:ind w:left="826" w:hanging="620"/>
      </w:pPr>
      <w:r w:rsidRPr="00C72F51">
        <w:rPr>
          <w:rFonts w:hint="eastAsia"/>
          <w:b/>
        </w:rPr>
        <w:t>説明:</w:t>
      </w:r>
      <w:r w:rsidRPr="0022328F">
        <w:rPr>
          <w:rFonts w:hint="eastAsia"/>
        </w:rPr>
        <w:t xml:space="preserve"> パッケージ名は</w:t>
      </w:r>
      <w:r>
        <w:rPr>
          <w:rFonts w:hint="eastAsia"/>
        </w:rPr>
        <w:t>小文字で開始</w:t>
      </w:r>
      <w:r w:rsidR="002F5FD0">
        <w:rPr>
          <w:rFonts w:hint="eastAsia"/>
        </w:rPr>
        <w:t>してください</w:t>
      </w:r>
      <w:r>
        <w:rPr>
          <w:rFonts w:hint="eastAsia"/>
        </w:rPr>
        <w:t>。これはサブパッケージにもあてはまります。</w:t>
      </w:r>
    </w:p>
    <w:p w:rsidR="0022328F" w:rsidRDefault="0022328F" w:rsidP="008C7353">
      <w:pPr>
        <w:pStyle w:val="aff8"/>
        <w:ind w:firstLine="580"/>
        <w:rPr>
          <w:rFonts w:cs="さざなみゴシック"/>
          <w:color w:val="000000"/>
        </w:rPr>
      </w:pPr>
      <w:r w:rsidRPr="00885F19">
        <w:rPr>
          <w:rFonts w:cs="さざなみゴシック"/>
          <w:b/>
          <w:bCs w:val="0"/>
          <w:color w:val="9900CC"/>
        </w:rPr>
        <w:t>package</w:t>
      </w:r>
      <w:r>
        <w:rPr>
          <w:rFonts w:cs="さざなみゴシック"/>
          <w:color w:val="000000"/>
        </w:rPr>
        <w:t xml:space="preserve"> jp.co.ctc_g</w:t>
      </w:r>
      <w:r>
        <w:rPr>
          <w:rFonts w:cs="さざなみゴシック" w:hint="eastAsia"/>
          <w:color w:val="000000"/>
        </w:rPr>
        <w:t>.application // OK</w:t>
      </w:r>
    </w:p>
    <w:p w:rsidR="0022328F" w:rsidRPr="0022328F" w:rsidRDefault="0022328F" w:rsidP="008C7353">
      <w:pPr>
        <w:pStyle w:val="aff8"/>
        <w:ind w:firstLine="580"/>
      </w:pPr>
      <w:r w:rsidRPr="00885F19">
        <w:rPr>
          <w:rFonts w:cs="さざなみゴシック"/>
          <w:b/>
          <w:bCs w:val="0"/>
          <w:color w:val="9900CC"/>
        </w:rPr>
        <w:t>package</w:t>
      </w:r>
      <w:r>
        <w:rPr>
          <w:rFonts w:cs="さざなみゴシック"/>
          <w:color w:val="000000"/>
        </w:rPr>
        <w:t xml:space="preserve"> jp.co.</w:t>
      </w:r>
      <w:r>
        <w:rPr>
          <w:rFonts w:cs="さざなみゴシック" w:hint="eastAsia"/>
          <w:color w:val="000000"/>
        </w:rPr>
        <w:t>ctc_g.Application // NG</w:t>
      </w:r>
    </w:p>
    <w:p w:rsidR="0022328F" w:rsidRPr="00376878" w:rsidRDefault="0022328F" w:rsidP="0022328F">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noBreakHyphen/>
      </w:r>
      <w:r w:rsidR="005833AF">
        <w:fldChar w:fldCharType="begin"/>
      </w:r>
      <w:r w:rsidR="00626517">
        <w:instrText xml:space="preserve"> SEQ コード \* ARABIC \s 1 </w:instrText>
      </w:r>
      <w:r w:rsidR="005833AF">
        <w:fldChar w:fldCharType="separate"/>
      </w:r>
      <w:r w:rsidR="00721A8C">
        <w:rPr>
          <w:noProof/>
        </w:rPr>
        <w:t>12</w:t>
      </w:r>
      <w:r w:rsidR="005833AF">
        <w:rPr>
          <w:noProof/>
        </w:rPr>
        <w:fldChar w:fldCharType="end"/>
      </w:r>
      <w:r>
        <w:rPr>
          <w:noProof/>
        </w:rPr>
        <w:t xml:space="preserve"> </w:t>
      </w:r>
      <w:r>
        <w:rPr>
          <w:rFonts w:hint="eastAsia"/>
          <w:noProof/>
        </w:rPr>
        <w:t>小文字と大文字のパッケージ名の例</w:t>
      </w:r>
    </w:p>
    <w:p w:rsidR="0022328F" w:rsidRPr="0022328F" w:rsidRDefault="0022328F" w:rsidP="008C7353">
      <w:pPr>
        <w:pStyle w:val="aff6"/>
        <w:ind w:left="826" w:hanging="620"/>
      </w:pPr>
      <w:r>
        <w:rPr>
          <w:rFonts w:hint="eastAsia"/>
          <w:b/>
        </w:rPr>
        <w:t>理由:</w:t>
      </w:r>
      <w:r>
        <w:rPr>
          <w:rFonts w:hint="eastAsia"/>
        </w:rPr>
        <w:t xml:space="preserve"> パッケージとクラスがより容易に区別できるようにな</w:t>
      </w:r>
      <w:r w:rsidR="00CB21E9">
        <w:rPr>
          <w:rFonts w:hint="eastAsia"/>
        </w:rPr>
        <w:t>るからです。また、これはActionScriptだけでなくJavaにおいても一般的な慣習です。</w:t>
      </w:r>
    </w:p>
    <w:p w:rsidR="008E1E17" w:rsidRDefault="008E1E17" w:rsidP="008E1E17">
      <w:pPr>
        <w:pStyle w:val="21"/>
        <w:spacing w:before="108" w:after="108"/>
      </w:pPr>
      <w:bookmarkStart w:id="137" w:name="_Toc350339201"/>
      <w:r>
        <w:rPr>
          <w:rFonts w:hint="eastAsia"/>
        </w:rPr>
        <w:lastRenderedPageBreak/>
        <w:t>インポート</w:t>
      </w:r>
      <w:bookmarkEnd w:id="137"/>
    </w:p>
    <w:p w:rsidR="00D74EE2" w:rsidRDefault="00D74EE2" w:rsidP="00D74EE2">
      <w:pPr>
        <w:pStyle w:val="31"/>
        <w:spacing w:before="180" w:after="108"/>
      </w:pPr>
      <w:bookmarkStart w:id="138" w:name="_Toc350339202"/>
      <w:r>
        <w:rPr>
          <w:rFonts w:hint="eastAsia"/>
        </w:rPr>
        <w:t>オンデマンドインポートの利用（禁止）</w:t>
      </w:r>
      <w:bookmarkEnd w:id="138"/>
    </w:p>
    <w:p w:rsidR="008E1E17" w:rsidRPr="00D74EE2" w:rsidRDefault="00711228" w:rsidP="008C7353">
      <w:pPr>
        <w:pStyle w:val="aff6"/>
        <w:ind w:left="826" w:hanging="620"/>
      </w:pPr>
      <w:r w:rsidRPr="00711228">
        <w:rPr>
          <w:rFonts w:hint="eastAsia"/>
          <w:b/>
        </w:rPr>
        <w:t>説明:</w:t>
      </w:r>
      <w:r>
        <w:rPr>
          <w:rFonts w:hint="eastAsia"/>
        </w:rPr>
        <w:t xml:space="preserve"> パッケージをインポートする際には、*を利用したオンデマンドインポートを利用しないでください。</w:t>
      </w:r>
    </w:p>
    <w:p w:rsidR="008E1E17" w:rsidRDefault="00B65F6B" w:rsidP="008C7353">
      <w:pPr>
        <w:pStyle w:val="aff8"/>
        <w:ind w:firstLine="580"/>
      </w:pPr>
      <w:r w:rsidRPr="00B65F6B">
        <w:rPr>
          <w:b/>
          <w:color w:val="0033FF"/>
        </w:rPr>
        <w:t>import</w:t>
      </w:r>
      <w:r w:rsidRPr="00B65F6B">
        <w:t xml:space="preserve"> flash.events.*;</w:t>
      </w:r>
      <w:r w:rsidR="000C58BC">
        <w:rPr>
          <w:rFonts w:hint="eastAsia"/>
        </w:rPr>
        <w:t xml:space="preserve"> </w:t>
      </w:r>
      <w:r w:rsidR="000C58BC" w:rsidRPr="003069CE">
        <w:rPr>
          <w:rFonts w:ascii="さざなみゴシック" w:eastAsia="さざなみゴシック" w:cs="さざなみゴシック"/>
          <w:i/>
          <w:iCs/>
          <w:color w:val="009900"/>
          <w:sz w:val="22"/>
          <w:szCs w:val="22"/>
        </w:rPr>
        <w:t xml:space="preserve">// </w:t>
      </w:r>
      <w:r w:rsidR="0054205D">
        <w:rPr>
          <w:rFonts w:ascii="さざなみゴシック" w:eastAsia="さざなみゴシック" w:cs="さざなみゴシック" w:hint="eastAsia"/>
          <w:i/>
          <w:iCs/>
          <w:color w:val="009900"/>
          <w:sz w:val="22"/>
          <w:szCs w:val="22"/>
        </w:rPr>
        <w:t>NG: オンデマンドインポートです</w:t>
      </w:r>
    </w:p>
    <w:p w:rsidR="000C58BC" w:rsidRDefault="000C58BC" w:rsidP="000C58BC">
      <w:pPr>
        <w:pStyle w:val="af1"/>
        <w:rPr>
          <w:noProof/>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13</w:t>
      </w:r>
      <w:r w:rsidR="005833AF">
        <w:rPr>
          <w:noProof/>
        </w:rPr>
        <w:fldChar w:fldCharType="end"/>
      </w:r>
      <w:r>
        <w:rPr>
          <w:noProof/>
        </w:rPr>
        <w:t xml:space="preserve"> </w:t>
      </w:r>
      <w:r>
        <w:rPr>
          <w:rFonts w:hint="eastAsia"/>
          <w:noProof/>
        </w:rPr>
        <w:t>オンデマンドインポートの例</w:t>
      </w:r>
    </w:p>
    <w:p w:rsidR="007B3905" w:rsidRDefault="007B3905" w:rsidP="008C7353">
      <w:pPr>
        <w:pStyle w:val="aff6"/>
        <w:ind w:left="826" w:hanging="620"/>
      </w:pPr>
      <w:r w:rsidRPr="00DE0AE6">
        <w:rPr>
          <w:rFonts w:hint="eastAsia"/>
          <w:b/>
        </w:rPr>
        <w:t>理由:</w:t>
      </w:r>
      <w:r>
        <w:rPr>
          <w:rFonts w:hint="eastAsia"/>
        </w:rPr>
        <w:t xml:space="preserve"> オンデマンドインポート</w:t>
      </w:r>
      <w:r w:rsidR="00C51338">
        <w:rPr>
          <w:rFonts w:hint="eastAsia"/>
        </w:rPr>
        <w:t>を利用すると、当該ソースコードが依存している他のクラスや関数を</w:t>
      </w:r>
      <w:r w:rsidR="00DE0AE6">
        <w:rPr>
          <w:rFonts w:hint="eastAsia"/>
        </w:rPr>
        <w:t>把握し難くなるからです。</w:t>
      </w:r>
    </w:p>
    <w:p w:rsidR="00AC2C68" w:rsidRDefault="00AC2C68" w:rsidP="00AC2C68">
      <w:pPr>
        <w:pStyle w:val="31"/>
        <w:spacing w:before="180" w:after="108"/>
      </w:pPr>
      <w:bookmarkStart w:id="139" w:name="_Toc350339203"/>
      <w:r>
        <w:rPr>
          <w:rFonts w:hint="eastAsia"/>
        </w:rPr>
        <w:t>未使用クラスのインポート（禁止）</w:t>
      </w:r>
      <w:bookmarkEnd w:id="139"/>
    </w:p>
    <w:p w:rsidR="00AC2C68" w:rsidRDefault="004A3F28" w:rsidP="008C7353">
      <w:pPr>
        <w:pStyle w:val="aff6"/>
        <w:ind w:left="826" w:hanging="620"/>
      </w:pPr>
      <w:r w:rsidRPr="008D56AE">
        <w:rPr>
          <w:rFonts w:hint="eastAsia"/>
          <w:b/>
        </w:rPr>
        <w:t>説明:</w:t>
      </w:r>
      <w:r>
        <w:rPr>
          <w:rFonts w:hint="eastAsia"/>
        </w:rPr>
        <w:t xml:space="preserve"> 利用していないクラスや関数はインポートしないでください。</w:t>
      </w:r>
    </w:p>
    <w:p w:rsidR="004A3F28" w:rsidRPr="00AC2C68" w:rsidRDefault="004A3F28" w:rsidP="008C7353">
      <w:pPr>
        <w:pStyle w:val="aff6"/>
        <w:ind w:left="826" w:hanging="620"/>
      </w:pPr>
      <w:r w:rsidRPr="008D56AE">
        <w:rPr>
          <w:rFonts w:hint="eastAsia"/>
          <w:b/>
        </w:rPr>
        <w:t>理由:</w:t>
      </w:r>
      <w:r>
        <w:rPr>
          <w:rFonts w:hint="eastAsia"/>
        </w:rPr>
        <w:t xml:space="preserve"> 保守担当者に不要な誤解を与えてしまうからです。保守性が低下します。</w:t>
      </w:r>
    </w:p>
    <w:p w:rsidR="00402B77" w:rsidRDefault="00402B77" w:rsidP="00402B77">
      <w:pPr>
        <w:pStyle w:val="31"/>
        <w:spacing w:before="180" w:after="108"/>
      </w:pPr>
      <w:bookmarkStart w:id="140" w:name="_Ref270342089"/>
      <w:bookmarkStart w:id="141" w:name="_Ref270342091"/>
      <w:bookmarkStart w:id="142" w:name="_Toc350339204"/>
      <w:r>
        <w:rPr>
          <w:rFonts w:hint="eastAsia"/>
        </w:rPr>
        <w:t>順序あるインポート</w:t>
      </w:r>
      <w:r w:rsidR="00891295">
        <w:rPr>
          <w:rFonts w:hint="eastAsia"/>
        </w:rPr>
        <w:t>の宣言</w:t>
      </w:r>
      <w:r w:rsidR="00CC52C0">
        <w:rPr>
          <w:rFonts w:hint="eastAsia"/>
        </w:rPr>
        <w:t>（必須</w:t>
      </w:r>
      <w:r>
        <w:rPr>
          <w:rFonts w:hint="eastAsia"/>
        </w:rPr>
        <w:t>）</w:t>
      </w:r>
      <w:bookmarkEnd w:id="140"/>
      <w:bookmarkEnd w:id="141"/>
      <w:r w:rsidR="009759A6">
        <w:rPr>
          <w:rFonts w:hint="eastAsia"/>
        </w:rPr>
        <w:t>[FlexFormatter対応]</w:t>
      </w:r>
      <w:bookmarkEnd w:id="142"/>
    </w:p>
    <w:p w:rsidR="00E21EE4" w:rsidRDefault="00F1572D" w:rsidP="008C7353">
      <w:pPr>
        <w:pStyle w:val="aff6"/>
        <w:ind w:left="826" w:hanging="620"/>
      </w:pPr>
      <w:r w:rsidRPr="00F1572D">
        <w:rPr>
          <w:rFonts w:hint="eastAsia"/>
          <w:b/>
        </w:rPr>
        <w:t>説明:</w:t>
      </w:r>
      <w:r>
        <w:rPr>
          <w:rFonts w:hint="eastAsia"/>
        </w:rPr>
        <w:t xml:space="preserve"> インポート文の順序にルールを設けてください。例えば、以下の順序でインポート文を記述してください。</w:t>
      </w:r>
      <w:r w:rsidR="00AB59AE">
        <w:rPr>
          <w:rFonts w:hint="eastAsia"/>
        </w:rPr>
        <w:t>また、それぞれのパッケージ</w:t>
      </w:r>
      <w:r w:rsidR="00AF0398">
        <w:rPr>
          <w:rFonts w:hint="eastAsia"/>
        </w:rPr>
        <w:t>における記述順序</w:t>
      </w:r>
      <w:r w:rsidR="00AB59AE">
        <w:rPr>
          <w:rFonts w:hint="eastAsia"/>
        </w:rPr>
        <w:t>は、自然順序付け（アルファベット昇順）とするのがよいでしょう。</w:t>
      </w:r>
    </w:p>
    <w:p w:rsidR="00B446F1" w:rsidRDefault="00B446F1" w:rsidP="004D71C8">
      <w:pPr>
        <w:pStyle w:val="3"/>
        <w:spacing w:before="36" w:after="36"/>
      </w:pPr>
      <w:r>
        <w:rPr>
          <w:rFonts w:hint="eastAsia"/>
        </w:rPr>
        <w:t>flashパッケージ</w:t>
      </w:r>
    </w:p>
    <w:p w:rsidR="00B446F1" w:rsidRDefault="00B446F1" w:rsidP="004D71C8">
      <w:pPr>
        <w:pStyle w:val="3"/>
        <w:spacing w:before="36" w:after="36"/>
      </w:pPr>
      <w:r>
        <w:rPr>
          <w:rFonts w:hint="eastAsia"/>
        </w:rPr>
        <w:t>flashxパッケージ</w:t>
      </w:r>
    </w:p>
    <w:p w:rsidR="00B446F1" w:rsidRDefault="00B446F1" w:rsidP="004D71C8">
      <w:pPr>
        <w:pStyle w:val="3"/>
        <w:spacing w:before="36" w:after="36"/>
      </w:pPr>
      <w:r>
        <w:rPr>
          <w:rFonts w:hint="eastAsia"/>
        </w:rPr>
        <w:t>mxパッケージ</w:t>
      </w:r>
    </w:p>
    <w:p w:rsidR="00B446F1" w:rsidRDefault="00B446F1" w:rsidP="004D71C8">
      <w:pPr>
        <w:pStyle w:val="3"/>
        <w:spacing w:before="36" w:after="36"/>
      </w:pPr>
      <w:r>
        <w:rPr>
          <w:rFonts w:hint="eastAsia"/>
        </w:rPr>
        <w:t>sparkパッケージ</w:t>
      </w:r>
    </w:p>
    <w:p w:rsidR="00B446F1" w:rsidRDefault="00B446F1" w:rsidP="004D71C8">
      <w:pPr>
        <w:pStyle w:val="3"/>
        <w:spacing w:before="36" w:after="36"/>
      </w:pPr>
      <w:r>
        <w:rPr>
          <w:rFonts w:hint="eastAsia"/>
        </w:rPr>
        <w:t>airパッケージ</w:t>
      </w:r>
    </w:p>
    <w:p w:rsidR="00B446F1" w:rsidRDefault="00B446F1" w:rsidP="004D71C8">
      <w:pPr>
        <w:pStyle w:val="3"/>
        <w:spacing w:before="36" w:after="36"/>
      </w:pPr>
      <w:r>
        <w:rPr>
          <w:rFonts w:hint="eastAsia"/>
        </w:rPr>
        <w:t>com.adobeパッケージ</w:t>
      </w:r>
    </w:p>
    <w:p w:rsidR="00B446F1" w:rsidRDefault="00B446F1" w:rsidP="004D71C8">
      <w:pPr>
        <w:pStyle w:val="3"/>
        <w:spacing w:before="36" w:after="36"/>
      </w:pPr>
      <w:r>
        <w:rPr>
          <w:rFonts w:hint="eastAsia"/>
        </w:rPr>
        <w:t>org.</w:t>
      </w:r>
      <w:r w:rsidR="00FD1886">
        <w:rPr>
          <w:rFonts w:hint="eastAsia"/>
        </w:rPr>
        <w:t>o</w:t>
      </w:r>
      <w:r>
        <w:rPr>
          <w:rFonts w:hint="eastAsia"/>
        </w:rPr>
        <w:t>smfパッケージ</w:t>
      </w:r>
    </w:p>
    <w:p w:rsidR="00B446F1" w:rsidRDefault="00B446F1" w:rsidP="004D71C8">
      <w:pPr>
        <w:pStyle w:val="3"/>
        <w:spacing w:before="36" w:after="36"/>
      </w:pPr>
      <w:r>
        <w:rPr>
          <w:rFonts w:hint="eastAsia"/>
        </w:rPr>
        <w:t>サードパーティライブラリのパッケージ</w:t>
      </w:r>
    </w:p>
    <w:p w:rsidR="00B446F1" w:rsidRPr="00F1572D" w:rsidRDefault="00B446F1" w:rsidP="004D71C8">
      <w:pPr>
        <w:pStyle w:val="3"/>
        <w:spacing w:before="36" w:after="36"/>
      </w:pPr>
      <w:r>
        <w:rPr>
          <w:rFonts w:hint="eastAsia"/>
        </w:rPr>
        <w:t>当該アプリケーションの他のパッケージ</w:t>
      </w:r>
    </w:p>
    <w:p w:rsidR="00E21EE4" w:rsidRDefault="00FD1886" w:rsidP="008C7353">
      <w:pPr>
        <w:pStyle w:val="aff6"/>
        <w:ind w:left="826" w:hanging="620"/>
      </w:pPr>
      <w:r w:rsidRPr="00FD1886">
        <w:rPr>
          <w:rFonts w:hint="eastAsia"/>
          <w:b/>
        </w:rPr>
        <w:t>理由:</w:t>
      </w:r>
      <w:r>
        <w:rPr>
          <w:rFonts w:hint="eastAsia"/>
        </w:rPr>
        <w:t xml:space="preserve"> インポート文が順序づけられることで依存関係の一覧性が向上するからです。</w:t>
      </w:r>
    </w:p>
    <w:p w:rsidR="009D7B7C" w:rsidRPr="007B3905" w:rsidRDefault="006A2BCF" w:rsidP="008C7353">
      <w:pPr>
        <w:pStyle w:val="aff6"/>
        <w:ind w:left="826" w:hanging="620"/>
      </w:pPr>
      <w:r>
        <w:rPr>
          <w:rFonts w:hint="eastAsia"/>
          <w:b/>
        </w:rPr>
        <w:t>捕</w:t>
      </w:r>
      <w:r w:rsidRPr="00ED5178">
        <w:rPr>
          <w:rFonts w:asciiTheme="minorEastAsia" w:hAnsiTheme="minorEastAsia" w:hint="eastAsia"/>
          <w:b/>
        </w:rPr>
        <w:t>捉</w:t>
      </w:r>
      <w:r w:rsidRPr="00ED5178">
        <w:rPr>
          <w:rFonts w:asciiTheme="minorEastAsia" w:hAnsiTheme="minorEastAsia" w:hint="eastAsia"/>
          <w:b/>
        </w:rPr>
        <w:t>:</w:t>
      </w:r>
      <w:r w:rsidR="00CF0416">
        <w:rPr>
          <w:rFonts w:asciiTheme="minorEastAsia" w:hAnsiTheme="minorEastAsia" w:hint="eastAsia"/>
          <w:b/>
        </w:rPr>
        <w:t xml:space="preserve"> </w:t>
      </w:r>
      <w:r w:rsidR="00CF0416">
        <w:rPr>
          <w:rFonts w:hint="eastAsia"/>
        </w:rPr>
        <w:t>自動でこの順序に並べ替える場合は、</w:t>
      </w:r>
      <w:r w:rsidR="00CF0416" w:rsidRPr="00ED5178">
        <w:rPr>
          <w:rFonts w:asciiTheme="minorEastAsia" w:hAnsiTheme="minorEastAsia" w:hint="eastAsia"/>
        </w:rPr>
        <w:t>Fle</w:t>
      </w:r>
      <w:r w:rsidR="00CF0416" w:rsidRPr="006A2BCF">
        <w:rPr>
          <w:rFonts w:hint="eastAsia"/>
        </w:rPr>
        <w:t>x Formatter</w:t>
      </w:r>
      <w:r w:rsidR="00CF0416">
        <w:rPr>
          <w:rFonts w:hint="eastAsia"/>
        </w:rPr>
        <w:t>が便利です</w:t>
      </w:r>
      <w:r w:rsidRPr="006A2BCF">
        <w:rPr>
          <w:rFonts w:hint="eastAsia"/>
        </w:rPr>
        <w:t>。</w:t>
      </w:r>
    </w:p>
    <w:p w:rsidR="009356EE" w:rsidRDefault="009356EE" w:rsidP="009356EE">
      <w:pPr>
        <w:pStyle w:val="21"/>
        <w:spacing w:before="108" w:after="108"/>
      </w:pPr>
      <w:bookmarkStart w:id="143" w:name="_Toc350339205"/>
      <w:r>
        <w:rPr>
          <w:rFonts w:hint="eastAsia"/>
        </w:rPr>
        <w:lastRenderedPageBreak/>
        <w:t>名前空間</w:t>
      </w:r>
      <w:bookmarkEnd w:id="143"/>
    </w:p>
    <w:p w:rsidR="004B3AEB" w:rsidRDefault="00CC52C0" w:rsidP="004B3AEB">
      <w:pPr>
        <w:pStyle w:val="31"/>
        <w:spacing w:before="180" w:after="108"/>
      </w:pPr>
      <w:bookmarkStart w:id="144" w:name="_Ref269375839"/>
      <w:bookmarkStart w:id="145" w:name="_Toc350339206"/>
      <w:r>
        <w:rPr>
          <w:rFonts w:hint="eastAsia"/>
        </w:rPr>
        <w:t>スネークケースによる名前空間名（必須</w:t>
      </w:r>
      <w:r w:rsidR="004B3AEB">
        <w:rPr>
          <w:rFonts w:hint="eastAsia"/>
        </w:rPr>
        <w:t>）</w:t>
      </w:r>
      <w:bookmarkEnd w:id="144"/>
      <w:bookmarkEnd w:id="145"/>
    </w:p>
    <w:p w:rsidR="005756EB" w:rsidRDefault="005756EB" w:rsidP="008C7353">
      <w:pPr>
        <w:pStyle w:val="aff6"/>
        <w:ind w:left="826" w:hanging="620"/>
      </w:pPr>
      <w:r w:rsidRPr="008D56AE">
        <w:rPr>
          <w:rFonts w:hint="eastAsia"/>
          <w:b/>
        </w:rPr>
        <w:t>説明:</w:t>
      </w:r>
      <w:r>
        <w:rPr>
          <w:rFonts w:hint="eastAsia"/>
        </w:rPr>
        <w:t xml:space="preserve"> 名前空間名は、</w:t>
      </w:r>
      <w:r w:rsidR="00D22E59">
        <w:rPr>
          <w:rFonts w:hint="eastAsia"/>
        </w:rPr>
        <w:t>全てアルファベット小文字の</w:t>
      </w:r>
      <w:r>
        <w:rPr>
          <w:rFonts w:hint="eastAsia"/>
        </w:rPr>
        <w:t>スネークケースで命名</w:t>
      </w:r>
      <w:r w:rsidR="002F5FD0">
        <w:rPr>
          <w:rFonts w:hint="eastAsia"/>
        </w:rPr>
        <w:t>してください</w:t>
      </w:r>
      <w:r>
        <w:rPr>
          <w:rFonts w:hint="eastAsia"/>
        </w:rPr>
        <w:t>。</w:t>
      </w:r>
    </w:p>
    <w:p w:rsidR="00B13FF0" w:rsidRDefault="00B13FF0" w:rsidP="008C7353">
      <w:pPr>
        <w:pStyle w:val="aff8"/>
        <w:ind w:firstLine="580"/>
      </w:pPr>
      <w:r w:rsidRPr="000D33C0">
        <w:rPr>
          <w:b/>
          <w:color w:val="0033FF"/>
        </w:rPr>
        <w:t>public</w:t>
      </w:r>
      <w:r>
        <w:rPr>
          <w:color w:val="000000"/>
        </w:rPr>
        <w:t xml:space="preserve"> </w:t>
      </w:r>
      <w:r>
        <w:rPr>
          <w:b/>
          <w:color w:val="0033FF"/>
        </w:rPr>
        <w:t>namespace</w:t>
      </w:r>
      <w:r>
        <w:rPr>
          <w:color w:val="000000"/>
        </w:rPr>
        <w:t xml:space="preserve"> ctc_flex = </w:t>
      </w:r>
      <w:r>
        <w:rPr>
          <w:b/>
          <w:color w:val="990000"/>
        </w:rPr>
        <w:t>"http://www.ctc-g.co.jp/cf"</w:t>
      </w:r>
      <w:r>
        <w:rPr>
          <w:color w:val="000000"/>
        </w:rPr>
        <w:t xml:space="preserve">; </w:t>
      </w:r>
      <w:r>
        <w:rPr>
          <w:i/>
          <w:iCs/>
          <w:color w:val="009900"/>
        </w:rPr>
        <w:t>// OK</w:t>
      </w:r>
    </w:p>
    <w:p w:rsidR="009356EE" w:rsidRDefault="00B13FF0" w:rsidP="008C7353">
      <w:pPr>
        <w:pStyle w:val="aff8"/>
        <w:ind w:firstLine="580"/>
      </w:pPr>
      <w:r w:rsidRPr="000D33C0">
        <w:rPr>
          <w:b/>
          <w:color w:val="0033FF"/>
        </w:rPr>
        <w:t>public</w:t>
      </w:r>
      <w:r>
        <w:rPr>
          <w:color w:val="000000"/>
        </w:rPr>
        <w:t xml:space="preserve"> </w:t>
      </w:r>
      <w:r>
        <w:rPr>
          <w:b/>
          <w:color w:val="0033FF"/>
        </w:rPr>
        <w:t>namespace</w:t>
      </w:r>
      <w:r>
        <w:rPr>
          <w:color w:val="000000"/>
        </w:rPr>
        <w:t xml:space="preserve"> ctcFlex = </w:t>
      </w:r>
      <w:r>
        <w:rPr>
          <w:b/>
          <w:color w:val="990000"/>
        </w:rPr>
        <w:t>"http://www.ctc-g.co.jp/cf"</w:t>
      </w:r>
      <w:r>
        <w:rPr>
          <w:color w:val="000000"/>
        </w:rPr>
        <w:t xml:space="preserve">; </w:t>
      </w:r>
      <w:r>
        <w:rPr>
          <w:i/>
          <w:iCs/>
          <w:color w:val="009900"/>
        </w:rPr>
        <w:t xml:space="preserve">// NG: </w:t>
      </w:r>
      <w:r>
        <w:rPr>
          <w:rFonts w:hint="eastAsia"/>
          <w:i/>
          <w:iCs/>
          <w:color w:val="009900"/>
        </w:rPr>
        <w:t>キャメルケースです</w:t>
      </w:r>
    </w:p>
    <w:p w:rsidR="009356EE" w:rsidRDefault="007C2CA3" w:rsidP="008C7353">
      <w:pPr>
        <w:pStyle w:val="aff6"/>
        <w:ind w:left="826" w:hanging="620"/>
      </w:pPr>
      <w:r w:rsidRPr="005D4F3B">
        <w:rPr>
          <w:rFonts w:hint="eastAsia"/>
          <w:b/>
        </w:rPr>
        <w:t>理由:</w:t>
      </w:r>
      <w:r>
        <w:rPr>
          <w:rFonts w:hint="eastAsia"/>
        </w:rPr>
        <w:t xml:space="preserve"> Flexの名前空間での一般的な慣習だからです。</w:t>
      </w:r>
      <w:sdt>
        <w:sdtPr>
          <w:rPr>
            <w:rFonts w:hint="eastAsia"/>
          </w:rPr>
          <w:id w:val="12368142"/>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w:t>
      </w:r>
      <w:r w:rsidR="003C346A">
        <w:rPr>
          <w:rFonts w:hint="eastAsia"/>
        </w:rPr>
        <w:t>従</w:t>
      </w:r>
      <w:r>
        <w:rPr>
          <w:rFonts w:hint="eastAsia"/>
        </w:rPr>
        <w:t>います。</w:t>
      </w:r>
    </w:p>
    <w:p w:rsidR="00C97969" w:rsidRDefault="00AB0359" w:rsidP="00175785">
      <w:pPr>
        <w:pStyle w:val="31"/>
        <w:spacing w:before="180" w:after="108"/>
        <w:ind w:left="840"/>
      </w:pPr>
      <w:bookmarkStart w:id="146" w:name="_Toc350339207"/>
      <w:r>
        <w:rPr>
          <w:rFonts w:hint="eastAsia"/>
        </w:rPr>
        <w:t>名前空間参照における</w:t>
      </w:r>
      <w:r w:rsidR="00DE0D7B">
        <w:rPr>
          <w:rFonts w:hint="eastAsia"/>
        </w:rPr>
        <w:t>名前修飾子</w:t>
      </w:r>
      <w:r>
        <w:rPr>
          <w:rFonts w:hint="eastAsia"/>
        </w:rPr>
        <w:t>の優先的な</w:t>
      </w:r>
      <w:r w:rsidR="00CC52C0">
        <w:rPr>
          <w:rFonts w:hint="eastAsia"/>
        </w:rPr>
        <w:t>利用（必須</w:t>
      </w:r>
      <w:r w:rsidR="00C97969">
        <w:rPr>
          <w:rFonts w:hint="eastAsia"/>
        </w:rPr>
        <w:t>）</w:t>
      </w:r>
      <w:bookmarkEnd w:id="146"/>
    </w:p>
    <w:p w:rsidR="00C97969" w:rsidRDefault="00C97969" w:rsidP="008C7353">
      <w:pPr>
        <w:pStyle w:val="aff6"/>
        <w:ind w:left="826" w:hanging="620"/>
      </w:pPr>
      <w:r w:rsidRPr="00364587">
        <w:rPr>
          <w:rFonts w:hint="eastAsia"/>
          <w:b/>
        </w:rPr>
        <w:t>説明:</w:t>
      </w:r>
      <w:r>
        <w:rPr>
          <w:rFonts w:hint="eastAsia"/>
        </w:rPr>
        <w:t xml:space="preserve"> 名前空間を利用する場合には、</w:t>
      </w:r>
      <w:r w:rsidR="00657E4B">
        <w:rPr>
          <w:rFonts w:hint="eastAsia"/>
        </w:rPr>
        <w:t>use</w:t>
      </w:r>
      <w:r w:rsidR="00FF29A8">
        <w:rPr>
          <w:rFonts w:hint="eastAsia"/>
        </w:rPr>
        <w:t xml:space="preserve"> namespace</w:t>
      </w:r>
      <w:r w:rsidR="00657E4B">
        <w:rPr>
          <w:rFonts w:hint="eastAsia"/>
        </w:rPr>
        <w:t>文</w:t>
      </w:r>
      <w:r w:rsidR="00CE4D72">
        <w:rPr>
          <w:rFonts w:hint="eastAsia"/>
        </w:rPr>
        <w:t>を利用して</w:t>
      </w:r>
      <w:r w:rsidR="00657E4B">
        <w:rPr>
          <w:rFonts w:hint="eastAsia"/>
        </w:rPr>
        <w:t>ブロックごと名前空間で修飾するのではなく、</w:t>
      </w:r>
      <w:r>
        <w:rPr>
          <w:rFonts w:hint="eastAsia"/>
        </w:rPr>
        <w:t>メソッド呼び出し時</w:t>
      </w:r>
      <w:r w:rsidR="004F3686">
        <w:rPr>
          <w:rFonts w:hint="eastAsia"/>
        </w:rPr>
        <w:t>やプロパティアクセス時</w:t>
      </w:r>
      <w:r>
        <w:rPr>
          <w:rFonts w:hint="eastAsia"/>
        </w:rPr>
        <w:t>に名前空間で修飾</w:t>
      </w:r>
      <w:r w:rsidR="003009D1">
        <w:rPr>
          <w:rFonts w:hint="eastAsia"/>
        </w:rPr>
        <w:t>してください</w:t>
      </w:r>
      <w:r>
        <w:rPr>
          <w:rFonts w:hint="eastAsia"/>
        </w:rPr>
        <w:t>。</w:t>
      </w:r>
    </w:p>
    <w:p w:rsidR="00003D7C" w:rsidRDefault="00003D7C" w:rsidP="008C7353">
      <w:pPr>
        <w:pStyle w:val="aff8"/>
        <w:ind w:firstLine="580"/>
      </w:pPr>
      <w:r w:rsidRPr="00EA4529">
        <w:rPr>
          <w:b/>
          <w:color w:val="0033FF"/>
        </w:rPr>
        <w:t>public</w:t>
      </w:r>
      <w:r>
        <w:t xml:space="preserve"> </w:t>
      </w:r>
      <w:r>
        <w:rPr>
          <w:b/>
          <w:color w:val="9900CC"/>
        </w:rPr>
        <w:t>class</w:t>
      </w:r>
      <w:r>
        <w:t xml:space="preserve"> CustomNumericStepper </w:t>
      </w:r>
      <w:r>
        <w:rPr>
          <w:b/>
          <w:color w:val="0033FF"/>
        </w:rPr>
        <w:t>extends</w:t>
      </w:r>
      <w:r>
        <w:t xml:space="preserve"> NumericStepper {</w:t>
      </w:r>
    </w:p>
    <w:p w:rsidR="00003D7C" w:rsidRDefault="00003D7C" w:rsidP="00003D7C">
      <w:pPr>
        <w:pStyle w:val="aff8"/>
        <w:ind w:firstLine="578"/>
      </w:pPr>
    </w:p>
    <w:p w:rsidR="00003D7C" w:rsidRDefault="00003D7C" w:rsidP="00003D7C">
      <w:pPr>
        <w:pStyle w:val="aff8"/>
        <w:ind w:firstLine="578"/>
      </w:pPr>
      <w:r>
        <w:t xml:space="preserve">  </w:t>
      </w:r>
      <w:r w:rsidRPr="00EA4529">
        <w:rPr>
          <w:b/>
          <w:color w:val="0033FF"/>
        </w:rPr>
        <w:t>public</w:t>
      </w:r>
      <w:r>
        <w:t xml:space="preserve"> </w:t>
      </w:r>
      <w:r>
        <w:rPr>
          <w:b/>
          <w:color w:val="339966"/>
        </w:rPr>
        <w:t>function</w:t>
      </w:r>
      <w:r>
        <w:t xml:space="preserve"> </w:t>
      </w:r>
      <w:r>
        <w:rPr>
          <w:b/>
          <w:color w:val="0033FF"/>
        </w:rPr>
        <w:t>set</w:t>
      </w:r>
      <w:r>
        <w:t xml:space="preserve"> readOnlyText(value:Boolean):</w:t>
      </w:r>
      <w:r>
        <w:rPr>
          <w:b/>
          <w:color w:val="0033FF"/>
        </w:rPr>
        <w:t>void</w:t>
      </w:r>
      <w:r>
        <w:t xml:space="preserve"> {</w:t>
      </w:r>
    </w:p>
    <w:p w:rsidR="00003D7C" w:rsidRDefault="00003D7C" w:rsidP="00003D7C">
      <w:pPr>
        <w:pStyle w:val="aff8"/>
        <w:ind w:firstLine="578"/>
      </w:pPr>
      <w:r>
        <w:t xml:space="preserve">    mx_internal::inputField.editable = !value;</w:t>
      </w:r>
    </w:p>
    <w:p w:rsidR="00003D7C" w:rsidRDefault="00003D7C" w:rsidP="00003D7C">
      <w:pPr>
        <w:pStyle w:val="aff8"/>
        <w:ind w:firstLine="578"/>
      </w:pPr>
      <w:r>
        <w:t xml:space="preserve">  }</w:t>
      </w:r>
    </w:p>
    <w:p w:rsidR="00003D7C" w:rsidRDefault="00003D7C" w:rsidP="00003D7C">
      <w:pPr>
        <w:pStyle w:val="aff8"/>
        <w:ind w:firstLine="578"/>
      </w:pPr>
      <w:r>
        <w:t>}</w:t>
      </w:r>
    </w:p>
    <w:p w:rsidR="008E3EAF" w:rsidRDefault="008E3EAF" w:rsidP="0045460C">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14</w:t>
      </w:r>
      <w:r w:rsidR="005833AF">
        <w:rPr>
          <w:noProof/>
        </w:rPr>
        <w:fldChar w:fldCharType="end"/>
      </w:r>
      <w:r>
        <w:rPr>
          <w:noProof/>
        </w:rPr>
        <w:t xml:space="preserve"> </w:t>
      </w:r>
      <w:r>
        <w:rPr>
          <w:rFonts w:hint="eastAsia"/>
          <w:noProof/>
        </w:rPr>
        <w:t>プロパティアクセス時に名前空間で修飾する例</w:t>
      </w:r>
    </w:p>
    <w:p w:rsidR="00C97969" w:rsidRDefault="00364587" w:rsidP="008C7353">
      <w:pPr>
        <w:pStyle w:val="aff6"/>
        <w:ind w:left="826" w:hanging="620"/>
      </w:pPr>
      <w:r>
        <w:rPr>
          <w:rFonts w:hint="eastAsia"/>
          <w:b/>
        </w:rPr>
        <w:t xml:space="preserve">理由: </w:t>
      </w:r>
      <w:r w:rsidR="0036235F" w:rsidRPr="0036235F">
        <w:rPr>
          <w:rFonts w:hint="eastAsia"/>
        </w:rPr>
        <w:t>名前空間</w:t>
      </w:r>
      <w:r w:rsidR="00705B97">
        <w:rPr>
          <w:rFonts w:hint="eastAsia"/>
        </w:rPr>
        <w:t>に属するメソッドやプロパティであることが明確になるからです</w:t>
      </w:r>
      <w:r w:rsidR="0036235F">
        <w:rPr>
          <w:rFonts w:hint="eastAsia"/>
        </w:rPr>
        <w:t>。</w:t>
      </w:r>
      <w:r w:rsidR="00674947">
        <w:rPr>
          <w:rFonts w:hint="eastAsia"/>
        </w:rPr>
        <w:t>use文を利用すると、名前空間で保護されているメソッドやプロパティが不明確になります。これは</w:t>
      </w:r>
      <w:sdt>
        <w:sdtPr>
          <w:rPr>
            <w:rFonts w:hint="eastAsia"/>
          </w:rPr>
          <w:id w:val="12368143"/>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ED2B3E">
        <w:rPr>
          <w:rFonts w:hint="eastAsia"/>
        </w:rPr>
        <w:t xml:space="preserve"> に従います。</w:t>
      </w:r>
    </w:p>
    <w:p w:rsidR="005E3230" w:rsidRDefault="007A39BE" w:rsidP="008C7353">
      <w:pPr>
        <w:pStyle w:val="aff6"/>
        <w:ind w:left="826" w:hanging="620"/>
      </w:pPr>
      <w:r>
        <w:rPr>
          <w:rFonts w:hint="eastAsia"/>
          <w:b/>
        </w:rPr>
        <w:t>補足:</w:t>
      </w:r>
      <w:r w:rsidRPr="007A39BE">
        <w:rPr>
          <w:rFonts w:hint="eastAsia"/>
        </w:rPr>
        <w:t xml:space="preserve"> 利用している名前空間はインポート文に</w:t>
      </w:r>
      <w:r>
        <w:rPr>
          <w:rFonts w:hint="eastAsia"/>
        </w:rPr>
        <w:t>て確認で</w:t>
      </w:r>
      <w:r w:rsidR="00D75435">
        <w:rPr>
          <w:rFonts w:hint="eastAsia"/>
        </w:rPr>
        <w:t>きるため、依存している名前空間が不明確になることはありません。</w:t>
      </w:r>
    </w:p>
    <w:p w:rsidR="00A40AA9" w:rsidRDefault="00A40AA9" w:rsidP="00A40AA9">
      <w:pPr>
        <w:pStyle w:val="21"/>
        <w:spacing w:before="108" w:after="108"/>
      </w:pPr>
      <w:bookmarkStart w:id="147" w:name="_Toc350339208"/>
      <w:r>
        <w:rPr>
          <w:rFonts w:hint="eastAsia"/>
        </w:rPr>
        <w:t>修飾子</w:t>
      </w:r>
      <w:bookmarkEnd w:id="147"/>
    </w:p>
    <w:p w:rsidR="00A40AA9" w:rsidRDefault="00CC52C0" w:rsidP="00A40AA9">
      <w:pPr>
        <w:pStyle w:val="31"/>
        <w:spacing w:before="180" w:after="108"/>
        <w:ind w:left="840"/>
      </w:pPr>
      <w:bookmarkStart w:id="148" w:name="_Ref270342460"/>
      <w:bookmarkStart w:id="149" w:name="_Ref270342463"/>
      <w:bookmarkStart w:id="150" w:name="_Toc350339209"/>
      <w:r>
        <w:rPr>
          <w:rFonts w:hint="eastAsia"/>
        </w:rPr>
        <w:t>順序ある修飾子の宣言（必須</w:t>
      </w:r>
      <w:r w:rsidR="00A40AA9">
        <w:rPr>
          <w:rFonts w:hint="eastAsia"/>
        </w:rPr>
        <w:t>）</w:t>
      </w:r>
      <w:bookmarkEnd w:id="148"/>
      <w:bookmarkEnd w:id="149"/>
      <w:r w:rsidR="009759A6">
        <w:rPr>
          <w:rFonts w:hint="eastAsia"/>
        </w:rPr>
        <w:t>[FlexFormatter対応]</w:t>
      </w:r>
      <w:bookmarkEnd w:id="150"/>
    </w:p>
    <w:p w:rsidR="00A40AA9" w:rsidRDefault="00A40AA9" w:rsidP="008C7353">
      <w:pPr>
        <w:pStyle w:val="aff6"/>
        <w:ind w:left="826" w:hanging="620"/>
      </w:pPr>
      <w:r w:rsidRPr="00643F3A">
        <w:rPr>
          <w:rFonts w:hint="eastAsia"/>
          <w:b/>
        </w:rPr>
        <w:t>説明:</w:t>
      </w:r>
      <w:r>
        <w:rPr>
          <w:rFonts w:hint="eastAsia"/>
        </w:rPr>
        <w:t xml:space="preserve"> クラスやインタフェース、関数、メソッド、プロパティ</w:t>
      </w:r>
      <w:r w:rsidR="00FD7789">
        <w:rPr>
          <w:rFonts w:hint="eastAsia"/>
        </w:rPr>
        <w:t>を宣言する際に付加する修飾子は、以下の順序で宣言</w:t>
      </w:r>
      <w:r w:rsidR="002F5FD0">
        <w:rPr>
          <w:rFonts w:hint="eastAsia"/>
        </w:rPr>
        <w:t>してください</w:t>
      </w:r>
      <w:r w:rsidR="00FD7789">
        <w:rPr>
          <w:rFonts w:hint="eastAsia"/>
        </w:rPr>
        <w:t>。</w:t>
      </w:r>
    </w:p>
    <w:p w:rsidR="002E5C0F" w:rsidRDefault="002E5C0F" w:rsidP="00FE12F5">
      <w:pPr>
        <w:pStyle w:val="3"/>
        <w:spacing w:before="36" w:after="36"/>
      </w:pPr>
      <w:r>
        <w:rPr>
          <w:rFonts w:hint="eastAsia"/>
        </w:rPr>
        <w:t>override</w:t>
      </w:r>
    </w:p>
    <w:p w:rsidR="002E5C0F" w:rsidRDefault="002E5C0F" w:rsidP="00FE12F5">
      <w:pPr>
        <w:pStyle w:val="3"/>
        <w:spacing w:before="36" w:after="36"/>
      </w:pPr>
      <w:r>
        <w:rPr>
          <w:rFonts w:hint="eastAsia"/>
        </w:rPr>
        <w:t>public | protected | internal | private</w:t>
      </w:r>
      <w:r w:rsidR="005E5B3A">
        <w:rPr>
          <w:rFonts w:hint="eastAsia"/>
        </w:rPr>
        <w:t xml:space="preserve"> | カスタム名前空間</w:t>
      </w:r>
    </w:p>
    <w:p w:rsidR="005E5B3A" w:rsidRDefault="002E5C0F" w:rsidP="00FE12F5">
      <w:pPr>
        <w:pStyle w:val="3"/>
        <w:spacing w:before="36" w:after="36"/>
      </w:pPr>
      <w:r>
        <w:rPr>
          <w:rFonts w:hint="eastAsia"/>
        </w:rPr>
        <w:t>static | final</w:t>
      </w:r>
    </w:p>
    <w:p w:rsidR="002E5C0F" w:rsidRDefault="002E5C0F" w:rsidP="00FE12F5">
      <w:pPr>
        <w:pStyle w:val="3"/>
        <w:spacing w:before="36" w:after="36"/>
      </w:pPr>
      <w:r>
        <w:rPr>
          <w:rFonts w:hint="eastAsia"/>
        </w:rPr>
        <w:lastRenderedPageBreak/>
        <w:t>class |</w:t>
      </w:r>
      <w:r w:rsidR="00A15479">
        <w:rPr>
          <w:rFonts w:hint="eastAsia"/>
        </w:rPr>
        <w:t xml:space="preserve"> interface |</w:t>
      </w:r>
      <w:r>
        <w:rPr>
          <w:rFonts w:hint="eastAsia"/>
        </w:rPr>
        <w:t xml:space="preserve"> function | const | var</w:t>
      </w:r>
      <w:r w:rsidR="00A15479">
        <w:rPr>
          <w:rFonts w:hint="eastAsia"/>
        </w:rPr>
        <w:t xml:space="preserve"> | namespace</w:t>
      </w:r>
    </w:p>
    <w:p w:rsidR="00A95578" w:rsidRDefault="00DE5247" w:rsidP="002E5C0F">
      <w:pPr>
        <w:pStyle w:val="3"/>
        <w:spacing w:before="36" w:after="36"/>
      </w:pPr>
      <w:r>
        <w:rPr>
          <w:rFonts w:hint="eastAsia"/>
        </w:rPr>
        <w:t>get | set</w:t>
      </w:r>
    </w:p>
    <w:p w:rsidR="00A40AA9" w:rsidRPr="00A40AA9" w:rsidRDefault="002F0458" w:rsidP="008C7353">
      <w:pPr>
        <w:pStyle w:val="aff6"/>
        <w:ind w:left="826" w:hanging="620"/>
      </w:pPr>
      <w:r w:rsidRPr="00643F3A">
        <w:rPr>
          <w:rFonts w:hint="eastAsia"/>
          <w:b/>
        </w:rPr>
        <w:t>理由:</w:t>
      </w:r>
      <w:r>
        <w:rPr>
          <w:rFonts w:hint="eastAsia"/>
        </w:rPr>
        <w:t xml:space="preserve"> 修飾子が順序づけられることで、可読性が向上するからです。</w:t>
      </w:r>
      <w:sdt>
        <w:sdtPr>
          <w:rPr>
            <w:rFonts w:hint="eastAsia"/>
          </w:rPr>
          <w:id w:val="2790289"/>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A7233F" w:rsidRPr="00A7233F" w:rsidRDefault="005E3230" w:rsidP="00A7233F">
      <w:pPr>
        <w:pStyle w:val="21"/>
        <w:spacing w:before="108" w:after="108"/>
      </w:pPr>
      <w:bookmarkStart w:id="151" w:name="_Toc350339210"/>
      <w:r>
        <w:rPr>
          <w:rFonts w:hint="eastAsia"/>
        </w:rPr>
        <w:t>メタデータタグ</w:t>
      </w:r>
      <w:bookmarkEnd w:id="151"/>
    </w:p>
    <w:p w:rsidR="005E3230" w:rsidRDefault="00AF6C4D" w:rsidP="005E3230">
      <w:pPr>
        <w:pStyle w:val="31"/>
        <w:spacing w:before="180" w:after="108"/>
        <w:ind w:left="840"/>
      </w:pPr>
      <w:bookmarkStart w:id="152" w:name="_Ref270342685"/>
      <w:bookmarkStart w:id="153" w:name="_Ref270342688"/>
      <w:bookmarkStart w:id="154" w:name="_Toc350339211"/>
      <w:r>
        <w:rPr>
          <w:rFonts w:hint="eastAsia"/>
        </w:rPr>
        <w:t>順序ある</w:t>
      </w:r>
      <w:r w:rsidR="00896A4B">
        <w:rPr>
          <w:rFonts w:hint="eastAsia"/>
        </w:rPr>
        <w:t>クラスメタデータタグ</w:t>
      </w:r>
      <w:r w:rsidR="00ED09DB">
        <w:rPr>
          <w:rFonts w:hint="eastAsia"/>
        </w:rPr>
        <w:t>の</w:t>
      </w:r>
      <w:r w:rsidR="00CC52C0">
        <w:rPr>
          <w:rFonts w:hint="eastAsia"/>
        </w:rPr>
        <w:t>宣言（必須</w:t>
      </w:r>
      <w:r>
        <w:rPr>
          <w:rFonts w:hint="eastAsia"/>
        </w:rPr>
        <w:t>）</w:t>
      </w:r>
      <w:bookmarkEnd w:id="152"/>
      <w:bookmarkEnd w:id="153"/>
      <w:r w:rsidR="009759A6">
        <w:rPr>
          <w:rFonts w:hint="eastAsia"/>
        </w:rPr>
        <w:t>[FlexFormatter対応]</w:t>
      </w:r>
      <w:bookmarkEnd w:id="154"/>
    </w:p>
    <w:p w:rsidR="005E3230" w:rsidRPr="003A6B32" w:rsidRDefault="003A6B32" w:rsidP="008C7353">
      <w:pPr>
        <w:pStyle w:val="aff6"/>
        <w:ind w:left="826" w:hanging="620"/>
      </w:pPr>
      <w:r w:rsidRPr="003A6B32">
        <w:rPr>
          <w:rFonts w:hint="eastAsia"/>
          <w:b/>
        </w:rPr>
        <w:t>説明:</w:t>
      </w:r>
      <w:r>
        <w:rPr>
          <w:rFonts w:hint="eastAsia"/>
        </w:rPr>
        <w:t xml:space="preserve"> </w:t>
      </w:r>
      <w:r w:rsidR="00ED09DB">
        <w:rPr>
          <w:rFonts w:hint="eastAsia"/>
        </w:rPr>
        <w:t>クラス</w:t>
      </w:r>
      <w:r>
        <w:rPr>
          <w:rFonts w:hint="eastAsia"/>
        </w:rPr>
        <w:t>メタデータタグは、以下の順序で宣言</w:t>
      </w:r>
      <w:r w:rsidR="002F5FD0">
        <w:rPr>
          <w:rFonts w:hint="eastAsia"/>
        </w:rPr>
        <w:t>してください</w:t>
      </w:r>
      <w:r>
        <w:rPr>
          <w:rFonts w:hint="eastAsia"/>
        </w:rPr>
        <w:t>。</w:t>
      </w:r>
    </w:p>
    <w:p w:rsidR="0036003E" w:rsidRDefault="00ED09DB" w:rsidP="00A173D6">
      <w:pPr>
        <w:pStyle w:val="3"/>
        <w:spacing w:before="36" w:after="36"/>
      </w:pPr>
      <w:r>
        <w:rPr>
          <w:rFonts w:hint="eastAsia"/>
        </w:rPr>
        <w:t>Event</w:t>
      </w:r>
    </w:p>
    <w:p w:rsidR="00ED09DB" w:rsidRDefault="00ED09DB" w:rsidP="00A173D6">
      <w:pPr>
        <w:pStyle w:val="3"/>
        <w:spacing w:before="36" w:after="36"/>
      </w:pPr>
      <w:r>
        <w:rPr>
          <w:rFonts w:hint="eastAsia"/>
        </w:rPr>
        <w:t>Style</w:t>
      </w:r>
    </w:p>
    <w:p w:rsidR="00ED09DB" w:rsidRDefault="00ED09DB" w:rsidP="00A173D6">
      <w:pPr>
        <w:pStyle w:val="3"/>
        <w:spacing w:before="36" w:after="36"/>
      </w:pPr>
      <w:r>
        <w:rPr>
          <w:rFonts w:hint="eastAsia"/>
        </w:rPr>
        <w:t>Effect</w:t>
      </w:r>
    </w:p>
    <w:p w:rsidR="00ED09DB" w:rsidRDefault="00ED09DB" w:rsidP="00A173D6">
      <w:pPr>
        <w:pStyle w:val="3"/>
        <w:spacing w:before="36" w:after="36"/>
      </w:pPr>
      <w:r>
        <w:rPr>
          <w:rFonts w:hint="eastAsia"/>
        </w:rPr>
        <w:t>Exclude</w:t>
      </w:r>
    </w:p>
    <w:p w:rsidR="00F60A3A" w:rsidRDefault="00ED09DB" w:rsidP="00F60A3A">
      <w:pPr>
        <w:pStyle w:val="3"/>
        <w:spacing w:before="36" w:after="36"/>
      </w:pPr>
      <w:r>
        <w:rPr>
          <w:rFonts w:hint="eastAsia"/>
        </w:rPr>
        <w:t>その他（アルファベット</w:t>
      </w:r>
      <w:r w:rsidR="000B13E2">
        <w:rPr>
          <w:rFonts w:hint="eastAsia"/>
        </w:rPr>
        <w:t>の昇順</w:t>
      </w:r>
      <w:r>
        <w:rPr>
          <w:rFonts w:hint="eastAsia"/>
        </w:rPr>
        <w:t>）</w:t>
      </w:r>
    </w:p>
    <w:p w:rsidR="004921CD" w:rsidRDefault="00A173D6" w:rsidP="008C7353">
      <w:pPr>
        <w:pStyle w:val="aff6"/>
        <w:ind w:left="826" w:hanging="620"/>
      </w:pPr>
      <w:r w:rsidRPr="00A173D6">
        <w:rPr>
          <w:rFonts w:hint="eastAsia"/>
          <w:b/>
        </w:rPr>
        <w:t>理由:</w:t>
      </w:r>
      <w:r>
        <w:rPr>
          <w:rFonts w:hint="eastAsia"/>
        </w:rPr>
        <w:t xml:space="preserve"> クラスメタデータタグが順序づけられることで、可読性が向上するからです。</w:t>
      </w:r>
      <w:sdt>
        <w:sdtPr>
          <w:rPr>
            <w:rFonts w:hint="eastAsia"/>
          </w:rPr>
          <w:id w:val="12368147"/>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0A2B87" w:rsidRDefault="000503FF" w:rsidP="000A2B87">
      <w:pPr>
        <w:pStyle w:val="31"/>
        <w:spacing w:before="180" w:after="108"/>
        <w:ind w:left="840"/>
      </w:pPr>
      <w:bookmarkStart w:id="155" w:name="_Ref270343187"/>
      <w:bookmarkStart w:id="156" w:name="_Ref270343190"/>
      <w:bookmarkStart w:id="157" w:name="_Toc350339212"/>
      <w:r>
        <w:rPr>
          <w:rFonts w:hint="eastAsia"/>
        </w:rPr>
        <w:t>角</w:t>
      </w:r>
      <w:r w:rsidR="001608E9">
        <w:rPr>
          <w:rFonts w:hint="eastAsia"/>
        </w:rPr>
        <w:t>括弧</w:t>
      </w:r>
      <w:r>
        <w:rPr>
          <w:rFonts w:hint="eastAsia"/>
        </w:rPr>
        <w:t>およ</w:t>
      </w:r>
      <w:r w:rsidR="001608E9">
        <w:rPr>
          <w:rFonts w:hint="eastAsia"/>
        </w:rPr>
        <w:t>び丸括弧前後の空白</w:t>
      </w:r>
      <w:r w:rsidR="00CC52C0">
        <w:rPr>
          <w:rFonts w:hint="eastAsia"/>
        </w:rPr>
        <w:t>（禁止</w:t>
      </w:r>
      <w:r w:rsidR="000A2B87">
        <w:rPr>
          <w:rFonts w:hint="eastAsia"/>
        </w:rPr>
        <w:t>）</w:t>
      </w:r>
      <w:bookmarkEnd w:id="155"/>
      <w:bookmarkEnd w:id="156"/>
      <w:r w:rsidR="009759A6">
        <w:rPr>
          <w:rFonts w:hint="eastAsia"/>
        </w:rPr>
        <w:t>[FlexFormatter対応]</w:t>
      </w:r>
      <w:bookmarkEnd w:id="157"/>
    </w:p>
    <w:p w:rsidR="004921CD" w:rsidRDefault="000503FF" w:rsidP="008C7353">
      <w:pPr>
        <w:pStyle w:val="aff6"/>
        <w:ind w:left="826" w:hanging="620"/>
      </w:pPr>
      <w:r w:rsidRPr="000503FF">
        <w:rPr>
          <w:rFonts w:hint="eastAsia"/>
          <w:b/>
        </w:rPr>
        <w:t>説明:</w:t>
      </w:r>
      <w:r>
        <w:rPr>
          <w:rFonts w:hint="eastAsia"/>
        </w:rPr>
        <w:t xml:space="preserve"> メタデータタグを宣言する際、角括弧および丸括弧の前後には空白を含めないでください。</w:t>
      </w:r>
      <w:r w:rsidR="000C4A62">
        <w:rPr>
          <w:rFonts w:hint="eastAsia"/>
        </w:rPr>
        <w:t>ただし、メタデータタグプロパティを区切るカンマの後には半角空白を記述してください。</w:t>
      </w:r>
    </w:p>
    <w:p w:rsidR="000C4A62" w:rsidRDefault="000C4A62" w:rsidP="00952165">
      <w:pPr>
        <w:pStyle w:val="aff8"/>
        <w:ind w:firstLine="578"/>
      </w:pPr>
      <w:r>
        <w:rPr>
          <w:i/>
          <w:iCs/>
          <w:color w:val="009900"/>
        </w:rPr>
        <w:t>// OK</w:t>
      </w:r>
    </w:p>
    <w:p w:rsidR="000C4A62" w:rsidRDefault="000C4A62" w:rsidP="00952165">
      <w:pPr>
        <w:pStyle w:val="aff8"/>
        <w:ind w:firstLine="578"/>
      </w:pPr>
      <w:r>
        <w:rPr>
          <w:color w:val="000000"/>
        </w:rPr>
        <w:t>[</w:t>
      </w:r>
      <w:r>
        <w:rPr>
          <w:b/>
          <w:color w:val="0033FF"/>
        </w:rPr>
        <w:t>Event</w:t>
      </w:r>
      <w:r>
        <w:rPr>
          <w:color w:val="000000"/>
        </w:rPr>
        <w:t>(</w:t>
      </w:r>
      <w:r>
        <w:t>name=</w:t>
      </w:r>
      <w:r>
        <w:rPr>
          <w:b/>
          <w:color w:val="990000"/>
        </w:rPr>
        <w:t>"</w:t>
      </w:r>
      <w:r w:rsidRPr="006531D5">
        <w:rPr>
          <w:b/>
          <w:color w:val="990000"/>
        </w:rPr>
        <w:t>messageChange</w:t>
      </w:r>
      <w:r>
        <w:rPr>
          <w:b/>
          <w:color w:val="990000"/>
        </w:rPr>
        <w:t>"</w:t>
      </w:r>
      <w:r>
        <w:rPr>
          <w:color w:val="000000"/>
        </w:rPr>
        <w:t>, type=</w:t>
      </w:r>
      <w:r>
        <w:rPr>
          <w:b/>
          <w:color w:val="990000"/>
        </w:rPr>
        <w:t>"flash.events.Event"</w:t>
      </w:r>
      <w:r>
        <w:rPr>
          <w:color w:val="000000"/>
        </w:rPr>
        <w:t>)]</w:t>
      </w:r>
    </w:p>
    <w:p w:rsidR="000C4A62" w:rsidRDefault="000C4A62" w:rsidP="00952165">
      <w:pPr>
        <w:pStyle w:val="aff8"/>
        <w:ind w:firstLine="578"/>
      </w:pPr>
      <w:r>
        <w:rPr>
          <w:i/>
          <w:iCs/>
          <w:color w:val="009900"/>
        </w:rPr>
        <w:t xml:space="preserve">// NG: </w:t>
      </w:r>
      <w:r>
        <w:rPr>
          <w:rFonts w:hint="eastAsia"/>
          <w:i/>
          <w:iCs/>
          <w:color w:val="009900"/>
        </w:rPr>
        <w:t>空白が含まれていま</w:t>
      </w:r>
      <w:r w:rsidR="007E40B3">
        <w:rPr>
          <w:rFonts w:hint="eastAsia"/>
          <w:i/>
          <w:iCs/>
          <w:color w:val="009900"/>
        </w:rPr>
        <w:t>せん</w:t>
      </w:r>
    </w:p>
    <w:p w:rsidR="000C4A62" w:rsidRDefault="000C4A62" w:rsidP="00952165">
      <w:pPr>
        <w:pStyle w:val="aff8"/>
        <w:ind w:firstLine="578"/>
      </w:pPr>
      <w:r>
        <w:rPr>
          <w:color w:val="000000"/>
        </w:rPr>
        <w:t>[</w:t>
      </w:r>
      <w:r>
        <w:rPr>
          <w:b/>
          <w:color w:val="0033FF"/>
        </w:rPr>
        <w:t>Event</w:t>
      </w:r>
      <w:r>
        <w:rPr>
          <w:color w:val="000000"/>
        </w:rPr>
        <w:t>(</w:t>
      </w:r>
      <w:r w:rsidR="007E40B3">
        <w:t>name</w:t>
      </w:r>
      <w:r>
        <w:t>=</w:t>
      </w:r>
      <w:r>
        <w:rPr>
          <w:b/>
          <w:color w:val="990000"/>
        </w:rPr>
        <w:t>"</w:t>
      </w:r>
      <w:r w:rsidRPr="006531D5">
        <w:rPr>
          <w:b/>
          <w:color w:val="990000"/>
        </w:rPr>
        <w:t>messageChange</w:t>
      </w:r>
      <w:r>
        <w:rPr>
          <w:b/>
          <w:color w:val="990000"/>
        </w:rPr>
        <w:t>"</w:t>
      </w:r>
      <w:r w:rsidR="007E40B3">
        <w:rPr>
          <w:color w:val="000000"/>
        </w:rPr>
        <w:t>,type</w:t>
      </w:r>
      <w:r>
        <w:rPr>
          <w:color w:val="000000"/>
        </w:rPr>
        <w:t>=</w:t>
      </w:r>
      <w:r>
        <w:rPr>
          <w:b/>
          <w:color w:val="990000"/>
        </w:rPr>
        <w:t>"flash.events.Event"</w:t>
      </w:r>
      <w:r>
        <w:rPr>
          <w:color w:val="000000"/>
        </w:rPr>
        <w:t>)]</w:t>
      </w:r>
    </w:p>
    <w:p w:rsidR="000C4A62" w:rsidRDefault="000C4A62" w:rsidP="00952165">
      <w:pPr>
        <w:pStyle w:val="aff8"/>
        <w:ind w:firstLine="578"/>
      </w:pPr>
      <w:r>
        <w:rPr>
          <w:i/>
          <w:iCs/>
          <w:color w:val="009900"/>
        </w:rPr>
        <w:t xml:space="preserve">// NG: </w:t>
      </w:r>
      <w:r>
        <w:rPr>
          <w:rFonts w:hint="eastAsia"/>
          <w:i/>
          <w:iCs/>
          <w:color w:val="009900"/>
        </w:rPr>
        <w:t>空白が含まれています</w:t>
      </w:r>
    </w:p>
    <w:p w:rsidR="000503FF" w:rsidRDefault="000C4A62" w:rsidP="00952165">
      <w:pPr>
        <w:pStyle w:val="aff8"/>
        <w:ind w:firstLine="578"/>
      </w:pPr>
      <w:r>
        <w:rPr>
          <w:color w:val="000000"/>
        </w:rPr>
        <w:t>[</w:t>
      </w:r>
      <w:r>
        <w:rPr>
          <w:b/>
          <w:color w:val="0033FF"/>
        </w:rPr>
        <w:t xml:space="preserve">Event </w:t>
      </w:r>
      <w:r>
        <w:rPr>
          <w:color w:val="000000"/>
        </w:rPr>
        <w:t>(</w:t>
      </w:r>
      <w:r>
        <w:t xml:space="preserve"> name</w:t>
      </w:r>
      <w:r w:rsidR="00630018">
        <w:rPr>
          <w:rFonts w:hint="eastAsia"/>
        </w:rPr>
        <w:t xml:space="preserve"> </w:t>
      </w:r>
      <w:r>
        <w:t>=</w:t>
      </w:r>
      <w:r w:rsidR="00630018">
        <w:rPr>
          <w:rFonts w:hint="eastAsia"/>
        </w:rPr>
        <w:t xml:space="preserve"> </w:t>
      </w:r>
      <w:r>
        <w:rPr>
          <w:b/>
          <w:color w:val="990000"/>
        </w:rPr>
        <w:t>"</w:t>
      </w:r>
      <w:r w:rsidRPr="006531D5">
        <w:rPr>
          <w:b/>
          <w:color w:val="990000"/>
        </w:rPr>
        <w:t>messageChange</w:t>
      </w:r>
      <w:r>
        <w:rPr>
          <w:b/>
          <w:color w:val="990000"/>
        </w:rPr>
        <w:t>"</w:t>
      </w:r>
      <w:r>
        <w:rPr>
          <w:color w:val="000000"/>
        </w:rPr>
        <w:t>, type</w:t>
      </w:r>
      <w:r w:rsidR="00630018">
        <w:rPr>
          <w:rFonts w:hint="eastAsia"/>
          <w:color w:val="000000"/>
        </w:rPr>
        <w:t xml:space="preserve"> </w:t>
      </w:r>
      <w:r>
        <w:rPr>
          <w:color w:val="000000"/>
        </w:rPr>
        <w:t>=</w:t>
      </w:r>
      <w:r w:rsidR="00630018">
        <w:rPr>
          <w:rFonts w:hint="eastAsia"/>
          <w:color w:val="000000"/>
        </w:rPr>
        <w:t xml:space="preserve"> </w:t>
      </w:r>
      <w:r>
        <w:rPr>
          <w:b/>
          <w:color w:val="990000"/>
        </w:rPr>
        <w:t>"flash.events.Event"</w:t>
      </w:r>
      <w:r>
        <w:rPr>
          <w:color w:val="000000"/>
        </w:rPr>
        <w:t xml:space="preserve"> )]</w:t>
      </w:r>
    </w:p>
    <w:p w:rsidR="000C4A62" w:rsidRDefault="009F1FE2" w:rsidP="009F1FE2">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15</w:t>
      </w:r>
      <w:r w:rsidR="005833AF">
        <w:rPr>
          <w:noProof/>
        </w:rPr>
        <w:fldChar w:fldCharType="end"/>
      </w:r>
      <w:r>
        <w:rPr>
          <w:noProof/>
        </w:rPr>
        <w:t xml:space="preserve"> </w:t>
      </w:r>
      <w:r>
        <w:rPr>
          <w:rFonts w:hint="eastAsia"/>
          <w:noProof/>
        </w:rPr>
        <w:t>メタデータタグ</w:t>
      </w:r>
      <w:r w:rsidR="00157811">
        <w:rPr>
          <w:rFonts w:hint="eastAsia"/>
          <w:noProof/>
        </w:rPr>
        <w:t>に対する</w:t>
      </w:r>
      <w:r>
        <w:rPr>
          <w:rFonts w:hint="eastAsia"/>
          <w:noProof/>
        </w:rPr>
        <w:t>半角空白の</w:t>
      </w:r>
      <w:r w:rsidR="00C9440B">
        <w:rPr>
          <w:rFonts w:hint="eastAsia"/>
          <w:noProof/>
        </w:rPr>
        <w:t>適切な</w:t>
      </w:r>
      <w:r>
        <w:rPr>
          <w:rFonts w:hint="eastAsia"/>
          <w:noProof/>
        </w:rPr>
        <w:t>指定</w:t>
      </w:r>
      <w:r w:rsidR="00C9440B">
        <w:rPr>
          <w:rFonts w:hint="eastAsia"/>
          <w:noProof/>
        </w:rPr>
        <w:t>例</w:t>
      </w:r>
    </w:p>
    <w:p w:rsidR="000C4A62" w:rsidRDefault="00A93097" w:rsidP="008C7353">
      <w:pPr>
        <w:pStyle w:val="aff6"/>
        <w:ind w:left="826" w:hanging="620"/>
      </w:pPr>
      <w:r w:rsidRPr="00A93097">
        <w:rPr>
          <w:rFonts w:hint="eastAsia"/>
          <w:b/>
        </w:rPr>
        <w:t>理由:</w:t>
      </w:r>
      <w:r>
        <w:rPr>
          <w:rFonts w:hint="eastAsia"/>
        </w:rPr>
        <w:t xml:space="preserve"> 表記方法を統一し、可読性を向上させるためです。</w:t>
      </w:r>
      <w:sdt>
        <w:sdtPr>
          <w:rPr>
            <w:rFonts w:hint="eastAsia"/>
          </w:rPr>
          <w:id w:val="12368148"/>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A7233F" w:rsidRDefault="00A7233F" w:rsidP="00A7233F">
      <w:pPr>
        <w:pStyle w:val="31"/>
        <w:spacing w:before="180" w:after="108"/>
      </w:pPr>
      <w:bookmarkStart w:id="158" w:name="_Toc350339213"/>
      <w:r>
        <w:rPr>
          <w:rFonts w:hint="eastAsia"/>
        </w:rPr>
        <w:t>AsDocの下のメタデータタグ</w:t>
      </w:r>
      <w:bookmarkEnd w:id="158"/>
    </w:p>
    <w:p w:rsidR="00A7233F" w:rsidRDefault="00A7233F" w:rsidP="00A7233F">
      <w:pPr>
        <w:pStyle w:val="aff6"/>
        <w:ind w:left="826" w:hanging="620"/>
      </w:pPr>
      <w:r w:rsidRPr="000503FF">
        <w:rPr>
          <w:rFonts w:hint="eastAsia"/>
          <w:b/>
        </w:rPr>
        <w:t>説明:</w:t>
      </w:r>
      <w:r>
        <w:rPr>
          <w:rFonts w:hint="eastAsia"/>
        </w:rPr>
        <w:t xml:space="preserve"> メタデータタグを宣言する際、AsDocの下部に記載して下さい。</w:t>
      </w:r>
    </w:p>
    <w:p w:rsidR="00A7233F" w:rsidRDefault="00A7233F" w:rsidP="00A7233F">
      <w:pPr>
        <w:pStyle w:val="aff8"/>
        <w:ind w:firstLine="578"/>
      </w:pPr>
      <w:r>
        <w:rPr>
          <w:i/>
          <w:iCs/>
          <w:color w:val="009900"/>
        </w:rPr>
        <w:t>// OK</w:t>
      </w:r>
    </w:p>
    <w:p w:rsidR="00A7233F" w:rsidRPr="00A7233F" w:rsidRDefault="00A7233F" w:rsidP="00A7233F">
      <w:pPr>
        <w:pStyle w:val="aff8"/>
        <w:ind w:firstLine="578"/>
        <w:rPr>
          <w:color w:val="000000"/>
        </w:rPr>
      </w:pPr>
      <w:r w:rsidRPr="00A7233F">
        <w:rPr>
          <w:color w:val="000000"/>
        </w:rPr>
        <w:t>/**</w:t>
      </w:r>
    </w:p>
    <w:p w:rsidR="00A7233F" w:rsidRPr="00A7233F" w:rsidRDefault="00A7233F" w:rsidP="00A7233F">
      <w:pPr>
        <w:pStyle w:val="aff8"/>
        <w:ind w:firstLine="578"/>
        <w:rPr>
          <w:color w:val="000000"/>
        </w:rPr>
      </w:pPr>
      <w:r w:rsidRPr="00A7233F">
        <w:rPr>
          <w:color w:val="000000"/>
        </w:rPr>
        <w:lastRenderedPageBreak/>
        <w:t xml:space="preserve"> * asdoc</w:t>
      </w:r>
    </w:p>
    <w:p w:rsidR="00A7233F" w:rsidRPr="00A7233F" w:rsidRDefault="00A7233F" w:rsidP="00A7233F">
      <w:pPr>
        <w:pStyle w:val="aff8"/>
        <w:ind w:firstLine="578"/>
        <w:rPr>
          <w:color w:val="000000"/>
        </w:rPr>
      </w:pPr>
      <w:r w:rsidRPr="00A7233F">
        <w:rPr>
          <w:color w:val="000000"/>
        </w:rPr>
        <w:t xml:space="preserve"> */</w:t>
      </w:r>
    </w:p>
    <w:p w:rsidR="00A7233F" w:rsidRDefault="00A7233F" w:rsidP="00A7233F">
      <w:pPr>
        <w:pStyle w:val="aff8"/>
        <w:ind w:firstLine="578"/>
        <w:rPr>
          <w:color w:val="000000"/>
        </w:rPr>
      </w:pPr>
      <w:r w:rsidRPr="00A7233F">
        <w:rPr>
          <w:color w:val="000000"/>
        </w:rPr>
        <w:t>[Bindable]</w:t>
      </w:r>
    </w:p>
    <w:p w:rsidR="00A7233F" w:rsidRDefault="00A7233F" w:rsidP="00A7233F">
      <w:pPr>
        <w:pStyle w:val="aff8"/>
        <w:ind w:firstLine="578"/>
      </w:pPr>
      <w:r>
        <w:rPr>
          <w:i/>
          <w:iCs/>
          <w:color w:val="009900"/>
        </w:rPr>
        <w:t>// NG</w:t>
      </w:r>
      <w:r>
        <w:rPr>
          <w:rFonts w:hint="eastAsia"/>
          <w:i/>
          <w:iCs/>
          <w:color w:val="009900"/>
        </w:rPr>
        <w:t>1</w:t>
      </w:r>
      <w:r>
        <w:rPr>
          <w:i/>
          <w:iCs/>
          <w:color w:val="009900"/>
        </w:rPr>
        <w:t xml:space="preserve">: </w:t>
      </w:r>
      <w:r>
        <w:rPr>
          <w:rFonts w:hint="eastAsia"/>
          <w:i/>
          <w:iCs/>
          <w:color w:val="009900"/>
        </w:rPr>
        <w:t>AsDocの上部にメタデータタグが記載されています</w:t>
      </w:r>
    </w:p>
    <w:p w:rsidR="00A7233F" w:rsidRPr="00A7233F" w:rsidRDefault="00A7233F" w:rsidP="00A7233F">
      <w:pPr>
        <w:pStyle w:val="aff8"/>
        <w:ind w:firstLine="578"/>
        <w:rPr>
          <w:color w:val="000000"/>
        </w:rPr>
      </w:pPr>
      <w:r w:rsidRPr="00A7233F">
        <w:rPr>
          <w:color w:val="000000"/>
        </w:rPr>
        <w:t>[Bindable]</w:t>
      </w:r>
    </w:p>
    <w:p w:rsidR="00A7233F" w:rsidRPr="00A7233F" w:rsidRDefault="00A7233F" w:rsidP="00A7233F">
      <w:pPr>
        <w:pStyle w:val="aff8"/>
        <w:ind w:firstLine="578"/>
        <w:rPr>
          <w:color w:val="000000"/>
        </w:rPr>
      </w:pPr>
    </w:p>
    <w:p w:rsidR="00A7233F" w:rsidRPr="00A7233F" w:rsidRDefault="00A7233F" w:rsidP="00A7233F">
      <w:pPr>
        <w:pStyle w:val="aff8"/>
        <w:ind w:firstLine="578"/>
        <w:rPr>
          <w:color w:val="000000"/>
        </w:rPr>
      </w:pPr>
      <w:r w:rsidRPr="00A7233F">
        <w:rPr>
          <w:color w:val="000000"/>
        </w:rPr>
        <w:t>/**</w:t>
      </w:r>
    </w:p>
    <w:p w:rsidR="00A7233F" w:rsidRPr="00A7233F" w:rsidRDefault="00A7233F" w:rsidP="00A7233F">
      <w:pPr>
        <w:pStyle w:val="aff8"/>
        <w:ind w:firstLine="578"/>
        <w:rPr>
          <w:color w:val="000000"/>
        </w:rPr>
      </w:pPr>
      <w:r w:rsidRPr="00A7233F">
        <w:rPr>
          <w:color w:val="000000"/>
        </w:rPr>
        <w:t xml:space="preserve"> * asdoc</w:t>
      </w:r>
    </w:p>
    <w:p w:rsidR="00A7233F" w:rsidRDefault="00A7233F" w:rsidP="00A7233F">
      <w:pPr>
        <w:pStyle w:val="aff8"/>
        <w:ind w:firstLine="578"/>
        <w:rPr>
          <w:color w:val="000000"/>
        </w:rPr>
      </w:pPr>
      <w:r w:rsidRPr="00A7233F">
        <w:rPr>
          <w:color w:val="000000"/>
        </w:rPr>
        <w:t xml:space="preserve"> */</w:t>
      </w:r>
    </w:p>
    <w:p w:rsidR="00A7233F" w:rsidRDefault="00A7233F" w:rsidP="00A7233F">
      <w:pPr>
        <w:pStyle w:val="aff8"/>
        <w:ind w:firstLine="578"/>
        <w:rPr>
          <w:i/>
          <w:iCs/>
          <w:color w:val="009900"/>
        </w:rPr>
      </w:pPr>
      <w:r>
        <w:rPr>
          <w:i/>
          <w:iCs/>
          <w:color w:val="009900"/>
        </w:rPr>
        <w:t>// NG</w:t>
      </w:r>
      <w:r>
        <w:rPr>
          <w:rFonts w:hint="eastAsia"/>
          <w:i/>
          <w:iCs/>
          <w:color w:val="009900"/>
        </w:rPr>
        <w:t>2</w:t>
      </w:r>
      <w:r>
        <w:rPr>
          <w:i/>
          <w:iCs/>
          <w:color w:val="009900"/>
        </w:rPr>
        <w:t xml:space="preserve">: </w:t>
      </w:r>
      <w:r>
        <w:rPr>
          <w:rFonts w:hint="eastAsia"/>
          <w:i/>
          <w:iCs/>
          <w:color w:val="009900"/>
        </w:rPr>
        <w:t>AsDocの上部にメタデータタグが記載されています</w:t>
      </w:r>
    </w:p>
    <w:p w:rsidR="00A7233F" w:rsidRDefault="00A7233F" w:rsidP="00A7233F">
      <w:pPr>
        <w:pStyle w:val="aff8"/>
        <w:ind w:firstLine="578"/>
      </w:pPr>
      <w:r>
        <w:t>[Bindable]</w:t>
      </w:r>
    </w:p>
    <w:p w:rsidR="00A7233F" w:rsidRDefault="00A7233F" w:rsidP="00A7233F">
      <w:pPr>
        <w:pStyle w:val="aff8"/>
        <w:ind w:firstLine="578"/>
      </w:pPr>
      <w:r>
        <w:t>/**</w:t>
      </w:r>
    </w:p>
    <w:p w:rsidR="00A7233F" w:rsidRDefault="00A7233F" w:rsidP="00A7233F">
      <w:pPr>
        <w:pStyle w:val="aff8"/>
        <w:ind w:firstLine="578"/>
      </w:pPr>
      <w:r>
        <w:t xml:space="preserve"> * asdoc</w:t>
      </w:r>
    </w:p>
    <w:p w:rsidR="00A7233F" w:rsidRPr="00A7233F" w:rsidRDefault="00A7233F" w:rsidP="00A7233F">
      <w:pPr>
        <w:pStyle w:val="aff8"/>
        <w:ind w:firstLine="578"/>
      </w:pPr>
      <w:r>
        <w:t xml:space="preserve"> */</w:t>
      </w:r>
    </w:p>
    <w:p w:rsidR="00A7233F" w:rsidRDefault="00A7233F" w:rsidP="00A7233F">
      <w:pPr>
        <w:pStyle w:val="af1"/>
      </w:pPr>
      <w:r>
        <w:t xml:space="preserve">コード </w:t>
      </w:r>
      <w:r w:rsidR="00B04E33">
        <w:fldChar w:fldCharType="begin"/>
      </w:r>
      <w:r w:rsidR="00B04E33">
        <w:instrText xml:space="preserve"> STYLEREF 1 \s </w:instrText>
      </w:r>
      <w:r w:rsidR="00B04E33">
        <w:fldChar w:fldCharType="separate"/>
      </w:r>
      <w:r>
        <w:rPr>
          <w:noProof/>
        </w:rPr>
        <w:t>3</w:t>
      </w:r>
      <w:r w:rsidR="00B04E33">
        <w:rPr>
          <w:noProof/>
        </w:rPr>
        <w:fldChar w:fldCharType="end"/>
      </w:r>
      <w:r>
        <w:noBreakHyphen/>
      </w:r>
      <w:r w:rsidR="00B04E33">
        <w:fldChar w:fldCharType="begin"/>
      </w:r>
      <w:r w:rsidR="00B04E33">
        <w:instrText xml:space="preserve"> SEQ </w:instrText>
      </w:r>
      <w:r w:rsidR="00B04E33">
        <w:instrText>コード</w:instrText>
      </w:r>
      <w:r w:rsidR="00B04E33">
        <w:instrText xml:space="preserve"> \* ARABIC \s 1 </w:instrText>
      </w:r>
      <w:r w:rsidR="00B04E33">
        <w:fldChar w:fldCharType="separate"/>
      </w:r>
      <w:r>
        <w:rPr>
          <w:noProof/>
        </w:rPr>
        <w:t>16</w:t>
      </w:r>
      <w:r w:rsidR="00B04E33">
        <w:rPr>
          <w:noProof/>
        </w:rPr>
        <w:fldChar w:fldCharType="end"/>
      </w:r>
      <w:r>
        <w:rPr>
          <w:noProof/>
        </w:rPr>
        <w:t xml:space="preserve"> </w:t>
      </w:r>
      <w:r>
        <w:rPr>
          <w:rFonts w:hint="eastAsia"/>
          <w:noProof/>
        </w:rPr>
        <w:t>メタデータタグAsDocの下のメタデータタグ</w:t>
      </w:r>
    </w:p>
    <w:p w:rsidR="00A7233F" w:rsidRDefault="00A7233F" w:rsidP="00A7233F">
      <w:pPr>
        <w:pStyle w:val="aff6"/>
        <w:ind w:left="826" w:hanging="620"/>
      </w:pPr>
      <w:r w:rsidRPr="00A93097">
        <w:rPr>
          <w:rFonts w:hint="eastAsia"/>
          <w:b/>
        </w:rPr>
        <w:t>理由:</w:t>
      </w:r>
      <w:r>
        <w:rPr>
          <w:rFonts w:hint="eastAsia"/>
        </w:rPr>
        <w:t xml:space="preserve"> 表記方法を統一し、可読性を向上させるためです。また、Javaのコーディング規約とも整合性を確保しています。</w:t>
      </w:r>
    </w:p>
    <w:p w:rsidR="007C19F2" w:rsidRDefault="009C6AC4" w:rsidP="007C19F2">
      <w:pPr>
        <w:pStyle w:val="21"/>
        <w:spacing w:before="108" w:after="108"/>
      </w:pPr>
      <w:bookmarkStart w:id="159" w:name="_Ref269886610"/>
      <w:bookmarkStart w:id="160" w:name="_Ref269886622"/>
      <w:bookmarkStart w:id="161" w:name="_Toc350339214"/>
      <w:r>
        <w:rPr>
          <w:rFonts w:hint="eastAsia"/>
        </w:rPr>
        <w:t>関数</w:t>
      </w:r>
      <w:bookmarkEnd w:id="159"/>
      <w:bookmarkEnd w:id="160"/>
      <w:bookmarkEnd w:id="161"/>
    </w:p>
    <w:p w:rsidR="00C0135C" w:rsidRDefault="00C0135C" w:rsidP="00487D29">
      <w:pPr>
        <w:pStyle w:val="31"/>
        <w:spacing w:before="180" w:after="108"/>
        <w:ind w:left="840"/>
      </w:pPr>
      <w:bookmarkStart w:id="162" w:name="_Toc350339215"/>
      <w:r>
        <w:rPr>
          <w:rFonts w:hint="eastAsia"/>
        </w:rPr>
        <w:t>ローワーキャメルケースの適用</w:t>
      </w:r>
      <w:r w:rsidR="00561155">
        <w:rPr>
          <w:rFonts w:hint="eastAsia"/>
        </w:rPr>
        <w:t>（必須）</w:t>
      </w:r>
      <w:bookmarkEnd w:id="162"/>
    </w:p>
    <w:p w:rsidR="00C0135C" w:rsidRDefault="00C0135C" w:rsidP="008C7353">
      <w:pPr>
        <w:pStyle w:val="aff6"/>
        <w:ind w:left="826" w:hanging="620"/>
      </w:pPr>
      <w:r w:rsidRPr="00C0135C">
        <w:rPr>
          <w:rFonts w:hint="eastAsia"/>
          <w:b/>
        </w:rPr>
        <w:t>説明:</w:t>
      </w:r>
      <w:r>
        <w:rPr>
          <w:rFonts w:hint="eastAsia"/>
        </w:rPr>
        <w:t xml:space="preserve"> 関数名はローワーキャメルケースを利用してください。つまり、関数名を構成する最初の単語の先頭文字をアルファベット小文字で記述してください。</w:t>
      </w:r>
    </w:p>
    <w:p w:rsidR="00C0135C" w:rsidRPr="00C0135C" w:rsidRDefault="00C0135C" w:rsidP="008C7353">
      <w:pPr>
        <w:pStyle w:val="aff6"/>
        <w:ind w:left="826" w:hanging="620"/>
      </w:pPr>
      <w:r>
        <w:rPr>
          <w:rFonts w:hint="eastAsia"/>
          <w:b/>
        </w:rPr>
        <w:t xml:space="preserve">理由: </w:t>
      </w:r>
      <w:r w:rsidRPr="00C0135C">
        <w:rPr>
          <w:rFonts w:hint="eastAsia"/>
        </w:rPr>
        <w:t>表記方法を統一し、</w:t>
      </w:r>
      <w:r w:rsidR="004468D2">
        <w:rPr>
          <w:rFonts w:hint="eastAsia"/>
        </w:rPr>
        <w:t>可読性</w:t>
      </w:r>
      <w:r w:rsidRPr="00C0135C">
        <w:rPr>
          <w:rFonts w:hint="eastAsia"/>
        </w:rPr>
        <w:t>を向上させるためです。コンストラクタやコピーコンストラクタとの区別も容易になります。</w:t>
      </w:r>
    </w:p>
    <w:p w:rsidR="007C19F2" w:rsidRDefault="00C0135C" w:rsidP="007C19F2">
      <w:pPr>
        <w:pStyle w:val="31"/>
        <w:spacing w:before="180" w:after="108"/>
      </w:pPr>
      <w:bookmarkStart w:id="163" w:name="_Toc350339216"/>
      <w:r>
        <w:rPr>
          <w:rFonts w:hint="eastAsia"/>
        </w:rPr>
        <w:t>動詞で始まる関数名</w:t>
      </w:r>
      <w:r w:rsidR="00B66503">
        <w:rPr>
          <w:rFonts w:hint="eastAsia"/>
        </w:rPr>
        <w:t>（必須</w:t>
      </w:r>
      <w:r>
        <w:rPr>
          <w:rFonts w:hint="eastAsia"/>
        </w:rPr>
        <w:t>）</w:t>
      </w:r>
      <w:bookmarkEnd w:id="163"/>
    </w:p>
    <w:p w:rsidR="00B6533E" w:rsidRPr="007C19F2" w:rsidRDefault="00C7671E" w:rsidP="008C7353">
      <w:pPr>
        <w:pStyle w:val="aff6"/>
        <w:ind w:left="826" w:hanging="620"/>
      </w:pPr>
      <w:r w:rsidRPr="00016C14">
        <w:rPr>
          <w:rFonts w:hint="eastAsia"/>
          <w:b/>
        </w:rPr>
        <w:t>説明:</w:t>
      </w:r>
      <w:r>
        <w:rPr>
          <w:rFonts w:hint="eastAsia"/>
        </w:rPr>
        <w:t xml:space="preserve"> 関数名は動詞</w:t>
      </w:r>
      <w:r w:rsidR="00016C14">
        <w:rPr>
          <w:rFonts w:hint="eastAsia"/>
        </w:rPr>
        <w:t>あるいは動詞+名詞を基本としてください。</w:t>
      </w:r>
      <w:r w:rsidR="00334032">
        <w:rPr>
          <w:rFonts w:hint="eastAsia"/>
        </w:rPr>
        <w:t>ただし、イベントハンドラに関してはこの基準に従う必要はありません。詳細は</w:t>
      </w:r>
      <w:r w:rsidR="0005733D" w:rsidRPr="0005733D">
        <w:rPr>
          <w:rFonts w:hint="eastAsia"/>
        </w:rPr>
        <w:t>「</w:t>
      </w:r>
      <w:r w:rsidR="005833AF">
        <w:fldChar w:fldCharType="begin"/>
      </w:r>
      <w:r w:rsidR="0005733D">
        <w:instrText xml:space="preserve"> </w:instrText>
      </w:r>
      <w:r w:rsidR="0005733D">
        <w:rPr>
          <w:rFonts w:hint="eastAsia"/>
        </w:rPr>
        <w:instrText>REF _Ref269826812 \r \h</w:instrText>
      </w:r>
      <w:r w:rsidR="0005733D">
        <w:instrText xml:space="preserve"> </w:instrText>
      </w:r>
      <w:r w:rsidR="005833AF">
        <w:fldChar w:fldCharType="separate"/>
      </w:r>
      <w:r w:rsidR="00721A8C">
        <w:t>3.17.4</w:t>
      </w:r>
      <w:r w:rsidR="005833AF">
        <w:fldChar w:fldCharType="end"/>
      </w:r>
      <w:r w:rsidR="0005733D">
        <w:rPr>
          <w:rFonts w:hint="eastAsia"/>
        </w:rPr>
        <w:t xml:space="preserve"> </w:t>
      </w:r>
      <w:r w:rsidR="005833AF">
        <w:fldChar w:fldCharType="begin"/>
      </w:r>
      <w:r w:rsidR="0005733D">
        <w:instrText xml:space="preserve"> </w:instrText>
      </w:r>
      <w:r w:rsidR="0005733D">
        <w:rPr>
          <w:rFonts w:hint="eastAsia"/>
        </w:rPr>
        <w:instrText>REF _Ref269826813 \h</w:instrText>
      </w:r>
      <w:r w:rsidR="0005733D">
        <w:instrText xml:space="preserve"> </w:instrText>
      </w:r>
      <w:r w:rsidR="005833AF">
        <w:fldChar w:fldCharType="separate"/>
      </w:r>
      <w:r w:rsidR="00721A8C">
        <w:rPr>
          <w:rFonts w:hint="eastAsia"/>
        </w:rPr>
        <w:t>イベントハンドラ名へのHandlerサフィックスの追加（必須）</w:t>
      </w:r>
      <w:r w:rsidR="005833AF">
        <w:fldChar w:fldCharType="end"/>
      </w:r>
      <w:r w:rsidR="0005733D" w:rsidRPr="0005733D">
        <w:rPr>
          <w:rFonts w:hint="eastAsia"/>
        </w:rPr>
        <w:t>」</w:t>
      </w:r>
      <w:r w:rsidR="00334032">
        <w:rPr>
          <w:rFonts w:hint="eastAsia"/>
        </w:rPr>
        <w:t>を参照してください。</w:t>
      </w:r>
    </w:p>
    <w:p w:rsidR="00FC0B96" w:rsidRDefault="00FC0B96" w:rsidP="008C7353">
      <w:pPr>
        <w:pStyle w:val="aff8"/>
        <w:ind w:firstLine="580"/>
      </w:pPr>
      <w:r w:rsidRPr="006531D5">
        <w:rPr>
          <w:b/>
          <w:color w:val="0033FF"/>
        </w:rPr>
        <w:t>public</w:t>
      </w:r>
      <w:r>
        <w:t xml:space="preserve"> </w:t>
      </w:r>
      <w:r>
        <w:rPr>
          <w:b/>
          <w:color w:val="339966"/>
        </w:rPr>
        <w:t>function</w:t>
      </w:r>
      <w:r>
        <w:t xml:space="preserve"> find(id:String):Foo {</w:t>
      </w:r>
    </w:p>
    <w:p w:rsidR="00FC0B96" w:rsidRDefault="00FC0B96" w:rsidP="00FC0B96">
      <w:pPr>
        <w:pStyle w:val="aff8"/>
        <w:ind w:firstLine="578"/>
      </w:pPr>
      <w:r>
        <w:t>}</w:t>
      </w:r>
    </w:p>
    <w:p w:rsidR="00FC0B96" w:rsidRDefault="00FC0B96" w:rsidP="008C7353">
      <w:pPr>
        <w:pStyle w:val="aff8"/>
        <w:ind w:firstLine="580"/>
      </w:pPr>
      <w:r w:rsidRPr="006531D5">
        <w:rPr>
          <w:b/>
          <w:color w:val="0033FF"/>
        </w:rPr>
        <w:t>public</w:t>
      </w:r>
      <w:r>
        <w:t xml:space="preserve"> </w:t>
      </w:r>
      <w:r>
        <w:rPr>
          <w:b/>
          <w:color w:val="339966"/>
        </w:rPr>
        <w:t>function</w:t>
      </w:r>
      <w:r>
        <w:t xml:space="preserve"> showMessage(message:</w:t>
      </w:r>
      <w:r w:rsidR="0003470C">
        <w:rPr>
          <w:rFonts w:hint="eastAsia"/>
        </w:rPr>
        <w:t>Message</w:t>
      </w:r>
      <w:r>
        <w:t>):</w:t>
      </w:r>
      <w:r>
        <w:rPr>
          <w:b/>
          <w:color w:val="0033FF"/>
        </w:rPr>
        <w:t>void</w:t>
      </w:r>
      <w:r>
        <w:t xml:space="preserve"> {</w:t>
      </w:r>
    </w:p>
    <w:p w:rsidR="00B6533E" w:rsidRDefault="00FC0B96" w:rsidP="00FC0B96">
      <w:pPr>
        <w:pStyle w:val="aff8"/>
        <w:ind w:firstLine="578"/>
      </w:pPr>
      <w:r>
        <w:t>}</w:t>
      </w:r>
    </w:p>
    <w:p w:rsidR="008E1E17" w:rsidRDefault="00294FD4" w:rsidP="00294FD4">
      <w:pPr>
        <w:pStyle w:val="af1"/>
      </w:pPr>
      <w:r>
        <w:lastRenderedPageBreak/>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16</w:t>
      </w:r>
      <w:r w:rsidR="005833AF">
        <w:rPr>
          <w:noProof/>
        </w:rPr>
        <w:fldChar w:fldCharType="end"/>
      </w:r>
      <w:r>
        <w:rPr>
          <w:noProof/>
        </w:rPr>
        <w:t xml:space="preserve"> </w:t>
      </w:r>
      <w:r>
        <w:rPr>
          <w:rFonts w:hint="eastAsia"/>
          <w:noProof/>
        </w:rPr>
        <w:t>動詞で始まる関数の例</w:t>
      </w:r>
    </w:p>
    <w:p w:rsidR="00294FD4" w:rsidRDefault="00294FD4" w:rsidP="008C7353">
      <w:pPr>
        <w:pStyle w:val="aff6"/>
        <w:ind w:left="826" w:hanging="620"/>
      </w:pPr>
      <w:r w:rsidRPr="007F02F9">
        <w:rPr>
          <w:rFonts w:hint="eastAsia"/>
          <w:b/>
        </w:rPr>
        <w:t>理由:</w:t>
      </w:r>
      <w:r>
        <w:rPr>
          <w:rFonts w:hint="eastAsia"/>
        </w:rPr>
        <w:t xml:space="preserve"> </w:t>
      </w:r>
      <w:r w:rsidR="00CB1B6F">
        <w:rPr>
          <w:rFonts w:hint="eastAsia"/>
        </w:rPr>
        <w:t>関数であることが明確になるからです。</w:t>
      </w:r>
      <w:sdt>
        <w:sdtPr>
          <w:rPr>
            <w:rFonts w:hint="eastAsia"/>
          </w:rPr>
          <w:id w:val="12368149"/>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ED1DBC">
        <w:rPr>
          <w:rFonts w:hint="eastAsia"/>
        </w:rPr>
        <w:t xml:space="preserve"> に従います。</w:t>
      </w:r>
    </w:p>
    <w:p w:rsidR="00F77B2F" w:rsidRDefault="00F77B2F" w:rsidP="00A0733D">
      <w:pPr>
        <w:pStyle w:val="31"/>
        <w:spacing w:before="180" w:after="108"/>
      </w:pPr>
      <w:bookmarkStart w:id="164" w:name="_Ref270344848"/>
      <w:bookmarkStart w:id="165" w:name="_Ref270344854"/>
      <w:bookmarkStart w:id="166" w:name="_Toc350339217"/>
      <w:r>
        <w:rPr>
          <w:rFonts w:hint="eastAsia"/>
        </w:rPr>
        <w:t>丸括弧前後の空白（</w:t>
      </w:r>
      <w:r w:rsidR="00EC64D8">
        <w:rPr>
          <w:rFonts w:hint="eastAsia"/>
        </w:rPr>
        <w:t>禁止</w:t>
      </w:r>
      <w:r>
        <w:rPr>
          <w:rFonts w:hint="eastAsia"/>
        </w:rPr>
        <w:t>）</w:t>
      </w:r>
      <w:bookmarkEnd w:id="164"/>
      <w:bookmarkEnd w:id="165"/>
      <w:r w:rsidR="009759A6">
        <w:rPr>
          <w:rFonts w:hint="eastAsia"/>
        </w:rPr>
        <w:t>[FlexFormatter対応]</w:t>
      </w:r>
      <w:bookmarkEnd w:id="166"/>
    </w:p>
    <w:p w:rsidR="00F77B2F" w:rsidRPr="00B07A98" w:rsidRDefault="00B07A98" w:rsidP="008C7353">
      <w:pPr>
        <w:pStyle w:val="aff6"/>
        <w:ind w:left="826" w:hanging="620"/>
      </w:pPr>
      <w:r w:rsidRPr="00B07A98">
        <w:rPr>
          <w:rFonts w:hint="eastAsia"/>
          <w:b/>
        </w:rPr>
        <w:t>説明:</w:t>
      </w:r>
      <w:r>
        <w:rPr>
          <w:rFonts w:hint="eastAsia"/>
        </w:rPr>
        <w:t xml:space="preserve"> 関数を呼び出す際の丸括弧の前後に空白を含めないでください。</w:t>
      </w:r>
    </w:p>
    <w:p w:rsidR="00D33D13" w:rsidRDefault="00D33D13" w:rsidP="00D33D13">
      <w:pPr>
        <w:pStyle w:val="aff8"/>
        <w:ind w:firstLine="578"/>
      </w:pPr>
      <w:r w:rsidRPr="00E510F0">
        <w:rPr>
          <w:color w:val="000000"/>
        </w:rPr>
        <w:t>find</w:t>
      </w:r>
      <w:r>
        <w:rPr>
          <w:color w:val="000000"/>
        </w:rPr>
        <w:t>(</w:t>
      </w:r>
      <w:r>
        <w:rPr>
          <w:b/>
          <w:color w:val="990000"/>
        </w:rPr>
        <w:t>"htoEa"</w:t>
      </w:r>
      <w:r>
        <w:rPr>
          <w:color w:val="000000"/>
        </w:rPr>
        <w:t xml:space="preserve">); </w:t>
      </w:r>
      <w:r>
        <w:rPr>
          <w:i/>
          <w:iCs/>
          <w:color w:val="009900"/>
        </w:rPr>
        <w:t>// OK</w:t>
      </w:r>
    </w:p>
    <w:p w:rsidR="00D33D13" w:rsidRDefault="00D33D13" w:rsidP="00D33D13">
      <w:pPr>
        <w:pStyle w:val="aff8"/>
        <w:ind w:firstLine="578"/>
      </w:pPr>
      <w:r w:rsidRPr="00E510F0">
        <w:rPr>
          <w:color w:val="000000"/>
        </w:rPr>
        <w:t>find</w:t>
      </w:r>
      <w:r>
        <w:rPr>
          <w:color w:val="000000"/>
        </w:rPr>
        <w:t xml:space="preserve"> (</w:t>
      </w:r>
      <w:r>
        <w:rPr>
          <w:b/>
          <w:color w:val="990000"/>
        </w:rPr>
        <w:t>"htoEa"</w:t>
      </w:r>
      <w:r>
        <w:rPr>
          <w:color w:val="000000"/>
        </w:rPr>
        <w:t xml:space="preserve">); </w:t>
      </w:r>
      <w:r>
        <w:rPr>
          <w:i/>
          <w:iCs/>
          <w:color w:val="009900"/>
        </w:rPr>
        <w:t xml:space="preserve">// NG: </w:t>
      </w:r>
      <w:r>
        <w:rPr>
          <w:rFonts w:hint="eastAsia"/>
          <w:i/>
          <w:iCs/>
          <w:color w:val="009900"/>
        </w:rPr>
        <w:t>空白が含まれています</w:t>
      </w:r>
    </w:p>
    <w:p w:rsidR="00F77B2F" w:rsidRDefault="00D33D13" w:rsidP="00D33D13">
      <w:pPr>
        <w:pStyle w:val="aff8"/>
        <w:ind w:firstLine="578"/>
      </w:pPr>
      <w:r>
        <w:rPr>
          <w:color w:val="000000"/>
        </w:rPr>
        <w:t xml:space="preserve">find( </w:t>
      </w:r>
      <w:r>
        <w:rPr>
          <w:b/>
          <w:color w:val="990000"/>
        </w:rPr>
        <w:t>"htoEa"</w:t>
      </w:r>
      <w:r>
        <w:rPr>
          <w:color w:val="000000"/>
        </w:rPr>
        <w:t xml:space="preserve"> ); </w:t>
      </w:r>
      <w:r>
        <w:rPr>
          <w:i/>
          <w:iCs/>
          <w:color w:val="009900"/>
        </w:rPr>
        <w:t xml:space="preserve">// NG: </w:t>
      </w:r>
      <w:r>
        <w:rPr>
          <w:rFonts w:hint="eastAsia"/>
          <w:i/>
          <w:iCs/>
          <w:color w:val="009900"/>
        </w:rPr>
        <w:t>空白が含まれています</w:t>
      </w:r>
    </w:p>
    <w:p w:rsidR="00D33D13" w:rsidRDefault="00F3399E" w:rsidP="00F3399E">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17</w:t>
      </w:r>
      <w:r w:rsidR="005833AF">
        <w:rPr>
          <w:noProof/>
        </w:rPr>
        <w:fldChar w:fldCharType="end"/>
      </w:r>
      <w:r>
        <w:rPr>
          <w:noProof/>
        </w:rPr>
        <w:t xml:space="preserve"> </w:t>
      </w:r>
      <w:r>
        <w:rPr>
          <w:rFonts w:hint="eastAsia"/>
          <w:noProof/>
        </w:rPr>
        <w:t>関数を呼び出す際</w:t>
      </w:r>
      <w:r w:rsidR="000F4736">
        <w:rPr>
          <w:rFonts w:hint="eastAsia"/>
          <w:noProof/>
        </w:rPr>
        <w:t>の適切な</w:t>
      </w:r>
      <w:r>
        <w:rPr>
          <w:rFonts w:hint="eastAsia"/>
          <w:noProof/>
        </w:rPr>
        <w:t>空白例</w:t>
      </w:r>
    </w:p>
    <w:p w:rsidR="00D33D13" w:rsidRDefault="00AE07FE" w:rsidP="008C7353">
      <w:pPr>
        <w:pStyle w:val="aff6"/>
        <w:ind w:left="826" w:hanging="620"/>
      </w:pPr>
      <w:r w:rsidRPr="00DC78F9">
        <w:rPr>
          <w:rFonts w:hint="eastAsia"/>
          <w:b/>
        </w:rPr>
        <w:t>理由:</w:t>
      </w:r>
      <w:r>
        <w:rPr>
          <w:rFonts w:hint="eastAsia"/>
        </w:rPr>
        <w:t xml:space="preserve"> 可読性を向上させるためです。制御指示子と</w:t>
      </w:r>
      <w:r w:rsidR="00FD7238">
        <w:rPr>
          <w:rFonts w:hint="eastAsia"/>
        </w:rPr>
        <w:t>の</w:t>
      </w:r>
      <w:r>
        <w:rPr>
          <w:rFonts w:hint="eastAsia"/>
        </w:rPr>
        <w:t>区別</w:t>
      </w:r>
      <w:r w:rsidR="00FD7238">
        <w:rPr>
          <w:rFonts w:hint="eastAsia"/>
        </w:rPr>
        <w:t>も</w:t>
      </w:r>
      <w:r>
        <w:rPr>
          <w:rFonts w:hint="eastAsia"/>
        </w:rPr>
        <w:t>つきやすくなります。</w:t>
      </w:r>
    </w:p>
    <w:p w:rsidR="008E1E17" w:rsidRDefault="008E1E17" w:rsidP="008E1E17">
      <w:pPr>
        <w:pStyle w:val="21"/>
        <w:spacing w:before="108" w:after="108"/>
      </w:pPr>
      <w:bookmarkStart w:id="167" w:name="_Ref269886628"/>
      <w:bookmarkStart w:id="168" w:name="_Ref269886636"/>
      <w:bookmarkStart w:id="169" w:name="_Toc350339218"/>
      <w:r>
        <w:rPr>
          <w:rFonts w:hint="eastAsia"/>
        </w:rPr>
        <w:t>クラス</w:t>
      </w:r>
      <w:r w:rsidR="00B2177A">
        <w:rPr>
          <w:rFonts w:hint="eastAsia"/>
        </w:rPr>
        <w:t>・インタフェース</w:t>
      </w:r>
      <w:bookmarkEnd w:id="167"/>
      <w:bookmarkEnd w:id="168"/>
      <w:bookmarkEnd w:id="169"/>
    </w:p>
    <w:p w:rsidR="00375A4C" w:rsidRDefault="00375A4C" w:rsidP="00375A4C">
      <w:pPr>
        <w:pStyle w:val="31"/>
        <w:spacing w:before="180" w:after="108"/>
        <w:ind w:left="840"/>
      </w:pPr>
      <w:bookmarkStart w:id="170" w:name="_Toc350339219"/>
      <w:r>
        <w:rPr>
          <w:rFonts w:hint="eastAsia"/>
        </w:rPr>
        <w:t>アッパーキャメルケースの適用（必須）</w:t>
      </w:r>
      <w:bookmarkEnd w:id="170"/>
    </w:p>
    <w:p w:rsidR="00375A4C" w:rsidRDefault="00375A4C" w:rsidP="008C7353">
      <w:pPr>
        <w:pStyle w:val="aff6"/>
        <w:ind w:left="826" w:hanging="620"/>
      </w:pPr>
      <w:r w:rsidRPr="00C0135C">
        <w:rPr>
          <w:rFonts w:hint="eastAsia"/>
          <w:b/>
        </w:rPr>
        <w:t>説明:</w:t>
      </w:r>
      <w:r>
        <w:rPr>
          <w:rFonts w:hint="eastAsia"/>
        </w:rPr>
        <w:t xml:space="preserve"> </w:t>
      </w:r>
      <w:r w:rsidR="0078635F">
        <w:rPr>
          <w:rFonts w:hint="eastAsia"/>
        </w:rPr>
        <w:t>クラス名やインタフェース名</w:t>
      </w:r>
      <w:r>
        <w:rPr>
          <w:rFonts w:hint="eastAsia"/>
        </w:rPr>
        <w:t>は</w:t>
      </w:r>
      <w:r w:rsidR="0078635F">
        <w:rPr>
          <w:rFonts w:hint="eastAsia"/>
        </w:rPr>
        <w:t>アッパー</w:t>
      </w:r>
      <w:r>
        <w:rPr>
          <w:rFonts w:hint="eastAsia"/>
        </w:rPr>
        <w:t>キャメルケースを利用してください。つまり、</w:t>
      </w:r>
      <w:r w:rsidR="003A0FB2">
        <w:rPr>
          <w:rFonts w:hint="eastAsia"/>
        </w:rPr>
        <w:t>こ</w:t>
      </w:r>
      <w:r w:rsidR="002B0A8C">
        <w:rPr>
          <w:rFonts w:hint="eastAsia"/>
        </w:rPr>
        <w:t>れらの名前</w:t>
      </w:r>
      <w:r>
        <w:rPr>
          <w:rFonts w:hint="eastAsia"/>
        </w:rPr>
        <w:t>を構成する最初の単語の先頭文字を</w:t>
      </w:r>
      <w:r w:rsidR="003E5E0D">
        <w:rPr>
          <w:rFonts w:hint="eastAsia"/>
        </w:rPr>
        <w:t>アルファベット大文字</w:t>
      </w:r>
      <w:r>
        <w:rPr>
          <w:rFonts w:hint="eastAsia"/>
        </w:rPr>
        <w:t>で記述してください。</w:t>
      </w:r>
    </w:p>
    <w:p w:rsidR="00375A4C" w:rsidRPr="00375A4C" w:rsidRDefault="00375A4C" w:rsidP="008C7353">
      <w:pPr>
        <w:pStyle w:val="aff6"/>
        <w:ind w:left="826" w:hanging="620"/>
      </w:pPr>
      <w:r>
        <w:rPr>
          <w:rFonts w:hint="eastAsia"/>
          <w:b/>
        </w:rPr>
        <w:t xml:space="preserve">理由: </w:t>
      </w:r>
      <w:r w:rsidRPr="00C0135C">
        <w:rPr>
          <w:rFonts w:hint="eastAsia"/>
        </w:rPr>
        <w:t>表記方法を統一し、</w:t>
      </w:r>
      <w:r w:rsidR="00D01113">
        <w:rPr>
          <w:rFonts w:hint="eastAsia"/>
        </w:rPr>
        <w:t>可読性</w:t>
      </w:r>
      <w:r w:rsidRPr="00C0135C">
        <w:rPr>
          <w:rFonts w:hint="eastAsia"/>
        </w:rPr>
        <w:t>を向上させるためです。</w:t>
      </w:r>
      <w:r w:rsidR="009E6577">
        <w:rPr>
          <w:rFonts w:hint="eastAsia"/>
        </w:rPr>
        <w:t>関数やメソッド、プロパティ</w:t>
      </w:r>
      <w:r w:rsidRPr="00C0135C">
        <w:rPr>
          <w:rFonts w:hint="eastAsia"/>
        </w:rPr>
        <w:t>との区別も容易になります。</w:t>
      </w:r>
    </w:p>
    <w:p w:rsidR="00344424" w:rsidRDefault="00344424" w:rsidP="00344424">
      <w:pPr>
        <w:pStyle w:val="31"/>
        <w:spacing w:before="180" w:after="108"/>
      </w:pPr>
      <w:bookmarkStart w:id="171" w:name="_Toc350339220"/>
      <w:r>
        <w:rPr>
          <w:rFonts w:hint="eastAsia"/>
        </w:rPr>
        <w:t>動詞で始</w:t>
      </w:r>
      <w:r w:rsidR="002F128B">
        <w:rPr>
          <w:rFonts w:hint="eastAsia"/>
        </w:rPr>
        <w:t>まる</w:t>
      </w:r>
      <w:r>
        <w:rPr>
          <w:rFonts w:hint="eastAsia"/>
        </w:rPr>
        <w:t>クラス名</w:t>
      </w:r>
      <w:r w:rsidR="008873A9">
        <w:rPr>
          <w:rFonts w:hint="eastAsia"/>
        </w:rPr>
        <w:t>（</w:t>
      </w:r>
      <w:r w:rsidR="005103C5">
        <w:rPr>
          <w:rFonts w:hint="eastAsia"/>
        </w:rPr>
        <w:t>禁止</w:t>
      </w:r>
      <w:r>
        <w:rPr>
          <w:rFonts w:hint="eastAsia"/>
        </w:rPr>
        <w:t>）</w:t>
      </w:r>
      <w:bookmarkEnd w:id="171"/>
    </w:p>
    <w:p w:rsidR="00C0135C" w:rsidRPr="00C0135C" w:rsidRDefault="00C0135C" w:rsidP="008C7353">
      <w:pPr>
        <w:pStyle w:val="aff6"/>
        <w:ind w:left="826" w:hanging="620"/>
      </w:pPr>
      <w:r w:rsidRPr="00290D87">
        <w:rPr>
          <w:rFonts w:hint="eastAsia"/>
          <w:b/>
        </w:rPr>
        <w:t>説明:</w:t>
      </w:r>
      <w:r>
        <w:rPr>
          <w:rFonts w:hint="eastAsia"/>
        </w:rPr>
        <w:t xml:space="preserve"> クラス名やインタフェース名は動詞で開始</w:t>
      </w:r>
      <w:r w:rsidR="00081989">
        <w:rPr>
          <w:rFonts w:hint="eastAsia"/>
        </w:rPr>
        <w:t>しないでください。</w:t>
      </w:r>
    </w:p>
    <w:p w:rsidR="00143841" w:rsidRDefault="00143841" w:rsidP="00143841">
      <w:pPr>
        <w:pStyle w:val="aff8"/>
        <w:ind w:firstLine="578"/>
      </w:pPr>
      <w:r>
        <w:rPr>
          <w:i/>
          <w:iCs/>
          <w:color w:val="009900"/>
        </w:rPr>
        <w:t xml:space="preserve">// NG: </w:t>
      </w:r>
      <w:r>
        <w:rPr>
          <w:rFonts w:hint="eastAsia"/>
          <w:i/>
          <w:iCs/>
          <w:color w:val="009900"/>
        </w:rPr>
        <w:t>動詞で開始されています</w:t>
      </w:r>
    </w:p>
    <w:p w:rsidR="00143841" w:rsidRDefault="00143841" w:rsidP="008C7353">
      <w:pPr>
        <w:pStyle w:val="aff8"/>
        <w:ind w:firstLine="580"/>
      </w:pPr>
      <w:r w:rsidRPr="00143841">
        <w:rPr>
          <w:b/>
          <w:color w:val="0033FF"/>
        </w:rPr>
        <w:t>public</w:t>
      </w:r>
      <w:r>
        <w:rPr>
          <w:color w:val="000000"/>
        </w:rPr>
        <w:t xml:space="preserve"> </w:t>
      </w:r>
      <w:r>
        <w:rPr>
          <w:b/>
          <w:color w:val="9900CC"/>
        </w:rPr>
        <w:t>class</w:t>
      </w:r>
      <w:r>
        <w:rPr>
          <w:color w:val="000000"/>
        </w:rPr>
        <w:t xml:space="preserve"> ShowMessage {</w:t>
      </w:r>
    </w:p>
    <w:p w:rsidR="008E1E17" w:rsidRPr="00344424" w:rsidRDefault="00143841" w:rsidP="00143841">
      <w:pPr>
        <w:pStyle w:val="aff8"/>
        <w:ind w:firstLine="578"/>
      </w:pPr>
      <w:r>
        <w:rPr>
          <w:color w:val="000000"/>
        </w:rPr>
        <w:t>}</w:t>
      </w:r>
    </w:p>
    <w:p w:rsidR="00684A6F" w:rsidRDefault="00FE77FD" w:rsidP="00FE77FD">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18</w:t>
      </w:r>
      <w:r w:rsidR="005833AF">
        <w:rPr>
          <w:noProof/>
        </w:rPr>
        <w:fldChar w:fldCharType="end"/>
      </w:r>
      <w:r>
        <w:rPr>
          <w:noProof/>
        </w:rPr>
        <w:t xml:space="preserve"> </w:t>
      </w:r>
      <w:r>
        <w:rPr>
          <w:rFonts w:hint="eastAsia"/>
          <w:noProof/>
        </w:rPr>
        <w:t>動詞で始まらないクラス名の例</w:t>
      </w:r>
    </w:p>
    <w:p w:rsidR="00684A6F" w:rsidRDefault="00F06977" w:rsidP="008C7353">
      <w:pPr>
        <w:pStyle w:val="aff6"/>
        <w:ind w:left="826" w:hanging="620"/>
      </w:pPr>
      <w:r w:rsidRPr="00F06977">
        <w:rPr>
          <w:rFonts w:hint="eastAsia"/>
          <w:b/>
        </w:rPr>
        <w:t>理由:</w:t>
      </w:r>
      <w:r>
        <w:rPr>
          <w:rFonts w:hint="eastAsia"/>
        </w:rPr>
        <w:t xml:space="preserve"> クラスやインタフェースであることが明確になるからです。</w:t>
      </w:r>
      <w:sdt>
        <w:sdtPr>
          <w:rPr>
            <w:rFonts w:hint="eastAsia"/>
          </w:rPr>
          <w:id w:val="12368150"/>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4E0531" w:rsidRDefault="004E0531" w:rsidP="004E0531">
      <w:pPr>
        <w:pStyle w:val="31"/>
        <w:spacing w:before="180" w:after="108"/>
      </w:pPr>
      <w:bookmarkStart w:id="172" w:name="_Ref288641028"/>
      <w:bookmarkStart w:id="173" w:name="_Ref288641035"/>
      <w:bookmarkStart w:id="174" w:name="_Toc350339221"/>
      <w:r>
        <w:rPr>
          <w:rFonts w:hint="eastAsia"/>
        </w:rPr>
        <w:t>インタフェース</w:t>
      </w:r>
      <w:r w:rsidR="00820320">
        <w:rPr>
          <w:rFonts w:hint="eastAsia"/>
        </w:rPr>
        <w:t>名</w:t>
      </w:r>
      <w:r>
        <w:rPr>
          <w:rFonts w:hint="eastAsia"/>
        </w:rPr>
        <w:t>への</w:t>
      </w:r>
      <w:r w:rsidR="00F76032">
        <w:t>”</w:t>
      </w:r>
      <w:r>
        <w:rPr>
          <w:rFonts w:hint="eastAsia"/>
        </w:rPr>
        <w:t>I</w:t>
      </w:r>
      <w:r w:rsidR="00F76032">
        <w:t>”</w:t>
      </w:r>
      <w:r w:rsidR="005103C5">
        <w:rPr>
          <w:rFonts w:hint="eastAsia"/>
        </w:rPr>
        <w:t>プレフィックス追加（必須</w:t>
      </w:r>
      <w:r>
        <w:rPr>
          <w:rFonts w:hint="eastAsia"/>
        </w:rPr>
        <w:t>）</w:t>
      </w:r>
      <w:bookmarkEnd w:id="172"/>
      <w:bookmarkEnd w:id="173"/>
      <w:r w:rsidR="00DE48C5" w:rsidRPr="00DE48C5">
        <w:t>[FlexPMD対応]</w:t>
      </w:r>
      <w:bookmarkEnd w:id="174"/>
    </w:p>
    <w:p w:rsidR="003014CE" w:rsidRPr="003014CE" w:rsidRDefault="003014CE" w:rsidP="008C7353">
      <w:pPr>
        <w:pStyle w:val="aff6"/>
        <w:ind w:left="826" w:hanging="620"/>
      </w:pPr>
      <w:r w:rsidRPr="00BB0DDB">
        <w:rPr>
          <w:rFonts w:hint="eastAsia"/>
          <w:b/>
        </w:rPr>
        <w:t>説明:</w:t>
      </w:r>
      <w:r>
        <w:rPr>
          <w:rFonts w:hint="eastAsia"/>
        </w:rPr>
        <w:t xml:space="preserve"> </w:t>
      </w:r>
      <w:r w:rsidR="00BB0DDB">
        <w:rPr>
          <w:rFonts w:hint="eastAsia"/>
        </w:rPr>
        <w:t>インタフェース名への</w:t>
      </w:r>
      <w:r w:rsidR="00BB0DDB">
        <w:t>”</w:t>
      </w:r>
      <w:r w:rsidR="00BB0DDB">
        <w:rPr>
          <w:rFonts w:hint="eastAsia"/>
        </w:rPr>
        <w:t>I</w:t>
      </w:r>
      <w:r w:rsidR="00BB0DDB">
        <w:t>”</w:t>
      </w:r>
      <w:r w:rsidR="00BB0DDB">
        <w:rPr>
          <w:rFonts w:hint="eastAsia"/>
        </w:rPr>
        <w:t>プレフィックス追加</w:t>
      </w:r>
      <w:r w:rsidR="00EE56FB">
        <w:rPr>
          <w:rFonts w:hint="eastAsia"/>
        </w:rPr>
        <w:t>をしてください</w:t>
      </w:r>
      <w:r w:rsidR="00BB0DDB">
        <w:rPr>
          <w:rFonts w:hint="eastAsia"/>
        </w:rPr>
        <w:t>。</w:t>
      </w:r>
    </w:p>
    <w:p w:rsidR="00A77DF1" w:rsidRDefault="00A77DF1" w:rsidP="008C7353">
      <w:pPr>
        <w:pStyle w:val="aff8"/>
        <w:ind w:firstLine="580"/>
      </w:pPr>
      <w:r>
        <w:rPr>
          <w:b/>
          <w:color w:val="0033FF"/>
        </w:rPr>
        <w:t>public</w:t>
      </w:r>
      <w:r>
        <w:t xml:space="preserve"> </w:t>
      </w:r>
      <w:r>
        <w:rPr>
          <w:b/>
          <w:color w:val="9900CC"/>
        </w:rPr>
        <w:t>interface</w:t>
      </w:r>
      <w:r>
        <w:t xml:space="preserve"> </w:t>
      </w:r>
      <w:r w:rsidRPr="00C244F3">
        <w:t>IExample</w:t>
      </w:r>
      <w:r>
        <w:t xml:space="preserve"> {</w:t>
      </w:r>
    </w:p>
    <w:p w:rsidR="00FE77FD" w:rsidRPr="004E0531" w:rsidRDefault="00A77DF1" w:rsidP="00A77DF1">
      <w:pPr>
        <w:pStyle w:val="aff8"/>
        <w:ind w:firstLine="578"/>
      </w:pPr>
      <w:r>
        <w:t>}</w:t>
      </w:r>
    </w:p>
    <w:p w:rsidR="00BF541D" w:rsidRDefault="00B32082" w:rsidP="00B32082">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19</w:t>
      </w:r>
      <w:r w:rsidR="005833AF">
        <w:rPr>
          <w:noProof/>
        </w:rPr>
        <w:fldChar w:fldCharType="end"/>
      </w:r>
      <w:r>
        <w:rPr>
          <w:noProof/>
        </w:rPr>
        <w:t xml:space="preserve"> </w:t>
      </w:r>
      <w:r>
        <w:rPr>
          <w:rFonts w:hint="eastAsia"/>
          <w:noProof/>
        </w:rPr>
        <w:t>インタフェースに"I"プレフィックスを付加した例</w:t>
      </w:r>
    </w:p>
    <w:p w:rsidR="00AC7114" w:rsidRDefault="00AC7114" w:rsidP="008C7353">
      <w:pPr>
        <w:pStyle w:val="aff6"/>
        <w:ind w:left="826" w:hanging="620"/>
      </w:pPr>
      <w:r w:rsidRPr="00AC7114">
        <w:rPr>
          <w:rFonts w:hint="eastAsia"/>
          <w:b/>
        </w:rPr>
        <w:lastRenderedPageBreak/>
        <w:t>理由:</w:t>
      </w:r>
      <w:r>
        <w:rPr>
          <w:rFonts w:hint="eastAsia"/>
        </w:rPr>
        <w:t xml:space="preserve"> インタフェース名に</w:t>
      </w:r>
      <w:r>
        <w:t>”</w:t>
      </w:r>
      <w:r>
        <w:rPr>
          <w:rFonts w:hint="eastAsia"/>
        </w:rPr>
        <w:t>I</w:t>
      </w:r>
      <w:r>
        <w:t>”</w:t>
      </w:r>
      <w:r>
        <w:rPr>
          <w:rFonts w:hint="eastAsia"/>
        </w:rPr>
        <w:t>プレフィックスを付加することはFlex標準ライブラリ</w:t>
      </w:r>
      <w:r w:rsidR="00946BFF">
        <w:rPr>
          <w:rFonts w:hint="eastAsia"/>
        </w:rPr>
        <w:t>の</w:t>
      </w:r>
      <w:r>
        <w:rPr>
          <w:rFonts w:hint="eastAsia"/>
        </w:rPr>
        <w:t>コード</w:t>
      </w:r>
      <w:r w:rsidR="00D40C81">
        <w:rPr>
          <w:rFonts w:hint="eastAsia"/>
        </w:rPr>
        <w:t>では</w:t>
      </w:r>
      <w:r>
        <w:rPr>
          <w:rFonts w:hint="eastAsia"/>
        </w:rPr>
        <w:t>一般的ですが、他の</w:t>
      </w:r>
      <w:r w:rsidR="005D4E76">
        <w:rPr>
          <w:rFonts w:hint="eastAsia"/>
        </w:rPr>
        <w:t>ライブラリや</w:t>
      </w:r>
      <w:r>
        <w:rPr>
          <w:rFonts w:hint="eastAsia"/>
        </w:rPr>
        <w:t>言語でもそうであるとは言えないからです。サーバサイド</w:t>
      </w:r>
      <w:r w:rsidR="00B77B50">
        <w:rPr>
          <w:rFonts w:hint="eastAsia"/>
        </w:rPr>
        <w:t>の開発言語</w:t>
      </w:r>
      <w:r>
        <w:rPr>
          <w:rFonts w:hint="eastAsia"/>
        </w:rPr>
        <w:t>と整合性を図ること</w:t>
      </w:r>
      <w:r w:rsidR="00694F00">
        <w:rPr>
          <w:rFonts w:hint="eastAsia"/>
        </w:rPr>
        <w:t>も</w:t>
      </w:r>
      <w:r>
        <w:rPr>
          <w:rFonts w:hint="eastAsia"/>
        </w:rPr>
        <w:t>考慮して、インタフェース名への"I"プレフィックス追加は任意とします。</w:t>
      </w:r>
    </w:p>
    <w:p w:rsidR="001B2719" w:rsidRDefault="005103C5" w:rsidP="001B2719">
      <w:pPr>
        <w:pStyle w:val="31"/>
        <w:spacing w:before="180" w:after="108"/>
      </w:pPr>
      <w:bookmarkStart w:id="175" w:name="_Ref270345028"/>
      <w:bookmarkStart w:id="176" w:name="_Ref270345034"/>
      <w:bookmarkStart w:id="177" w:name="_Toc350339222"/>
      <w:r>
        <w:rPr>
          <w:rFonts w:hint="eastAsia"/>
        </w:rPr>
        <w:t>順序ある継承と実装の宣言（必須</w:t>
      </w:r>
      <w:r w:rsidR="001B2719">
        <w:rPr>
          <w:rFonts w:hint="eastAsia"/>
        </w:rPr>
        <w:t>）</w:t>
      </w:r>
      <w:bookmarkEnd w:id="175"/>
      <w:bookmarkEnd w:id="176"/>
      <w:r w:rsidR="009759A6">
        <w:rPr>
          <w:rFonts w:hint="eastAsia"/>
        </w:rPr>
        <w:t>[FlexFormatter対応]</w:t>
      </w:r>
      <w:bookmarkEnd w:id="177"/>
    </w:p>
    <w:p w:rsidR="001B2719" w:rsidRDefault="001B2719" w:rsidP="008C7353">
      <w:pPr>
        <w:pStyle w:val="aff6"/>
        <w:ind w:left="826" w:hanging="620"/>
      </w:pPr>
      <w:r w:rsidRPr="00F718AA">
        <w:rPr>
          <w:rFonts w:hint="eastAsia"/>
          <w:b/>
        </w:rPr>
        <w:t>説明:</w:t>
      </w:r>
      <w:r>
        <w:rPr>
          <w:rFonts w:hint="eastAsia"/>
        </w:rPr>
        <w:t xml:space="preserve"> </w:t>
      </w:r>
      <w:r w:rsidR="00EE56FB">
        <w:rPr>
          <w:rFonts w:hint="eastAsia"/>
        </w:rPr>
        <w:t>クラス宣言時の継承と実装は、以下の順序で宣言してください</w:t>
      </w:r>
      <w:r>
        <w:rPr>
          <w:rFonts w:hint="eastAsia"/>
        </w:rPr>
        <w:t>。なお、複数のインタフェースを実装する際には、アルファベットの昇順に記述してください。</w:t>
      </w:r>
    </w:p>
    <w:p w:rsidR="001B2719" w:rsidRDefault="001B6921" w:rsidP="001B6921">
      <w:pPr>
        <w:pStyle w:val="3"/>
        <w:spacing w:before="36" w:after="36"/>
      </w:pPr>
      <w:r>
        <w:rPr>
          <w:rFonts w:hint="eastAsia"/>
        </w:rPr>
        <w:t>extends</w:t>
      </w:r>
    </w:p>
    <w:p w:rsidR="001B6921" w:rsidRDefault="001B6921" w:rsidP="001B6921">
      <w:pPr>
        <w:pStyle w:val="3"/>
        <w:spacing w:before="36" w:after="36"/>
      </w:pPr>
      <w:r>
        <w:rPr>
          <w:rFonts w:hint="eastAsia"/>
        </w:rPr>
        <w:t>implements</w:t>
      </w:r>
    </w:p>
    <w:p w:rsidR="001B6921" w:rsidRDefault="001B6921" w:rsidP="008C7353">
      <w:pPr>
        <w:pStyle w:val="aff8"/>
        <w:ind w:firstLine="580"/>
      </w:pPr>
      <w:r w:rsidRPr="001B6921">
        <w:rPr>
          <w:b/>
          <w:color w:val="0033FF"/>
        </w:rPr>
        <w:t>public</w:t>
      </w:r>
      <w:r>
        <w:t xml:space="preserve"> </w:t>
      </w:r>
      <w:r>
        <w:rPr>
          <w:b/>
          <w:color w:val="9900CC"/>
        </w:rPr>
        <w:t>class</w:t>
      </w:r>
      <w:r>
        <w:t xml:space="preserve"> Foo </w:t>
      </w:r>
      <w:r>
        <w:rPr>
          <w:b/>
          <w:color w:val="0033FF"/>
        </w:rPr>
        <w:t>extends</w:t>
      </w:r>
      <w:r>
        <w:t xml:space="preserve"> Bar </w:t>
      </w:r>
      <w:r>
        <w:rPr>
          <w:b/>
          <w:color w:val="0033FF"/>
        </w:rPr>
        <w:t>implements</w:t>
      </w:r>
      <w:r>
        <w:t xml:space="preserve"> IBaz, IQux {</w:t>
      </w:r>
    </w:p>
    <w:p w:rsidR="001B6921" w:rsidRDefault="001B6921" w:rsidP="001B6921">
      <w:pPr>
        <w:pStyle w:val="aff8"/>
        <w:ind w:firstLine="578"/>
      </w:pPr>
      <w:r>
        <w:t>}</w:t>
      </w:r>
    </w:p>
    <w:p w:rsidR="001B6921" w:rsidRDefault="00625508" w:rsidP="00625508">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20</w:t>
      </w:r>
      <w:r w:rsidR="005833AF">
        <w:rPr>
          <w:noProof/>
        </w:rPr>
        <w:fldChar w:fldCharType="end"/>
      </w:r>
      <w:r>
        <w:rPr>
          <w:noProof/>
        </w:rPr>
        <w:t xml:space="preserve"> </w:t>
      </w:r>
      <w:r>
        <w:rPr>
          <w:rFonts w:hint="eastAsia"/>
          <w:noProof/>
        </w:rPr>
        <w:t>順序ある継承と実装の宣言例</w:t>
      </w:r>
    </w:p>
    <w:p w:rsidR="001B6921" w:rsidRPr="001B2719" w:rsidRDefault="004809FF" w:rsidP="008C7353">
      <w:pPr>
        <w:pStyle w:val="aff6"/>
        <w:ind w:left="826" w:hanging="620"/>
      </w:pPr>
      <w:r w:rsidRPr="00F718AA">
        <w:rPr>
          <w:rFonts w:hint="eastAsia"/>
          <w:b/>
        </w:rPr>
        <w:t>理由:</w:t>
      </w:r>
      <w:r>
        <w:rPr>
          <w:rFonts w:hint="eastAsia"/>
        </w:rPr>
        <w:t xml:space="preserve"> </w:t>
      </w:r>
      <w:r w:rsidR="00F718AA">
        <w:rPr>
          <w:rFonts w:hint="eastAsia"/>
        </w:rPr>
        <w:t>継承と実装の宣言が順序づけられることで、可読性が向上するからです。</w:t>
      </w:r>
    </w:p>
    <w:p w:rsidR="000533CC" w:rsidRPr="000533CC" w:rsidRDefault="00D83716" w:rsidP="00EA63CE">
      <w:pPr>
        <w:pStyle w:val="31"/>
        <w:spacing w:before="180" w:after="108"/>
      </w:pPr>
      <w:bookmarkStart w:id="178" w:name="_Ref269722658"/>
      <w:bookmarkStart w:id="179" w:name="_Ref269722665"/>
      <w:bookmarkStart w:id="180" w:name="_Toc350339223"/>
      <w:r>
        <w:rPr>
          <w:rFonts w:hint="eastAsia"/>
        </w:rPr>
        <w:t>flash.events.Event</w:t>
      </w:r>
      <w:r w:rsidR="007C6CD2">
        <w:rPr>
          <w:rFonts w:hint="eastAsia"/>
        </w:rPr>
        <w:t>を継承したクラスの名称（必須）</w:t>
      </w:r>
      <w:bookmarkEnd w:id="180"/>
    </w:p>
    <w:p w:rsidR="00563E0F" w:rsidRDefault="00563E0F" w:rsidP="008C7353">
      <w:pPr>
        <w:pStyle w:val="aff6"/>
        <w:ind w:left="826" w:hanging="620"/>
      </w:pPr>
      <w:r w:rsidRPr="00563E0F">
        <w:rPr>
          <w:rFonts w:hint="eastAsia"/>
          <w:b/>
        </w:rPr>
        <w:t>説明:</w:t>
      </w:r>
      <w:r>
        <w:rPr>
          <w:rFonts w:hint="eastAsia"/>
        </w:rPr>
        <w:t xml:space="preserve"> Eventクラスのサブクラスには、</w:t>
      </w:r>
      <w:r w:rsidR="00AE14D5">
        <w:rPr>
          <w:rFonts w:hint="eastAsia"/>
        </w:rPr>
        <w:t>クラス名にサフィックスとして</w:t>
      </w:r>
      <w:r>
        <w:rPr>
          <w:rFonts w:hint="eastAsia"/>
        </w:rPr>
        <w:t>Eventを付加してください。</w:t>
      </w:r>
    </w:p>
    <w:p w:rsidR="00951D09" w:rsidRDefault="00951D09" w:rsidP="008C7353">
      <w:pPr>
        <w:pStyle w:val="aff8"/>
        <w:ind w:firstLine="580"/>
      </w:pPr>
      <w:r w:rsidRPr="00143841">
        <w:rPr>
          <w:b/>
          <w:color w:val="0033FF"/>
        </w:rPr>
        <w:t>public</w:t>
      </w:r>
      <w:r>
        <w:rPr>
          <w:color w:val="000000"/>
        </w:rPr>
        <w:t xml:space="preserve"> </w:t>
      </w:r>
      <w:r>
        <w:rPr>
          <w:b/>
          <w:color w:val="9900CC"/>
        </w:rPr>
        <w:t>class</w:t>
      </w:r>
      <w:r>
        <w:rPr>
          <w:color w:val="000000"/>
        </w:rPr>
        <w:t xml:space="preserve"> </w:t>
      </w:r>
      <w:r>
        <w:rPr>
          <w:rFonts w:hint="eastAsia"/>
          <w:color w:val="000000"/>
        </w:rPr>
        <w:t xml:space="preserve">FooEvent </w:t>
      </w:r>
      <w:r w:rsidRPr="00951D09">
        <w:rPr>
          <w:rFonts w:cs="さざなみゴシック"/>
          <w:b/>
          <w:bCs w:val="0"/>
          <w:color w:val="0033FF"/>
        </w:rPr>
        <w:t>extends</w:t>
      </w:r>
      <w:r>
        <w:rPr>
          <w:color w:val="000000"/>
        </w:rPr>
        <w:t xml:space="preserve"> </w:t>
      </w:r>
      <w:r>
        <w:rPr>
          <w:rFonts w:hint="eastAsia"/>
          <w:color w:val="000000"/>
        </w:rPr>
        <w:t xml:space="preserve">Event </w:t>
      </w:r>
      <w:r>
        <w:rPr>
          <w:color w:val="000000"/>
        </w:rPr>
        <w:t>{</w:t>
      </w:r>
    </w:p>
    <w:p w:rsidR="00563E0F" w:rsidRDefault="00951D09" w:rsidP="00951D09">
      <w:pPr>
        <w:pStyle w:val="aff8"/>
        <w:ind w:firstLine="578"/>
      </w:pPr>
      <w:r>
        <w:t>}</w:t>
      </w:r>
    </w:p>
    <w:p w:rsidR="00563E0F" w:rsidRDefault="00823E4C" w:rsidP="00823E4C">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21</w:t>
      </w:r>
      <w:r w:rsidR="005833AF">
        <w:rPr>
          <w:noProof/>
        </w:rPr>
        <w:fldChar w:fldCharType="end"/>
      </w:r>
      <w:r>
        <w:rPr>
          <w:noProof/>
        </w:rPr>
        <w:t xml:space="preserve"> </w:t>
      </w:r>
      <w:r>
        <w:rPr>
          <w:rFonts w:hint="eastAsia"/>
          <w:noProof/>
        </w:rPr>
        <w:t>EventクラスのサブクラスへのEventサフィックスの付加</w:t>
      </w:r>
    </w:p>
    <w:p w:rsidR="00823E4C" w:rsidRDefault="00A92D34" w:rsidP="008C7353">
      <w:pPr>
        <w:pStyle w:val="aff6"/>
        <w:ind w:left="826" w:hanging="620"/>
      </w:pPr>
      <w:r w:rsidRPr="00A92D34">
        <w:rPr>
          <w:rFonts w:hint="eastAsia"/>
          <w:b/>
        </w:rPr>
        <w:t>理由:</w:t>
      </w:r>
      <w:r>
        <w:rPr>
          <w:rFonts w:hint="eastAsia"/>
        </w:rPr>
        <w:t xml:space="preserve"> </w:t>
      </w:r>
      <w:r w:rsidR="00705E33">
        <w:rPr>
          <w:rFonts w:hint="eastAsia"/>
        </w:rPr>
        <w:t>イベント</w:t>
      </w:r>
      <w:r>
        <w:rPr>
          <w:rFonts w:hint="eastAsia"/>
        </w:rPr>
        <w:t>クラスであることが明確になるからです。</w:t>
      </w:r>
      <w:sdt>
        <w:sdtPr>
          <w:rPr>
            <w:rFonts w:hint="eastAsia"/>
          </w:rPr>
          <w:id w:val="22780706"/>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3A2B9B">
        <w:rPr>
          <w:rFonts w:hint="eastAsia"/>
        </w:rPr>
        <w:t xml:space="preserve"> に従います。</w:t>
      </w:r>
    </w:p>
    <w:p w:rsidR="00E168AE" w:rsidRDefault="00975A5F" w:rsidP="00E168AE">
      <w:pPr>
        <w:pStyle w:val="31"/>
        <w:spacing w:before="180" w:after="108"/>
        <w:ind w:left="840"/>
      </w:pPr>
      <w:bookmarkStart w:id="181" w:name="_Toc350339224"/>
      <w:r>
        <w:rPr>
          <w:rFonts w:hint="eastAsia"/>
        </w:rPr>
        <w:t>Error</w:t>
      </w:r>
      <w:r w:rsidR="007C6CD2">
        <w:rPr>
          <w:rFonts w:hint="eastAsia"/>
        </w:rPr>
        <w:t>を継承したクラスの名称（必須）</w:t>
      </w:r>
      <w:bookmarkEnd w:id="181"/>
    </w:p>
    <w:p w:rsidR="00E168AE" w:rsidRDefault="00E168AE" w:rsidP="008C7353">
      <w:pPr>
        <w:pStyle w:val="aff6"/>
        <w:ind w:left="826" w:hanging="620"/>
      </w:pPr>
      <w:r w:rsidRPr="00563E0F">
        <w:rPr>
          <w:rFonts w:hint="eastAsia"/>
          <w:b/>
        </w:rPr>
        <w:t>説明:</w:t>
      </w:r>
      <w:r>
        <w:rPr>
          <w:rFonts w:hint="eastAsia"/>
        </w:rPr>
        <w:t xml:space="preserve"> </w:t>
      </w:r>
      <w:r w:rsidR="00975A5F">
        <w:rPr>
          <w:rFonts w:hint="eastAsia"/>
        </w:rPr>
        <w:t>Error</w:t>
      </w:r>
      <w:r>
        <w:rPr>
          <w:rFonts w:hint="eastAsia"/>
        </w:rPr>
        <w:t>クラスのサブクラスには、クラス名にサフィックスとして</w:t>
      </w:r>
      <w:r w:rsidR="00975A5F">
        <w:rPr>
          <w:rFonts w:hint="eastAsia"/>
        </w:rPr>
        <w:t>Error</w:t>
      </w:r>
      <w:r>
        <w:rPr>
          <w:rFonts w:hint="eastAsia"/>
        </w:rPr>
        <w:t>を付加してください。</w:t>
      </w:r>
    </w:p>
    <w:p w:rsidR="00E168AE" w:rsidRDefault="00E168AE" w:rsidP="008C7353">
      <w:pPr>
        <w:pStyle w:val="aff8"/>
        <w:ind w:firstLine="580"/>
      </w:pPr>
      <w:r w:rsidRPr="00143841">
        <w:rPr>
          <w:b/>
          <w:color w:val="0033FF"/>
        </w:rPr>
        <w:t>public</w:t>
      </w:r>
      <w:r>
        <w:rPr>
          <w:color w:val="000000"/>
        </w:rPr>
        <w:t xml:space="preserve"> </w:t>
      </w:r>
      <w:r>
        <w:rPr>
          <w:b/>
          <w:color w:val="9900CC"/>
        </w:rPr>
        <w:t>class</w:t>
      </w:r>
      <w:r>
        <w:rPr>
          <w:color w:val="000000"/>
        </w:rPr>
        <w:t xml:space="preserve"> </w:t>
      </w:r>
      <w:r>
        <w:rPr>
          <w:rFonts w:hint="eastAsia"/>
          <w:color w:val="000000"/>
        </w:rPr>
        <w:t>Foo</w:t>
      </w:r>
      <w:r w:rsidR="00975A5F">
        <w:rPr>
          <w:rFonts w:hint="eastAsia"/>
          <w:color w:val="000000"/>
        </w:rPr>
        <w:t>Error</w:t>
      </w:r>
      <w:r>
        <w:rPr>
          <w:rFonts w:hint="eastAsia"/>
          <w:color w:val="000000"/>
        </w:rPr>
        <w:t xml:space="preserve"> </w:t>
      </w:r>
      <w:r w:rsidRPr="00951D09">
        <w:rPr>
          <w:rFonts w:cs="さざなみゴシック"/>
          <w:b/>
          <w:bCs w:val="0"/>
          <w:color w:val="0033FF"/>
        </w:rPr>
        <w:t>extends</w:t>
      </w:r>
      <w:r>
        <w:rPr>
          <w:color w:val="000000"/>
        </w:rPr>
        <w:t xml:space="preserve"> </w:t>
      </w:r>
      <w:r w:rsidR="00975A5F">
        <w:rPr>
          <w:rFonts w:hint="eastAsia"/>
          <w:color w:val="000000"/>
        </w:rPr>
        <w:t>Error</w:t>
      </w:r>
      <w:r>
        <w:rPr>
          <w:rFonts w:hint="eastAsia"/>
          <w:color w:val="000000"/>
        </w:rPr>
        <w:t xml:space="preserve"> </w:t>
      </w:r>
      <w:r>
        <w:rPr>
          <w:color w:val="000000"/>
        </w:rPr>
        <w:t>{</w:t>
      </w:r>
    </w:p>
    <w:p w:rsidR="00E168AE" w:rsidRDefault="00E168AE" w:rsidP="00E168AE">
      <w:pPr>
        <w:pStyle w:val="aff8"/>
        <w:ind w:firstLine="578"/>
      </w:pPr>
      <w:r>
        <w:t>}</w:t>
      </w:r>
    </w:p>
    <w:p w:rsidR="00975A5F" w:rsidRDefault="00975A5F" w:rsidP="00975A5F">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22</w:t>
      </w:r>
      <w:r w:rsidR="005833AF">
        <w:rPr>
          <w:noProof/>
        </w:rPr>
        <w:fldChar w:fldCharType="end"/>
      </w:r>
      <w:r>
        <w:rPr>
          <w:noProof/>
        </w:rPr>
        <w:t xml:space="preserve"> </w:t>
      </w:r>
      <w:r w:rsidRPr="001F3384">
        <w:rPr>
          <w:rFonts w:hint="eastAsia"/>
          <w:noProof/>
        </w:rPr>
        <w:t>Errorクラスのサブクラスへの</w:t>
      </w:r>
      <w:r>
        <w:rPr>
          <w:rFonts w:hint="eastAsia"/>
          <w:noProof/>
        </w:rPr>
        <w:t>Error</w:t>
      </w:r>
      <w:r w:rsidRPr="001F3384">
        <w:rPr>
          <w:rFonts w:hint="eastAsia"/>
          <w:noProof/>
        </w:rPr>
        <w:t>サフィックスの付加</w:t>
      </w:r>
    </w:p>
    <w:p w:rsidR="00E168AE" w:rsidRDefault="00E168AE" w:rsidP="008C7353">
      <w:pPr>
        <w:pStyle w:val="aff6"/>
        <w:ind w:left="826" w:hanging="620"/>
      </w:pPr>
      <w:r w:rsidRPr="00A92D34">
        <w:rPr>
          <w:rFonts w:hint="eastAsia"/>
          <w:b/>
        </w:rPr>
        <w:t>理由:</w:t>
      </w:r>
      <w:r>
        <w:rPr>
          <w:rFonts w:hint="eastAsia"/>
        </w:rPr>
        <w:t xml:space="preserve"> </w:t>
      </w:r>
      <w:r w:rsidR="00705E33">
        <w:rPr>
          <w:rFonts w:hint="eastAsia"/>
        </w:rPr>
        <w:t>例外</w:t>
      </w:r>
      <w:r>
        <w:rPr>
          <w:rFonts w:hint="eastAsia"/>
        </w:rPr>
        <w:t>クラスであることが明確になるからです</w:t>
      </w:r>
      <w:r w:rsidR="003A2B9B">
        <w:rPr>
          <w:rFonts w:hint="eastAsia"/>
        </w:rPr>
        <w:t>。</w:t>
      </w:r>
      <w:sdt>
        <w:sdtPr>
          <w:rPr>
            <w:rFonts w:hint="eastAsia"/>
          </w:rPr>
          <w:id w:val="22780707"/>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3A2B9B">
        <w:rPr>
          <w:rFonts w:hint="eastAsia"/>
        </w:rPr>
        <w:t xml:space="preserve"> に従います。</w:t>
      </w:r>
    </w:p>
    <w:p w:rsidR="00CD23F6" w:rsidRDefault="00CD23F6" w:rsidP="00CD23F6">
      <w:pPr>
        <w:pStyle w:val="31"/>
        <w:spacing w:before="180" w:after="108"/>
        <w:ind w:left="840"/>
      </w:pPr>
      <w:bookmarkStart w:id="182" w:name="_Toc350339225"/>
      <w:r>
        <w:rPr>
          <w:rFonts w:hint="eastAsia"/>
        </w:rPr>
        <w:t>mx.formatters.Formatter</w:t>
      </w:r>
      <w:r w:rsidR="00063F88">
        <w:rPr>
          <w:rFonts w:hint="eastAsia"/>
        </w:rPr>
        <w:t>を継承したクラスの名称（必須）</w:t>
      </w:r>
      <w:bookmarkEnd w:id="182"/>
    </w:p>
    <w:p w:rsidR="00CD23F6" w:rsidRDefault="00CD23F6" w:rsidP="008C7353">
      <w:pPr>
        <w:pStyle w:val="aff6"/>
        <w:ind w:left="826" w:hanging="620"/>
      </w:pPr>
      <w:r w:rsidRPr="00563E0F">
        <w:rPr>
          <w:rFonts w:hint="eastAsia"/>
          <w:b/>
        </w:rPr>
        <w:t>説明:</w:t>
      </w:r>
      <w:r>
        <w:rPr>
          <w:rFonts w:hint="eastAsia"/>
        </w:rPr>
        <w:t xml:space="preserve"> Formatterクラスのサブクラスには、クラス名にサフィックスとして</w:t>
      </w:r>
      <w:r w:rsidR="00231AFD">
        <w:rPr>
          <w:rFonts w:hint="eastAsia"/>
        </w:rPr>
        <w:t>Formatter</w:t>
      </w:r>
      <w:r>
        <w:rPr>
          <w:rFonts w:hint="eastAsia"/>
        </w:rPr>
        <w:t>を付加してください。</w:t>
      </w:r>
    </w:p>
    <w:p w:rsidR="00CD23F6" w:rsidRDefault="00CD23F6" w:rsidP="008C7353">
      <w:pPr>
        <w:pStyle w:val="aff8"/>
        <w:ind w:firstLine="580"/>
      </w:pPr>
      <w:r w:rsidRPr="00143841">
        <w:rPr>
          <w:b/>
          <w:color w:val="0033FF"/>
        </w:rPr>
        <w:t>public</w:t>
      </w:r>
      <w:r>
        <w:rPr>
          <w:color w:val="000000"/>
        </w:rPr>
        <w:t xml:space="preserve"> </w:t>
      </w:r>
      <w:r>
        <w:rPr>
          <w:b/>
          <w:color w:val="9900CC"/>
        </w:rPr>
        <w:t>class</w:t>
      </w:r>
      <w:r>
        <w:rPr>
          <w:color w:val="000000"/>
        </w:rPr>
        <w:t xml:space="preserve"> </w:t>
      </w:r>
      <w:r>
        <w:rPr>
          <w:rFonts w:hint="eastAsia"/>
          <w:color w:val="000000"/>
        </w:rPr>
        <w:t>Foo</w:t>
      </w:r>
      <w:r w:rsidR="00666A5F">
        <w:rPr>
          <w:rFonts w:hint="eastAsia"/>
          <w:color w:val="000000"/>
        </w:rPr>
        <w:t>Formatter</w:t>
      </w:r>
      <w:r>
        <w:rPr>
          <w:rFonts w:hint="eastAsia"/>
          <w:color w:val="000000"/>
        </w:rPr>
        <w:t xml:space="preserve"> </w:t>
      </w:r>
      <w:r w:rsidRPr="00951D09">
        <w:rPr>
          <w:rFonts w:cs="さざなみゴシック"/>
          <w:b/>
          <w:bCs w:val="0"/>
          <w:color w:val="0033FF"/>
        </w:rPr>
        <w:t>extends</w:t>
      </w:r>
      <w:r>
        <w:rPr>
          <w:color w:val="000000"/>
        </w:rPr>
        <w:t xml:space="preserve"> </w:t>
      </w:r>
      <w:r w:rsidR="00666A5F">
        <w:rPr>
          <w:rFonts w:hint="eastAsia"/>
          <w:color w:val="000000"/>
        </w:rPr>
        <w:t>Formatter</w:t>
      </w:r>
      <w:r>
        <w:rPr>
          <w:rFonts w:hint="eastAsia"/>
          <w:color w:val="000000"/>
        </w:rPr>
        <w:t xml:space="preserve"> </w:t>
      </w:r>
      <w:r>
        <w:rPr>
          <w:color w:val="000000"/>
        </w:rPr>
        <w:t>{</w:t>
      </w:r>
    </w:p>
    <w:p w:rsidR="00CD23F6" w:rsidRDefault="00CD23F6" w:rsidP="00CD23F6">
      <w:pPr>
        <w:pStyle w:val="aff8"/>
        <w:ind w:firstLine="578"/>
      </w:pPr>
      <w:r>
        <w:t>}</w:t>
      </w:r>
    </w:p>
    <w:p w:rsidR="00CD23F6" w:rsidRDefault="00CD23F6" w:rsidP="00CD23F6">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23</w:t>
      </w:r>
      <w:r w:rsidR="005833AF">
        <w:rPr>
          <w:noProof/>
        </w:rPr>
        <w:fldChar w:fldCharType="end"/>
      </w:r>
      <w:r>
        <w:rPr>
          <w:noProof/>
        </w:rPr>
        <w:t xml:space="preserve"> </w:t>
      </w:r>
      <w:r w:rsidR="00A4471E">
        <w:rPr>
          <w:rFonts w:hint="eastAsia"/>
          <w:noProof/>
        </w:rPr>
        <w:t>Formatter</w:t>
      </w:r>
      <w:r w:rsidRPr="001F3384">
        <w:rPr>
          <w:rFonts w:hint="eastAsia"/>
          <w:noProof/>
        </w:rPr>
        <w:t>クラスのサブクラスへの</w:t>
      </w:r>
      <w:r w:rsidR="00A4471E">
        <w:rPr>
          <w:rFonts w:hint="eastAsia"/>
          <w:noProof/>
        </w:rPr>
        <w:t>Formatter</w:t>
      </w:r>
      <w:r w:rsidRPr="001F3384">
        <w:rPr>
          <w:rFonts w:hint="eastAsia"/>
          <w:noProof/>
        </w:rPr>
        <w:t>サフィックスの付加</w:t>
      </w:r>
    </w:p>
    <w:p w:rsidR="00CD23F6" w:rsidRDefault="00CD23F6" w:rsidP="008C7353">
      <w:pPr>
        <w:pStyle w:val="aff6"/>
        <w:ind w:left="826" w:hanging="620"/>
      </w:pPr>
      <w:r w:rsidRPr="00A92D34">
        <w:rPr>
          <w:rFonts w:hint="eastAsia"/>
          <w:b/>
        </w:rPr>
        <w:lastRenderedPageBreak/>
        <w:t>理由:</w:t>
      </w:r>
      <w:r>
        <w:rPr>
          <w:rFonts w:hint="eastAsia"/>
        </w:rPr>
        <w:t xml:space="preserve"> </w:t>
      </w:r>
      <w:r w:rsidR="00705E33">
        <w:rPr>
          <w:rFonts w:hint="eastAsia"/>
        </w:rPr>
        <w:t>フォーマッタ</w:t>
      </w:r>
      <w:r>
        <w:rPr>
          <w:rFonts w:hint="eastAsia"/>
        </w:rPr>
        <w:t>クラスであることが明確になるからです。</w:t>
      </w:r>
      <w:sdt>
        <w:sdtPr>
          <w:rPr>
            <w:rFonts w:hint="eastAsia"/>
          </w:rPr>
          <w:id w:val="22780708"/>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3A2B9B">
        <w:rPr>
          <w:rFonts w:hint="eastAsia"/>
        </w:rPr>
        <w:t xml:space="preserve"> に従います。</w:t>
      </w:r>
    </w:p>
    <w:p w:rsidR="00C4128E" w:rsidRDefault="00C4128E" w:rsidP="00C4128E">
      <w:pPr>
        <w:pStyle w:val="31"/>
        <w:spacing w:before="180" w:after="108"/>
        <w:ind w:left="840"/>
      </w:pPr>
      <w:bookmarkStart w:id="183" w:name="_Toc350339226"/>
      <w:r>
        <w:rPr>
          <w:rFonts w:hint="eastAsia"/>
        </w:rPr>
        <w:t>mx.validators.Validator</w:t>
      </w:r>
      <w:r w:rsidR="00063F88">
        <w:rPr>
          <w:rFonts w:hint="eastAsia"/>
        </w:rPr>
        <w:t>を継承したクラスの名称（必須）</w:t>
      </w:r>
      <w:bookmarkEnd w:id="183"/>
    </w:p>
    <w:p w:rsidR="00C4128E" w:rsidRDefault="00C4128E" w:rsidP="008C7353">
      <w:pPr>
        <w:pStyle w:val="aff6"/>
        <w:ind w:left="826" w:hanging="620"/>
      </w:pPr>
      <w:r w:rsidRPr="00563E0F">
        <w:rPr>
          <w:rFonts w:hint="eastAsia"/>
          <w:b/>
        </w:rPr>
        <w:t>説明:</w:t>
      </w:r>
      <w:r>
        <w:rPr>
          <w:rFonts w:hint="eastAsia"/>
        </w:rPr>
        <w:t xml:space="preserve"> Validatorクラスのサブクラスには、クラス名にサフィックスとしてValidatorを付加してください。</w:t>
      </w:r>
    </w:p>
    <w:p w:rsidR="00C4128E" w:rsidRDefault="00C4128E" w:rsidP="008C7353">
      <w:pPr>
        <w:pStyle w:val="aff8"/>
        <w:ind w:firstLine="580"/>
      </w:pPr>
      <w:r w:rsidRPr="00143841">
        <w:rPr>
          <w:b/>
          <w:color w:val="0033FF"/>
        </w:rPr>
        <w:t>public</w:t>
      </w:r>
      <w:r>
        <w:rPr>
          <w:color w:val="000000"/>
        </w:rPr>
        <w:t xml:space="preserve"> </w:t>
      </w:r>
      <w:r>
        <w:rPr>
          <w:b/>
          <w:color w:val="9900CC"/>
        </w:rPr>
        <w:t>class</w:t>
      </w:r>
      <w:r>
        <w:rPr>
          <w:color w:val="000000"/>
        </w:rPr>
        <w:t xml:space="preserve"> </w:t>
      </w:r>
      <w:r>
        <w:rPr>
          <w:rFonts w:hint="eastAsia"/>
          <w:color w:val="000000"/>
        </w:rPr>
        <w:t xml:space="preserve">FooValidator </w:t>
      </w:r>
      <w:r w:rsidRPr="00951D09">
        <w:rPr>
          <w:rFonts w:cs="さざなみゴシック"/>
          <w:b/>
          <w:bCs w:val="0"/>
          <w:color w:val="0033FF"/>
        </w:rPr>
        <w:t>extends</w:t>
      </w:r>
      <w:r>
        <w:rPr>
          <w:color w:val="000000"/>
        </w:rPr>
        <w:t xml:space="preserve"> </w:t>
      </w:r>
      <w:r>
        <w:rPr>
          <w:rFonts w:hint="eastAsia"/>
          <w:color w:val="000000"/>
        </w:rPr>
        <w:t xml:space="preserve">Validator </w:t>
      </w:r>
      <w:r>
        <w:rPr>
          <w:color w:val="000000"/>
        </w:rPr>
        <w:t>{</w:t>
      </w:r>
    </w:p>
    <w:p w:rsidR="00C4128E" w:rsidRDefault="00C4128E" w:rsidP="00C4128E">
      <w:pPr>
        <w:pStyle w:val="aff8"/>
        <w:ind w:firstLine="578"/>
      </w:pPr>
      <w:r>
        <w:t>}</w:t>
      </w:r>
    </w:p>
    <w:p w:rsidR="00C4128E" w:rsidRDefault="00C4128E" w:rsidP="00C4128E">
      <w:pPr>
        <w:pStyle w:val="af1"/>
        <w:rPr>
          <w:b w:val="0"/>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24</w:t>
      </w:r>
      <w:r w:rsidR="005833AF">
        <w:rPr>
          <w:noProof/>
        </w:rPr>
        <w:fldChar w:fldCharType="end"/>
      </w:r>
      <w:r>
        <w:rPr>
          <w:noProof/>
        </w:rPr>
        <w:t xml:space="preserve"> </w:t>
      </w:r>
      <w:r>
        <w:rPr>
          <w:rFonts w:hint="eastAsia"/>
          <w:noProof/>
        </w:rPr>
        <w:t>Validator</w:t>
      </w:r>
      <w:r w:rsidRPr="001F3384">
        <w:rPr>
          <w:rFonts w:hint="eastAsia"/>
          <w:noProof/>
        </w:rPr>
        <w:t>クラスのサブクラスへの</w:t>
      </w:r>
      <w:r>
        <w:rPr>
          <w:rFonts w:hint="eastAsia"/>
          <w:noProof/>
        </w:rPr>
        <w:t>Vlidator</w:t>
      </w:r>
      <w:r w:rsidRPr="001F3384">
        <w:rPr>
          <w:rFonts w:hint="eastAsia"/>
          <w:noProof/>
        </w:rPr>
        <w:t>サフィックスの付加</w:t>
      </w:r>
    </w:p>
    <w:p w:rsidR="00E168AE" w:rsidRPr="00AE14D5" w:rsidRDefault="00C4128E" w:rsidP="008C7353">
      <w:pPr>
        <w:pStyle w:val="aff6"/>
        <w:ind w:left="826" w:hanging="620"/>
      </w:pPr>
      <w:r w:rsidRPr="00A92D34">
        <w:rPr>
          <w:rFonts w:hint="eastAsia"/>
          <w:b/>
        </w:rPr>
        <w:t>理由:</w:t>
      </w:r>
      <w:r>
        <w:rPr>
          <w:rFonts w:hint="eastAsia"/>
        </w:rPr>
        <w:t xml:space="preserve"> </w:t>
      </w:r>
      <w:r w:rsidR="008F53C2">
        <w:rPr>
          <w:rFonts w:hint="eastAsia"/>
        </w:rPr>
        <w:t>入力値</w:t>
      </w:r>
      <w:r>
        <w:rPr>
          <w:rFonts w:hint="eastAsia"/>
        </w:rPr>
        <w:t>検証クラスであることが明確になるからです</w:t>
      </w:r>
      <w:r w:rsidR="003A2B9B">
        <w:rPr>
          <w:rFonts w:hint="eastAsia"/>
        </w:rPr>
        <w:t>。</w:t>
      </w:r>
      <w:sdt>
        <w:sdtPr>
          <w:rPr>
            <w:rFonts w:hint="eastAsia"/>
          </w:rPr>
          <w:id w:val="22780709"/>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sidR="003A2B9B">
        <w:rPr>
          <w:rFonts w:hint="eastAsia"/>
        </w:rPr>
        <w:t xml:space="preserve"> に従います。</w:t>
      </w:r>
    </w:p>
    <w:p w:rsidR="00B829F8" w:rsidRDefault="005103C5" w:rsidP="00B829F8">
      <w:pPr>
        <w:pStyle w:val="31"/>
        <w:spacing w:before="180" w:after="108"/>
        <w:ind w:left="840"/>
      </w:pPr>
      <w:bookmarkStart w:id="184" w:name="_Ref269889956"/>
      <w:bookmarkStart w:id="185" w:name="_Ref269889963"/>
      <w:bookmarkStart w:id="186" w:name="_Toc350339227"/>
      <w:r>
        <w:rPr>
          <w:rFonts w:hint="eastAsia"/>
        </w:rPr>
        <w:t>動的クラスの作成と利用（禁止</w:t>
      </w:r>
      <w:r w:rsidR="00D83716">
        <w:rPr>
          <w:rFonts w:hint="eastAsia"/>
        </w:rPr>
        <w:t>）</w:t>
      </w:r>
      <w:bookmarkEnd w:id="178"/>
      <w:bookmarkEnd w:id="179"/>
      <w:bookmarkEnd w:id="184"/>
      <w:bookmarkEnd w:id="185"/>
      <w:r w:rsidR="00DE48C5" w:rsidRPr="00DE48C5">
        <w:t>[FlexPMD対応]</w:t>
      </w:r>
      <w:bookmarkEnd w:id="186"/>
    </w:p>
    <w:p w:rsidR="00B829F8" w:rsidRDefault="00C74FD1" w:rsidP="008C7353">
      <w:pPr>
        <w:pStyle w:val="aff6"/>
        <w:ind w:left="826" w:hanging="620"/>
      </w:pPr>
      <w:r w:rsidRPr="0081566F">
        <w:rPr>
          <w:rFonts w:hint="eastAsia"/>
          <w:b/>
        </w:rPr>
        <w:t>説明:</w:t>
      </w:r>
      <w:r>
        <w:rPr>
          <w:rFonts w:hint="eastAsia"/>
        </w:rPr>
        <w:t xml:space="preserve"> 動的クラス</w:t>
      </w:r>
      <w:r w:rsidR="00AD4FE4">
        <w:rPr>
          <w:rStyle w:val="afb"/>
        </w:rPr>
        <w:footnoteReference w:id="4"/>
      </w:r>
      <w:r w:rsidR="00EE56FB">
        <w:rPr>
          <w:rFonts w:hint="eastAsia"/>
        </w:rPr>
        <w:t>は基本的に使用しないでください。</w:t>
      </w:r>
      <w:r w:rsidR="0081566F">
        <w:rPr>
          <w:rFonts w:hint="eastAsia"/>
        </w:rPr>
        <w:t>作成あるいは利用する場合は、</w:t>
      </w:r>
      <w:r w:rsidR="004915E4">
        <w:rPr>
          <w:rFonts w:hint="eastAsia"/>
        </w:rPr>
        <w:t>充分に</w:t>
      </w:r>
      <w:r w:rsidR="0081566F">
        <w:rPr>
          <w:rFonts w:hint="eastAsia"/>
        </w:rPr>
        <w:t>妥当な理由がある場合に限定してください。</w:t>
      </w:r>
    </w:p>
    <w:p w:rsidR="009B09DB" w:rsidRDefault="009B09DB" w:rsidP="009B09DB">
      <w:pPr>
        <w:pStyle w:val="aff8"/>
        <w:ind w:firstLine="578"/>
      </w:pPr>
      <w:r>
        <w:t xml:space="preserve">  </w:t>
      </w:r>
      <w:r w:rsidRPr="009B09DB">
        <w:rPr>
          <w:b/>
          <w:color w:val="0033FF"/>
        </w:rPr>
        <w:t>public</w:t>
      </w:r>
      <w:r>
        <w:t xml:space="preserve"> </w:t>
      </w:r>
      <w:r>
        <w:rPr>
          <w:b/>
          <w:color w:val="0033FF"/>
        </w:rPr>
        <w:t>dynamic</w:t>
      </w:r>
      <w:r>
        <w:t xml:space="preserve"> </w:t>
      </w:r>
      <w:r>
        <w:rPr>
          <w:b/>
          <w:color w:val="9900CC"/>
        </w:rPr>
        <w:t>class</w:t>
      </w:r>
      <w:r>
        <w:t xml:space="preserve"> DynamicExample {</w:t>
      </w:r>
    </w:p>
    <w:p w:rsidR="009B09DB" w:rsidRDefault="009B09DB" w:rsidP="009B09DB">
      <w:pPr>
        <w:pStyle w:val="aff8"/>
        <w:ind w:firstLine="578"/>
      </w:pPr>
      <w:r>
        <w:t xml:space="preserve">    </w:t>
      </w:r>
    </w:p>
    <w:p w:rsidR="009B09DB" w:rsidRDefault="009B09DB" w:rsidP="009B09DB">
      <w:pPr>
        <w:pStyle w:val="aff8"/>
        <w:ind w:firstLine="578"/>
      </w:pPr>
      <w:r>
        <w:t xml:space="preserve">    </w:t>
      </w:r>
      <w:r w:rsidRPr="009B09DB">
        <w:rPr>
          <w:b/>
          <w:color w:val="0033FF"/>
        </w:rPr>
        <w:t>public</w:t>
      </w:r>
      <w:r>
        <w:t xml:space="preserve"> </w:t>
      </w:r>
      <w:r>
        <w:rPr>
          <w:b/>
          <w:color w:val="339966"/>
        </w:rPr>
        <w:t>function</w:t>
      </w:r>
      <w:r>
        <w:t xml:space="preserve"> DynamicExample() {</w:t>
      </w:r>
    </w:p>
    <w:p w:rsidR="009B09DB" w:rsidRDefault="009B09DB" w:rsidP="009B09DB">
      <w:pPr>
        <w:pStyle w:val="aff8"/>
        <w:ind w:firstLine="578"/>
      </w:pPr>
      <w:r>
        <w:t xml:space="preserve">    }</w:t>
      </w:r>
    </w:p>
    <w:p w:rsidR="009B09DB" w:rsidRDefault="009B09DB" w:rsidP="009B09DB">
      <w:pPr>
        <w:pStyle w:val="aff8"/>
        <w:ind w:firstLine="578"/>
      </w:pPr>
      <w:r>
        <w:t xml:space="preserve">  }</w:t>
      </w:r>
    </w:p>
    <w:p w:rsidR="009B09DB" w:rsidRDefault="009B09DB" w:rsidP="009B09DB">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25</w:t>
      </w:r>
      <w:r w:rsidR="005833AF">
        <w:rPr>
          <w:noProof/>
        </w:rPr>
        <w:fldChar w:fldCharType="end"/>
      </w:r>
      <w:r>
        <w:rPr>
          <w:noProof/>
        </w:rPr>
        <w:t xml:space="preserve"> </w:t>
      </w:r>
      <w:r>
        <w:rPr>
          <w:rFonts w:hint="eastAsia"/>
          <w:noProof/>
        </w:rPr>
        <w:t>動的クラスの例</w:t>
      </w:r>
    </w:p>
    <w:p w:rsidR="005F7B96" w:rsidRDefault="005F7B96" w:rsidP="008C7353">
      <w:pPr>
        <w:pStyle w:val="aff6"/>
        <w:ind w:left="826" w:hanging="620"/>
      </w:pPr>
      <w:r>
        <w:rPr>
          <w:rFonts w:hint="eastAsia"/>
          <w:b/>
        </w:rPr>
        <w:t>理由:</w:t>
      </w:r>
      <w:r w:rsidRPr="005F7B96">
        <w:rPr>
          <w:rFonts w:hint="eastAsia"/>
        </w:rPr>
        <w:t xml:space="preserve"> プログラムが複雑になり、保守性が低下するからです。</w:t>
      </w:r>
      <w:r>
        <w:rPr>
          <w:rFonts w:hint="eastAsia"/>
        </w:rPr>
        <w:t>動的クラスのインスタンスはメモリ効率が悪く、プロパティやメソッドへのアクセスパフォーマンスも相対的に芳しくありません。</w:t>
      </w:r>
    </w:p>
    <w:p w:rsidR="00B829F8" w:rsidRDefault="005C33B0" w:rsidP="008C7353">
      <w:pPr>
        <w:pStyle w:val="aff6"/>
        <w:ind w:left="826" w:hanging="620"/>
      </w:pPr>
      <w:r w:rsidRPr="005C33B0">
        <w:rPr>
          <w:rFonts w:hint="eastAsia"/>
          <w:b/>
        </w:rPr>
        <w:t>補足:</w:t>
      </w:r>
      <w:r>
        <w:rPr>
          <w:rFonts w:hint="eastAsia"/>
        </w:rPr>
        <w:t xml:space="preserve"> 標準ライブラリのAPIやサードパーティライブラリのAPIが動的クラスのインスタンスを要求している場合は</w:t>
      </w:r>
      <w:r w:rsidR="00652B66">
        <w:rPr>
          <w:rFonts w:hint="eastAsia"/>
        </w:rPr>
        <w:t>、この限りではありません。</w:t>
      </w:r>
      <w:r w:rsidR="00F80815">
        <w:rPr>
          <w:rFonts w:hint="eastAsia"/>
        </w:rPr>
        <w:t>また、テンポラリに値を保持するような小さな動的クラスのインスタンスのパフォーマンスへの影響は限定的で</w:t>
      </w:r>
      <w:r w:rsidR="004F6236">
        <w:rPr>
          <w:rFonts w:hint="eastAsia"/>
        </w:rPr>
        <w:t>あり、神経質になるほどではありません。</w:t>
      </w:r>
    </w:p>
    <w:p w:rsidR="005B4EED" w:rsidRDefault="002D4603" w:rsidP="00BD3EFB">
      <w:pPr>
        <w:pStyle w:val="31"/>
        <w:spacing w:before="180" w:after="108"/>
        <w:ind w:left="993" w:hanging="993"/>
      </w:pPr>
      <w:bookmarkStart w:id="187" w:name="_Ref285612755"/>
      <w:bookmarkStart w:id="188" w:name="_Ref285612758"/>
      <w:bookmarkStart w:id="189" w:name="_Toc350339228"/>
      <w:r>
        <w:rPr>
          <w:rFonts w:hint="eastAsia"/>
        </w:rPr>
        <w:t>prototypeプロパティ</w:t>
      </w:r>
      <w:r w:rsidR="00126436">
        <w:rPr>
          <w:rFonts w:hint="eastAsia"/>
        </w:rPr>
        <w:t>の利用</w:t>
      </w:r>
      <w:r w:rsidR="005B4EED">
        <w:rPr>
          <w:rFonts w:hint="eastAsia"/>
        </w:rPr>
        <w:t>（</w:t>
      </w:r>
      <w:r w:rsidR="0061707E">
        <w:rPr>
          <w:rFonts w:hint="eastAsia"/>
        </w:rPr>
        <w:t>禁止</w:t>
      </w:r>
      <w:r w:rsidR="005B4EED">
        <w:rPr>
          <w:rFonts w:hint="eastAsia"/>
        </w:rPr>
        <w:t>）</w:t>
      </w:r>
      <w:bookmarkEnd w:id="187"/>
      <w:bookmarkEnd w:id="188"/>
      <w:bookmarkEnd w:id="189"/>
    </w:p>
    <w:p w:rsidR="00456FC7" w:rsidRDefault="002D4603" w:rsidP="008C7353">
      <w:pPr>
        <w:pStyle w:val="aff6"/>
        <w:ind w:left="826" w:hanging="620"/>
      </w:pPr>
      <w:r w:rsidRPr="002D4603">
        <w:rPr>
          <w:rFonts w:hint="eastAsia"/>
          <w:b/>
        </w:rPr>
        <w:t>説明:</w:t>
      </w:r>
      <w:r>
        <w:rPr>
          <w:rFonts w:hint="eastAsia"/>
        </w:rPr>
        <w:t xml:space="preserve"> prototypeプロパティ</w:t>
      </w:r>
      <w:r w:rsidR="00EE56FB">
        <w:rPr>
          <w:rFonts w:hint="eastAsia"/>
        </w:rPr>
        <w:t>は利用しないでください。</w:t>
      </w:r>
      <w:r w:rsidR="00AD15ED">
        <w:rPr>
          <w:rFonts w:hint="eastAsia"/>
        </w:rPr>
        <w:t>一般的に、プロパティやメソッドの動的な追加・削除・オーバライドは通常の業務アプリケーションの範疇ではありません。よって、システム共通処理を担当するアーキテクチャチームが</w:t>
      </w:r>
      <w:r w:rsidR="00BB3EE5">
        <w:rPr>
          <w:rFonts w:hint="eastAsia"/>
        </w:rPr>
        <w:t>prototypeの利用を判断し、その利用を管理してください。</w:t>
      </w:r>
    </w:p>
    <w:p w:rsidR="000A2D5E" w:rsidRDefault="000A2D5E" w:rsidP="000A2D5E">
      <w:pPr>
        <w:pStyle w:val="aff8"/>
        <w:ind w:firstLine="578"/>
      </w:pPr>
      <w:r>
        <w:t xml:space="preserve">  </w:t>
      </w:r>
      <w:r>
        <w:rPr>
          <w:b/>
          <w:color w:val="0033FF"/>
        </w:rPr>
        <w:t>public</w:t>
      </w:r>
      <w:r>
        <w:t xml:space="preserve"> </w:t>
      </w:r>
      <w:r>
        <w:rPr>
          <w:b/>
          <w:color w:val="0033FF"/>
        </w:rPr>
        <w:t>dynamic</w:t>
      </w:r>
      <w:r>
        <w:t xml:space="preserve"> </w:t>
      </w:r>
      <w:r>
        <w:rPr>
          <w:b/>
          <w:color w:val="9900CC"/>
        </w:rPr>
        <w:t>class</w:t>
      </w:r>
      <w:r>
        <w:t xml:space="preserve"> Prototype {</w:t>
      </w:r>
    </w:p>
    <w:p w:rsidR="000A2D5E" w:rsidRDefault="000A2D5E" w:rsidP="000A2D5E">
      <w:pPr>
        <w:pStyle w:val="aff8"/>
        <w:ind w:firstLine="578"/>
      </w:pPr>
      <w:r>
        <w:t xml:space="preserve">    </w:t>
      </w:r>
    </w:p>
    <w:p w:rsidR="000A2D5E" w:rsidRDefault="00FE7D84" w:rsidP="000A2D5E">
      <w:pPr>
        <w:pStyle w:val="aff8"/>
        <w:ind w:firstLine="578"/>
      </w:pPr>
      <w:r>
        <w:lastRenderedPageBreak/>
        <w:t xml:space="preserve">    prototype.foo</w:t>
      </w:r>
      <w:r w:rsidR="000A2D5E">
        <w:t xml:space="preserve"> = </w:t>
      </w:r>
      <w:r w:rsidR="000A2D5E">
        <w:rPr>
          <w:b/>
          <w:color w:val="990000"/>
        </w:rPr>
        <w:t>"foo"</w:t>
      </w:r>
      <w:r w:rsidR="000A2D5E">
        <w:t>;</w:t>
      </w:r>
    </w:p>
    <w:p w:rsidR="000A2D5E" w:rsidRDefault="000A2D5E" w:rsidP="00280054">
      <w:pPr>
        <w:pStyle w:val="aff8"/>
        <w:ind w:firstLine="578"/>
      </w:pPr>
      <w:r>
        <w:t xml:space="preserve">    </w:t>
      </w:r>
    </w:p>
    <w:p w:rsidR="000A2D5E" w:rsidRDefault="000A2D5E" w:rsidP="000A2D5E">
      <w:pPr>
        <w:pStyle w:val="aff8"/>
        <w:ind w:firstLine="578"/>
      </w:pPr>
      <w:r>
        <w:t xml:space="preserve">    prototype.bar = </w:t>
      </w:r>
      <w:r>
        <w:rPr>
          <w:b/>
          <w:color w:val="339966"/>
        </w:rPr>
        <w:t>function</w:t>
      </w:r>
      <w:r>
        <w:t>():</w:t>
      </w:r>
      <w:r>
        <w:rPr>
          <w:b/>
          <w:color w:val="0033FF"/>
        </w:rPr>
        <w:t>void</w:t>
      </w:r>
      <w:r>
        <w:t xml:space="preserve"> {</w:t>
      </w:r>
    </w:p>
    <w:p w:rsidR="000A2D5E" w:rsidRDefault="000A2D5E" w:rsidP="000A2D5E">
      <w:pPr>
        <w:pStyle w:val="aff8"/>
        <w:ind w:firstLine="578"/>
      </w:pPr>
      <w:r>
        <w:t xml:space="preserve">    }</w:t>
      </w:r>
    </w:p>
    <w:p w:rsidR="000A2D5E" w:rsidRDefault="000A2D5E" w:rsidP="000A2D5E">
      <w:pPr>
        <w:pStyle w:val="aff8"/>
        <w:ind w:firstLine="578"/>
      </w:pPr>
      <w:r>
        <w:t xml:space="preserve">  }</w:t>
      </w:r>
    </w:p>
    <w:p w:rsidR="000A2D5E" w:rsidRDefault="000A2D5E" w:rsidP="000A2D5E">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26</w:t>
      </w:r>
      <w:r w:rsidR="005833AF">
        <w:rPr>
          <w:noProof/>
        </w:rPr>
        <w:fldChar w:fldCharType="end"/>
      </w:r>
      <w:r>
        <w:rPr>
          <w:noProof/>
        </w:rPr>
        <w:t xml:space="preserve"> </w:t>
      </w:r>
      <w:r>
        <w:rPr>
          <w:rFonts w:hint="eastAsia"/>
          <w:noProof/>
        </w:rPr>
        <w:t>prototypeプロパティを利用した例</w:t>
      </w:r>
    </w:p>
    <w:p w:rsidR="00B829F8" w:rsidRDefault="008802F6" w:rsidP="008C7353">
      <w:pPr>
        <w:pStyle w:val="aff6"/>
        <w:ind w:left="826" w:hanging="620"/>
      </w:pPr>
      <w:r w:rsidRPr="000533CC">
        <w:rPr>
          <w:rFonts w:hint="eastAsia"/>
          <w:b/>
        </w:rPr>
        <w:t>理由:</w:t>
      </w:r>
      <w:r w:rsidR="00872884" w:rsidRPr="000533CC">
        <w:rPr>
          <w:rFonts w:hint="eastAsia"/>
          <w:b/>
        </w:rPr>
        <w:t xml:space="preserve"> </w:t>
      </w:r>
      <w:r w:rsidR="004B59C3">
        <w:rPr>
          <w:rFonts w:hint="eastAsia"/>
        </w:rPr>
        <w:t>prototypeオブジェクトとtraitオブジェクトが組み合わされることによって、予期せぬバグの温床となるからです。また、</w:t>
      </w:r>
      <w:r w:rsidR="00F1078E">
        <w:rPr>
          <w:rFonts w:hint="eastAsia"/>
        </w:rPr>
        <w:t>動的</w:t>
      </w:r>
      <w:r w:rsidR="007C5B8B">
        <w:rPr>
          <w:rFonts w:hint="eastAsia"/>
        </w:rPr>
        <w:t>クラスでのみprototypeプロパティは</w:t>
      </w:r>
      <w:r w:rsidR="00E64950">
        <w:rPr>
          <w:rFonts w:hint="eastAsia"/>
        </w:rPr>
        <w:t>実質的な</w:t>
      </w:r>
      <w:r w:rsidR="007C5B8B">
        <w:rPr>
          <w:rFonts w:hint="eastAsia"/>
        </w:rPr>
        <w:t>効果が</w:t>
      </w:r>
      <w:r w:rsidR="000650A7">
        <w:rPr>
          <w:rFonts w:hint="eastAsia"/>
        </w:rPr>
        <w:t>ある</w:t>
      </w:r>
      <w:r w:rsidR="00463E45">
        <w:rPr>
          <w:rFonts w:hint="eastAsia"/>
        </w:rPr>
        <w:t>という点も、prototypeオブジェクトを推奨しない理由のひとつです</w:t>
      </w:r>
      <w:r w:rsidR="00872884">
        <w:rPr>
          <w:rStyle w:val="afb"/>
        </w:rPr>
        <w:footnoteReference w:id="5"/>
      </w:r>
      <w:r w:rsidR="000650A7">
        <w:rPr>
          <w:rFonts w:hint="eastAsia"/>
        </w:rPr>
        <w:t>。</w:t>
      </w:r>
      <w:r w:rsidR="00961F58">
        <w:rPr>
          <w:rFonts w:hint="eastAsia"/>
        </w:rPr>
        <w:t>動的クラス</w:t>
      </w:r>
      <w:r w:rsidR="00564198">
        <w:rPr>
          <w:rFonts w:hint="eastAsia"/>
        </w:rPr>
        <w:t>が非推奨である理由</w:t>
      </w:r>
      <w:r w:rsidR="00961F58">
        <w:rPr>
          <w:rFonts w:hint="eastAsia"/>
        </w:rPr>
        <w:t>については「</w:t>
      </w:r>
      <w:r w:rsidR="005833AF">
        <w:fldChar w:fldCharType="begin"/>
      </w:r>
      <w:r w:rsidR="00EA63CE">
        <w:instrText xml:space="preserve"> </w:instrText>
      </w:r>
      <w:r w:rsidR="00EA63CE">
        <w:rPr>
          <w:rFonts w:hint="eastAsia"/>
        </w:rPr>
        <w:instrText>REF _Ref269889956 \r \h</w:instrText>
      </w:r>
      <w:r w:rsidR="00EA63CE">
        <w:instrText xml:space="preserve"> </w:instrText>
      </w:r>
      <w:r w:rsidR="005833AF">
        <w:fldChar w:fldCharType="separate"/>
      </w:r>
      <w:r w:rsidR="00721A8C">
        <w:t>3.13.9</w:t>
      </w:r>
      <w:r w:rsidR="005833AF">
        <w:fldChar w:fldCharType="end"/>
      </w:r>
      <w:r w:rsidR="00EA63CE">
        <w:rPr>
          <w:rFonts w:hint="eastAsia"/>
        </w:rPr>
        <w:t xml:space="preserve"> </w:t>
      </w:r>
      <w:r w:rsidR="005833AF">
        <w:fldChar w:fldCharType="begin"/>
      </w:r>
      <w:r w:rsidR="00EA63CE">
        <w:instrText xml:space="preserve"> </w:instrText>
      </w:r>
      <w:r w:rsidR="00EA63CE">
        <w:rPr>
          <w:rFonts w:hint="eastAsia"/>
        </w:rPr>
        <w:instrText>REF _Ref269889963 \h</w:instrText>
      </w:r>
      <w:r w:rsidR="00EA63CE">
        <w:instrText xml:space="preserve"> </w:instrText>
      </w:r>
      <w:r w:rsidR="005833AF">
        <w:fldChar w:fldCharType="separate"/>
      </w:r>
      <w:r w:rsidR="00721A8C">
        <w:rPr>
          <w:rFonts w:hint="eastAsia"/>
        </w:rPr>
        <w:t>動的クラスの作成と利用（禁止）</w:t>
      </w:r>
      <w:r w:rsidR="005833AF">
        <w:fldChar w:fldCharType="end"/>
      </w:r>
      <w:r w:rsidR="00961F58">
        <w:rPr>
          <w:rFonts w:hint="eastAsia"/>
        </w:rPr>
        <w:t>」を参照してください。</w:t>
      </w:r>
    </w:p>
    <w:p w:rsidR="005D6C0D" w:rsidRPr="00570AD6" w:rsidRDefault="0061020A" w:rsidP="008C7353">
      <w:pPr>
        <w:pStyle w:val="aff6"/>
        <w:ind w:left="826" w:hanging="620"/>
      </w:pPr>
      <w:r>
        <w:rPr>
          <w:rFonts w:hint="eastAsia"/>
          <w:b/>
        </w:rPr>
        <w:t>補足</w:t>
      </w:r>
      <w:r w:rsidR="005D6C0D">
        <w:rPr>
          <w:rFonts w:hint="eastAsia"/>
          <w:b/>
        </w:rPr>
        <w:t xml:space="preserve">: </w:t>
      </w:r>
      <w:r w:rsidR="005D6C0D" w:rsidRPr="005570AE">
        <w:rPr>
          <w:rFonts w:hint="eastAsia"/>
        </w:rPr>
        <w:t>prototypeを利用してもActionScript 3.0以降のtraitによる型システムとの</w:t>
      </w:r>
      <w:r w:rsidR="0003076C">
        <w:rPr>
          <w:rFonts w:hint="eastAsia"/>
        </w:rPr>
        <w:t>型</w:t>
      </w:r>
      <w:r w:rsidR="005D6C0D" w:rsidRPr="005570AE">
        <w:rPr>
          <w:rFonts w:hint="eastAsia"/>
        </w:rPr>
        <w:t>互換性は確保されます。</w:t>
      </w:r>
    </w:p>
    <w:p w:rsidR="008E1E17" w:rsidRDefault="00684A6F" w:rsidP="008E1E17">
      <w:pPr>
        <w:pStyle w:val="21"/>
        <w:spacing w:before="108" w:after="108"/>
      </w:pPr>
      <w:bookmarkStart w:id="190" w:name="_Toc350339229"/>
      <w:r>
        <w:rPr>
          <w:rFonts w:hint="eastAsia"/>
        </w:rPr>
        <w:t>プロパティ</w:t>
      </w:r>
      <w:bookmarkEnd w:id="190"/>
    </w:p>
    <w:p w:rsidR="00C44F7A" w:rsidRDefault="00D01CF6" w:rsidP="00C44F7A">
      <w:pPr>
        <w:pStyle w:val="31"/>
        <w:spacing w:before="180" w:after="108"/>
        <w:ind w:left="840"/>
      </w:pPr>
      <w:bookmarkStart w:id="191" w:name="_Toc350339230"/>
      <w:r>
        <w:rPr>
          <w:rFonts w:hint="eastAsia"/>
        </w:rPr>
        <w:t>可変プロパティ</w:t>
      </w:r>
      <w:r w:rsidR="00FC3A9E">
        <w:rPr>
          <w:rFonts w:hint="eastAsia"/>
        </w:rPr>
        <w:t>名</w:t>
      </w:r>
      <w:r>
        <w:rPr>
          <w:rFonts w:hint="eastAsia"/>
        </w:rPr>
        <w:t>のローワーキャメルケースの適用（必須）</w:t>
      </w:r>
      <w:bookmarkEnd w:id="191"/>
    </w:p>
    <w:p w:rsidR="00C44F7A" w:rsidRDefault="00C44F7A" w:rsidP="008C7353">
      <w:pPr>
        <w:pStyle w:val="aff6"/>
        <w:ind w:left="826" w:hanging="620"/>
      </w:pPr>
      <w:r w:rsidRPr="00C0135C">
        <w:rPr>
          <w:rFonts w:hint="eastAsia"/>
          <w:b/>
        </w:rPr>
        <w:t>説明:</w:t>
      </w:r>
      <w:r>
        <w:rPr>
          <w:rFonts w:hint="eastAsia"/>
        </w:rPr>
        <w:t xml:space="preserve"> </w:t>
      </w:r>
      <w:r w:rsidR="00AC4C39">
        <w:rPr>
          <w:rFonts w:hint="eastAsia"/>
        </w:rPr>
        <w:t>可変</w:t>
      </w:r>
      <w:r>
        <w:rPr>
          <w:rFonts w:hint="eastAsia"/>
        </w:rPr>
        <w:t>プロパティ名</w:t>
      </w:r>
      <w:r w:rsidR="00103A95">
        <w:rPr>
          <w:rFonts w:hint="eastAsia"/>
        </w:rPr>
        <w:t>に</w:t>
      </w:r>
      <w:r>
        <w:rPr>
          <w:rFonts w:hint="eastAsia"/>
        </w:rPr>
        <w:t>はローワーキャメルケースを利用してください。つまり、プロパティ名を構成する最初の単語の先頭文字をアルファベット小文字で記述してください。</w:t>
      </w:r>
    </w:p>
    <w:p w:rsidR="00034E5F" w:rsidRDefault="001A49DB" w:rsidP="008C7353">
      <w:pPr>
        <w:pStyle w:val="aff8"/>
        <w:ind w:firstLine="580"/>
      </w:pPr>
      <w:r>
        <w:rPr>
          <w:rFonts w:hint="eastAsia"/>
          <w:b/>
          <w:color w:val="0033FF"/>
        </w:rPr>
        <w:t xml:space="preserve">public </w:t>
      </w:r>
      <w:r w:rsidR="00034E5F" w:rsidRPr="00034E5F">
        <w:rPr>
          <w:b/>
          <w:color w:val="6699CC"/>
        </w:rPr>
        <w:t>var</w:t>
      </w:r>
      <w:r w:rsidR="00034E5F" w:rsidRPr="00034E5F">
        <w:t xml:space="preserve"> variable:uint;</w:t>
      </w:r>
    </w:p>
    <w:p w:rsidR="00703BE5" w:rsidRDefault="00703BE5" w:rsidP="00703BE5">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27</w:t>
      </w:r>
      <w:r w:rsidR="005833AF">
        <w:rPr>
          <w:noProof/>
        </w:rPr>
        <w:fldChar w:fldCharType="end"/>
      </w:r>
      <w:r>
        <w:rPr>
          <w:noProof/>
        </w:rPr>
        <w:t xml:space="preserve"> </w:t>
      </w:r>
      <w:r w:rsidR="00D97C5F">
        <w:rPr>
          <w:rFonts w:hint="eastAsia"/>
          <w:noProof/>
        </w:rPr>
        <w:t>可変</w:t>
      </w:r>
      <w:r>
        <w:rPr>
          <w:rFonts w:hint="eastAsia"/>
          <w:noProof/>
        </w:rPr>
        <w:t>プロパティ宣言例</w:t>
      </w:r>
    </w:p>
    <w:p w:rsidR="00C44F7A" w:rsidRPr="00C0135C" w:rsidRDefault="00C44F7A" w:rsidP="008C7353">
      <w:pPr>
        <w:pStyle w:val="aff6"/>
        <w:ind w:left="826" w:hanging="620"/>
      </w:pPr>
      <w:r>
        <w:rPr>
          <w:rFonts w:hint="eastAsia"/>
          <w:b/>
        </w:rPr>
        <w:t xml:space="preserve">理由: </w:t>
      </w:r>
      <w:r w:rsidR="004468D2">
        <w:rPr>
          <w:rFonts w:hint="eastAsia"/>
        </w:rPr>
        <w:t>表記方法を統一し、可読性</w:t>
      </w:r>
      <w:r w:rsidRPr="00C0135C">
        <w:rPr>
          <w:rFonts w:hint="eastAsia"/>
        </w:rPr>
        <w:t>を向上させるためです。</w:t>
      </w:r>
      <w:r w:rsidR="00443B54">
        <w:rPr>
          <w:rFonts w:hint="eastAsia"/>
        </w:rPr>
        <w:t>クラスやインタフェース、</w:t>
      </w:r>
      <w:r w:rsidRPr="00C0135C">
        <w:rPr>
          <w:rFonts w:hint="eastAsia"/>
        </w:rPr>
        <w:t>コンストラクタやコピーコンストラクタとの区別も容易になります。</w:t>
      </w:r>
    </w:p>
    <w:p w:rsidR="000511D3" w:rsidRDefault="000511D3" w:rsidP="000511D3">
      <w:pPr>
        <w:pStyle w:val="31"/>
        <w:spacing w:before="180" w:after="108"/>
        <w:ind w:left="840"/>
      </w:pPr>
      <w:bookmarkStart w:id="192" w:name="_Ref269886279"/>
      <w:bookmarkStart w:id="193" w:name="_Ref269886286"/>
      <w:bookmarkStart w:id="194" w:name="_Toc350339231"/>
      <w:r>
        <w:rPr>
          <w:rFonts w:hint="eastAsia"/>
        </w:rPr>
        <w:t>不変プロパティ</w:t>
      </w:r>
      <w:r w:rsidR="00FC3A9E">
        <w:rPr>
          <w:rFonts w:hint="eastAsia"/>
        </w:rPr>
        <w:t>名</w:t>
      </w:r>
      <w:r>
        <w:rPr>
          <w:rFonts w:hint="eastAsia"/>
        </w:rPr>
        <w:t>のアッパースネークケースの適用（必須）</w:t>
      </w:r>
      <w:bookmarkEnd w:id="192"/>
      <w:bookmarkEnd w:id="193"/>
      <w:bookmarkEnd w:id="194"/>
    </w:p>
    <w:p w:rsidR="000511D3" w:rsidRDefault="000511D3" w:rsidP="008C7353">
      <w:pPr>
        <w:pStyle w:val="aff6"/>
        <w:ind w:left="826" w:hanging="620"/>
      </w:pPr>
      <w:r w:rsidRPr="00C0135C">
        <w:rPr>
          <w:rFonts w:hint="eastAsia"/>
          <w:b/>
        </w:rPr>
        <w:t>説明:</w:t>
      </w:r>
      <w:r>
        <w:rPr>
          <w:rFonts w:hint="eastAsia"/>
        </w:rPr>
        <w:t xml:space="preserve"> </w:t>
      </w:r>
      <w:r w:rsidR="00AC4C39">
        <w:rPr>
          <w:rFonts w:hint="eastAsia"/>
        </w:rPr>
        <w:t>不変</w:t>
      </w:r>
      <w:r>
        <w:rPr>
          <w:rFonts w:hint="eastAsia"/>
        </w:rPr>
        <w:t>プロパティ名</w:t>
      </w:r>
      <w:r w:rsidR="00103A95">
        <w:rPr>
          <w:rFonts w:hint="eastAsia"/>
        </w:rPr>
        <w:t>に</w:t>
      </w:r>
      <w:r>
        <w:rPr>
          <w:rFonts w:hint="eastAsia"/>
        </w:rPr>
        <w:t>は</w:t>
      </w:r>
      <w:r w:rsidR="00635F0F">
        <w:rPr>
          <w:rFonts w:hint="eastAsia"/>
        </w:rPr>
        <w:t>アッパースネークケース</w:t>
      </w:r>
      <w:r>
        <w:rPr>
          <w:rFonts w:hint="eastAsia"/>
        </w:rPr>
        <w:t>を利用してください。つまり、プロパティ名を構成する</w:t>
      </w:r>
      <w:r w:rsidR="00E454EB">
        <w:rPr>
          <w:rFonts w:hint="eastAsia"/>
        </w:rPr>
        <w:t>全ての単語をアルファベット大</w:t>
      </w:r>
      <w:r>
        <w:rPr>
          <w:rFonts w:hint="eastAsia"/>
        </w:rPr>
        <w:t>文字</w:t>
      </w:r>
      <w:r w:rsidR="00E454EB">
        <w:rPr>
          <w:rFonts w:hint="eastAsia"/>
        </w:rPr>
        <w:t>で記述し、単語間をアンダースコアで結んでください。</w:t>
      </w:r>
    </w:p>
    <w:p w:rsidR="000624D9" w:rsidRDefault="000624D9" w:rsidP="008C7353">
      <w:pPr>
        <w:pStyle w:val="aff8"/>
        <w:ind w:firstLine="580"/>
      </w:pPr>
      <w:r w:rsidRPr="000624D9">
        <w:rPr>
          <w:b/>
          <w:color w:val="0033FF"/>
        </w:rPr>
        <w:t>public</w:t>
      </w:r>
      <w:r w:rsidRPr="000624D9">
        <w:t xml:space="preserve"> </w:t>
      </w:r>
      <w:r w:rsidRPr="000624D9">
        <w:rPr>
          <w:b/>
          <w:color w:val="0033FF"/>
        </w:rPr>
        <w:t>const</w:t>
      </w:r>
      <w:r w:rsidRPr="000624D9">
        <w:t xml:space="preserve"> CONSTANT_VARIABLE:String = </w:t>
      </w:r>
      <w:r w:rsidRPr="000624D9">
        <w:rPr>
          <w:b/>
          <w:color w:val="990000"/>
        </w:rPr>
        <w:t>"constant"</w:t>
      </w:r>
      <w:r w:rsidRPr="000624D9">
        <w:t>;</w:t>
      </w:r>
    </w:p>
    <w:p w:rsidR="000624D9" w:rsidRDefault="00216984" w:rsidP="00216984">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28</w:t>
      </w:r>
      <w:r w:rsidR="005833AF">
        <w:rPr>
          <w:noProof/>
        </w:rPr>
        <w:fldChar w:fldCharType="end"/>
      </w:r>
      <w:r>
        <w:rPr>
          <w:noProof/>
        </w:rPr>
        <w:t xml:space="preserve"> </w:t>
      </w:r>
      <w:r>
        <w:rPr>
          <w:rFonts w:hint="eastAsia"/>
          <w:noProof/>
        </w:rPr>
        <w:t>不変プロパティ宣言例</w:t>
      </w:r>
    </w:p>
    <w:p w:rsidR="000511D3" w:rsidRPr="00C0135C" w:rsidRDefault="000511D3" w:rsidP="008C7353">
      <w:pPr>
        <w:pStyle w:val="aff6"/>
        <w:ind w:left="826" w:hanging="620"/>
      </w:pPr>
      <w:r>
        <w:rPr>
          <w:rFonts w:hint="eastAsia"/>
          <w:b/>
        </w:rPr>
        <w:t xml:space="preserve">理由: </w:t>
      </w:r>
      <w:r>
        <w:rPr>
          <w:rFonts w:hint="eastAsia"/>
        </w:rPr>
        <w:t>表記方法を統一し、可読性</w:t>
      </w:r>
      <w:r w:rsidRPr="00C0135C">
        <w:rPr>
          <w:rFonts w:hint="eastAsia"/>
        </w:rPr>
        <w:t>を向上させるためです。</w:t>
      </w:r>
      <w:r>
        <w:rPr>
          <w:rFonts w:hint="eastAsia"/>
        </w:rPr>
        <w:t>クラスやインタフェース、</w:t>
      </w:r>
      <w:r w:rsidRPr="00C0135C">
        <w:rPr>
          <w:rFonts w:hint="eastAsia"/>
        </w:rPr>
        <w:t>コンストラクタやコピーコンストラクタとの区別も容易になります。</w:t>
      </w:r>
    </w:p>
    <w:p w:rsidR="00E50B5D" w:rsidRDefault="00EE56FB" w:rsidP="001E4B5C">
      <w:pPr>
        <w:pStyle w:val="31"/>
        <w:spacing w:before="180" w:after="108"/>
        <w:ind w:left="840"/>
      </w:pPr>
      <w:bookmarkStart w:id="195" w:name="_Toc350339232"/>
      <w:r>
        <w:rPr>
          <w:rFonts w:hint="eastAsia"/>
        </w:rPr>
        <w:lastRenderedPageBreak/>
        <w:t>動詞で始まるプロパティ名（禁止</w:t>
      </w:r>
      <w:r w:rsidR="00E50B5D">
        <w:rPr>
          <w:rFonts w:hint="eastAsia"/>
        </w:rPr>
        <w:t>）</w:t>
      </w:r>
      <w:bookmarkEnd w:id="195"/>
    </w:p>
    <w:p w:rsidR="00E50B5D" w:rsidRDefault="00E50B5D" w:rsidP="008C7353">
      <w:pPr>
        <w:pStyle w:val="aff6"/>
        <w:ind w:left="826" w:hanging="620"/>
      </w:pPr>
      <w:r w:rsidRPr="00E50B5D">
        <w:rPr>
          <w:rFonts w:hint="eastAsia"/>
          <w:b/>
        </w:rPr>
        <w:t>説明:</w:t>
      </w:r>
      <w:r>
        <w:rPr>
          <w:rFonts w:hint="eastAsia"/>
        </w:rPr>
        <w:t xml:space="preserve"> </w:t>
      </w:r>
      <w:r w:rsidR="00EE56FB">
        <w:rPr>
          <w:rFonts w:hint="eastAsia"/>
        </w:rPr>
        <w:t>動詞で始まるプロパティ名は禁止します</w:t>
      </w:r>
      <w:r>
        <w:rPr>
          <w:rFonts w:hint="eastAsia"/>
        </w:rPr>
        <w:t>。ただし、Function型のプロパティの場合には動詞で開始</w:t>
      </w:r>
      <w:r w:rsidR="000529E5">
        <w:rPr>
          <w:rFonts w:hint="eastAsia"/>
        </w:rPr>
        <w:t>し</w:t>
      </w:r>
      <w:r w:rsidR="00B07D2F">
        <w:rPr>
          <w:rFonts w:hint="eastAsia"/>
        </w:rPr>
        <w:t>ても構いません。</w:t>
      </w:r>
    </w:p>
    <w:p w:rsidR="00957B6B" w:rsidRDefault="00957B6B" w:rsidP="008C7353">
      <w:pPr>
        <w:pStyle w:val="aff8"/>
        <w:ind w:firstLine="580"/>
      </w:pPr>
      <w:r w:rsidRPr="00957B6B">
        <w:rPr>
          <w:b/>
          <w:color w:val="0033FF"/>
        </w:rPr>
        <w:t>public</w:t>
      </w:r>
      <w:r>
        <w:t xml:space="preserve"> </w:t>
      </w:r>
      <w:r>
        <w:rPr>
          <w:b/>
          <w:color w:val="6699CC"/>
        </w:rPr>
        <w:t>var</w:t>
      </w:r>
      <w:r>
        <w:t xml:space="preserve"> compare:Function = </w:t>
      </w:r>
      <w:r>
        <w:rPr>
          <w:b/>
          <w:color w:val="339966"/>
        </w:rPr>
        <w:t>function</w:t>
      </w:r>
      <w:r w:rsidR="00560155">
        <w:t>(lhs:</w:t>
      </w:r>
      <w:r w:rsidR="00560155">
        <w:rPr>
          <w:rFonts w:hint="eastAsia"/>
        </w:rPr>
        <w:t>Foo</w:t>
      </w:r>
      <w:r w:rsidR="00560155">
        <w:t>, rhs:</w:t>
      </w:r>
      <w:r w:rsidR="00560155">
        <w:rPr>
          <w:rFonts w:hint="eastAsia"/>
        </w:rPr>
        <w:t>Foo</w:t>
      </w:r>
      <w:r>
        <w:t>):int {</w:t>
      </w:r>
    </w:p>
    <w:p w:rsidR="00957B6B" w:rsidRDefault="00957B6B" w:rsidP="00957B6B">
      <w:pPr>
        <w:pStyle w:val="aff8"/>
        <w:ind w:firstLine="578"/>
      </w:pPr>
      <w:r>
        <w:t xml:space="preserve">  </w:t>
      </w:r>
      <w:r>
        <w:rPr>
          <w:b/>
          <w:color w:val="0033FF"/>
        </w:rPr>
        <w:t>return</w:t>
      </w:r>
      <w:r w:rsidR="00560155">
        <w:t xml:space="preserve"> </w:t>
      </w:r>
      <w:r w:rsidR="00560155">
        <w:rPr>
          <w:rFonts w:hint="eastAsia"/>
        </w:rPr>
        <w:t>lhs.</w:t>
      </w:r>
      <w:r w:rsidR="00766356">
        <w:rPr>
          <w:rFonts w:hint="eastAsia"/>
        </w:rPr>
        <w:t>value</w:t>
      </w:r>
      <w:r w:rsidR="00560155">
        <w:rPr>
          <w:rFonts w:hint="eastAsia"/>
        </w:rPr>
        <w:t>.compare(rhs.</w:t>
      </w:r>
      <w:r w:rsidR="00766356">
        <w:rPr>
          <w:rFonts w:hint="eastAsia"/>
        </w:rPr>
        <w:t>value</w:t>
      </w:r>
      <w:r w:rsidR="00560155">
        <w:rPr>
          <w:rFonts w:hint="eastAsia"/>
        </w:rPr>
        <w:t>)</w:t>
      </w:r>
      <w:r>
        <w:t>;</w:t>
      </w:r>
    </w:p>
    <w:p w:rsidR="00957B6B" w:rsidRPr="00E50B5D" w:rsidRDefault="00957B6B" w:rsidP="00957B6B">
      <w:pPr>
        <w:pStyle w:val="aff8"/>
        <w:ind w:firstLine="578"/>
      </w:pPr>
      <w:r>
        <w:t>};</w:t>
      </w:r>
    </w:p>
    <w:p w:rsidR="00E50B5D" w:rsidRDefault="007D71A1" w:rsidP="007D71A1">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29</w:t>
      </w:r>
      <w:r w:rsidR="005833AF">
        <w:rPr>
          <w:noProof/>
        </w:rPr>
        <w:fldChar w:fldCharType="end"/>
      </w:r>
      <w:r>
        <w:rPr>
          <w:noProof/>
        </w:rPr>
        <w:t xml:space="preserve"> </w:t>
      </w:r>
      <w:r>
        <w:rPr>
          <w:rFonts w:hint="eastAsia"/>
          <w:noProof/>
        </w:rPr>
        <w:t>動詞で始まるプロパティの例</w:t>
      </w:r>
    </w:p>
    <w:p w:rsidR="007D71A1" w:rsidRDefault="00587E27" w:rsidP="008C7353">
      <w:pPr>
        <w:pStyle w:val="aff6"/>
        <w:ind w:left="826" w:hanging="620"/>
      </w:pPr>
      <w:r w:rsidRPr="00587E27">
        <w:rPr>
          <w:rFonts w:hint="eastAsia"/>
          <w:b/>
        </w:rPr>
        <w:t>理由:</w:t>
      </w:r>
      <w:r w:rsidR="00B37050">
        <w:rPr>
          <w:rFonts w:hint="eastAsia"/>
        </w:rPr>
        <w:t xml:space="preserve"> </w:t>
      </w:r>
      <w:r>
        <w:rPr>
          <w:rFonts w:hint="eastAsia"/>
        </w:rPr>
        <w:t>動詞で開始するとプロパティと関数やメソッドの区別がつきにくくなるからです。</w:t>
      </w:r>
    </w:p>
    <w:p w:rsidR="00155EC3" w:rsidRPr="00E50B5D" w:rsidRDefault="00155EC3" w:rsidP="008C7353">
      <w:pPr>
        <w:pStyle w:val="aff6"/>
        <w:ind w:left="826" w:hanging="620"/>
      </w:pPr>
      <w:r>
        <w:rPr>
          <w:rFonts w:hint="eastAsia"/>
          <w:b/>
        </w:rPr>
        <w:t>補足:</w:t>
      </w:r>
      <w:r w:rsidRPr="00155EC3">
        <w:rPr>
          <w:rFonts w:hint="eastAsia"/>
        </w:rPr>
        <w:t xml:space="preserve"> </w:t>
      </w:r>
      <w:r w:rsidR="00B37050">
        <w:rPr>
          <w:rFonts w:hint="eastAsia"/>
        </w:rPr>
        <w:t>上記</w:t>
      </w:r>
      <w:r w:rsidR="00E868FE">
        <w:rPr>
          <w:rFonts w:hint="eastAsia"/>
        </w:rPr>
        <w:t>コードの通り、</w:t>
      </w:r>
      <w:r w:rsidRPr="00155EC3">
        <w:rPr>
          <w:rFonts w:hint="eastAsia"/>
        </w:rPr>
        <w:t>ActionScriptはFunction型</w:t>
      </w:r>
      <w:r w:rsidR="007441D2">
        <w:rPr>
          <w:rFonts w:hint="eastAsia"/>
        </w:rPr>
        <w:t>の変数を宣言する際、</w:t>
      </w:r>
      <w:r w:rsidRPr="00155EC3">
        <w:rPr>
          <w:rFonts w:hint="eastAsia"/>
        </w:rPr>
        <w:t>戻り</w:t>
      </w:r>
      <w:r w:rsidR="00B00C0C">
        <w:rPr>
          <w:rFonts w:hint="eastAsia"/>
        </w:rPr>
        <w:t>値の</w:t>
      </w:r>
      <w:r w:rsidRPr="00155EC3">
        <w:rPr>
          <w:rFonts w:hint="eastAsia"/>
        </w:rPr>
        <w:t>型や引数の型についての情報を付帯させることができません</w:t>
      </w:r>
      <w:r w:rsidR="000F65F0">
        <w:rPr>
          <w:rFonts w:hint="eastAsia"/>
        </w:rPr>
        <w:t>ので、利用には注意してください。</w:t>
      </w:r>
    </w:p>
    <w:p w:rsidR="001E4B5C" w:rsidRDefault="001E4B5C" w:rsidP="001E4B5C">
      <w:pPr>
        <w:pStyle w:val="31"/>
        <w:spacing w:before="180" w:after="108"/>
        <w:ind w:left="840"/>
      </w:pPr>
      <w:bookmarkStart w:id="196" w:name="_Toc350339233"/>
      <w:r>
        <w:rPr>
          <w:rFonts w:hint="eastAsia"/>
        </w:rPr>
        <w:t>ストレージ変数</w:t>
      </w:r>
      <w:r w:rsidR="005B29A9">
        <w:rPr>
          <w:rFonts w:hint="eastAsia"/>
        </w:rPr>
        <w:t>に対する</w:t>
      </w:r>
      <w:r>
        <w:t>”</w:t>
      </w:r>
      <w:r>
        <w:rPr>
          <w:rFonts w:hint="eastAsia"/>
        </w:rPr>
        <w:t>_</w:t>
      </w:r>
      <w:r>
        <w:t>”</w:t>
      </w:r>
      <w:r w:rsidR="005B29A9">
        <w:rPr>
          <w:rFonts w:hint="eastAsia"/>
        </w:rPr>
        <w:t>プレフィックスの</w:t>
      </w:r>
      <w:r>
        <w:rPr>
          <w:rFonts w:hint="eastAsia"/>
        </w:rPr>
        <w:t>適用（必須）</w:t>
      </w:r>
      <w:bookmarkEnd w:id="196"/>
    </w:p>
    <w:p w:rsidR="008E1E17" w:rsidRPr="00D51D03" w:rsidRDefault="00D51D03" w:rsidP="008C7353">
      <w:pPr>
        <w:pStyle w:val="aff6"/>
        <w:ind w:left="826" w:hanging="620"/>
      </w:pPr>
      <w:r w:rsidRPr="00D51D03">
        <w:rPr>
          <w:rFonts w:hint="eastAsia"/>
          <w:b/>
        </w:rPr>
        <w:t>説明:</w:t>
      </w:r>
      <w:r>
        <w:rPr>
          <w:rFonts w:hint="eastAsia"/>
        </w:rPr>
        <w:t xml:space="preserve"> プロパティと直接対応するストレージ変数の名前は、プロパティ名に</w:t>
      </w:r>
      <w:r>
        <w:t>”</w:t>
      </w:r>
      <w:r>
        <w:rPr>
          <w:rFonts w:hint="eastAsia"/>
        </w:rPr>
        <w:t>_</w:t>
      </w:r>
      <w:r>
        <w:t>”</w:t>
      </w:r>
      <w:r>
        <w:rPr>
          <w:rFonts w:hint="eastAsia"/>
        </w:rPr>
        <w:t>をプレフィックスとして付加したものとします。</w:t>
      </w:r>
    </w:p>
    <w:p w:rsidR="00A82FAD" w:rsidRDefault="00A82FAD" w:rsidP="00A82FAD">
      <w:pPr>
        <w:pStyle w:val="aff8"/>
        <w:ind w:firstLine="578"/>
      </w:pPr>
      <w:r>
        <w:t xml:space="preserve">    </w:t>
      </w:r>
      <w:r>
        <w:rPr>
          <w:b/>
          <w:color w:val="0033FF"/>
        </w:rPr>
        <w:t>private</w:t>
      </w:r>
      <w:r>
        <w:t xml:space="preserve"> </w:t>
      </w:r>
      <w:r>
        <w:rPr>
          <w:b/>
          <w:color w:val="6699CC"/>
        </w:rPr>
        <w:t>var</w:t>
      </w:r>
      <w:r>
        <w:t xml:space="preserve"> _variable:uint;</w:t>
      </w:r>
    </w:p>
    <w:p w:rsidR="00A82FAD" w:rsidRDefault="00A82FAD" w:rsidP="00A82FAD">
      <w:pPr>
        <w:pStyle w:val="aff8"/>
        <w:ind w:firstLine="578"/>
      </w:pPr>
      <w:r>
        <w:t xml:space="preserve">    </w:t>
      </w:r>
    </w:p>
    <w:p w:rsidR="00A82FAD" w:rsidRDefault="00A82FAD" w:rsidP="00A82FAD">
      <w:pPr>
        <w:pStyle w:val="aff8"/>
        <w:ind w:firstLine="578"/>
      </w:pPr>
      <w:r>
        <w:t xml:space="preserve">    </w:t>
      </w:r>
      <w:r>
        <w:rPr>
          <w:b/>
          <w:color w:val="0033FF"/>
        </w:rPr>
        <w:t>public</w:t>
      </w:r>
      <w:r>
        <w:t xml:space="preserve"> </w:t>
      </w:r>
      <w:r>
        <w:rPr>
          <w:b/>
          <w:color w:val="339966"/>
        </w:rPr>
        <w:t>function</w:t>
      </w:r>
      <w:r>
        <w:t xml:space="preserve"> </w:t>
      </w:r>
      <w:r>
        <w:rPr>
          <w:b/>
          <w:color w:val="0033FF"/>
        </w:rPr>
        <w:t>get</w:t>
      </w:r>
      <w:r>
        <w:t xml:space="preserve"> variable():uint {</w:t>
      </w:r>
    </w:p>
    <w:p w:rsidR="00A82FAD" w:rsidRDefault="00A82FAD" w:rsidP="00A82FAD">
      <w:pPr>
        <w:pStyle w:val="aff8"/>
        <w:ind w:firstLine="578"/>
      </w:pPr>
      <w:r>
        <w:t xml:space="preserve">      </w:t>
      </w:r>
      <w:r>
        <w:rPr>
          <w:b/>
          <w:color w:val="0033FF"/>
        </w:rPr>
        <w:t>return</w:t>
      </w:r>
      <w:r>
        <w:t xml:space="preserve"> _variable;</w:t>
      </w:r>
    </w:p>
    <w:p w:rsidR="00A82FAD" w:rsidRDefault="00A82FAD" w:rsidP="00B40F56">
      <w:pPr>
        <w:pStyle w:val="aff8"/>
        <w:ind w:firstLine="578"/>
      </w:pPr>
      <w:r>
        <w:t xml:space="preserve">    }</w:t>
      </w:r>
    </w:p>
    <w:p w:rsidR="00A82FAD" w:rsidRDefault="000D31D3" w:rsidP="000D31D3">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30</w:t>
      </w:r>
      <w:r w:rsidR="005833AF">
        <w:rPr>
          <w:noProof/>
        </w:rPr>
        <w:fldChar w:fldCharType="end"/>
      </w:r>
      <w:r>
        <w:rPr>
          <w:noProof/>
        </w:rPr>
        <w:t xml:space="preserve"> </w:t>
      </w:r>
      <w:r>
        <w:rPr>
          <w:rFonts w:hint="eastAsia"/>
          <w:noProof/>
        </w:rPr>
        <w:t>ストレージ変数へのアンダースコア付加例</w:t>
      </w:r>
    </w:p>
    <w:p w:rsidR="00A82FAD" w:rsidRPr="003F796D" w:rsidRDefault="003F796D" w:rsidP="008C7353">
      <w:pPr>
        <w:pStyle w:val="aff6"/>
        <w:ind w:left="826" w:hanging="620"/>
      </w:pPr>
      <w:r w:rsidRPr="00EB1D39">
        <w:rPr>
          <w:rFonts w:hint="eastAsia"/>
          <w:b/>
        </w:rPr>
        <w:t>理由:</w:t>
      </w:r>
      <w:r>
        <w:rPr>
          <w:rFonts w:hint="eastAsia"/>
        </w:rPr>
        <w:t xml:space="preserve"> ActionScriptコーディングの慣習だからです。</w:t>
      </w:r>
      <w:sdt>
        <w:sdtPr>
          <w:rPr>
            <w:rFonts w:hint="eastAsia"/>
          </w:rPr>
          <w:id w:val="22780744"/>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1C3306" w:rsidRDefault="001C3306" w:rsidP="00EF76DF">
      <w:pPr>
        <w:pStyle w:val="31"/>
        <w:spacing w:before="180" w:after="108"/>
        <w:ind w:left="840"/>
      </w:pPr>
      <w:bookmarkStart w:id="197" w:name="_Toc350339234"/>
      <w:r>
        <w:rPr>
          <w:rFonts w:hint="eastAsia"/>
        </w:rPr>
        <w:t>setter</w:t>
      </w:r>
      <w:r w:rsidR="0061707E">
        <w:rPr>
          <w:rFonts w:hint="eastAsia"/>
        </w:rPr>
        <w:t>の引数名（必須</w:t>
      </w:r>
      <w:r>
        <w:rPr>
          <w:rFonts w:hint="eastAsia"/>
        </w:rPr>
        <w:t>）</w:t>
      </w:r>
      <w:bookmarkEnd w:id="197"/>
    </w:p>
    <w:p w:rsidR="001C3306" w:rsidRDefault="001C3306" w:rsidP="008C7353">
      <w:pPr>
        <w:pStyle w:val="aff6"/>
        <w:ind w:left="826" w:hanging="620"/>
      </w:pPr>
      <w:r w:rsidRPr="001C3306">
        <w:rPr>
          <w:rFonts w:hint="eastAsia"/>
          <w:b/>
        </w:rPr>
        <w:t>説明:</w:t>
      </w:r>
      <w:r>
        <w:rPr>
          <w:rFonts w:hint="eastAsia"/>
        </w:rPr>
        <w:t xml:space="preserve"> setterの引数名には、その</w:t>
      </w:r>
      <w:r w:rsidR="007A0DA9">
        <w:rPr>
          <w:rFonts w:hint="eastAsia"/>
        </w:rPr>
        <w:t>プロパティの</w:t>
      </w:r>
      <w:r>
        <w:rPr>
          <w:rFonts w:hint="eastAsia"/>
        </w:rPr>
        <w:t>意味</w:t>
      </w:r>
      <w:r w:rsidR="007A0DA9">
        <w:rPr>
          <w:rFonts w:hint="eastAsia"/>
        </w:rPr>
        <w:t>や型</w:t>
      </w:r>
      <w:r>
        <w:rPr>
          <w:rFonts w:hint="eastAsia"/>
        </w:rPr>
        <w:t>にかかわらず、valueを指定してください。</w:t>
      </w:r>
    </w:p>
    <w:p w:rsidR="00675BA9" w:rsidRDefault="00675BA9" w:rsidP="00675BA9">
      <w:pPr>
        <w:pStyle w:val="aff8"/>
        <w:ind w:firstLine="578"/>
      </w:pPr>
      <w:r>
        <w:t xml:space="preserve">    </w:t>
      </w:r>
      <w:r>
        <w:rPr>
          <w:b/>
          <w:color w:val="0033FF"/>
        </w:rPr>
        <w:t>public</w:t>
      </w:r>
      <w:r>
        <w:t xml:space="preserve"> </w:t>
      </w:r>
      <w:r>
        <w:rPr>
          <w:b/>
          <w:color w:val="339966"/>
        </w:rPr>
        <w:t>function</w:t>
      </w:r>
      <w:r>
        <w:t xml:space="preserve"> </w:t>
      </w:r>
      <w:r>
        <w:rPr>
          <w:b/>
          <w:color w:val="0033FF"/>
        </w:rPr>
        <w:t>set</w:t>
      </w:r>
      <w:r>
        <w:t xml:space="preserve"> variable(value:uint):</w:t>
      </w:r>
      <w:r>
        <w:rPr>
          <w:b/>
          <w:color w:val="0033FF"/>
        </w:rPr>
        <w:t>void</w:t>
      </w:r>
      <w:r>
        <w:t xml:space="preserve"> {</w:t>
      </w:r>
    </w:p>
    <w:p w:rsidR="00675BA9" w:rsidRDefault="00675BA9" w:rsidP="00675BA9">
      <w:pPr>
        <w:pStyle w:val="aff8"/>
        <w:ind w:firstLine="578"/>
      </w:pPr>
      <w:r>
        <w:t xml:space="preserve">      _variable = value;</w:t>
      </w:r>
    </w:p>
    <w:p w:rsidR="00675BA9" w:rsidRPr="00675BA9" w:rsidRDefault="00675BA9" w:rsidP="00675BA9">
      <w:pPr>
        <w:pStyle w:val="aff8"/>
        <w:ind w:firstLine="578"/>
      </w:pPr>
      <w:r>
        <w:t xml:space="preserve">    }</w:t>
      </w:r>
    </w:p>
    <w:p w:rsidR="00675BA9" w:rsidRDefault="00675BA9" w:rsidP="00E971EC">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31</w:t>
      </w:r>
      <w:r w:rsidR="005833AF">
        <w:rPr>
          <w:noProof/>
        </w:rPr>
        <w:fldChar w:fldCharType="end"/>
      </w:r>
      <w:r>
        <w:rPr>
          <w:noProof/>
        </w:rPr>
        <w:t xml:space="preserve"> </w:t>
      </w:r>
      <w:r>
        <w:rPr>
          <w:rFonts w:hint="eastAsia"/>
          <w:noProof/>
        </w:rPr>
        <w:t>setterの引数名にvalueを指定する例</w:t>
      </w:r>
    </w:p>
    <w:p w:rsidR="00675BA9" w:rsidRPr="001C3306" w:rsidRDefault="00E971EC" w:rsidP="008C7353">
      <w:pPr>
        <w:pStyle w:val="aff6"/>
        <w:ind w:left="826" w:hanging="620"/>
      </w:pPr>
      <w:r w:rsidRPr="00E971EC">
        <w:rPr>
          <w:rFonts w:hint="eastAsia"/>
          <w:b/>
        </w:rPr>
        <w:t>理由:</w:t>
      </w:r>
      <w:r>
        <w:rPr>
          <w:rFonts w:hint="eastAsia"/>
        </w:rPr>
        <w:t xml:space="preserve"> ActionScriptの慣習だからです。</w:t>
      </w:r>
      <w:sdt>
        <w:sdtPr>
          <w:rPr>
            <w:rFonts w:hint="eastAsia"/>
          </w:rPr>
          <w:id w:val="22780745"/>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EF76DF" w:rsidRDefault="002B4677" w:rsidP="00EF76DF">
      <w:pPr>
        <w:pStyle w:val="31"/>
        <w:spacing w:before="180" w:after="108"/>
        <w:ind w:left="840"/>
      </w:pPr>
      <w:bookmarkStart w:id="198" w:name="_Toc350339235"/>
      <w:r>
        <w:rPr>
          <w:rFonts w:hint="eastAsia"/>
        </w:rPr>
        <w:t>不要な</w:t>
      </w:r>
      <w:r w:rsidR="00EF76DF">
        <w:rPr>
          <w:rFonts w:hint="eastAsia"/>
        </w:rPr>
        <w:t>get</w:t>
      </w:r>
      <w:r>
        <w:rPr>
          <w:rFonts w:hint="eastAsia"/>
        </w:rPr>
        <w:t>ter</w:t>
      </w:r>
      <w:r w:rsidR="00A365EF">
        <w:rPr>
          <w:rFonts w:hint="eastAsia"/>
        </w:rPr>
        <w:t>と</w:t>
      </w:r>
      <w:r>
        <w:rPr>
          <w:rFonts w:hint="eastAsia"/>
        </w:rPr>
        <w:t>setterの定義</w:t>
      </w:r>
      <w:r w:rsidR="00EF76DF">
        <w:rPr>
          <w:rFonts w:hint="eastAsia"/>
        </w:rPr>
        <w:t>（禁止）</w:t>
      </w:r>
      <w:bookmarkEnd w:id="198"/>
    </w:p>
    <w:p w:rsidR="00A82FAD" w:rsidRDefault="00B40F56" w:rsidP="008C7353">
      <w:pPr>
        <w:pStyle w:val="aff6"/>
        <w:ind w:left="826" w:hanging="620"/>
      </w:pPr>
      <w:r w:rsidRPr="00B40F56">
        <w:rPr>
          <w:rFonts w:hint="eastAsia"/>
          <w:b/>
        </w:rPr>
        <w:t>説明:</w:t>
      </w:r>
      <w:r>
        <w:rPr>
          <w:rFonts w:hint="eastAsia"/>
        </w:rPr>
        <w:t xml:space="preserve"> 定義する必要のないgetter</w:t>
      </w:r>
      <w:r w:rsidR="0027632E">
        <w:rPr>
          <w:rFonts w:hint="eastAsia"/>
        </w:rPr>
        <w:t>と</w:t>
      </w:r>
      <w:r>
        <w:rPr>
          <w:rFonts w:hint="eastAsia"/>
        </w:rPr>
        <w:t>setterを定義しないでください。例えば、</w:t>
      </w:r>
      <w:r w:rsidR="008A20B7">
        <w:rPr>
          <w:rFonts w:hint="eastAsia"/>
        </w:rPr>
        <w:t>あるプロパティをpublic</w:t>
      </w:r>
      <w:r w:rsidR="008A20B7">
        <w:rPr>
          <w:rFonts w:hint="eastAsia"/>
        </w:rPr>
        <w:lastRenderedPageBreak/>
        <w:t>と</w:t>
      </w:r>
      <w:r w:rsidR="004F4C67">
        <w:rPr>
          <w:rFonts w:hint="eastAsia"/>
        </w:rPr>
        <w:t>宣言しても問題ない</w:t>
      </w:r>
      <w:r w:rsidR="00835476">
        <w:rPr>
          <w:rStyle w:val="afb"/>
        </w:rPr>
        <w:footnoteReference w:id="6"/>
      </w:r>
      <w:r w:rsidR="004F4C67">
        <w:rPr>
          <w:rFonts w:hint="eastAsia"/>
        </w:rPr>
        <w:t>にもかか</w:t>
      </w:r>
      <w:r w:rsidR="008A20B7">
        <w:rPr>
          <w:rFonts w:hint="eastAsia"/>
        </w:rPr>
        <w:t>わらず、過度なカプセル化への意識からストレージ変数とgette</w:t>
      </w:r>
      <w:r w:rsidR="0027632E">
        <w:rPr>
          <w:rFonts w:hint="eastAsia"/>
        </w:rPr>
        <w:t>rと</w:t>
      </w:r>
      <w:r w:rsidR="008A20B7">
        <w:rPr>
          <w:rFonts w:hint="eastAsia"/>
        </w:rPr>
        <w:t>setterを定義す</w:t>
      </w:r>
      <w:r w:rsidR="00496B4C">
        <w:rPr>
          <w:rFonts w:hint="eastAsia"/>
        </w:rPr>
        <w:t>る</w:t>
      </w:r>
      <w:r w:rsidR="008A20B7">
        <w:rPr>
          <w:rFonts w:hint="eastAsia"/>
        </w:rPr>
        <w:t>ことは避けてください。</w:t>
      </w:r>
    </w:p>
    <w:p w:rsidR="000649FF" w:rsidRDefault="000649FF" w:rsidP="000649FF">
      <w:pPr>
        <w:pStyle w:val="aff8"/>
        <w:ind w:firstLine="578"/>
      </w:pPr>
      <w:r>
        <w:t xml:space="preserve">    </w:t>
      </w:r>
      <w:r>
        <w:rPr>
          <w:b/>
          <w:color w:val="0033FF"/>
        </w:rPr>
        <w:t>private</w:t>
      </w:r>
      <w:r>
        <w:t xml:space="preserve"> </w:t>
      </w:r>
      <w:r>
        <w:rPr>
          <w:b/>
          <w:color w:val="6699CC"/>
        </w:rPr>
        <w:t>var</w:t>
      </w:r>
      <w:r>
        <w:t xml:space="preserve"> _verbose:Boolean;</w:t>
      </w:r>
    </w:p>
    <w:p w:rsidR="000649FF" w:rsidRDefault="000649FF" w:rsidP="000649FF">
      <w:pPr>
        <w:pStyle w:val="aff8"/>
        <w:ind w:firstLine="578"/>
      </w:pPr>
      <w:r>
        <w:t xml:space="preserve">    </w:t>
      </w:r>
    </w:p>
    <w:p w:rsidR="000649FF" w:rsidRDefault="000649FF" w:rsidP="000649FF">
      <w:pPr>
        <w:pStyle w:val="aff8"/>
        <w:ind w:firstLine="578"/>
      </w:pPr>
      <w:r>
        <w:t xml:space="preserve">    </w:t>
      </w:r>
      <w:r>
        <w:rPr>
          <w:b/>
          <w:color w:val="0033FF"/>
        </w:rPr>
        <w:t>public</w:t>
      </w:r>
      <w:r>
        <w:t xml:space="preserve"> </w:t>
      </w:r>
      <w:r>
        <w:rPr>
          <w:b/>
          <w:color w:val="339966"/>
        </w:rPr>
        <w:t>function</w:t>
      </w:r>
      <w:r>
        <w:t xml:space="preserve"> </w:t>
      </w:r>
      <w:r>
        <w:rPr>
          <w:b/>
          <w:color w:val="0033FF"/>
        </w:rPr>
        <w:t>get</w:t>
      </w:r>
      <w:r>
        <w:t xml:space="preserve"> verbose():Boolean {</w:t>
      </w:r>
    </w:p>
    <w:p w:rsidR="000649FF" w:rsidRDefault="000649FF" w:rsidP="000649FF">
      <w:pPr>
        <w:pStyle w:val="aff8"/>
        <w:ind w:firstLine="578"/>
      </w:pPr>
      <w:r>
        <w:t xml:space="preserve">      </w:t>
      </w:r>
      <w:r>
        <w:rPr>
          <w:b/>
          <w:color w:val="0033FF"/>
        </w:rPr>
        <w:t>return</w:t>
      </w:r>
      <w:r>
        <w:t xml:space="preserve"> _verbose;</w:t>
      </w:r>
    </w:p>
    <w:p w:rsidR="000649FF" w:rsidRDefault="000649FF" w:rsidP="000649FF">
      <w:pPr>
        <w:pStyle w:val="aff8"/>
        <w:ind w:firstLine="578"/>
      </w:pPr>
      <w:r>
        <w:t xml:space="preserve">    }</w:t>
      </w:r>
    </w:p>
    <w:p w:rsidR="000649FF" w:rsidRDefault="000649FF" w:rsidP="000649FF">
      <w:pPr>
        <w:pStyle w:val="aff8"/>
        <w:ind w:firstLine="578"/>
      </w:pPr>
      <w:r>
        <w:t xml:space="preserve">    </w:t>
      </w:r>
    </w:p>
    <w:p w:rsidR="000649FF" w:rsidRDefault="000649FF" w:rsidP="000649FF">
      <w:pPr>
        <w:pStyle w:val="aff8"/>
        <w:ind w:firstLine="578"/>
      </w:pPr>
      <w:r>
        <w:t xml:space="preserve">    </w:t>
      </w:r>
      <w:r>
        <w:rPr>
          <w:b/>
          <w:color w:val="0033FF"/>
        </w:rPr>
        <w:t>public</w:t>
      </w:r>
      <w:r>
        <w:t xml:space="preserve"> </w:t>
      </w:r>
      <w:r>
        <w:rPr>
          <w:b/>
          <w:color w:val="339966"/>
        </w:rPr>
        <w:t>function</w:t>
      </w:r>
      <w:r>
        <w:t xml:space="preserve"> </w:t>
      </w:r>
      <w:r>
        <w:rPr>
          <w:b/>
          <w:color w:val="0033FF"/>
        </w:rPr>
        <w:t>set</w:t>
      </w:r>
      <w:r>
        <w:t xml:space="preserve"> verbose(value:Boolean):</w:t>
      </w:r>
      <w:r>
        <w:rPr>
          <w:b/>
          <w:color w:val="0033FF"/>
        </w:rPr>
        <w:t>void</w:t>
      </w:r>
      <w:r>
        <w:t xml:space="preserve"> {</w:t>
      </w:r>
    </w:p>
    <w:p w:rsidR="000649FF" w:rsidRDefault="000649FF" w:rsidP="000649FF">
      <w:pPr>
        <w:pStyle w:val="aff8"/>
        <w:ind w:firstLine="578"/>
      </w:pPr>
      <w:r>
        <w:t xml:space="preserve">      _verbose = value;</w:t>
      </w:r>
    </w:p>
    <w:p w:rsidR="00B40F56" w:rsidRPr="00EF76DF" w:rsidRDefault="000649FF" w:rsidP="000649FF">
      <w:pPr>
        <w:pStyle w:val="aff8"/>
        <w:ind w:firstLine="578"/>
      </w:pPr>
      <w:r>
        <w:t xml:space="preserve">    }</w:t>
      </w:r>
    </w:p>
    <w:p w:rsidR="008E1E17" w:rsidRDefault="000649FF" w:rsidP="000649FF">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32</w:t>
      </w:r>
      <w:r w:rsidR="005833AF">
        <w:rPr>
          <w:noProof/>
        </w:rPr>
        <w:fldChar w:fldCharType="end"/>
      </w:r>
      <w:r>
        <w:rPr>
          <w:noProof/>
        </w:rPr>
        <w:t xml:space="preserve"> </w:t>
      </w:r>
      <w:r>
        <w:rPr>
          <w:rFonts w:hint="eastAsia"/>
          <w:noProof/>
        </w:rPr>
        <w:t>冗長なプロパティ宣言の例</w:t>
      </w:r>
    </w:p>
    <w:p w:rsidR="000649FF" w:rsidRDefault="000649FF" w:rsidP="008C7353">
      <w:pPr>
        <w:pStyle w:val="aff6"/>
        <w:ind w:left="826" w:hanging="620"/>
      </w:pPr>
      <w:r w:rsidRPr="000B5BC0">
        <w:rPr>
          <w:rFonts w:hint="eastAsia"/>
          <w:b/>
        </w:rPr>
        <w:t>理由:</w:t>
      </w:r>
      <w:r>
        <w:rPr>
          <w:rFonts w:hint="eastAsia"/>
        </w:rPr>
        <w:t xml:space="preserve"> 冗長な記述によりソースコードの見通しが悪くなるからです。</w:t>
      </w:r>
    </w:p>
    <w:p w:rsidR="00DD4DB7" w:rsidRDefault="00DD4DB7" w:rsidP="008C7353">
      <w:pPr>
        <w:pStyle w:val="aff6"/>
        <w:ind w:left="826" w:hanging="620"/>
      </w:pPr>
      <w:r>
        <w:rPr>
          <w:rFonts w:hint="eastAsia"/>
          <w:b/>
        </w:rPr>
        <w:t>補足:</w:t>
      </w:r>
      <w:r w:rsidRPr="00DD4DB7">
        <w:rPr>
          <w:rFonts w:hint="eastAsia"/>
        </w:rPr>
        <w:t xml:space="preserve"> Bindableメタデータタグ</w:t>
      </w:r>
      <w:r w:rsidR="00034F19">
        <w:rPr>
          <w:rFonts w:hint="eastAsia"/>
        </w:rPr>
        <w:t>の</w:t>
      </w:r>
      <w:r w:rsidRPr="00DD4DB7">
        <w:rPr>
          <w:rFonts w:hint="eastAsia"/>
        </w:rPr>
        <w:t>利用により、バイトコードレベルでgetter</w:t>
      </w:r>
      <w:r w:rsidR="00FE668E">
        <w:rPr>
          <w:rFonts w:hint="eastAsia"/>
        </w:rPr>
        <w:t>と</w:t>
      </w:r>
      <w:r w:rsidRPr="00DD4DB7">
        <w:rPr>
          <w:rFonts w:hint="eastAsia"/>
        </w:rPr>
        <w:t>setterが自動生成され</w:t>
      </w:r>
      <w:r w:rsidR="00FE668E">
        <w:rPr>
          <w:rFonts w:hint="eastAsia"/>
        </w:rPr>
        <w:t>る場合があり</w:t>
      </w:r>
      <w:r w:rsidRPr="00DD4DB7">
        <w:rPr>
          <w:rFonts w:hint="eastAsia"/>
        </w:rPr>
        <w:t>ますが、本基準</w:t>
      </w:r>
      <w:r w:rsidR="00C92D9B">
        <w:rPr>
          <w:rFonts w:hint="eastAsia"/>
        </w:rPr>
        <w:t>は</w:t>
      </w:r>
      <w:r w:rsidR="003B154B">
        <w:rPr>
          <w:rFonts w:hint="eastAsia"/>
        </w:rPr>
        <w:t>あくまでもソースコードレベルでの指針を提示しています。</w:t>
      </w:r>
    </w:p>
    <w:p w:rsidR="00151C4B" w:rsidRDefault="00151C4B" w:rsidP="00151C4B">
      <w:pPr>
        <w:pStyle w:val="31"/>
        <w:spacing w:before="180" w:after="108"/>
      </w:pPr>
      <w:bookmarkStart w:id="199" w:name="_Toc350339236"/>
      <w:r>
        <w:rPr>
          <w:rFonts w:hint="eastAsia"/>
        </w:rPr>
        <w:t>型制約としてのArrayElementTypeメタデータタグの信頼（禁止）</w:t>
      </w:r>
      <w:bookmarkEnd w:id="199"/>
    </w:p>
    <w:p w:rsidR="00151C4B" w:rsidRDefault="00151C4B" w:rsidP="008C7353">
      <w:pPr>
        <w:pStyle w:val="aff6"/>
        <w:ind w:left="826" w:hanging="620"/>
      </w:pPr>
      <w:r w:rsidRPr="008967D0">
        <w:rPr>
          <w:rFonts w:hint="eastAsia"/>
          <w:b/>
        </w:rPr>
        <w:t>説明:</w:t>
      </w:r>
      <w:r>
        <w:rPr>
          <w:rFonts w:hint="eastAsia"/>
        </w:rPr>
        <w:t xml:space="preserve"> 配列（Array）型変数宣言時にArrayElementTypeメタデータタグを利用しても構いませんが、Array内要素の型制約としては不充分で</w:t>
      </w:r>
      <w:r w:rsidR="00597CFD">
        <w:rPr>
          <w:rFonts w:hint="eastAsia"/>
        </w:rPr>
        <w:t>すので信頼しないでください</w:t>
      </w:r>
      <w:r>
        <w:rPr>
          <w:rFonts w:hint="eastAsia"/>
        </w:rPr>
        <w:t>。ArrayElementTypeメタデータタグを付加していたとしても、必要な場合にはArrayに含まれている要素型を検証してください。</w:t>
      </w:r>
    </w:p>
    <w:p w:rsidR="00151C4B" w:rsidRDefault="00151C4B" w:rsidP="008C7353">
      <w:pPr>
        <w:pStyle w:val="aff6"/>
        <w:ind w:left="826" w:hanging="620"/>
      </w:pPr>
      <w:r>
        <w:rPr>
          <w:rFonts w:hint="eastAsia"/>
          <w:b/>
        </w:rPr>
        <w:t xml:space="preserve">理由: </w:t>
      </w:r>
      <w:r>
        <w:rPr>
          <w:rFonts w:hint="eastAsia"/>
        </w:rPr>
        <w:t>このメタデータタグは、MXMLにてタグを利用して当該変数に値を代入する場合に限りコンパイルエラーとなるのであり、それ以外の全てのケースにおいてエラーとならないからです。ArrayElementTypeメタデータタグはC++のテンプレートやJavaにおけるジェネリクスとは異なり、型の安全性を保証するものではありません。</w:t>
      </w:r>
    </w:p>
    <w:p w:rsidR="007D34A3" w:rsidRPr="007D34A3" w:rsidRDefault="007D34A3" w:rsidP="008C7353">
      <w:pPr>
        <w:pStyle w:val="aff6"/>
        <w:ind w:left="826" w:hanging="620"/>
      </w:pPr>
      <w:r>
        <w:rPr>
          <w:rFonts w:hint="eastAsia"/>
          <w:b/>
        </w:rPr>
        <w:t xml:space="preserve">注意: </w:t>
      </w:r>
      <w:r w:rsidRPr="007D34A3">
        <w:rPr>
          <w:rFonts w:hint="eastAsia"/>
        </w:rPr>
        <w:t>本基準は、ArrayElementTypeメタデータタグの利用を制限するものではありません。MXMLにてコンパイルエラーが検出されるようになる点は非常に優れています。</w:t>
      </w:r>
    </w:p>
    <w:p w:rsidR="00151C4B" w:rsidRPr="00151C4B" w:rsidRDefault="00151C4B" w:rsidP="008C7353">
      <w:pPr>
        <w:pStyle w:val="aff6"/>
        <w:ind w:left="826" w:hanging="620"/>
      </w:pPr>
      <w:r>
        <w:rPr>
          <w:rFonts w:hint="eastAsia"/>
          <w:b/>
        </w:rPr>
        <w:t>補足:</w:t>
      </w:r>
      <w:r w:rsidRPr="00CB494F">
        <w:rPr>
          <w:rFonts w:hint="eastAsia"/>
        </w:rPr>
        <w:t xml:space="preserve"> </w:t>
      </w:r>
      <w:r>
        <w:rPr>
          <w:rFonts w:hint="eastAsia"/>
        </w:rPr>
        <w:t>この</w:t>
      </w:r>
      <w:r w:rsidRPr="00CB494F">
        <w:rPr>
          <w:rFonts w:hint="eastAsia"/>
        </w:rPr>
        <w:t>メタデータタグは</w:t>
      </w:r>
      <w:r>
        <w:rPr>
          <w:rFonts w:hint="eastAsia"/>
        </w:rPr>
        <w:t>、コンパイル後のバイトコードには含まれません。よって、バージョン2以降のAVM</w:t>
      </w:r>
      <w:r>
        <w:rPr>
          <w:rStyle w:val="afb"/>
        </w:rPr>
        <w:footnoteReference w:id="7"/>
      </w:r>
      <w:r>
        <w:rPr>
          <w:rFonts w:hint="eastAsia"/>
        </w:rPr>
        <w:t>を利用していたとしても実行時型違反の検出対象とはなりません。</w:t>
      </w:r>
    </w:p>
    <w:p w:rsidR="008E1E17" w:rsidRDefault="008E1E17" w:rsidP="008E1E17">
      <w:pPr>
        <w:pStyle w:val="21"/>
        <w:spacing w:before="108" w:after="108"/>
      </w:pPr>
      <w:bookmarkStart w:id="200" w:name="_Toc350339237"/>
      <w:r>
        <w:rPr>
          <w:rFonts w:hint="eastAsia"/>
        </w:rPr>
        <w:lastRenderedPageBreak/>
        <w:t>メソッド</w:t>
      </w:r>
      <w:bookmarkEnd w:id="200"/>
    </w:p>
    <w:p w:rsidR="00A83D61" w:rsidRDefault="00A83D61" w:rsidP="00A83D61">
      <w:pPr>
        <w:pStyle w:val="31"/>
        <w:spacing w:before="180" w:after="108"/>
        <w:ind w:left="840"/>
      </w:pPr>
      <w:bookmarkStart w:id="201" w:name="_Toc350339238"/>
      <w:r>
        <w:rPr>
          <w:rFonts w:hint="eastAsia"/>
        </w:rPr>
        <w:t>ローワーキャメルケースの適用（必須）</w:t>
      </w:r>
      <w:bookmarkEnd w:id="201"/>
    </w:p>
    <w:p w:rsidR="00A83D61" w:rsidRDefault="00A83D61" w:rsidP="008C7353">
      <w:pPr>
        <w:pStyle w:val="aff6"/>
        <w:ind w:left="826" w:hanging="620"/>
      </w:pPr>
      <w:r w:rsidRPr="00C0135C">
        <w:rPr>
          <w:rFonts w:hint="eastAsia"/>
          <w:b/>
        </w:rPr>
        <w:t>説明:</w:t>
      </w:r>
      <w:r>
        <w:rPr>
          <w:rFonts w:hint="eastAsia"/>
        </w:rPr>
        <w:t xml:space="preserve"> メソッド名はローワーキャメルケースを利用してください。つまり、メソッド名を構成する最初の単語の先頭文字をアルファベット小文字で記述してください。</w:t>
      </w:r>
    </w:p>
    <w:p w:rsidR="00A83D61" w:rsidRPr="00C0135C" w:rsidRDefault="00A83D61" w:rsidP="008C7353">
      <w:pPr>
        <w:pStyle w:val="aff6"/>
        <w:ind w:left="826" w:hanging="620"/>
      </w:pPr>
      <w:r>
        <w:rPr>
          <w:rFonts w:hint="eastAsia"/>
          <w:b/>
        </w:rPr>
        <w:t xml:space="preserve">理由: </w:t>
      </w:r>
      <w:r w:rsidRPr="00C0135C">
        <w:rPr>
          <w:rFonts w:hint="eastAsia"/>
        </w:rPr>
        <w:t>表記方法を統一し、</w:t>
      </w:r>
      <w:r>
        <w:rPr>
          <w:rFonts w:hint="eastAsia"/>
        </w:rPr>
        <w:t>可読性</w:t>
      </w:r>
      <w:r w:rsidRPr="00C0135C">
        <w:rPr>
          <w:rFonts w:hint="eastAsia"/>
        </w:rPr>
        <w:t>を向上させるためです。コンストラクタやコピーコンストラクタとの区別も容易になります。</w:t>
      </w:r>
    </w:p>
    <w:p w:rsidR="00A83D61" w:rsidRDefault="00A83D61" w:rsidP="00A83D61">
      <w:pPr>
        <w:pStyle w:val="31"/>
        <w:spacing w:before="180" w:after="108"/>
      </w:pPr>
      <w:bookmarkStart w:id="202" w:name="_Toc350339239"/>
      <w:r>
        <w:rPr>
          <w:rFonts w:hint="eastAsia"/>
        </w:rPr>
        <w:t>動詞で始まるメソッド名（必須）</w:t>
      </w:r>
      <w:bookmarkEnd w:id="202"/>
    </w:p>
    <w:p w:rsidR="00A83D61" w:rsidRPr="007C19F2" w:rsidRDefault="00A83D61" w:rsidP="008C7353">
      <w:pPr>
        <w:pStyle w:val="aff6"/>
        <w:ind w:left="826" w:hanging="620"/>
      </w:pPr>
      <w:r w:rsidRPr="00016C14">
        <w:rPr>
          <w:rFonts w:hint="eastAsia"/>
          <w:b/>
        </w:rPr>
        <w:t>説明:</w:t>
      </w:r>
      <w:r>
        <w:rPr>
          <w:rFonts w:hint="eastAsia"/>
        </w:rPr>
        <w:t xml:space="preserve"> メソッド名は動詞あるいは動詞+名詞を基本としてください。ただし、イベントハンドラに関してはこの基準に従う必要はありません。詳細は</w:t>
      </w:r>
      <w:r w:rsidRPr="000F1261">
        <w:rPr>
          <w:rFonts w:hint="eastAsia"/>
        </w:rPr>
        <w:t>「</w:t>
      </w:r>
      <w:r w:rsidR="005833AF">
        <w:fldChar w:fldCharType="begin"/>
      </w:r>
      <w:r w:rsidR="000F1261">
        <w:instrText xml:space="preserve"> </w:instrText>
      </w:r>
      <w:r w:rsidR="000F1261">
        <w:rPr>
          <w:rFonts w:hint="eastAsia"/>
        </w:rPr>
        <w:instrText>REF _Ref269826852 \r \h</w:instrText>
      </w:r>
      <w:r w:rsidR="000F1261">
        <w:instrText xml:space="preserve"> </w:instrText>
      </w:r>
      <w:r w:rsidR="005833AF">
        <w:fldChar w:fldCharType="separate"/>
      </w:r>
      <w:r w:rsidR="00721A8C">
        <w:t>3.17.4</w:t>
      </w:r>
      <w:r w:rsidR="005833AF">
        <w:fldChar w:fldCharType="end"/>
      </w:r>
      <w:r w:rsidR="000F1261">
        <w:rPr>
          <w:rFonts w:hint="eastAsia"/>
        </w:rPr>
        <w:t xml:space="preserve"> </w:t>
      </w:r>
      <w:r w:rsidR="005833AF">
        <w:fldChar w:fldCharType="begin"/>
      </w:r>
      <w:r w:rsidR="000F1261">
        <w:instrText xml:space="preserve"> </w:instrText>
      </w:r>
      <w:r w:rsidR="000F1261">
        <w:rPr>
          <w:rFonts w:hint="eastAsia"/>
        </w:rPr>
        <w:instrText>REF _Ref269826859 \h</w:instrText>
      </w:r>
      <w:r w:rsidR="000F1261">
        <w:instrText xml:space="preserve"> </w:instrText>
      </w:r>
      <w:r w:rsidR="005833AF">
        <w:fldChar w:fldCharType="separate"/>
      </w:r>
      <w:r w:rsidR="00721A8C">
        <w:rPr>
          <w:rFonts w:hint="eastAsia"/>
        </w:rPr>
        <w:t>イベントハンドラ名へのHandlerサフィックスの追加（必須）</w:t>
      </w:r>
      <w:r w:rsidR="005833AF">
        <w:fldChar w:fldCharType="end"/>
      </w:r>
      <w:r w:rsidRPr="000F1261">
        <w:rPr>
          <w:rFonts w:hint="eastAsia"/>
        </w:rPr>
        <w:t>」</w:t>
      </w:r>
      <w:r>
        <w:rPr>
          <w:rFonts w:hint="eastAsia"/>
        </w:rPr>
        <w:t>を参照してください。</w:t>
      </w:r>
    </w:p>
    <w:p w:rsidR="00A83D61" w:rsidRPr="0015797F" w:rsidRDefault="00A83D61" w:rsidP="008C7353">
      <w:pPr>
        <w:pStyle w:val="aff8"/>
        <w:ind w:firstLine="580"/>
      </w:pPr>
      <w:r w:rsidRPr="0015797F">
        <w:rPr>
          <w:rFonts w:cs="さざなみゴシック"/>
          <w:b/>
          <w:bCs w:val="0"/>
          <w:color w:val="0033FF"/>
        </w:rPr>
        <w:t>public</w:t>
      </w:r>
      <w:r w:rsidRPr="0015797F">
        <w:rPr>
          <w:rFonts w:cs="さざなみゴシック"/>
          <w:color w:val="000000"/>
        </w:rPr>
        <w:t xml:space="preserve"> </w:t>
      </w:r>
      <w:r w:rsidRPr="0015797F">
        <w:rPr>
          <w:rFonts w:cs="さざなみゴシック"/>
          <w:b/>
          <w:bCs w:val="0"/>
          <w:color w:val="9900CC"/>
        </w:rPr>
        <w:t>class</w:t>
      </w:r>
      <w:r w:rsidRPr="0015797F">
        <w:rPr>
          <w:rFonts w:cs="さざなみゴシック" w:hint="eastAsia"/>
          <w:b/>
          <w:bCs w:val="0"/>
          <w:color w:val="9900CC"/>
        </w:rPr>
        <w:t xml:space="preserve"> </w:t>
      </w:r>
      <w:r w:rsidRPr="0015797F">
        <w:rPr>
          <w:rFonts w:hint="eastAsia"/>
        </w:rPr>
        <w:t>Foo {</w:t>
      </w:r>
    </w:p>
    <w:p w:rsidR="003F599C" w:rsidRPr="0015797F" w:rsidRDefault="003F599C" w:rsidP="008C7353">
      <w:pPr>
        <w:pStyle w:val="aff8"/>
        <w:ind w:firstLine="580"/>
        <w:rPr>
          <w:b/>
          <w:color w:val="0033FF"/>
        </w:rPr>
      </w:pPr>
    </w:p>
    <w:p w:rsidR="00A83D61" w:rsidRPr="0015797F" w:rsidRDefault="00A83D61" w:rsidP="008C7353">
      <w:pPr>
        <w:pStyle w:val="aff8"/>
        <w:ind w:firstLineChars="375" w:firstLine="791"/>
      </w:pPr>
      <w:r w:rsidRPr="0015797F">
        <w:rPr>
          <w:b/>
          <w:color w:val="0033FF"/>
        </w:rPr>
        <w:t>public</w:t>
      </w:r>
      <w:r w:rsidRPr="0015797F">
        <w:t xml:space="preserve"> </w:t>
      </w:r>
      <w:r w:rsidRPr="0015797F">
        <w:rPr>
          <w:b/>
          <w:color w:val="339966"/>
        </w:rPr>
        <w:t>function</w:t>
      </w:r>
      <w:r w:rsidRPr="0015797F">
        <w:t xml:space="preserve"> find(id:String):Foo {</w:t>
      </w:r>
    </w:p>
    <w:p w:rsidR="00A83D61" w:rsidRPr="0015797F" w:rsidRDefault="00A83D61" w:rsidP="00A83D61">
      <w:pPr>
        <w:pStyle w:val="aff8"/>
        <w:ind w:firstLineChars="375" w:firstLine="788"/>
      </w:pPr>
      <w:r w:rsidRPr="0015797F">
        <w:t>}</w:t>
      </w:r>
    </w:p>
    <w:p w:rsidR="00A83D61" w:rsidRPr="0015797F" w:rsidRDefault="00A83D61" w:rsidP="008C7353">
      <w:pPr>
        <w:pStyle w:val="aff8"/>
        <w:ind w:firstLineChars="375" w:firstLine="791"/>
      </w:pPr>
      <w:r w:rsidRPr="0015797F">
        <w:rPr>
          <w:b/>
          <w:color w:val="0033FF"/>
        </w:rPr>
        <w:t>public</w:t>
      </w:r>
      <w:r w:rsidRPr="0015797F">
        <w:t xml:space="preserve"> </w:t>
      </w:r>
      <w:r w:rsidRPr="0015797F">
        <w:rPr>
          <w:b/>
          <w:color w:val="339966"/>
        </w:rPr>
        <w:t>function</w:t>
      </w:r>
      <w:r w:rsidRPr="0015797F">
        <w:t xml:space="preserve"> showMessage(message:</w:t>
      </w:r>
      <w:r w:rsidRPr="0015797F">
        <w:rPr>
          <w:rFonts w:hint="eastAsia"/>
        </w:rPr>
        <w:t>Message</w:t>
      </w:r>
      <w:r w:rsidRPr="0015797F">
        <w:t>):</w:t>
      </w:r>
      <w:r w:rsidRPr="0015797F">
        <w:rPr>
          <w:b/>
          <w:color w:val="0033FF"/>
        </w:rPr>
        <w:t>void</w:t>
      </w:r>
      <w:r w:rsidRPr="0015797F">
        <w:t xml:space="preserve"> {</w:t>
      </w:r>
    </w:p>
    <w:p w:rsidR="00A83D61" w:rsidRPr="0015797F" w:rsidRDefault="00A83D61" w:rsidP="00A83D61">
      <w:pPr>
        <w:pStyle w:val="aff8"/>
        <w:ind w:firstLineChars="375" w:firstLine="788"/>
      </w:pPr>
      <w:r w:rsidRPr="0015797F">
        <w:t>}</w:t>
      </w:r>
    </w:p>
    <w:p w:rsidR="00A83D61" w:rsidRPr="0015797F" w:rsidRDefault="00A83D61" w:rsidP="00A83D61">
      <w:pPr>
        <w:pStyle w:val="aff8"/>
        <w:ind w:firstLine="578"/>
      </w:pPr>
      <w:r w:rsidRPr="0015797F">
        <w:rPr>
          <w:rFonts w:hint="eastAsia"/>
        </w:rPr>
        <w:t>}</w:t>
      </w:r>
    </w:p>
    <w:p w:rsidR="00A83D61" w:rsidRDefault="00A83D61" w:rsidP="00A83D61">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33</w:t>
      </w:r>
      <w:r w:rsidR="005833AF">
        <w:rPr>
          <w:noProof/>
        </w:rPr>
        <w:fldChar w:fldCharType="end"/>
      </w:r>
      <w:r>
        <w:rPr>
          <w:noProof/>
        </w:rPr>
        <w:t xml:space="preserve"> </w:t>
      </w:r>
      <w:r>
        <w:rPr>
          <w:rFonts w:hint="eastAsia"/>
          <w:noProof/>
        </w:rPr>
        <w:t>動詞で始まるメソッドの例</w:t>
      </w:r>
    </w:p>
    <w:p w:rsidR="00A83D61" w:rsidRDefault="00A83D61" w:rsidP="008C7353">
      <w:pPr>
        <w:pStyle w:val="aff6"/>
        <w:ind w:left="826" w:hanging="620"/>
      </w:pPr>
      <w:r w:rsidRPr="007F02F9">
        <w:rPr>
          <w:rFonts w:hint="eastAsia"/>
          <w:b/>
        </w:rPr>
        <w:t>理由:</w:t>
      </w:r>
      <w:r>
        <w:rPr>
          <w:rFonts w:hint="eastAsia"/>
        </w:rPr>
        <w:t xml:space="preserve"> メソッドであることが明確になるからです。</w:t>
      </w:r>
      <w:sdt>
        <w:sdtPr>
          <w:rPr>
            <w:rFonts w:hint="eastAsia"/>
          </w:rPr>
          <w:id w:val="25095172"/>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A83D61" w:rsidRDefault="00A83D61" w:rsidP="00A0733D">
      <w:pPr>
        <w:pStyle w:val="31"/>
        <w:spacing w:before="180" w:after="108"/>
        <w:ind w:left="907" w:hanging="907"/>
      </w:pPr>
      <w:bookmarkStart w:id="203" w:name="_Ref270345363"/>
      <w:bookmarkStart w:id="204" w:name="_Ref270345365"/>
      <w:bookmarkStart w:id="205" w:name="_Toc350339240"/>
      <w:r>
        <w:rPr>
          <w:rFonts w:hint="eastAsia"/>
        </w:rPr>
        <w:t>丸括弧前後の空白（禁止）</w:t>
      </w:r>
      <w:bookmarkEnd w:id="203"/>
      <w:bookmarkEnd w:id="204"/>
      <w:r w:rsidR="009759A6">
        <w:rPr>
          <w:rFonts w:hint="eastAsia"/>
        </w:rPr>
        <w:t>[FlexFormatter対応]</w:t>
      </w:r>
      <w:bookmarkEnd w:id="205"/>
    </w:p>
    <w:p w:rsidR="00A83D61" w:rsidRPr="00B07A98" w:rsidRDefault="00A83D61" w:rsidP="008C7353">
      <w:pPr>
        <w:pStyle w:val="aff6"/>
        <w:ind w:left="826" w:hanging="620"/>
      </w:pPr>
      <w:r w:rsidRPr="00B07A98">
        <w:rPr>
          <w:rFonts w:hint="eastAsia"/>
          <w:b/>
        </w:rPr>
        <w:t>説明:</w:t>
      </w:r>
      <w:r>
        <w:rPr>
          <w:rFonts w:hint="eastAsia"/>
        </w:rPr>
        <w:t xml:space="preserve"> メソッドを呼び出す際の丸括弧の前後に空白を含めないでください。</w:t>
      </w:r>
    </w:p>
    <w:p w:rsidR="00A83D61" w:rsidRDefault="006A05A9" w:rsidP="00A83D61">
      <w:pPr>
        <w:pStyle w:val="aff8"/>
        <w:ind w:firstLine="578"/>
      </w:pPr>
      <w:r>
        <w:rPr>
          <w:rFonts w:hint="eastAsia"/>
          <w:color w:val="000000"/>
        </w:rPr>
        <w:t>foo.</w:t>
      </w:r>
      <w:r w:rsidR="00A83D61" w:rsidRPr="00E510F0">
        <w:rPr>
          <w:color w:val="000000"/>
        </w:rPr>
        <w:t>find</w:t>
      </w:r>
      <w:r w:rsidR="00A83D61">
        <w:rPr>
          <w:color w:val="000000"/>
        </w:rPr>
        <w:t>(</w:t>
      </w:r>
      <w:r w:rsidR="00A83D61">
        <w:rPr>
          <w:b/>
          <w:color w:val="990000"/>
        </w:rPr>
        <w:t>"htoEa"</w:t>
      </w:r>
      <w:r w:rsidR="00A83D61">
        <w:rPr>
          <w:color w:val="000000"/>
        </w:rPr>
        <w:t xml:space="preserve">); </w:t>
      </w:r>
      <w:r w:rsidR="00A83D61">
        <w:rPr>
          <w:i/>
          <w:iCs/>
          <w:color w:val="009900"/>
        </w:rPr>
        <w:t>// OK</w:t>
      </w:r>
    </w:p>
    <w:p w:rsidR="00A83D61" w:rsidRDefault="006A05A9" w:rsidP="00A83D61">
      <w:pPr>
        <w:pStyle w:val="aff8"/>
        <w:ind w:firstLine="578"/>
      </w:pPr>
      <w:r>
        <w:rPr>
          <w:rFonts w:hint="eastAsia"/>
          <w:color w:val="000000"/>
        </w:rPr>
        <w:t>foo.</w:t>
      </w:r>
      <w:r w:rsidR="00A83D61" w:rsidRPr="00E510F0">
        <w:rPr>
          <w:color w:val="000000"/>
        </w:rPr>
        <w:t>find</w:t>
      </w:r>
      <w:r w:rsidR="00A83D61">
        <w:rPr>
          <w:color w:val="000000"/>
        </w:rPr>
        <w:t xml:space="preserve"> (</w:t>
      </w:r>
      <w:r w:rsidR="00A83D61">
        <w:rPr>
          <w:b/>
          <w:color w:val="990000"/>
        </w:rPr>
        <w:t>"htoEa"</w:t>
      </w:r>
      <w:r w:rsidR="00A83D61">
        <w:rPr>
          <w:color w:val="000000"/>
        </w:rPr>
        <w:t xml:space="preserve">); </w:t>
      </w:r>
      <w:r w:rsidR="00A83D61">
        <w:rPr>
          <w:i/>
          <w:iCs/>
          <w:color w:val="009900"/>
        </w:rPr>
        <w:t xml:space="preserve">// NG: </w:t>
      </w:r>
      <w:r w:rsidR="00A83D61">
        <w:rPr>
          <w:rFonts w:hint="eastAsia"/>
          <w:i/>
          <w:iCs/>
          <w:color w:val="009900"/>
        </w:rPr>
        <w:t>空白が含まれています</w:t>
      </w:r>
    </w:p>
    <w:p w:rsidR="00A83D61" w:rsidRDefault="006A05A9" w:rsidP="00A83D61">
      <w:pPr>
        <w:pStyle w:val="aff8"/>
        <w:ind w:firstLine="578"/>
      </w:pPr>
      <w:r>
        <w:rPr>
          <w:rFonts w:hint="eastAsia"/>
          <w:color w:val="000000"/>
        </w:rPr>
        <w:t>foo.</w:t>
      </w:r>
      <w:r w:rsidR="00A83D61">
        <w:rPr>
          <w:color w:val="000000"/>
        </w:rPr>
        <w:t xml:space="preserve">find( </w:t>
      </w:r>
      <w:r w:rsidR="00A83D61">
        <w:rPr>
          <w:b/>
          <w:color w:val="990000"/>
        </w:rPr>
        <w:t>"htoEa"</w:t>
      </w:r>
      <w:r w:rsidR="00A83D61">
        <w:rPr>
          <w:color w:val="000000"/>
        </w:rPr>
        <w:t xml:space="preserve"> ); </w:t>
      </w:r>
      <w:r w:rsidR="00A83D61">
        <w:rPr>
          <w:i/>
          <w:iCs/>
          <w:color w:val="009900"/>
        </w:rPr>
        <w:t xml:space="preserve">// NG: </w:t>
      </w:r>
      <w:r w:rsidR="00A83D61">
        <w:rPr>
          <w:rFonts w:hint="eastAsia"/>
          <w:i/>
          <w:iCs/>
          <w:color w:val="009900"/>
        </w:rPr>
        <w:t>空白が含まれています</w:t>
      </w:r>
    </w:p>
    <w:p w:rsidR="00A83D61" w:rsidRDefault="00A83D61" w:rsidP="00A83D61">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34</w:t>
      </w:r>
      <w:r w:rsidR="005833AF">
        <w:rPr>
          <w:noProof/>
        </w:rPr>
        <w:fldChar w:fldCharType="end"/>
      </w:r>
      <w:r>
        <w:rPr>
          <w:noProof/>
        </w:rPr>
        <w:t xml:space="preserve"> </w:t>
      </w:r>
      <w:r w:rsidR="00E918F0">
        <w:rPr>
          <w:rFonts w:hint="eastAsia"/>
          <w:noProof/>
        </w:rPr>
        <w:t>メソッド</w:t>
      </w:r>
      <w:r>
        <w:rPr>
          <w:rFonts w:hint="eastAsia"/>
          <w:noProof/>
        </w:rPr>
        <w:t>を呼び出す際の適切な空白例</w:t>
      </w:r>
    </w:p>
    <w:p w:rsidR="00A83D61" w:rsidRDefault="00A83D61" w:rsidP="008C7353">
      <w:pPr>
        <w:pStyle w:val="aff6"/>
        <w:ind w:left="826" w:hanging="620"/>
      </w:pPr>
      <w:r w:rsidRPr="00DC78F9">
        <w:rPr>
          <w:rFonts w:hint="eastAsia"/>
          <w:b/>
        </w:rPr>
        <w:t>理由:</w:t>
      </w:r>
      <w:r>
        <w:rPr>
          <w:rFonts w:hint="eastAsia"/>
        </w:rPr>
        <w:t xml:space="preserve"> 可読性を向上させるためです。制御指示子との区別もつきやすくなります。</w:t>
      </w:r>
    </w:p>
    <w:p w:rsidR="008E1E17" w:rsidRDefault="00CD28CE" w:rsidP="008E1E17">
      <w:pPr>
        <w:pStyle w:val="21"/>
        <w:spacing w:before="108" w:after="108"/>
      </w:pPr>
      <w:bookmarkStart w:id="206" w:name="_Toc350339241"/>
      <w:r>
        <w:rPr>
          <w:rFonts w:hint="eastAsia"/>
        </w:rPr>
        <w:lastRenderedPageBreak/>
        <w:t>変数</w:t>
      </w:r>
      <w:bookmarkEnd w:id="206"/>
    </w:p>
    <w:p w:rsidR="006F7422" w:rsidRDefault="006F7422" w:rsidP="006F7422">
      <w:pPr>
        <w:pStyle w:val="31"/>
        <w:spacing w:before="180" w:after="108"/>
        <w:ind w:left="840"/>
      </w:pPr>
      <w:bookmarkStart w:id="207" w:name="_Toc350339242"/>
      <w:r>
        <w:rPr>
          <w:rFonts w:hint="eastAsia"/>
        </w:rPr>
        <w:t>変数名のローワーキャメルケースの適用（必須）</w:t>
      </w:r>
      <w:bookmarkEnd w:id="207"/>
    </w:p>
    <w:p w:rsidR="006F7422" w:rsidRDefault="006F7422" w:rsidP="008C7353">
      <w:pPr>
        <w:pStyle w:val="aff6"/>
        <w:ind w:left="826" w:hanging="620"/>
      </w:pPr>
      <w:r w:rsidRPr="00C0135C">
        <w:rPr>
          <w:rFonts w:hint="eastAsia"/>
          <w:b/>
        </w:rPr>
        <w:t>説明:</w:t>
      </w:r>
      <w:r>
        <w:rPr>
          <w:rFonts w:hint="eastAsia"/>
        </w:rPr>
        <w:t xml:space="preserve"> 変数名にはローワーキャメルケースを利用してください。つまり、変数名を構成する最初の単語の先頭文字をアルファベット小文字で記述してください。</w:t>
      </w:r>
    </w:p>
    <w:p w:rsidR="006F7422" w:rsidRDefault="006F7422" w:rsidP="008C7353">
      <w:pPr>
        <w:pStyle w:val="aff8"/>
        <w:ind w:firstLine="580"/>
      </w:pPr>
      <w:r>
        <w:rPr>
          <w:rFonts w:hint="eastAsia"/>
          <w:b/>
          <w:color w:val="0033FF"/>
        </w:rPr>
        <w:t xml:space="preserve">public </w:t>
      </w:r>
      <w:r w:rsidRPr="00034E5F">
        <w:rPr>
          <w:b/>
          <w:color w:val="6699CC"/>
        </w:rPr>
        <w:t>var</w:t>
      </w:r>
      <w:r w:rsidRPr="00034E5F">
        <w:t xml:space="preserve"> variable:uint;</w:t>
      </w:r>
    </w:p>
    <w:p w:rsidR="006F7422" w:rsidRDefault="006F7422" w:rsidP="006F7422">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35</w:t>
      </w:r>
      <w:r w:rsidR="005833AF">
        <w:rPr>
          <w:noProof/>
        </w:rPr>
        <w:fldChar w:fldCharType="end"/>
      </w:r>
      <w:r>
        <w:rPr>
          <w:noProof/>
        </w:rPr>
        <w:t xml:space="preserve"> </w:t>
      </w:r>
      <w:r>
        <w:rPr>
          <w:rFonts w:hint="eastAsia"/>
          <w:noProof/>
        </w:rPr>
        <w:t>可変プロパティ宣言例</w:t>
      </w:r>
    </w:p>
    <w:p w:rsidR="006F7422" w:rsidRDefault="006F7422" w:rsidP="008C7353">
      <w:pPr>
        <w:pStyle w:val="aff6"/>
        <w:ind w:left="826" w:hanging="620"/>
      </w:pPr>
      <w:r>
        <w:rPr>
          <w:rFonts w:hint="eastAsia"/>
          <w:b/>
        </w:rPr>
        <w:t xml:space="preserve">理由: </w:t>
      </w:r>
      <w:r>
        <w:rPr>
          <w:rFonts w:hint="eastAsia"/>
        </w:rPr>
        <w:t>表記方法を統一し、可読性</w:t>
      </w:r>
      <w:r w:rsidRPr="00C0135C">
        <w:rPr>
          <w:rFonts w:hint="eastAsia"/>
        </w:rPr>
        <w:t>を向上させるためです。</w:t>
      </w:r>
    </w:p>
    <w:p w:rsidR="00294FD4" w:rsidRDefault="00294FD4" w:rsidP="00294FD4">
      <w:pPr>
        <w:pStyle w:val="21"/>
        <w:spacing w:before="108" w:after="108"/>
      </w:pPr>
      <w:bookmarkStart w:id="208" w:name="_Toc350339243"/>
      <w:r>
        <w:rPr>
          <w:rFonts w:hint="eastAsia"/>
        </w:rPr>
        <w:t>イベント</w:t>
      </w:r>
      <w:bookmarkEnd w:id="208"/>
    </w:p>
    <w:p w:rsidR="00FC4F67" w:rsidRDefault="00FC4F67" w:rsidP="00FC4F67">
      <w:pPr>
        <w:pStyle w:val="31"/>
        <w:spacing w:before="180" w:after="108"/>
        <w:ind w:left="840"/>
      </w:pPr>
      <w:bookmarkStart w:id="209" w:name="_Ref288640182"/>
      <w:bookmarkStart w:id="210" w:name="_Toc350339244"/>
      <w:r>
        <w:rPr>
          <w:rFonts w:hint="eastAsia"/>
        </w:rPr>
        <w:t>カスタムイベントクラスにおけるcloneメソッドのオーバライド（必須）</w:t>
      </w:r>
      <w:bookmarkEnd w:id="209"/>
      <w:r w:rsidR="00DE48C5" w:rsidRPr="00DE48C5">
        <w:t>[FlexPMD対応]</w:t>
      </w:r>
      <w:bookmarkEnd w:id="210"/>
    </w:p>
    <w:p w:rsidR="00FC4F67" w:rsidRDefault="00FC4F67" w:rsidP="008C7353">
      <w:pPr>
        <w:pStyle w:val="aff6"/>
        <w:ind w:left="826" w:hanging="620"/>
      </w:pPr>
      <w:r w:rsidRPr="00365C72">
        <w:rPr>
          <w:rFonts w:hint="eastAsia"/>
          <w:b/>
        </w:rPr>
        <w:t>説明:</w:t>
      </w:r>
      <w:r>
        <w:rPr>
          <w:rFonts w:hint="eastAsia"/>
        </w:rPr>
        <w:t xml:space="preserve"> カスタムイベントクラスを作成した場合は、必ずcloneメソッドをオーバライドしてください。</w:t>
      </w:r>
    </w:p>
    <w:p w:rsidR="00FC4F67" w:rsidRDefault="00FC4F67" w:rsidP="00FC4F67">
      <w:pPr>
        <w:pStyle w:val="aff8"/>
        <w:ind w:firstLine="578"/>
      </w:pPr>
      <w:r>
        <w:rPr>
          <w:color w:val="000000"/>
        </w:rPr>
        <w:t xml:space="preserve">  </w:t>
      </w:r>
      <w:r w:rsidRPr="00D66DE2">
        <w:rPr>
          <w:b/>
          <w:color w:val="0033FF"/>
        </w:rPr>
        <w:t>public</w:t>
      </w:r>
      <w:r w:rsidRPr="00D66DE2">
        <w:rPr>
          <w:color w:val="000000"/>
        </w:rPr>
        <w:t xml:space="preserve"> </w:t>
      </w:r>
      <w:r>
        <w:rPr>
          <w:b/>
          <w:color w:val="9900CC"/>
        </w:rPr>
        <w:t>class</w:t>
      </w:r>
      <w:r>
        <w:rPr>
          <w:color w:val="000000"/>
        </w:rPr>
        <w:t xml:space="preserve"> CustomEvent </w:t>
      </w:r>
      <w:r>
        <w:rPr>
          <w:b/>
          <w:color w:val="0033FF"/>
        </w:rPr>
        <w:t>extends</w:t>
      </w:r>
      <w:r>
        <w:rPr>
          <w:color w:val="000000"/>
        </w:rPr>
        <w:t xml:space="preserve"> Event {</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r w:rsidRPr="00D66DE2">
        <w:rPr>
          <w:b/>
          <w:color w:val="0033FF"/>
        </w:rPr>
        <w:t>public</w:t>
      </w:r>
      <w:r w:rsidRPr="00D66DE2">
        <w:rPr>
          <w:color w:val="000000"/>
        </w:rPr>
        <w:t xml:space="preserve"> </w:t>
      </w:r>
      <w:r>
        <w:rPr>
          <w:b/>
          <w:color w:val="6699CC"/>
        </w:rPr>
        <w:t>var</w:t>
      </w:r>
      <w:r>
        <w:rPr>
          <w:color w:val="000000"/>
        </w:rPr>
        <w:t xml:space="preserve"> _data:</w:t>
      </w:r>
      <w:r>
        <w:rPr>
          <w:rFonts w:hint="eastAsia"/>
          <w:color w:val="000000"/>
        </w:rPr>
        <w:t>FooProperty</w:t>
      </w:r>
      <w:r>
        <w:rPr>
          <w:color w:val="000000"/>
        </w:rPr>
        <w:t>;</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r w:rsidRPr="00D66DE2">
        <w:rPr>
          <w:b/>
          <w:color w:val="0033FF"/>
        </w:rPr>
        <w:t>public</w:t>
      </w:r>
      <w:r w:rsidRPr="00D66DE2">
        <w:rPr>
          <w:color w:val="000000"/>
        </w:rPr>
        <w:t xml:space="preserve"> </w:t>
      </w:r>
      <w:r>
        <w:rPr>
          <w:b/>
          <w:color w:val="339966"/>
        </w:rPr>
        <w:t>function</w:t>
      </w:r>
      <w:r>
        <w:rPr>
          <w:color w:val="000000"/>
        </w:rPr>
        <w:t xml:space="preserve"> </w:t>
      </w:r>
      <w:r>
        <w:rPr>
          <w:b/>
          <w:color w:val="0033FF"/>
        </w:rPr>
        <w:t>get</w:t>
      </w:r>
      <w:r>
        <w:rPr>
          <w:color w:val="000000"/>
        </w:rPr>
        <w:t xml:space="preserve"> data():</w:t>
      </w:r>
      <w:r>
        <w:rPr>
          <w:rFonts w:hint="eastAsia"/>
          <w:color w:val="000000"/>
        </w:rPr>
        <w:t>FooProperty</w:t>
      </w:r>
      <w:r>
        <w:rPr>
          <w:color w:val="000000"/>
        </w:rPr>
        <w:t xml:space="preserve"> {</w:t>
      </w:r>
    </w:p>
    <w:p w:rsidR="00FC4F67" w:rsidRDefault="00FC4F67" w:rsidP="00FC4F67">
      <w:pPr>
        <w:pStyle w:val="aff8"/>
        <w:ind w:firstLine="578"/>
      </w:pPr>
      <w:r>
        <w:rPr>
          <w:color w:val="000000"/>
        </w:rPr>
        <w:t xml:space="preserve">      </w:t>
      </w:r>
      <w:r>
        <w:rPr>
          <w:b/>
          <w:color w:val="0033FF"/>
        </w:rPr>
        <w:t>return</w:t>
      </w:r>
      <w:r>
        <w:rPr>
          <w:color w:val="000000"/>
        </w:rPr>
        <w:t xml:space="preserve"> _data;</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r w:rsidRPr="00D66DE2">
        <w:rPr>
          <w:b/>
          <w:color w:val="0033FF"/>
        </w:rPr>
        <w:t>public</w:t>
      </w:r>
      <w:r w:rsidRPr="00D66DE2">
        <w:rPr>
          <w:color w:val="000000"/>
        </w:rPr>
        <w:t xml:space="preserve"> </w:t>
      </w:r>
      <w:r>
        <w:rPr>
          <w:b/>
          <w:color w:val="339966"/>
        </w:rPr>
        <w:t>function</w:t>
      </w:r>
      <w:r>
        <w:rPr>
          <w:color w:val="000000"/>
        </w:rPr>
        <w:t xml:space="preserve"> CustomEvent(</w:t>
      </w:r>
    </w:p>
    <w:p w:rsidR="00FC4F67" w:rsidRDefault="00FC4F67" w:rsidP="00FC4F67">
      <w:pPr>
        <w:pStyle w:val="aff8"/>
        <w:ind w:firstLine="578"/>
      </w:pPr>
      <w:r>
        <w:rPr>
          <w:color w:val="000000"/>
        </w:rPr>
        <w:t xml:space="preserve">        type:String,</w:t>
      </w:r>
    </w:p>
    <w:p w:rsidR="00FC4F67" w:rsidRDefault="00FC4F67" w:rsidP="00FC4F67">
      <w:pPr>
        <w:pStyle w:val="aff8"/>
        <w:ind w:firstLine="578"/>
      </w:pPr>
      <w:r>
        <w:rPr>
          <w:color w:val="000000"/>
        </w:rPr>
        <w:t xml:space="preserve">        data:</w:t>
      </w:r>
      <w:r>
        <w:rPr>
          <w:rFonts w:hint="eastAsia"/>
          <w:color w:val="000000"/>
        </w:rPr>
        <w:t>FooProperty</w:t>
      </w:r>
      <w:r>
        <w:rPr>
          <w:color w:val="000000"/>
        </w:rPr>
        <w:t>,</w:t>
      </w:r>
    </w:p>
    <w:p w:rsidR="00FC4F67" w:rsidRDefault="00FC4F67" w:rsidP="00FC4F67">
      <w:pPr>
        <w:pStyle w:val="aff8"/>
        <w:ind w:firstLine="578"/>
      </w:pPr>
      <w:r>
        <w:rPr>
          <w:color w:val="000000"/>
        </w:rPr>
        <w:t xml:space="preserve">        bubbles:Boolean = </w:t>
      </w:r>
      <w:r>
        <w:rPr>
          <w:b/>
          <w:color w:val="0033FF"/>
        </w:rPr>
        <w:t>false</w:t>
      </w:r>
      <w:r>
        <w:rPr>
          <w:color w:val="000000"/>
        </w:rPr>
        <w:t>,</w:t>
      </w:r>
    </w:p>
    <w:p w:rsidR="00FC4F67" w:rsidRDefault="00FC4F67" w:rsidP="00FC4F67">
      <w:pPr>
        <w:pStyle w:val="aff8"/>
        <w:ind w:firstLine="578"/>
      </w:pPr>
      <w:r>
        <w:rPr>
          <w:color w:val="000000"/>
        </w:rPr>
        <w:t xml:space="preserve">        cancelable:Boolean = </w:t>
      </w:r>
      <w:r>
        <w:rPr>
          <w:b/>
          <w:color w:val="0033FF"/>
        </w:rPr>
        <w:t>false</w:t>
      </w:r>
      <w:r>
        <w:rPr>
          <w:color w:val="000000"/>
        </w:rPr>
        <w:t>) {</w:t>
      </w:r>
    </w:p>
    <w:p w:rsidR="00FC4F67" w:rsidRDefault="00FC4F67" w:rsidP="00FC4F67">
      <w:pPr>
        <w:pStyle w:val="aff8"/>
        <w:ind w:firstLine="578"/>
      </w:pPr>
      <w:r>
        <w:rPr>
          <w:color w:val="000000"/>
        </w:rPr>
        <w:t xml:space="preserve">      </w:t>
      </w:r>
      <w:r>
        <w:rPr>
          <w:b/>
          <w:color w:val="0033FF"/>
        </w:rPr>
        <w:t>super</w:t>
      </w:r>
      <w:r>
        <w:rPr>
          <w:color w:val="000000"/>
        </w:rPr>
        <w:t>(type, bubbles, cancelable);</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p>
    <w:p w:rsidR="00FC4F67" w:rsidRDefault="00FC4F67" w:rsidP="00FC4F67">
      <w:pPr>
        <w:pStyle w:val="aff8"/>
        <w:ind w:firstLine="578"/>
      </w:pPr>
      <w:r>
        <w:rPr>
          <w:color w:val="000000"/>
        </w:rPr>
        <w:t xml:space="preserve">    </w:t>
      </w:r>
      <w:r>
        <w:rPr>
          <w:b/>
          <w:color w:val="0033FF"/>
        </w:rPr>
        <w:t>override</w:t>
      </w:r>
      <w:r>
        <w:rPr>
          <w:color w:val="000000"/>
        </w:rPr>
        <w:t xml:space="preserve"> </w:t>
      </w:r>
      <w:r w:rsidRPr="00D66DE2">
        <w:rPr>
          <w:b/>
          <w:color w:val="0033FF"/>
        </w:rPr>
        <w:t>public</w:t>
      </w:r>
      <w:r w:rsidRPr="00D66DE2">
        <w:rPr>
          <w:color w:val="000000"/>
        </w:rPr>
        <w:t xml:space="preserve"> </w:t>
      </w:r>
      <w:r>
        <w:rPr>
          <w:b/>
          <w:color w:val="339966"/>
        </w:rPr>
        <w:t>function</w:t>
      </w:r>
      <w:r>
        <w:rPr>
          <w:color w:val="000000"/>
        </w:rPr>
        <w:t xml:space="preserve"> clone():Event {</w:t>
      </w:r>
    </w:p>
    <w:p w:rsidR="00FC4F67" w:rsidRDefault="00FC4F67" w:rsidP="00FC4F67">
      <w:pPr>
        <w:pStyle w:val="aff8"/>
        <w:ind w:firstLine="578"/>
      </w:pPr>
      <w:r>
        <w:rPr>
          <w:color w:val="000000"/>
        </w:rPr>
        <w:t xml:space="preserve">      </w:t>
      </w:r>
      <w:r>
        <w:rPr>
          <w:b/>
          <w:color w:val="6699CC"/>
        </w:rPr>
        <w:t>var</w:t>
      </w:r>
      <w:r>
        <w:rPr>
          <w:color w:val="000000"/>
        </w:rPr>
        <w:t xml:space="preserve"> avatar:CustomEvent</w:t>
      </w:r>
    </w:p>
    <w:p w:rsidR="00FC4F67" w:rsidRDefault="00FC4F67" w:rsidP="00FC4F67">
      <w:pPr>
        <w:pStyle w:val="aff8"/>
        <w:ind w:firstLine="578"/>
      </w:pPr>
      <w:r>
        <w:rPr>
          <w:color w:val="000000"/>
        </w:rPr>
        <w:t xml:space="preserve">          = </w:t>
      </w:r>
      <w:r>
        <w:rPr>
          <w:b/>
          <w:color w:val="0033FF"/>
        </w:rPr>
        <w:t>new</w:t>
      </w:r>
      <w:r>
        <w:rPr>
          <w:color w:val="000000"/>
        </w:rPr>
        <w:t xml:space="preserve"> CustomEvent(type, _data, bubbles, cancelable);</w:t>
      </w:r>
    </w:p>
    <w:p w:rsidR="00FC4F67" w:rsidRDefault="00FC4F67" w:rsidP="00FC4F67">
      <w:pPr>
        <w:pStyle w:val="aff8"/>
        <w:ind w:firstLine="578"/>
      </w:pPr>
      <w:r>
        <w:rPr>
          <w:color w:val="000000"/>
        </w:rPr>
        <w:t xml:space="preserve">      </w:t>
      </w:r>
      <w:r>
        <w:rPr>
          <w:i/>
          <w:iCs/>
          <w:color w:val="009900"/>
        </w:rPr>
        <w:t>// Event</w:t>
      </w:r>
      <w:r>
        <w:rPr>
          <w:rFonts w:hint="eastAsia"/>
          <w:i/>
          <w:iCs/>
          <w:color w:val="009900"/>
        </w:rPr>
        <w:t>からプロパティをコピー</w:t>
      </w:r>
      <w:r>
        <w:rPr>
          <w:i/>
          <w:iCs/>
          <w:color w:val="009900"/>
        </w:rPr>
        <w:t>(</w:t>
      </w:r>
      <w:r>
        <w:rPr>
          <w:rFonts w:hint="eastAsia"/>
          <w:i/>
          <w:iCs/>
          <w:color w:val="009900"/>
        </w:rPr>
        <w:t>省略</w:t>
      </w:r>
      <w:r>
        <w:rPr>
          <w:i/>
          <w:iCs/>
          <w:color w:val="009900"/>
        </w:rPr>
        <w:t>)</w:t>
      </w:r>
      <w:r>
        <w:rPr>
          <w:rFonts w:hint="eastAsia"/>
          <w:i/>
          <w:iCs/>
          <w:color w:val="009900"/>
        </w:rPr>
        <w:t>して返却</w:t>
      </w:r>
    </w:p>
    <w:p w:rsidR="00FC4F67" w:rsidRDefault="00FC4F67" w:rsidP="00FC4F67">
      <w:pPr>
        <w:pStyle w:val="aff8"/>
        <w:ind w:firstLine="578"/>
      </w:pPr>
      <w:r>
        <w:rPr>
          <w:color w:val="000000"/>
        </w:rPr>
        <w:lastRenderedPageBreak/>
        <w:t xml:space="preserve">      </w:t>
      </w:r>
      <w:r>
        <w:rPr>
          <w:b/>
          <w:color w:val="0033FF"/>
        </w:rPr>
        <w:t>return</w:t>
      </w:r>
      <w:r>
        <w:rPr>
          <w:color w:val="000000"/>
        </w:rPr>
        <w:t xml:space="preserve"> avatar;</w:t>
      </w:r>
    </w:p>
    <w:p w:rsidR="00FC4F67" w:rsidRDefault="00FC4F67" w:rsidP="00FC4F67">
      <w:pPr>
        <w:pStyle w:val="aff8"/>
        <w:ind w:firstLine="578"/>
      </w:pPr>
      <w:r>
        <w:rPr>
          <w:color w:val="000000"/>
        </w:rPr>
        <w:t xml:space="preserve">    }</w:t>
      </w:r>
    </w:p>
    <w:p w:rsidR="00FC4F67" w:rsidRDefault="00FC4F67" w:rsidP="00FC4F67">
      <w:pPr>
        <w:pStyle w:val="aff8"/>
        <w:ind w:firstLine="578"/>
        <w:rPr>
          <w:color w:val="000000"/>
        </w:rPr>
      </w:pPr>
      <w:r>
        <w:rPr>
          <w:color w:val="000000"/>
        </w:rPr>
        <w:t xml:space="preserve">  }</w:t>
      </w:r>
    </w:p>
    <w:p w:rsidR="00FC4F67" w:rsidRPr="008F0699" w:rsidRDefault="00FC4F67" w:rsidP="00FC4F67">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noBreakHyphen/>
      </w:r>
      <w:r w:rsidR="005833AF">
        <w:fldChar w:fldCharType="begin"/>
      </w:r>
      <w:r w:rsidR="00626517">
        <w:instrText xml:space="preserve"> SEQ コード \* ARABIC \s 1 </w:instrText>
      </w:r>
      <w:r w:rsidR="005833AF">
        <w:fldChar w:fldCharType="separate"/>
      </w:r>
      <w:r w:rsidR="00721A8C">
        <w:rPr>
          <w:noProof/>
        </w:rPr>
        <w:t>36</w:t>
      </w:r>
      <w:r w:rsidR="005833AF">
        <w:rPr>
          <w:noProof/>
        </w:rPr>
        <w:fldChar w:fldCharType="end"/>
      </w:r>
      <w:r>
        <w:rPr>
          <w:noProof/>
        </w:rPr>
        <w:t xml:space="preserve"> </w:t>
      </w:r>
      <w:r>
        <w:rPr>
          <w:rFonts w:hint="eastAsia"/>
          <w:noProof/>
        </w:rPr>
        <w:t>カスタムイベントでのcloneメソッドオーバライド例</w:t>
      </w:r>
    </w:p>
    <w:p w:rsidR="00FC4F67" w:rsidRDefault="00FC4F67" w:rsidP="008C7353">
      <w:pPr>
        <w:pStyle w:val="aff6"/>
        <w:ind w:left="826" w:hanging="620"/>
      </w:pPr>
      <w:r w:rsidRPr="00365C72">
        <w:rPr>
          <w:rFonts w:hint="eastAsia"/>
          <w:b/>
        </w:rPr>
        <w:t>理由:</w:t>
      </w:r>
      <w:r>
        <w:rPr>
          <w:rFonts w:hint="eastAsia"/>
        </w:rPr>
        <w:t xml:space="preserve"> メソッドをオーバライドしないと、サブクラスの属性値がコピーされないからです。また、オーバライドしないと呼び出し側はクローンされたインスタンスをCustomEvent型として利用できないという問題があります。</w:t>
      </w:r>
    </w:p>
    <w:p w:rsidR="00FC4F67" w:rsidRDefault="00EE56FB" w:rsidP="00FC4F67">
      <w:pPr>
        <w:pStyle w:val="31"/>
        <w:spacing w:before="180" w:after="108"/>
        <w:ind w:left="840"/>
      </w:pPr>
      <w:bookmarkStart w:id="211" w:name="_Ref288640233"/>
      <w:bookmarkStart w:id="212" w:name="_Toc350339245"/>
      <w:r>
        <w:rPr>
          <w:rFonts w:hint="eastAsia"/>
        </w:rPr>
        <w:t>カスタムイベントクラスによる変更可能なプロパティの公開（禁止</w:t>
      </w:r>
      <w:r w:rsidR="00FC4F67">
        <w:rPr>
          <w:rFonts w:hint="eastAsia"/>
        </w:rPr>
        <w:t>）</w:t>
      </w:r>
      <w:bookmarkEnd w:id="211"/>
      <w:r w:rsidR="00DE48C5" w:rsidRPr="00DE48C5">
        <w:t>[FlexPMD対応]</w:t>
      </w:r>
      <w:bookmarkEnd w:id="212"/>
    </w:p>
    <w:p w:rsidR="00FC4F67" w:rsidRDefault="00FC4F67" w:rsidP="008C7353">
      <w:pPr>
        <w:pStyle w:val="aff6"/>
        <w:ind w:left="826" w:hanging="620"/>
      </w:pPr>
      <w:r w:rsidRPr="00365C72">
        <w:rPr>
          <w:rFonts w:hint="eastAsia"/>
          <w:b/>
        </w:rPr>
        <w:t>説明:</w:t>
      </w:r>
      <w:r>
        <w:rPr>
          <w:rFonts w:hint="eastAsia"/>
        </w:rPr>
        <w:t xml:space="preserve"> カ</w:t>
      </w:r>
      <w:r w:rsidR="00EE56FB">
        <w:rPr>
          <w:rFonts w:hint="eastAsia"/>
        </w:rPr>
        <w:t>スタムイベントクラスが変更可能なプロパティを公開することは禁止</w:t>
      </w:r>
      <w:r>
        <w:rPr>
          <w:rFonts w:hint="eastAsia"/>
        </w:rPr>
        <w:t>です。カスタムイベントに必要な追加のプロパティ値はコンストラクタ引数で受け取り、インスタンス生成後の外部からの変更を許可しないでください。</w:t>
      </w:r>
    </w:p>
    <w:p w:rsidR="00FC4F67" w:rsidRDefault="00FC4F67" w:rsidP="008C7353">
      <w:pPr>
        <w:pStyle w:val="aff6"/>
        <w:ind w:left="826" w:hanging="620"/>
      </w:pPr>
      <w:r>
        <w:rPr>
          <w:rFonts w:hint="eastAsia"/>
          <w:b/>
        </w:rPr>
        <w:t xml:space="preserve">理由: </w:t>
      </w:r>
      <w:r w:rsidRPr="00926E6C">
        <w:rPr>
          <w:rFonts w:hint="eastAsia"/>
        </w:rPr>
        <w:t>カスタムイベントが変更可能なプロパティを公開すると、イベントシーケンスにおいてデータが任意に変更可能</w:t>
      </w:r>
      <w:r>
        <w:rPr>
          <w:rFonts w:hint="eastAsia"/>
        </w:rPr>
        <w:t>になりコードの保守が難しくなるからです。例えば、あるイベントリスナによるイベントプロパティの変更は、そのイベントをリッスンしていた全てのリスナーに影響を与える可能性があります。</w:t>
      </w:r>
    </w:p>
    <w:p w:rsidR="00FC4F67" w:rsidRDefault="00FC4F67" w:rsidP="008C7353">
      <w:pPr>
        <w:pStyle w:val="aff6"/>
        <w:ind w:leftChars="96" w:left="809" w:hangingChars="288" w:hanging="607"/>
      </w:pPr>
      <w:r w:rsidRPr="001A71E1">
        <w:rPr>
          <w:rFonts w:hint="eastAsia"/>
          <w:b/>
        </w:rPr>
        <w:t>注意:</w:t>
      </w:r>
      <w:r>
        <w:rPr>
          <w:rFonts w:hint="eastAsia"/>
        </w:rPr>
        <w:t xml:space="preserve"> 例えばArrayクラスやDictionaryクラス、Objectクラスなどのコンテナとして機能するクラスのインスタンスを公開する場合、読取専用プロパティとすることでそのインスタンスの参照は変更できなくなりますが、そのインスタンスの内容は変更できます。</w:t>
      </w:r>
    </w:p>
    <w:p w:rsidR="001A71E1" w:rsidRDefault="001A71E1" w:rsidP="001A71E1">
      <w:pPr>
        <w:pStyle w:val="31"/>
        <w:spacing w:before="180" w:after="108"/>
        <w:ind w:left="840"/>
      </w:pPr>
      <w:bookmarkStart w:id="213" w:name="_Toc350339246"/>
      <w:r>
        <w:rPr>
          <w:rFonts w:hint="eastAsia"/>
        </w:rPr>
        <w:t>イベント名のハードコード（禁止）</w:t>
      </w:r>
      <w:r w:rsidR="00DE48C5" w:rsidRPr="00DE48C5">
        <w:t>[FlexPMD対応]</w:t>
      </w:r>
      <w:bookmarkEnd w:id="213"/>
    </w:p>
    <w:p w:rsidR="001A71E1" w:rsidRDefault="001A71E1" w:rsidP="008C7353">
      <w:pPr>
        <w:pStyle w:val="aff6"/>
        <w:ind w:left="826" w:hanging="620"/>
      </w:pPr>
      <w:r w:rsidRPr="00365C72">
        <w:rPr>
          <w:rFonts w:hint="eastAsia"/>
          <w:b/>
        </w:rPr>
        <w:t>説明:</w:t>
      </w:r>
      <w:r>
        <w:rPr>
          <w:rFonts w:hint="eastAsia"/>
        </w:rPr>
        <w:t xml:space="preserve"> イベントを生成してディスパッチする場合やリスナーをアタッチする場合は、イベント定数を利用してください。</w:t>
      </w:r>
      <w:r w:rsidR="007C39E7">
        <w:rPr>
          <w:rFonts w:hint="eastAsia"/>
        </w:rPr>
        <w:t>定数の代わりに文字列リテラルをハードコードすることを禁止します。</w:t>
      </w:r>
    </w:p>
    <w:p w:rsidR="001A71E1" w:rsidRPr="00FC4F67" w:rsidRDefault="001A71E1" w:rsidP="008C7353">
      <w:pPr>
        <w:pStyle w:val="aff6"/>
        <w:ind w:leftChars="96" w:left="809" w:hangingChars="288" w:hanging="607"/>
      </w:pPr>
      <w:r>
        <w:rPr>
          <w:rFonts w:hint="eastAsia"/>
          <w:b/>
        </w:rPr>
        <w:t xml:space="preserve">理由: </w:t>
      </w:r>
      <w:r w:rsidR="00C53D53">
        <w:rPr>
          <w:rFonts w:hint="eastAsia"/>
        </w:rPr>
        <w:t>タイプミスによる不要なバグの混入を防ぐためです。</w:t>
      </w:r>
      <w:r w:rsidR="009062C4">
        <w:rPr>
          <w:rFonts w:hint="eastAsia"/>
        </w:rPr>
        <w:t>また、</w:t>
      </w:r>
      <w:r w:rsidR="00C53D53">
        <w:rPr>
          <w:rFonts w:hint="eastAsia"/>
        </w:rPr>
        <w:t>マジックストリング</w:t>
      </w:r>
      <w:r w:rsidR="009062C4">
        <w:rPr>
          <w:rFonts w:hint="eastAsia"/>
        </w:rPr>
        <w:t>はリファクタリング</w:t>
      </w:r>
      <w:r w:rsidR="003C6F09">
        <w:rPr>
          <w:rFonts w:hint="eastAsia"/>
        </w:rPr>
        <w:t>容易性</w:t>
      </w:r>
      <w:r w:rsidR="009062C4">
        <w:rPr>
          <w:rFonts w:hint="eastAsia"/>
        </w:rPr>
        <w:t>やコード</w:t>
      </w:r>
      <w:r w:rsidR="00204B65">
        <w:rPr>
          <w:rFonts w:hint="eastAsia"/>
        </w:rPr>
        <w:t>保守性</w:t>
      </w:r>
      <w:r w:rsidR="009062C4">
        <w:rPr>
          <w:rFonts w:hint="eastAsia"/>
        </w:rPr>
        <w:t>を</w:t>
      </w:r>
      <w:r w:rsidR="00705943">
        <w:rPr>
          <w:rFonts w:hint="eastAsia"/>
        </w:rPr>
        <w:t>犠牲にします</w:t>
      </w:r>
      <w:r w:rsidR="009062C4">
        <w:rPr>
          <w:rFonts w:hint="eastAsia"/>
        </w:rPr>
        <w:t>。</w:t>
      </w:r>
    </w:p>
    <w:p w:rsidR="00FC4EE3" w:rsidRDefault="00FC4EE3" w:rsidP="00FC4EE3">
      <w:pPr>
        <w:pStyle w:val="31"/>
        <w:spacing w:before="180" w:after="108"/>
        <w:ind w:left="840"/>
      </w:pPr>
      <w:bookmarkStart w:id="214" w:name="_Ref269826812"/>
      <w:bookmarkStart w:id="215" w:name="_Ref269826813"/>
      <w:bookmarkStart w:id="216" w:name="_Ref269826852"/>
      <w:bookmarkStart w:id="217" w:name="_Ref269826859"/>
      <w:bookmarkStart w:id="218" w:name="_Toc350339247"/>
      <w:r>
        <w:rPr>
          <w:rFonts w:hint="eastAsia"/>
        </w:rPr>
        <w:t>イベントハンドラ名</w:t>
      </w:r>
      <w:r w:rsidR="009A4717">
        <w:rPr>
          <w:rFonts w:hint="eastAsia"/>
        </w:rPr>
        <w:t>へのHandlerサフィックスの追加（</w:t>
      </w:r>
      <w:r w:rsidR="0061707E">
        <w:rPr>
          <w:rFonts w:hint="eastAsia"/>
        </w:rPr>
        <w:t>必須</w:t>
      </w:r>
      <w:r>
        <w:rPr>
          <w:rFonts w:hint="eastAsia"/>
        </w:rPr>
        <w:t>）</w:t>
      </w:r>
      <w:bookmarkEnd w:id="214"/>
      <w:bookmarkEnd w:id="215"/>
      <w:bookmarkEnd w:id="216"/>
      <w:bookmarkEnd w:id="217"/>
      <w:bookmarkEnd w:id="218"/>
    </w:p>
    <w:p w:rsidR="00206F2F" w:rsidRDefault="00206F2F" w:rsidP="008C7353">
      <w:pPr>
        <w:pStyle w:val="aff6"/>
        <w:ind w:left="826" w:hanging="620"/>
      </w:pPr>
      <w:r w:rsidRPr="002B08AB">
        <w:rPr>
          <w:rFonts w:hint="eastAsia"/>
          <w:b/>
        </w:rPr>
        <w:t>説明:</w:t>
      </w:r>
      <w:r>
        <w:rPr>
          <w:rFonts w:hint="eastAsia"/>
        </w:rPr>
        <w:t xml:space="preserve"> イベントハンドラ名には、イベントの種類を示す語句に</w:t>
      </w:r>
      <w:r>
        <w:t>”</w:t>
      </w:r>
      <w:r>
        <w:rPr>
          <w:rFonts w:hint="eastAsia"/>
        </w:rPr>
        <w:t>Handler</w:t>
      </w:r>
      <w:r>
        <w:t>”</w:t>
      </w:r>
      <w:r>
        <w:rPr>
          <w:rFonts w:hint="eastAsia"/>
        </w:rPr>
        <w:t>を結合した名称としてください。</w:t>
      </w:r>
      <w:r w:rsidR="002B08AB">
        <w:rPr>
          <w:rFonts w:hint="eastAsia"/>
        </w:rPr>
        <w:t>もし、イベントハンドラがサブコンポーネントからディスパッチされるイベントを処理する場合には、ハンドラ名の前にコンポーネント名（MXMLの場合はid値）を付け、アンダースコアで接続するようにしてください。</w:t>
      </w:r>
    </w:p>
    <w:p w:rsidR="00A73D41" w:rsidRPr="00A73D41" w:rsidRDefault="00A73D41" w:rsidP="008C7353">
      <w:pPr>
        <w:pStyle w:val="aff8"/>
        <w:ind w:firstLine="580"/>
      </w:pPr>
      <w:r w:rsidRPr="00A73D41">
        <w:rPr>
          <w:b/>
          <w:color w:val="0033FF"/>
        </w:rPr>
        <w:t>public</w:t>
      </w:r>
      <w:r w:rsidRPr="00A73D41">
        <w:t xml:space="preserve"> </w:t>
      </w:r>
      <w:r w:rsidRPr="00A73D41">
        <w:rPr>
          <w:b/>
          <w:color w:val="339966"/>
        </w:rPr>
        <w:t>function</w:t>
      </w:r>
      <w:r w:rsidRPr="00A73D41">
        <w:t xml:space="preserve"> creationCompleteHandler(event:FlexEvent):</w:t>
      </w:r>
      <w:r w:rsidRPr="00A73D41">
        <w:rPr>
          <w:b/>
          <w:color w:val="0033FF"/>
        </w:rPr>
        <w:t>void</w:t>
      </w:r>
      <w:r w:rsidRPr="00A73D41">
        <w:t xml:space="preserve"> {</w:t>
      </w:r>
    </w:p>
    <w:p w:rsidR="00A73D41" w:rsidRPr="00A73D41" w:rsidRDefault="00A73D41" w:rsidP="003C2227">
      <w:pPr>
        <w:pStyle w:val="aff8"/>
        <w:ind w:firstLine="578"/>
      </w:pPr>
      <w:r w:rsidRPr="00A73D41">
        <w:t>}</w:t>
      </w:r>
    </w:p>
    <w:p w:rsidR="00A73D41" w:rsidRDefault="00A73D41" w:rsidP="008C7353">
      <w:pPr>
        <w:pStyle w:val="aff8"/>
        <w:ind w:firstLine="580"/>
      </w:pPr>
      <w:r w:rsidRPr="00A73D41">
        <w:rPr>
          <w:b/>
          <w:color w:val="0033FF"/>
        </w:rPr>
        <w:t>public</w:t>
      </w:r>
      <w:r w:rsidRPr="00A73D41">
        <w:t xml:space="preserve"> </w:t>
      </w:r>
      <w:r w:rsidRPr="00A73D41">
        <w:rPr>
          <w:b/>
          <w:color w:val="339966"/>
        </w:rPr>
        <w:t>fu</w:t>
      </w:r>
      <w:r>
        <w:rPr>
          <w:b/>
          <w:color w:val="339966"/>
        </w:rPr>
        <w:t>nction</w:t>
      </w:r>
      <w:r>
        <w:t xml:space="preserve"> button_mouseClickHandler(event:MouseEvent):</w:t>
      </w:r>
      <w:r>
        <w:rPr>
          <w:b/>
          <w:color w:val="0033FF"/>
        </w:rPr>
        <w:t>void</w:t>
      </w:r>
      <w:r>
        <w:t xml:space="preserve"> {</w:t>
      </w:r>
    </w:p>
    <w:p w:rsidR="00A73D41" w:rsidRDefault="00A73D41" w:rsidP="00A73D41">
      <w:pPr>
        <w:pStyle w:val="aff8"/>
        <w:ind w:firstLine="578"/>
      </w:pPr>
      <w:r>
        <w:t>}</w:t>
      </w:r>
    </w:p>
    <w:p w:rsidR="003C2227" w:rsidRDefault="005833AF" w:rsidP="003C2227">
      <w:pPr>
        <w:pStyle w:val="af1"/>
      </w:pPr>
      <w:r>
        <w:lastRenderedPageBreak/>
        <w:fldChar w:fldCharType="begin"/>
      </w:r>
      <w:r w:rsidR="00626517">
        <w:instrText xml:space="preserve"> STYLEREF 1 \s </w:instrText>
      </w:r>
      <w:r>
        <w:fldChar w:fldCharType="separate"/>
      </w:r>
      <w:r w:rsidR="00721A8C">
        <w:rPr>
          <w:noProof/>
        </w:rPr>
        <w:t>3</w:t>
      </w:r>
      <w:r>
        <w:rPr>
          <w:noProof/>
        </w:rPr>
        <w:fldChar w:fldCharType="end"/>
      </w:r>
      <w:r w:rsidR="00FC4F67">
        <w:noBreakHyphen/>
      </w:r>
      <w:r>
        <w:fldChar w:fldCharType="begin"/>
      </w:r>
      <w:r w:rsidR="00626517">
        <w:instrText xml:space="preserve"> SEQ コード \* ARABIC \s 1 </w:instrText>
      </w:r>
      <w:r>
        <w:fldChar w:fldCharType="separate"/>
      </w:r>
      <w:r w:rsidR="00721A8C">
        <w:rPr>
          <w:noProof/>
        </w:rPr>
        <w:t>37</w:t>
      </w:r>
      <w:r>
        <w:rPr>
          <w:noProof/>
        </w:rPr>
        <w:fldChar w:fldCharType="end"/>
      </w:r>
      <w:r w:rsidR="003C2227">
        <w:rPr>
          <w:noProof/>
        </w:rPr>
        <w:t xml:space="preserve"> </w:t>
      </w:r>
      <w:r w:rsidR="003C2227">
        <w:rPr>
          <w:rFonts w:hint="eastAsia"/>
          <w:noProof/>
        </w:rPr>
        <w:t>イベントハンドラ名の例</w:t>
      </w:r>
    </w:p>
    <w:p w:rsidR="00206F2F" w:rsidRDefault="00206F2F" w:rsidP="008C7353">
      <w:pPr>
        <w:pStyle w:val="aff6"/>
        <w:ind w:left="826" w:hanging="620"/>
      </w:pPr>
      <w:r w:rsidRPr="00206F2F">
        <w:rPr>
          <w:rFonts w:hint="eastAsia"/>
          <w:b/>
        </w:rPr>
        <w:t>理由:</w:t>
      </w:r>
      <w:r>
        <w:rPr>
          <w:rFonts w:hint="eastAsia"/>
        </w:rPr>
        <w:t xml:space="preserve"> Flash Builder のイベントハンドラ自動生成機能を利用した場合、</w:t>
      </w:r>
      <w:r w:rsidR="0081362B">
        <w:rPr>
          <w:rFonts w:hint="eastAsia"/>
        </w:rPr>
        <w:t>上記</w:t>
      </w:r>
      <w:r>
        <w:rPr>
          <w:rFonts w:hint="eastAsia"/>
        </w:rPr>
        <w:t xml:space="preserve">形式でメソッドが生成されるからです。これは </w:t>
      </w:r>
      <w:sdt>
        <w:sdtPr>
          <w:rPr>
            <w:rFonts w:hint="eastAsia"/>
          </w:rPr>
          <w:id w:val="25095189"/>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に準じています。</w:t>
      </w:r>
    </w:p>
    <w:p w:rsidR="00B6533E" w:rsidRPr="005E23AC" w:rsidRDefault="00300EC1" w:rsidP="008C7353">
      <w:pPr>
        <w:pStyle w:val="aff6"/>
        <w:ind w:left="826" w:hanging="620"/>
      </w:pPr>
      <w:r>
        <w:rPr>
          <w:rFonts w:hint="eastAsia"/>
          <w:b/>
        </w:rPr>
        <w:t>注意</w:t>
      </w:r>
      <w:r w:rsidR="005E23AC">
        <w:rPr>
          <w:rFonts w:hint="eastAsia"/>
          <w:b/>
        </w:rPr>
        <w:t xml:space="preserve">: </w:t>
      </w:r>
      <w:r w:rsidR="005E23AC">
        <w:rPr>
          <w:rFonts w:hint="eastAsia"/>
        </w:rPr>
        <w:t>本基準</w:t>
      </w:r>
      <w:r w:rsidR="00344985">
        <w:rPr>
          <w:rFonts w:hint="eastAsia"/>
        </w:rPr>
        <w:t>のレベル</w:t>
      </w:r>
      <w:r w:rsidR="00984D67">
        <w:rPr>
          <w:rFonts w:hint="eastAsia"/>
        </w:rPr>
        <w:t>は</w:t>
      </w:r>
      <w:r w:rsidR="005E23AC">
        <w:rPr>
          <w:rFonts w:hint="eastAsia"/>
        </w:rPr>
        <w:t>Flash Builderとの連携を考慮し</w:t>
      </w:r>
      <w:r w:rsidR="00984D67">
        <w:rPr>
          <w:rFonts w:hint="eastAsia"/>
        </w:rPr>
        <w:t>て、推奨としました</w:t>
      </w:r>
      <w:r w:rsidR="005E23AC">
        <w:rPr>
          <w:rFonts w:hint="eastAsia"/>
        </w:rPr>
        <w:t>。この点を重視しないのであれば、</w:t>
      </w:r>
      <w:r w:rsidR="000C3FDA">
        <w:rPr>
          <w:rFonts w:hint="eastAsia"/>
        </w:rPr>
        <w:t>本基準</w:t>
      </w:r>
      <w:r w:rsidR="00344985">
        <w:rPr>
          <w:rFonts w:hint="eastAsia"/>
        </w:rPr>
        <w:t>のレベル</w:t>
      </w:r>
      <w:r w:rsidR="000C3FDA">
        <w:rPr>
          <w:rFonts w:hint="eastAsia"/>
        </w:rPr>
        <w:t>を任意として扱って構いません</w:t>
      </w:r>
      <w:r w:rsidR="006A508C">
        <w:rPr>
          <w:rFonts w:hint="eastAsia"/>
        </w:rPr>
        <w:t>（イベントハンドラ名の一貫性は保証してください）</w:t>
      </w:r>
      <w:r w:rsidR="00864D11">
        <w:rPr>
          <w:rFonts w:hint="eastAsia"/>
        </w:rPr>
        <w:t>。</w:t>
      </w:r>
    </w:p>
    <w:p w:rsidR="00BE4CDA" w:rsidRDefault="00BE4CDA" w:rsidP="00BE4CDA">
      <w:pPr>
        <w:pStyle w:val="21"/>
        <w:spacing w:before="108" w:after="108"/>
      </w:pPr>
      <w:bookmarkStart w:id="219" w:name="_Toc350339248"/>
      <w:r>
        <w:rPr>
          <w:rFonts w:hint="eastAsia"/>
        </w:rPr>
        <w:t>ドキュメンテーションコメント</w:t>
      </w:r>
      <w:bookmarkEnd w:id="219"/>
    </w:p>
    <w:p w:rsidR="00BE4CDA" w:rsidRDefault="008F0699" w:rsidP="00BE4CDA">
      <w:pPr>
        <w:pStyle w:val="31"/>
        <w:spacing w:before="180" w:after="108"/>
        <w:ind w:left="840"/>
      </w:pPr>
      <w:bookmarkStart w:id="220" w:name="_Toc350339249"/>
      <w:r>
        <w:rPr>
          <w:rFonts w:hint="eastAsia"/>
        </w:rPr>
        <w:t>行頭のアスタリスク</w:t>
      </w:r>
      <w:r w:rsidR="00BE4CDA">
        <w:rPr>
          <w:rFonts w:hint="eastAsia"/>
        </w:rPr>
        <w:t>（</w:t>
      </w:r>
      <w:r w:rsidR="004A3B80">
        <w:rPr>
          <w:rFonts w:hint="eastAsia"/>
        </w:rPr>
        <w:t>必須</w:t>
      </w:r>
      <w:r w:rsidR="00BE4CDA">
        <w:rPr>
          <w:rFonts w:hint="eastAsia"/>
        </w:rPr>
        <w:t>）</w:t>
      </w:r>
      <w:bookmarkEnd w:id="220"/>
    </w:p>
    <w:p w:rsidR="00F3118D" w:rsidRDefault="008F0699" w:rsidP="008C7353">
      <w:pPr>
        <w:pStyle w:val="aff6"/>
        <w:ind w:left="826" w:hanging="620"/>
      </w:pPr>
      <w:r w:rsidRPr="00365C72">
        <w:rPr>
          <w:rFonts w:hint="eastAsia"/>
          <w:b/>
        </w:rPr>
        <w:t>説明:</w:t>
      </w:r>
      <w:r>
        <w:rPr>
          <w:rFonts w:hint="eastAsia"/>
        </w:rPr>
        <w:t xml:space="preserve"> ドキュメンテーションコメント</w:t>
      </w:r>
      <w:r w:rsidR="003A2C96">
        <w:rPr>
          <w:rFonts w:hint="eastAsia"/>
        </w:rPr>
        <w:t>は</w:t>
      </w:r>
      <w:r w:rsidR="003A2C96">
        <w:t>”</w:t>
      </w:r>
      <w:r w:rsidR="003A2C96">
        <w:rPr>
          <w:rFonts w:hint="eastAsia"/>
        </w:rPr>
        <w:t>/**</w:t>
      </w:r>
      <w:r w:rsidR="003A2C96">
        <w:t>”</w:t>
      </w:r>
      <w:r w:rsidR="003A2C96">
        <w:rPr>
          <w:rFonts w:hint="eastAsia"/>
        </w:rPr>
        <w:t>の次の行から開始して、</w:t>
      </w:r>
      <w:r>
        <w:rPr>
          <w:rFonts w:hint="eastAsia"/>
        </w:rPr>
        <w:t>各行の先頭にはアスタリスク（＊）を付加してください。</w:t>
      </w:r>
      <w:r w:rsidR="005B77FC">
        <w:rPr>
          <w:rFonts w:hint="eastAsia"/>
        </w:rPr>
        <w:t>終了は単独行に</w:t>
      </w:r>
      <w:r w:rsidR="005B77FC">
        <w:t>”</w:t>
      </w:r>
      <w:r w:rsidR="005B77FC">
        <w:rPr>
          <w:rFonts w:hint="eastAsia"/>
        </w:rPr>
        <w:t>*/</w:t>
      </w:r>
      <w:r w:rsidR="005B77FC">
        <w:t>”</w:t>
      </w:r>
      <w:r w:rsidR="005B77FC">
        <w:rPr>
          <w:rFonts w:hint="eastAsia"/>
        </w:rPr>
        <w:t>を記述してください。</w:t>
      </w:r>
    </w:p>
    <w:p w:rsidR="00D141A6" w:rsidRDefault="00D141A6" w:rsidP="00D141A6">
      <w:pPr>
        <w:pStyle w:val="aff8"/>
        <w:ind w:firstLine="578"/>
      </w:pPr>
      <w:r>
        <w:rPr>
          <w:color w:val="000000"/>
        </w:rPr>
        <w:t xml:space="preserve">  </w:t>
      </w:r>
      <w:r>
        <w:rPr>
          <w:color w:val="3F5FBF"/>
        </w:rPr>
        <w:t>/**</w:t>
      </w:r>
    </w:p>
    <w:p w:rsidR="00D141A6" w:rsidRDefault="00D141A6" w:rsidP="00D141A6">
      <w:pPr>
        <w:pStyle w:val="aff8"/>
        <w:ind w:firstLine="578"/>
      </w:pPr>
      <w:r>
        <w:rPr>
          <w:color w:val="3F5FBF"/>
        </w:rPr>
        <w:t xml:space="preserve">   * </w:t>
      </w:r>
      <w:r>
        <w:rPr>
          <w:rFonts w:hint="eastAsia"/>
          <w:color w:val="3F5FBF"/>
        </w:rPr>
        <w:t>このクラスはドキュメンテーションコメントの</w:t>
      </w:r>
    </w:p>
    <w:p w:rsidR="00D141A6" w:rsidRDefault="00D141A6" w:rsidP="00D141A6">
      <w:pPr>
        <w:pStyle w:val="aff8"/>
        <w:ind w:firstLine="578"/>
      </w:pPr>
      <w:r>
        <w:rPr>
          <w:color w:val="3F5FBF"/>
        </w:rPr>
        <w:t xml:space="preserve">   * </w:t>
      </w:r>
      <w:r>
        <w:rPr>
          <w:rFonts w:hint="eastAsia"/>
          <w:color w:val="3F5FBF"/>
        </w:rPr>
        <w:t>サンプルを提示するためのクラスです。</w:t>
      </w:r>
    </w:p>
    <w:p w:rsidR="00D141A6" w:rsidRDefault="00D141A6" w:rsidP="00D141A6">
      <w:pPr>
        <w:pStyle w:val="aff8"/>
        <w:ind w:firstLine="578"/>
      </w:pPr>
      <w:r>
        <w:rPr>
          <w:color w:val="3F5FBF"/>
        </w:rPr>
        <w:t xml:space="preserve">   */</w:t>
      </w:r>
    </w:p>
    <w:p w:rsidR="00D141A6" w:rsidRDefault="00D141A6" w:rsidP="00D141A6">
      <w:pPr>
        <w:pStyle w:val="aff8"/>
        <w:ind w:firstLine="578"/>
      </w:pPr>
      <w:r>
        <w:rPr>
          <w:color w:val="000000"/>
        </w:rPr>
        <w:t xml:space="preserve">  </w:t>
      </w:r>
      <w:r>
        <w:rPr>
          <w:b/>
          <w:color w:val="0033FF"/>
        </w:rPr>
        <w:t>public</w:t>
      </w:r>
      <w:r>
        <w:rPr>
          <w:color w:val="000000"/>
        </w:rPr>
        <w:t xml:space="preserve"> </w:t>
      </w:r>
      <w:r>
        <w:rPr>
          <w:b/>
          <w:color w:val="9900CC"/>
        </w:rPr>
        <w:t>class</w:t>
      </w:r>
      <w:r>
        <w:rPr>
          <w:color w:val="000000"/>
        </w:rPr>
        <w:t xml:space="preserve"> DocumentationComment {</w:t>
      </w:r>
    </w:p>
    <w:p w:rsidR="00D141A6" w:rsidRDefault="00D141A6" w:rsidP="00D141A6">
      <w:pPr>
        <w:pStyle w:val="aff8"/>
        <w:ind w:firstLine="578"/>
        <w:rPr>
          <w:color w:val="000000"/>
        </w:rPr>
      </w:pPr>
      <w:r>
        <w:rPr>
          <w:color w:val="000000"/>
        </w:rPr>
        <w:t xml:space="preserve">  }</w:t>
      </w:r>
    </w:p>
    <w:p w:rsidR="00D141A6" w:rsidRPr="008F0699" w:rsidRDefault="00D141A6" w:rsidP="009B21E2">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38</w:t>
      </w:r>
      <w:r w:rsidR="005833AF">
        <w:rPr>
          <w:noProof/>
        </w:rPr>
        <w:fldChar w:fldCharType="end"/>
      </w:r>
      <w:r>
        <w:rPr>
          <w:noProof/>
        </w:rPr>
        <w:t xml:space="preserve"> </w:t>
      </w:r>
      <w:r>
        <w:rPr>
          <w:rFonts w:hint="eastAsia"/>
          <w:noProof/>
        </w:rPr>
        <w:t>ドキュメンテーションコメントの単純な例</w:t>
      </w:r>
    </w:p>
    <w:p w:rsidR="006F1967" w:rsidRDefault="00EE563C" w:rsidP="008C7353">
      <w:pPr>
        <w:pStyle w:val="aff6"/>
        <w:ind w:left="826" w:hanging="620"/>
      </w:pPr>
      <w:r w:rsidRPr="00365C72">
        <w:rPr>
          <w:rFonts w:hint="eastAsia"/>
          <w:b/>
        </w:rPr>
        <w:t>理由:</w:t>
      </w:r>
      <w:r>
        <w:rPr>
          <w:rFonts w:hint="eastAsia"/>
        </w:rPr>
        <w:t xml:space="preserve"> </w:t>
      </w:r>
      <w:r w:rsidR="00F555C8">
        <w:rPr>
          <w:rFonts w:hint="eastAsia"/>
        </w:rPr>
        <w:t>ドキュメンテーションコメントの一般的な慣習</w:t>
      </w:r>
      <w:r w:rsidR="00B21D69">
        <w:rPr>
          <w:rFonts w:hint="eastAsia"/>
        </w:rPr>
        <w:t>だからです。行頭にアスタリスクを付加するのは、それがドキュメンテーションコメント行であることを明示するためです。</w:t>
      </w:r>
    </w:p>
    <w:p w:rsidR="00964EA2" w:rsidRDefault="00964EA2" w:rsidP="00964EA2">
      <w:pPr>
        <w:pStyle w:val="31"/>
        <w:spacing w:before="180" w:after="108"/>
        <w:ind w:left="840"/>
      </w:pPr>
      <w:bookmarkStart w:id="221" w:name="_Ref285648323"/>
      <w:bookmarkStart w:id="222" w:name="_Ref285648326"/>
      <w:bookmarkStart w:id="223" w:name="_Toc350339250"/>
      <w:r>
        <w:rPr>
          <w:rFonts w:hint="eastAsia"/>
        </w:rPr>
        <w:t>public要素</w:t>
      </w:r>
      <w:r w:rsidR="0029796A">
        <w:rPr>
          <w:rFonts w:hint="eastAsia"/>
        </w:rPr>
        <w:t>および</w:t>
      </w:r>
      <w:r w:rsidR="000E7F94">
        <w:rPr>
          <w:rFonts w:hint="eastAsia"/>
        </w:rPr>
        <w:t>protected要素</w:t>
      </w:r>
      <w:r>
        <w:rPr>
          <w:rFonts w:hint="eastAsia"/>
        </w:rPr>
        <w:t>へのドキュメンテーションコメント（</w:t>
      </w:r>
      <w:r w:rsidR="008F7B38">
        <w:rPr>
          <w:rFonts w:hint="eastAsia"/>
        </w:rPr>
        <w:t>必須</w:t>
      </w:r>
      <w:r>
        <w:rPr>
          <w:rFonts w:hint="eastAsia"/>
        </w:rPr>
        <w:t>）</w:t>
      </w:r>
      <w:bookmarkEnd w:id="221"/>
      <w:bookmarkEnd w:id="222"/>
      <w:r w:rsidR="00DE48C5">
        <w:rPr>
          <w:rFonts w:hint="eastAsia"/>
        </w:rPr>
        <w:t>[FlexPMD対応]</w:t>
      </w:r>
      <w:bookmarkEnd w:id="223"/>
    </w:p>
    <w:p w:rsidR="006F1967" w:rsidRPr="0078213F" w:rsidRDefault="0078213F" w:rsidP="008C7353">
      <w:pPr>
        <w:pStyle w:val="aff6"/>
        <w:ind w:left="826" w:hanging="620"/>
        <w:rPr>
          <w:rStyle w:val="apple-style-span"/>
        </w:rPr>
      </w:pPr>
      <w:r w:rsidRPr="00AF6073">
        <w:rPr>
          <w:rStyle w:val="apple-style-span"/>
          <w:rFonts w:hint="eastAsia"/>
          <w:b/>
        </w:rPr>
        <w:t>説明:</w:t>
      </w:r>
      <w:r w:rsidRPr="0078213F">
        <w:rPr>
          <w:rStyle w:val="apple-style-span"/>
          <w:rFonts w:hint="eastAsia"/>
        </w:rPr>
        <w:t xml:space="preserve"> </w:t>
      </w:r>
      <w:r>
        <w:rPr>
          <w:rStyle w:val="apple-style-span"/>
          <w:rFonts w:hint="eastAsia"/>
        </w:rPr>
        <w:t>クラス</w:t>
      </w:r>
      <w:r w:rsidR="0041083A">
        <w:rPr>
          <w:rStyle w:val="apple-style-span"/>
          <w:rFonts w:hint="eastAsia"/>
        </w:rPr>
        <w:t>、インタフェース、</w:t>
      </w:r>
      <w:r w:rsidR="007E201A">
        <w:rPr>
          <w:rStyle w:val="apple-style-span"/>
          <w:rFonts w:hint="eastAsia"/>
        </w:rPr>
        <w:t>名前空間、</w:t>
      </w:r>
      <w:r w:rsidR="0041083A">
        <w:rPr>
          <w:rStyle w:val="apple-style-span"/>
          <w:rFonts w:hint="eastAsia"/>
        </w:rPr>
        <w:t>コンストラクタ、関数</w:t>
      </w:r>
      <w:r>
        <w:rPr>
          <w:rStyle w:val="apple-style-span"/>
          <w:rFonts w:hint="eastAsia"/>
        </w:rPr>
        <w:t>、メソッド、プロパティ、</w:t>
      </w:r>
      <w:r w:rsidR="0041083A">
        <w:rPr>
          <w:rStyle w:val="apple-style-span"/>
          <w:rFonts w:hint="eastAsia"/>
        </w:rPr>
        <w:t>メタデータタグ</w:t>
      </w:r>
      <w:r>
        <w:rPr>
          <w:rStyle w:val="apple-style-span"/>
          <w:rFonts w:hint="eastAsia"/>
        </w:rPr>
        <w:t>などのプログラム要素が</w:t>
      </w:r>
      <w:r w:rsidRPr="0078213F">
        <w:rPr>
          <w:rStyle w:val="apple-style-span"/>
          <w:rFonts w:hint="eastAsia"/>
        </w:rPr>
        <w:t xml:space="preserve">public </w:t>
      </w:r>
      <w:r w:rsidR="000E7F94">
        <w:rPr>
          <w:rStyle w:val="apple-style-span"/>
          <w:rFonts w:hint="eastAsia"/>
        </w:rPr>
        <w:t>あるいはprotected</w:t>
      </w:r>
      <w:r w:rsidRPr="0078213F">
        <w:rPr>
          <w:rStyle w:val="apple-style-span"/>
          <w:rFonts w:hint="eastAsia"/>
        </w:rPr>
        <w:t>として定義されている</w:t>
      </w:r>
      <w:r>
        <w:rPr>
          <w:rStyle w:val="apple-style-span"/>
          <w:rFonts w:hint="eastAsia"/>
        </w:rPr>
        <w:t>場合には、ドキュメンテーションコメントを記述してください。</w:t>
      </w:r>
    </w:p>
    <w:p w:rsidR="006F1967" w:rsidRDefault="00AF6073" w:rsidP="008C7353">
      <w:pPr>
        <w:pStyle w:val="aff6"/>
        <w:ind w:left="826" w:hanging="620"/>
        <w:rPr>
          <w:rStyle w:val="apple-style-span"/>
          <w:rFonts w:ascii="Georgia" w:hAnsi="Georgia"/>
        </w:rPr>
      </w:pPr>
      <w:r w:rsidRPr="00AF6073">
        <w:rPr>
          <w:rStyle w:val="apple-style-span"/>
          <w:rFonts w:ascii="Georgia" w:hAnsi="Georgia" w:hint="eastAsia"/>
          <w:b/>
        </w:rPr>
        <w:t>理由</w:t>
      </w:r>
      <w:r w:rsidRPr="00AF6073">
        <w:rPr>
          <w:rStyle w:val="apple-style-span"/>
          <w:rFonts w:ascii="Georgia" w:hAnsi="Georgia" w:hint="eastAsia"/>
          <w:b/>
        </w:rPr>
        <w:t>:</w:t>
      </w:r>
      <w:r>
        <w:rPr>
          <w:rStyle w:val="apple-style-span"/>
          <w:rFonts w:ascii="Georgia" w:hAnsi="Georgia" w:hint="eastAsia"/>
        </w:rPr>
        <w:t xml:space="preserve"> </w:t>
      </w:r>
      <w:r>
        <w:rPr>
          <w:rStyle w:val="apple-style-span"/>
          <w:rFonts w:ascii="Georgia" w:hAnsi="Georgia" w:hint="eastAsia"/>
        </w:rPr>
        <w:t>並行開発</w:t>
      </w:r>
      <w:r w:rsidR="00D21F6E">
        <w:rPr>
          <w:rStyle w:val="apple-style-span"/>
          <w:rFonts w:ascii="Georgia" w:hAnsi="Georgia" w:hint="eastAsia"/>
        </w:rPr>
        <w:t>時や保守時</w:t>
      </w:r>
      <w:r>
        <w:rPr>
          <w:rStyle w:val="apple-style-span"/>
          <w:rFonts w:ascii="Georgia" w:hAnsi="Georgia" w:hint="eastAsia"/>
        </w:rPr>
        <w:t>に</w:t>
      </w:r>
      <w:r w:rsidR="00502FBC">
        <w:rPr>
          <w:rStyle w:val="apple-style-span"/>
          <w:rFonts w:ascii="Georgia" w:hAnsi="Georgia" w:hint="eastAsia"/>
        </w:rPr>
        <w:t>有用</w:t>
      </w:r>
      <w:r>
        <w:rPr>
          <w:rStyle w:val="apple-style-span"/>
          <w:rFonts w:ascii="Georgia" w:hAnsi="Georgia" w:hint="eastAsia"/>
        </w:rPr>
        <w:t>な情報だからです。</w:t>
      </w:r>
    </w:p>
    <w:p w:rsidR="00D2788F" w:rsidRDefault="0041083A" w:rsidP="00D2788F">
      <w:pPr>
        <w:pStyle w:val="31"/>
        <w:spacing w:before="180" w:after="108"/>
        <w:ind w:left="840"/>
      </w:pPr>
      <w:bookmarkStart w:id="224" w:name="_Toc350339251"/>
      <w:r>
        <w:rPr>
          <w:rFonts w:hint="eastAsia"/>
        </w:rPr>
        <w:t>関数や</w:t>
      </w:r>
      <w:r w:rsidR="00BE65CD">
        <w:rPr>
          <w:rFonts w:hint="eastAsia"/>
        </w:rPr>
        <w:t>メソッドのドキュメンテーションコメントタグ</w:t>
      </w:r>
      <w:r w:rsidR="00D2788F">
        <w:rPr>
          <w:rFonts w:hint="eastAsia"/>
        </w:rPr>
        <w:t>（</w:t>
      </w:r>
      <w:r w:rsidR="008F7B38">
        <w:rPr>
          <w:rFonts w:hint="eastAsia"/>
        </w:rPr>
        <w:t>必須</w:t>
      </w:r>
      <w:r w:rsidR="00D2788F">
        <w:rPr>
          <w:rFonts w:hint="eastAsia"/>
        </w:rPr>
        <w:t>）</w:t>
      </w:r>
      <w:bookmarkEnd w:id="224"/>
    </w:p>
    <w:p w:rsidR="006F1967" w:rsidRPr="0041083A" w:rsidRDefault="0041083A" w:rsidP="00A27C11">
      <w:pPr>
        <w:pStyle w:val="aff6"/>
        <w:ind w:left="824" w:hanging="618"/>
        <w:rPr>
          <w:rStyle w:val="apple-style-span"/>
          <w:rFonts w:ascii="VL Pゴシック" w:eastAsia="VL Pゴシック" w:hAnsi="VL Pゴシック"/>
        </w:rPr>
      </w:pPr>
      <w:r w:rsidRPr="0041083A">
        <w:rPr>
          <w:rStyle w:val="apple-style-span"/>
          <w:rFonts w:ascii="VL Pゴシック" w:eastAsia="VL Pゴシック" w:hAnsi="VL Pゴシック" w:hint="eastAsia"/>
          <w:b/>
        </w:rPr>
        <w:t>説明:</w:t>
      </w:r>
      <w:r w:rsidRPr="0041083A">
        <w:rPr>
          <w:rStyle w:val="apple-style-span"/>
          <w:rFonts w:ascii="VL Pゴシック" w:eastAsia="VL Pゴシック" w:hAnsi="VL Pゴシック" w:hint="eastAsia"/>
        </w:rPr>
        <w:t xml:space="preserve"> 関数やメソッドに</w:t>
      </w:r>
      <w:r w:rsidR="00F6768F">
        <w:rPr>
          <w:rStyle w:val="apple-style-span"/>
          <w:rFonts w:ascii="VL Pゴシック" w:eastAsia="VL Pゴシック" w:hAnsi="VL Pゴシック" w:hint="eastAsia"/>
        </w:rPr>
        <w:t>AsDocを記述する場合、</w:t>
      </w:r>
      <w:r w:rsidR="004A78A7">
        <w:rPr>
          <w:rStyle w:val="apple-style-span"/>
          <w:rFonts w:ascii="VL Pゴシック" w:eastAsia="VL Pゴシック" w:hAnsi="VL Pゴシック" w:hint="eastAsia"/>
        </w:rPr>
        <w:t>以下の</w:t>
      </w:r>
      <w:r w:rsidRPr="0041083A">
        <w:rPr>
          <w:rStyle w:val="apple-style-span"/>
          <w:rFonts w:ascii="VL Pゴシック" w:eastAsia="VL Pゴシック" w:hAnsi="VL Pゴシック" w:hint="eastAsia"/>
        </w:rPr>
        <w:t>AsDocタグを過不足なく記述してください。</w:t>
      </w:r>
    </w:p>
    <w:p w:rsidR="0041083A" w:rsidRDefault="0041083A" w:rsidP="000756BA">
      <w:pPr>
        <w:pStyle w:val="3"/>
        <w:spacing w:before="36" w:after="36"/>
        <w:rPr>
          <w:rStyle w:val="apple-style-span"/>
          <w:rFonts w:ascii="VL Pゴシック" w:eastAsia="VL Pゴシック" w:hAnsi="VL Pゴシック"/>
        </w:rPr>
      </w:pPr>
      <w:r w:rsidRPr="0041083A">
        <w:rPr>
          <w:rStyle w:val="apple-style-span"/>
          <w:rFonts w:ascii="VL Pゴシック" w:eastAsia="VL Pゴシック" w:hAnsi="VL Pゴシック" w:hint="eastAsia"/>
        </w:rPr>
        <w:lastRenderedPageBreak/>
        <w:t>@param</w:t>
      </w:r>
    </w:p>
    <w:p w:rsidR="0041083A" w:rsidRDefault="0041083A" w:rsidP="000756BA">
      <w:pPr>
        <w:pStyle w:val="3"/>
        <w:spacing w:before="36" w:after="36"/>
        <w:rPr>
          <w:rStyle w:val="apple-style-span"/>
          <w:rFonts w:ascii="VL Pゴシック" w:eastAsia="VL Pゴシック" w:hAnsi="VL Pゴシック"/>
        </w:rPr>
      </w:pPr>
      <w:r>
        <w:rPr>
          <w:rStyle w:val="apple-style-span"/>
          <w:rFonts w:ascii="VL Pゴシック" w:eastAsia="VL Pゴシック" w:hAnsi="VL Pゴシック" w:hint="eastAsia"/>
        </w:rPr>
        <w:t>@</w:t>
      </w:r>
      <w:r w:rsidR="000756BA">
        <w:rPr>
          <w:rStyle w:val="apple-style-span"/>
          <w:rFonts w:ascii="VL Pゴシック" w:eastAsia="VL Pゴシック" w:hAnsi="VL Pゴシック" w:hint="eastAsia"/>
        </w:rPr>
        <w:t>return</w:t>
      </w:r>
    </w:p>
    <w:p w:rsidR="000756BA" w:rsidRDefault="000756BA" w:rsidP="000756BA">
      <w:pPr>
        <w:pStyle w:val="3"/>
        <w:spacing w:before="36" w:after="36"/>
        <w:rPr>
          <w:rStyle w:val="apple-style-span"/>
          <w:rFonts w:ascii="VL Pゴシック" w:eastAsia="VL Pゴシック" w:hAnsi="VL Pゴシック"/>
        </w:rPr>
      </w:pPr>
      <w:r>
        <w:rPr>
          <w:rStyle w:val="apple-style-span"/>
          <w:rFonts w:ascii="VL Pゴシック" w:eastAsia="VL Pゴシック" w:hAnsi="VL Pゴシック" w:hint="eastAsia"/>
        </w:rPr>
        <w:t>@throws</w:t>
      </w:r>
    </w:p>
    <w:p w:rsidR="00B11815" w:rsidRPr="00FE08B4" w:rsidRDefault="000756BA" w:rsidP="00B11815">
      <w:pPr>
        <w:pStyle w:val="3"/>
        <w:spacing w:before="36" w:after="36"/>
        <w:rPr>
          <w:rStyle w:val="apple-style-span"/>
          <w:rFonts w:ascii="VL Pゴシック" w:eastAsia="VL Pゴシック" w:hAnsi="VL Pゴシック"/>
        </w:rPr>
      </w:pPr>
      <w:r w:rsidRPr="00FE08B4">
        <w:rPr>
          <w:rStyle w:val="apple-style-span"/>
          <w:rFonts w:ascii="VL Pゴシック" w:eastAsia="VL Pゴシック" w:hAnsi="VL Pゴシック" w:hint="eastAsia"/>
        </w:rPr>
        <w:t>@see</w:t>
      </w:r>
    </w:p>
    <w:p w:rsidR="00B11815" w:rsidRDefault="00B11815" w:rsidP="00B11815">
      <w:pPr>
        <w:pStyle w:val="aff8"/>
        <w:ind w:firstLine="578"/>
      </w:pPr>
      <w:r>
        <w:rPr>
          <w:color w:val="3F5FBF"/>
        </w:rPr>
        <w:t>/**</w:t>
      </w:r>
    </w:p>
    <w:p w:rsidR="00B11815" w:rsidRDefault="00B11815" w:rsidP="00B11815">
      <w:pPr>
        <w:pStyle w:val="aff8"/>
        <w:ind w:firstLine="578"/>
      </w:pPr>
      <w:r>
        <w:rPr>
          <w:color w:val="3F5FBF"/>
        </w:rPr>
        <w:t xml:space="preserve"> * このメソッドは指定された検索条件から何かを探します。</w:t>
      </w:r>
    </w:p>
    <w:p w:rsidR="00C45F10" w:rsidRDefault="00B11815" w:rsidP="00C45F10">
      <w:pPr>
        <w:pStyle w:val="aff8"/>
        <w:ind w:firstLine="578"/>
        <w:rPr>
          <w:color w:val="3F5FBF"/>
        </w:rPr>
      </w:pPr>
      <w:r>
        <w:rPr>
          <w:color w:val="3F5FBF"/>
        </w:rPr>
        <w:t xml:space="preserve"> * 検索条件に一致する何かが見つからない場合、</w:t>
      </w:r>
    </w:p>
    <w:p w:rsidR="006A6905" w:rsidRDefault="00C45F10" w:rsidP="00137EDD">
      <w:pPr>
        <w:pStyle w:val="aff8"/>
        <w:ind w:firstLine="578"/>
      </w:pPr>
      <w:r>
        <w:rPr>
          <w:rFonts w:hint="eastAsia"/>
          <w:color w:val="3F5FBF"/>
        </w:rPr>
        <w:t xml:space="preserve"> * </w:t>
      </w:r>
      <w:r w:rsidR="00B11815">
        <w:rPr>
          <w:color w:val="3F5FBF"/>
        </w:rPr>
        <w:t>このメソッドは長さのない配列を返却します。</w:t>
      </w:r>
    </w:p>
    <w:p w:rsidR="00B11815" w:rsidRDefault="00B11815" w:rsidP="00B11815">
      <w:pPr>
        <w:pStyle w:val="aff8"/>
        <w:ind w:firstLine="578"/>
      </w:pPr>
      <w:r>
        <w:rPr>
          <w:color w:val="3F5FBF"/>
        </w:rPr>
        <w:t xml:space="preserve"> * @param query 検索条件</w:t>
      </w:r>
    </w:p>
    <w:p w:rsidR="00B11815" w:rsidRDefault="00B11815" w:rsidP="00B11815">
      <w:pPr>
        <w:pStyle w:val="aff8"/>
        <w:ind w:firstLine="578"/>
      </w:pPr>
      <w:r>
        <w:rPr>
          <w:color w:val="3F5FBF"/>
        </w:rPr>
        <w:t xml:space="preserve"> * @return 検索条件に一致する何かの配列</w:t>
      </w:r>
    </w:p>
    <w:p w:rsidR="00B11815" w:rsidRDefault="00B11815" w:rsidP="00B11815">
      <w:pPr>
        <w:pStyle w:val="aff8"/>
        <w:ind w:firstLine="578"/>
      </w:pPr>
      <w:r>
        <w:rPr>
          <w:color w:val="3F5FBF"/>
        </w:rPr>
        <w:t xml:space="preserve"> * @throws BadQueryFomatError 検索条件の書式が不正な場合</w:t>
      </w:r>
    </w:p>
    <w:p w:rsidR="00B11815" w:rsidRDefault="00B11815" w:rsidP="00B11815">
      <w:pPr>
        <w:pStyle w:val="aff8"/>
        <w:ind w:firstLine="578"/>
      </w:pPr>
      <w:r>
        <w:rPr>
          <w:color w:val="3F5FBF"/>
        </w:rPr>
        <w:t xml:space="preserve"> * @see QueryParser</w:t>
      </w:r>
    </w:p>
    <w:p w:rsidR="00B11815" w:rsidRDefault="00B11815" w:rsidP="00B11815">
      <w:pPr>
        <w:pStyle w:val="aff8"/>
        <w:ind w:firstLine="578"/>
      </w:pPr>
      <w:r>
        <w:rPr>
          <w:color w:val="3F5FBF"/>
        </w:rPr>
        <w:t xml:space="preserve"> */</w:t>
      </w:r>
      <w:r>
        <w:rPr>
          <w:color w:val="000000"/>
        </w:rPr>
        <w:t xml:space="preserve"> </w:t>
      </w:r>
    </w:p>
    <w:p w:rsidR="00B11815" w:rsidRDefault="00B11815" w:rsidP="008C7353">
      <w:pPr>
        <w:pStyle w:val="aff8"/>
        <w:ind w:firstLine="580"/>
        <w:rPr>
          <w:color w:val="000000"/>
        </w:rPr>
      </w:pPr>
      <w:r>
        <w:rPr>
          <w:b/>
          <w:color w:val="0033FF"/>
        </w:rPr>
        <w:t>public</w:t>
      </w:r>
      <w:r>
        <w:rPr>
          <w:color w:val="000000"/>
        </w:rPr>
        <w:t xml:space="preserve"> </w:t>
      </w:r>
      <w:r>
        <w:rPr>
          <w:b/>
          <w:color w:val="339966"/>
        </w:rPr>
        <w:t>function</w:t>
      </w:r>
      <w:r>
        <w:rPr>
          <w:color w:val="000000"/>
        </w:rPr>
        <w:t xml:space="preserve"> findSomething(query:String):</w:t>
      </w:r>
      <w:r w:rsidRPr="00735BB5">
        <w:rPr>
          <w:color w:val="000000"/>
        </w:rPr>
        <w:t>Array</w:t>
      </w:r>
      <w:r>
        <w:rPr>
          <w:color w:val="000000"/>
        </w:rPr>
        <w:t xml:space="preserve"> {</w:t>
      </w:r>
    </w:p>
    <w:p w:rsidR="00730F86" w:rsidRPr="005F2474" w:rsidRDefault="005F2474" w:rsidP="005F2474">
      <w:pPr>
        <w:pStyle w:val="aff8"/>
        <w:ind w:firstLineChars="375" w:firstLine="788"/>
      </w:pPr>
      <w:r w:rsidRPr="005F2474">
        <w:rPr>
          <w:rFonts w:cs="Dina"/>
          <w:color w:val="000000"/>
        </w:rPr>
        <w:t>doStuff();</w:t>
      </w:r>
    </w:p>
    <w:p w:rsidR="00B11815" w:rsidRPr="00B11815" w:rsidRDefault="00B11815" w:rsidP="00B11815">
      <w:pPr>
        <w:pStyle w:val="aff8"/>
        <w:ind w:firstLine="578"/>
        <w:rPr>
          <w:rStyle w:val="apple-style-span"/>
        </w:rPr>
      </w:pPr>
      <w:r>
        <w:rPr>
          <w:color w:val="000000"/>
        </w:rPr>
        <w:t>}</w:t>
      </w:r>
    </w:p>
    <w:p w:rsidR="00B11815" w:rsidRPr="0041083A" w:rsidRDefault="00FE08B4" w:rsidP="00FE08B4">
      <w:pPr>
        <w:pStyle w:val="af1"/>
        <w:rPr>
          <w:rStyle w:val="apple-style-span"/>
          <w:rFonts w:ascii="VL Pゴシック" w:eastAsia="VL Pゴシック" w:hAnsi="VL Pゴシック"/>
        </w:rPr>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39</w:t>
      </w:r>
      <w:r w:rsidR="005833AF">
        <w:rPr>
          <w:noProof/>
        </w:rPr>
        <w:fldChar w:fldCharType="end"/>
      </w:r>
      <w:r>
        <w:rPr>
          <w:noProof/>
        </w:rPr>
        <w:t xml:space="preserve"> </w:t>
      </w:r>
      <w:r>
        <w:rPr>
          <w:rFonts w:hint="eastAsia"/>
          <w:noProof/>
        </w:rPr>
        <w:t>関数およびメソッドのドキュメンテーションコメント</w:t>
      </w:r>
      <w:r w:rsidR="008334A7">
        <w:rPr>
          <w:rFonts w:hint="eastAsia"/>
          <w:noProof/>
        </w:rPr>
        <w:t>の例</w:t>
      </w:r>
    </w:p>
    <w:p w:rsidR="007B65DA" w:rsidRDefault="007B65DA" w:rsidP="008C7353">
      <w:pPr>
        <w:pStyle w:val="aff6"/>
        <w:ind w:left="826" w:hanging="620"/>
        <w:rPr>
          <w:rStyle w:val="apple-style-span"/>
          <w:rFonts w:ascii="Georgia" w:hAnsi="Georgia"/>
        </w:rPr>
      </w:pPr>
      <w:r w:rsidRPr="00AF6073">
        <w:rPr>
          <w:rStyle w:val="apple-style-span"/>
          <w:rFonts w:ascii="Georgia" w:hAnsi="Georgia" w:hint="eastAsia"/>
          <w:b/>
        </w:rPr>
        <w:t>理由</w:t>
      </w:r>
      <w:r w:rsidRPr="00AF6073">
        <w:rPr>
          <w:rStyle w:val="apple-style-span"/>
          <w:rFonts w:ascii="Georgia" w:hAnsi="Georgia" w:hint="eastAsia"/>
          <w:b/>
        </w:rPr>
        <w:t>:</w:t>
      </w:r>
      <w:r>
        <w:rPr>
          <w:rStyle w:val="apple-style-span"/>
          <w:rFonts w:ascii="Georgia" w:hAnsi="Georgia" w:hint="eastAsia"/>
        </w:rPr>
        <w:t xml:space="preserve"> </w:t>
      </w:r>
      <w:r>
        <w:rPr>
          <w:rStyle w:val="apple-style-span"/>
          <w:rFonts w:ascii="Georgia" w:hAnsi="Georgia" w:hint="eastAsia"/>
        </w:rPr>
        <w:t>並行開発</w:t>
      </w:r>
      <w:r w:rsidR="00D21F6E">
        <w:rPr>
          <w:rStyle w:val="apple-style-span"/>
          <w:rFonts w:ascii="Georgia" w:hAnsi="Georgia" w:hint="eastAsia"/>
        </w:rPr>
        <w:t>時や保守時</w:t>
      </w:r>
      <w:r>
        <w:rPr>
          <w:rStyle w:val="apple-style-span"/>
          <w:rFonts w:ascii="Georgia" w:hAnsi="Georgia" w:hint="eastAsia"/>
        </w:rPr>
        <w:t>に有用な情報だからです。</w:t>
      </w:r>
    </w:p>
    <w:p w:rsidR="00BE5947" w:rsidRDefault="00AE0ABE" w:rsidP="00BE5947">
      <w:pPr>
        <w:pStyle w:val="31"/>
        <w:spacing w:before="180" w:after="108"/>
        <w:ind w:left="840"/>
      </w:pPr>
      <w:bookmarkStart w:id="225" w:name="_Toc350339252"/>
      <w:r>
        <w:rPr>
          <w:rFonts w:hint="eastAsia"/>
        </w:rPr>
        <w:t>getter</w:t>
      </w:r>
      <w:r w:rsidR="00B75314">
        <w:rPr>
          <w:rFonts w:hint="eastAsia"/>
        </w:rPr>
        <w:t>および</w:t>
      </w:r>
      <w:r>
        <w:rPr>
          <w:rFonts w:hint="eastAsia"/>
        </w:rPr>
        <w:t>setterと</w:t>
      </w:r>
      <w:r w:rsidR="00BE5947">
        <w:rPr>
          <w:rFonts w:hint="eastAsia"/>
        </w:rPr>
        <w:t>ドキュメンテーションコメント（必須）</w:t>
      </w:r>
      <w:bookmarkEnd w:id="225"/>
    </w:p>
    <w:p w:rsidR="006514E7" w:rsidRDefault="00974F3A" w:rsidP="008C7353">
      <w:pPr>
        <w:pStyle w:val="aff6"/>
        <w:ind w:left="826" w:hanging="620"/>
        <w:rPr>
          <w:rStyle w:val="apple-style-span"/>
          <w:rFonts w:ascii="Georgia" w:hAnsi="Georgia"/>
        </w:rPr>
      </w:pPr>
      <w:r w:rsidRPr="00CA43A7">
        <w:rPr>
          <w:rStyle w:val="apple-style-span"/>
          <w:rFonts w:ascii="Georgia" w:hAnsi="Georgia" w:hint="eastAsia"/>
          <w:b/>
        </w:rPr>
        <w:t>説明</w:t>
      </w:r>
      <w:r w:rsidRPr="00CA43A7">
        <w:rPr>
          <w:rStyle w:val="apple-style-span"/>
          <w:rFonts w:ascii="Georgia" w:hAnsi="Georgia" w:hint="eastAsia"/>
          <w:b/>
        </w:rPr>
        <w:t>:</w:t>
      </w:r>
      <w:r w:rsidRPr="005F12D1">
        <w:rPr>
          <w:rFonts w:hint="eastAsia"/>
        </w:rPr>
        <w:t xml:space="preserve"> ストレージ変数とそれに対応するgetter</w:t>
      </w:r>
      <w:r w:rsidR="00B75314" w:rsidRPr="005F12D1">
        <w:rPr>
          <w:rFonts w:hint="eastAsia"/>
        </w:rPr>
        <w:t>およ</w:t>
      </w:r>
      <w:r w:rsidRPr="005F12D1">
        <w:rPr>
          <w:rFonts w:hint="eastAsia"/>
        </w:rPr>
        <w:t>びsetterが定義されている場合には、ストレージ変数とsetterにprivateタグを</w:t>
      </w:r>
      <w:r w:rsidR="00331354" w:rsidRPr="005F12D1">
        <w:rPr>
          <w:rFonts w:hint="eastAsia"/>
        </w:rPr>
        <w:t>付加</w:t>
      </w:r>
      <w:r w:rsidRPr="005F12D1">
        <w:rPr>
          <w:rFonts w:hint="eastAsia"/>
        </w:rPr>
        <w:t>して、getterにドキュメンテーションコメントを記述してください。</w:t>
      </w:r>
      <w:r w:rsidR="00176827" w:rsidRPr="005F12D1">
        <w:rPr>
          <w:rFonts w:hint="eastAsia"/>
        </w:rPr>
        <w:t>getter</w:t>
      </w:r>
      <w:r w:rsidR="00B75314" w:rsidRPr="005F12D1">
        <w:rPr>
          <w:rFonts w:hint="eastAsia"/>
        </w:rPr>
        <w:t>あるいは</w:t>
      </w:r>
      <w:r w:rsidR="00176827" w:rsidRPr="005F12D1">
        <w:rPr>
          <w:rFonts w:hint="eastAsia"/>
        </w:rPr>
        <w:t>setterのどちらかしかない場合には、ストレージ変数にprivateタグを</w:t>
      </w:r>
      <w:r w:rsidR="00331354" w:rsidRPr="005F12D1">
        <w:rPr>
          <w:rFonts w:hint="eastAsia"/>
        </w:rPr>
        <w:t>付加</w:t>
      </w:r>
      <w:r w:rsidR="00176827" w:rsidRPr="005F12D1">
        <w:rPr>
          <w:rFonts w:hint="eastAsia"/>
        </w:rPr>
        <w:t>し</w:t>
      </w:r>
      <w:r w:rsidR="00331354" w:rsidRPr="005F12D1">
        <w:rPr>
          <w:rFonts w:hint="eastAsia"/>
        </w:rPr>
        <w:t>てメソッドにドキュメンテーションコメントを記述してください。</w:t>
      </w:r>
      <w:r w:rsidR="006514E7" w:rsidRPr="005F12D1">
        <w:rPr>
          <w:rFonts w:hint="eastAsia"/>
        </w:rPr>
        <w:t>ストレージ変数がなく、getter</w:t>
      </w:r>
      <w:r w:rsidR="00B75314" w:rsidRPr="005F12D1">
        <w:rPr>
          <w:rFonts w:hint="eastAsia"/>
        </w:rPr>
        <w:t>と</w:t>
      </w:r>
      <w:r w:rsidR="006514E7" w:rsidRPr="005F12D1">
        <w:rPr>
          <w:rFonts w:hint="eastAsia"/>
        </w:rPr>
        <w:t>setterの両方がある場合、getterにドキュメンテーションコメントを記述して、setterにはprivateを付加してください。</w:t>
      </w:r>
      <w:r w:rsidR="00165571" w:rsidRPr="005F12D1">
        <w:rPr>
          <w:rFonts w:hint="eastAsia"/>
        </w:rPr>
        <w:t>以上をまとめると以下の表の通りです。</w:t>
      </w:r>
    </w:p>
    <w:p w:rsidR="000C7BC7" w:rsidRDefault="000C7BC7" w:rsidP="000C7BC7">
      <w:pPr>
        <w:pStyle w:val="af1"/>
        <w:keepNext/>
      </w:pPr>
      <w:r>
        <w:lastRenderedPageBreak/>
        <w:t xml:space="preserve">表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noBreakHyphen/>
      </w:r>
      <w:r w:rsidR="005833AF">
        <w:fldChar w:fldCharType="begin"/>
      </w:r>
      <w:r w:rsidR="00626517">
        <w:instrText xml:space="preserve"> SEQ 表 \* ARABIC \s 1 </w:instrText>
      </w:r>
      <w:r w:rsidR="005833AF">
        <w:fldChar w:fldCharType="separate"/>
      </w:r>
      <w:r w:rsidR="00721A8C">
        <w:rPr>
          <w:noProof/>
        </w:rPr>
        <w:t>1</w:t>
      </w:r>
      <w:r w:rsidR="005833AF">
        <w:rPr>
          <w:noProof/>
        </w:rPr>
        <w:fldChar w:fldCharType="end"/>
      </w:r>
      <w:r>
        <w:rPr>
          <w:noProof/>
        </w:rPr>
        <w:t xml:space="preserve"> </w:t>
      </w:r>
      <w:r>
        <w:rPr>
          <w:rFonts w:hint="eastAsia"/>
          <w:noProof/>
        </w:rPr>
        <w:t>getterおよびsetterとドキュメンテーションコメントの関連</w:t>
      </w:r>
    </w:p>
    <w:tbl>
      <w:tblPr>
        <w:tblStyle w:val="110"/>
        <w:tblW w:w="0" w:type="auto"/>
        <w:jc w:val="center"/>
        <w:tblInd w:w="817" w:type="dxa"/>
        <w:tblLook w:val="0420" w:firstRow="1" w:lastRow="0" w:firstColumn="0" w:lastColumn="0" w:noHBand="0" w:noVBand="1"/>
      </w:tblPr>
      <w:tblGrid>
        <w:gridCol w:w="1687"/>
        <w:gridCol w:w="754"/>
        <w:gridCol w:w="742"/>
        <w:gridCol w:w="3158"/>
      </w:tblGrid>
      <w:tr w:rsidR="002F1CF1" w:rsidTr="002F1CF1">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ストレージ変数</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getter</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setter</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ドキュメンテーションコメント</w:t>
            </w:r>
          </w:p>
        </w:tc>
      </w:tr>
      <w:tr w:rsidR="002F1CF1" w:rsidTr="002F1CF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ストレージ変数</w:t>
            </w:r>
          </w:p>
        </w:tc>
      </w:tr>
      <w:tr w:rsidR="002F1CF1" w:rsidTr="002F1CF1">
        <w:trPr>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getter</w:t>
            </w:r>
          </w:p>
        </w:tc>
      </w:tr>
      <w:tr w:rsidR="00253966" w:rsidTr="002F1CF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getter</w:t>
            </w:r>
          </w:p>
        </w:tc>
      </w:tr>
      <w:tr w:rsidR="00253966" w:rsidTr="002F1CF1">
        <w:trPr>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setter</w:t>
            </w:r>
          </w:p>
        </w:tc>
      </w:tr>
      <w:tr w:rsidR="00253966" w:rsidTr="002F1CF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getter</w:t>
            </w:r>
          </w:p>
        </w:tc>
      </w:tr>
      <w:tr w:rsidR="00253966" w:rsidTr="002F1CF1">
        <w:trPr>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getter</w:t>
            </w:r>
          </w:p>
        </w:tc>
      </w:tr>
      <w:tr w:rsidR="00253966" w:rsidTr="002F1CF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なし</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あり</w:t>
            </w:r>
          </w:p>
        </w:tc>
        <w:tc>
          <w:tcPr>
            <w:tcW w:w="0" w:type="auto"/>
            <w:vAlign w:val="center"/>
          </w:tcPr>
          <w:p w:rsidR="00253966" w:rsidRPr="00F2542D" w:rsidRDefault="00253966" w:rsidP="00FC1F63">
            <w:pPr>
              <w:keepNext/>
              <w:rPr>
                <w:rStyle w:val="apple-style-span"/>
                <w:rFonts w:ascii="VL Pゴシック" w:eastAsia="VL Pゴシック" w:hAnsi="VL Pゴシック"/>
              </w:rPr>
            </w:pPr>
            <w:r w:rsidRPr="00F2542D">
              <w:rPr>
                <w:rStyle w:val="apple-style-span"/>
                <w:rFonts w:ascii="VL Pゴシック" w:eastAsia="VL Pゴシック" w:hAnsi="VL Pゴシック" w:hint="eastAsia"/>
              </w:rPr>
              <w:t>setter</w:t>
            </w:r>
          </w:p>
        </w:tc>
      </w:tr>
    </w:tbl>
    <w:p w:rsidR="00BE5947" w:rsidRDefault="009F14A4" w:rsidP="008C7353">
      <w:pPr>
        <w:pStyle w:val="aff6"/>
        <w:ind w:left="826" w:hanging="620"/>
        <w:rPr>
          <w:rStyle w:val="apple-style-span"/>
          <w:rFonts w:ascii="Georgia" w:hAnsi="Georgia"/>
        </w:rPr>
      </w:pPr>
      <w:r>
        <w:rPr>
          <w:rStyle w:val="apple-style-span"/>
          <w:rFonts w:ascii="Georgia" w:hAnsi="Georgia" w:hint="eastAsia"/>
          <w:b/>
        </w:rPr>
        <w:t>理由</w:t>
      </w:r>
      <w:r>
        <w:rPr>
          <w:rStyle w:val="apple-style-span"/>
          <w:rFonts w:ascii="Georgia" w:hAnsi="Georgia" w:hint="eastAsia"/>
          <w:b/>
        </w:rPr>
        <w:t>:</w:t>
      </w:r>
      <w:r w:rsidRPr="00121312">
        <w:rPr>
          <w:rStyle w:val="apple-style-span"/>
          <w:rFonts w:ascii="Georgia" w:hAnsi="Georgia" w:hint="eastAsia"/>
        </w:rPr>
        <w:t xml:space="preserve"> </w:t>
      </w:r>
      <w:r w:rsidR="00121312" w:rsidRPr="00121312">
        <w:rPr>
          <w:rStyle w:val="apple-style-span"/>
          <w:rFonts w:ascii="Georgia" w:hAnsi="Georgia" w:hint="eastAsia"/>
        </w:rPr>
        <w:t>ドキュメンテーションコメントの記述方法に一貫性を持たせるためです。</w:t>
      </w:r>
    </w:p>
    <w:p w:rsidR="00BD7C9F" w:rsidRDefault="00BD7C9F" w:rsidP="00BD7C9F">
      <w:pPr>
        <w:pStyle w:val="31"/>
        <w:spacing w:before="180" w:after="108"/>
        <w:ind w:left="840"/>
      </w:pPr>
      <w:bookmarkStart w:id="226" w:name="_Toc350339253"/>
      <w:r>
        <w:rPr>
          <w:rFonts w:hint="eastAsia"/>
        </w:rPr>
        <w:t>Eventのドキュメンテーションコメント（必須）</w:t>
      </w:r>
      <w:bookmarkEnd w:id="226"/>
    </w:p>
    <w:p w:rsidR="000A663D" w:rsidRPr="0062050C" w:rsidRDefault="0062050C" w:rsidP="008C7353">
      <w:pPr>
        <w:pStyle w:val="aff6"/>
        <w:ind w:left="826" w:hanging="620"/>
      </w:pPr>
      <w:r w:rsidRPr="00DD23F6">
        <w:rPr>
          <w:rFonts w:hint="eastAsia"/>
          <w:b/>
        </w:rPr>
        <w:t>説明:</w:t>
      </w:r>
      <w:r>
        <w:rPr>
          <w:rFonts w:hint="eastAsia"/>
        </w:rPr>
        <w:t xml:space="preserve"> Eventメタデータタグ</w:t>
      </w:r>
      <w:r w:rsidR="00DD23F6">
        <w:rPr>
          <w:rFonts w:hint="eastAsia"/>
        </w:rPr>
        <w:t>にはeventTypeタグにてそのイベントの種類を指定してください。このeventTypeタグによって、当該イベント発生元クラス</w:t>
      </w:r>
      <w:r w:rsidR="00842DA9">
        <w:rPr>
          <w:rFonts w:hint="eastAsia"/>
        </w:rPr>
        <w:t>のAsDocから</w:t>
      </w:r>
      <w:r w:rsidR="00DD23F6">
        <w:rPr>
          <w:rFonts w:hint="eastAsia"/>
        </w:rPr>
        <w:t>イベント定数</w:t>
      </w:r>
      <w:r w:rsidR="00842DA9">
        <w:rPr>
          <w:rFonts w:hint="eastAsia"/>
        </w:rPr>
        <w:t>へと</w:t>
      </w:r>
      <w:r w:rsidR="00DD23F6">
        <w:rPr>
          <w:rFonts w:hint="eastAsia"/>
        </w:rPr>
        <w:t>リンク</w:t>
      </w:r>
      <w:r w:rsidR="00842DA9">
        <w:rPr>
          <w:rFonts w:hint="eastAsia"/>
        </w:rPr>
        <w:t>が</w:t>
      </w:r>
      <w:r w:rsidR="00DD23F6">
        <w:rPr>
          <w:rFonts w:hint="eastAsia"/>
        </w:rPr>
        <w:t>挿入</w:t>
      </w:r>
      <w:r w:rsidR="00842DA9">
        <w:rPr>
          <w:rFonts w:hint="eastAsia"/>
        </w:rPr>
        <w:t>されます</w:t>
      </w:r>
      <w:r w:rsidR="00DD23F6">
        <w:rPr>
          <w:rFonts w:hint="eastAsia"/>
        </w:rPr>
        <w:t>。</w:t>
      </w:r>
      <w:r w:rsidR="00842DA9">
        <w:rPr>
          <w:rFonts w:hint="eastAsia"/>
        </w:rPr>
        <w:t>また、イベント定数にeventTypeタグを付けることにより、定数に付加されているAsDocがイベント発生元クラスのAsDocへコピーされます。</w:t>
      </w:r>
    </w:p>
    <w:p w:rsidR="000E0C1A" w:rsidRDefault="000E0C1A" w:rsidP="0086456B">
      <w:pPr>
        <w:pStyle w:val="aff8"/>
        <w:ind w:firstLine="578"/>
      </w:pPr>
      <w:r>
        <w:rPr>
          <w:color w:val="000000"/>
        </w:rPr>
        <w:t xml:space="preserve">  </w:t>
      </w:r>
      <w:r>
        <w:rPr>
          <w:color w:val="3F5FBF"/>
        </w:rPr>
        <w:t>/**</w:t>
      </w:r>
    </w:p>
    <w:p w:rsidR="0096757C" w:rsidRPr="00137EDD" w:rsidRDefault="000E0C1A" w:rsidP="00137EDD">
      <w:pPr>
        <w:pStyle w:val="aff8"/>
        <w:ind w:firstLine="578"/>
        <w:rPr>
          <w:color w:val="3F5FBF"/>
        </w:rPr>
      </w:pPr>
      <w:r>
        <w:rPr>
          <w:color w:val="3F5FBF"/>
        </w:rPr>
        <w:t xml:space="preserve">   * このイベントはコメントが変更された場合にトリガされます。</w:t>
      </w:r>
    </w:p>
    <w:p w:rsidR="000E0C1A" w:rsidRDefault="000E0C1A" w:rsidP="0086456B">
      <w:pPr>
        <w:pStyle w:val="aff8"/>
        <w:ind w:firstLine="578"/>
      </w:pPr>
      <w:r>
        <w:rPr>
          <w:color w:val="3F5FBF"/>
        </w:rPr>
        <w:t xml:space="preserve">   * @eventType jp.co.ctc_g.cf.dp1.event.CommentEvent.CHANGE_COMMENT</w:t>
      </w:r>
    </w:p>
    <w:p w:rsidR="000E0C1A" w:rsidRDefault="000E0C1A" w:rsidP="0086456B">
      <w:pPr>
        <w:pStyle w:val="aff8"/>
        <w:ind w:firstLine="578"/>
      </w:pPr>
      <w:r>
        <w:rPr>
          <w:color w:val="3F5FBF"/>
        </w:rPr>
        <w:t xml:space="preserve">   */</w:t>
      </w:r>
    </w:p>
    <w:p w:rsidR="000E0C1A" w:rsidRDefault="000E0C1A" w:rsidP="0086456B">
      <w:pPr>
        <w:pStyle w:val="aff8"/>
        <w:ind w:firstLine="578"/>
      </w:pPr>
      <w:r>
        <w:rPr>
          <w:color w:val="000000"/>
        </w:rPr>
        <w:t xml:space="preserve">  [</w:t>
      </w:r>
      <w:r>
        <w:rPr>
          <w:b/>
          <w:color w:val="0033FF"/>
        </w:rPr>
        <w:t>Event</w:t>
      </w:r>
      <w:r>
        <w:rPr>
          <w:color w:val="000000"/>
        </w:rPr>
        <w:t>(</w:t>
      </w:r>
      <w:r>
        <w:t>name=</w:t>
      </w:r>
      <w:r>
        <w:rPr>
          <w:b/>
          <w:color w:val="990000"/>
        </w:rPr>
        <w:t>"changeComment"</w:t>
      </w:r>
      <w:r>
        <w:rPr>
          <w:color w:val="000000"/>
        </w:rPr>
        <w:t>,</w:t>
      </w:r>
      <w:r w:rsidR="0086456B">
        <w:rPr>
          <w:rFonts w:hint="eastAsia"/>
          <w:color w:val="000000"/>
        </w:rPr>
        <w:t xml:space="preserve"> </w:t>
      </w:r>
      <w:r>
        <w:rPr>
          <w:color w:val="000000"/>
        </w:rPr>
        <w:t>type=</w:t>
      </w:r>
      <w:r w:rsidR="0086456B">
        <w:rPr>
          <w:b/>
          <w:color w:val="990000"/>
        </w:rPr>
        <w:t>"jp.co.ctc_g.cf.dp1.event.</w:t>
      </w:r>
      <w:r>
        <w:rPr>
          <w:b/>
          <w:color w:val="990000"/>
        </w:rPr>
        <w:t>CommentEvent"</w:t>
      </w:r>
      <w:r>
        <w:rPr>
          <w:color w:val="000000"/>
        </w:rPr>
        <w:t>)]</w:t>
      </w:r>
    </w:p>
    <w:p w:rsidR="000E0C1A" w:rsidRDefault="000E0C1A" w:rsidP="0086456B">
      <w:pPr>
        <w:pStyle w:val="aff8"/>
        <w:ind w:firstLine="578"/>
      </w:pPr>
    </w:p>
    <w:p w:rsidR="000E0C1A" w:rsidRDefault="000E0C1A" w:rsidP="0086456B">
      <w:pPr>
        <w:pStyle w:val="aff8"/>
        <w:ind w:firstLine="578"/>
      </w:pPr>
      <w:r>
        <w:rPr>
          <w:color w:val="000000"/>
        </w:rPr>
        <w:t xml:space="preserve">  </w:t>
      </w:r>
      <w:r>
        <w:rPr>
          <w:color w:val="3F5FBF"/>
        </w:rPr>
        <w:t>/**</w:t>
      </w:r>
    </w:p>
    <w:p w:rsidR="000E0C1A" w:rsidRDefault="000E0C1A" w:rsidP="0086456B">
      <w:pPr>
        <w:pStyle w:val="aff8"/>
        <w:ind w:firstLine="578"/>
      </w:pPr>
      <w:r>
        <w:rPr>
          <w:color w:val="3F5FBF"/>
        </w:rPr>
        <w:t xml:space="preserve">   * このクラスはドキュメンテーションコメントの</w:t>
      </w:r>
    </w:p>
    <w:p w:rsidR="000E0C1A" w:rsidRDefault="000E0C1A" w:rsidP="0086456B">
      <w:pPr>
        <w:pStyle w:val="aff8"/>
        <w:ind w:firstLine="578"/>
      </w:pPr>
      <w:r>
        <w:rPr>
          <w:color w:val="3F5FBF"/>
        </w:rPr>
        <w:t xml:space="preserve">   * サンプルを提示するためのクラスです。</w:t>
      </w:r>
    </w:p>
    <w:p w:rsidR="000E0C1A" w:rsidRDefault="000E0C1A" w:rsidP="0086456B">
      <w:pPr>
        <w:pStyle w:val="aff8"/>
        <w:ind w:firstLine="578"/>
      </w:pPr>
      <w:r>
        <w:rPr>
          <w:color w:val="3F5FBF"/>
        </w:rPr>
        <w:t xml:space="preserve">   */</w:t>
      </w:r>
    </w:p>
    <w:p w:rsidR="000E0C1A" w:rsidRDefault="000E0C1A" w:rsidP="0086456B">
      <w:pPr>
        <w:pStyle w:val="aff8"/>
        <w:ind w:firstLine="578"/>
      </w:pPr>
      <w:r>
        <w:rPr>
          <w:color w:val="000000"/>
        </w:rPr>
        <w:lastRenderedPageBreak/>
        <w:t xml:space="preserve">  </w:t>
      </w:r>
      <w:r>
        <w:rPr>
          <w:b/>
          <w:color w:val="0033FF"/>
        </w:rPr>
        <w:t>public</w:t>
      </w:r>
      <w:r>
        <w:rPr>
          <w:color w:val="000000"/>
        </w:rPr>
        <w:t xml:space="preserve"> </w:t>
      </w:r>
      <w:r>
        <w:rPr>
          <w:b/>
          <w:color w:val="9900CC"/>
        </w:rPr>
        <w:t>class</w:t>
      </w:r>
      <w:r>
        <w:rPr>
          <w:color w:val="000000"/>
        </w:rPr>
        <w:t xml:space="preserve"> </w:t>
      </w:r>
      <w:r w:rsidRPr="005B6651">
        <w:rPr>
          <w:color w:val="000000"/>
        </w:rPr>
        <w:t>DocumentationComment</w:t>
      </w:r>
      <w:r>
        <w:rPr>
          <w:color w:val="000000"/>
        </w:rPr>
        <w:t xml:space="preserve"> {</w:t>
      </w:r>
    </w:p>
    <w:p w:rsidR="000A663D" w:rsidRDefault="000E0C1A" w:rsidP="0086456B">
      <w:pPr>
        <w:pStyle w:val="aff8"/>
        <w:ind w:firstLine="578"/>
      </w:pPr>
      <w:r>
        <w:rPr>
          <w:color w:val="000000"/>
        </w:rPr>
        <w:t xml:space="preserve">  }</w:t>
      </w:r>
    </w:p>
    <w:p w:rsidR="00D22139" w:rsidRDefault="00021069" w:rsidP="00021069">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40</w:t>
      </w:r>
      <w:r w:rsidR="005833AF">
        <w:rPr>
          <w:noProof/>
        </w:rPr>
        <w:fldChar w:fldCharType="end"/>
      </w:r>
      <w:r>
        <w:rPr>
          <w:noProof/>
        </w:rPr>
        <w:t xml:space="preserve"> </w:t>
      </w:r>
      <w:r>
        <w:rPr>
          <w:rFonts w:hint="eastAsia"/>
          <w:noProof/>
        </w:rPr>
        <w:t>イベント発生元クラスのAsDoc例</w:t>
      </w:r>
    </w:p>
    <w:p w:rsidR="005B6651" w:rsidRDefault="005B6651" w:rsidP="005B6651">
      <w:pPr>
        <w:pStyle w:val="aff8"/>
        <w:ind w:firstLine="578"/>
      </w:pPr>
      <w:r>
        <w:rPr>
          <w:color w:val="000000"/>
        </w:rPr>
        <w:t xml:space="preserve">  </w:t>
      </w:r>
      <w:r>
        <w:rPr>
          <w:color w:val="3F5FBF"/>
        </w:rPr>
        <w:t>/**</w:t>
      </w:r>
    </w:p>
    <w:p w:rsidR="005B6651" w:rsidRDefault="005B6651" w:rsidP="005B6651">
      <w:pPr>
        <w:pStyle w:val="aff8"/>
        <w:ind w:firstLine="578"/>
      </w:pPr>
      <w:r>
        <w:rPr>
          <w:color w:val="3F5FBF"/>
        </w:rPr>
        <w:t xml:space="preserve">   * このイベントはドキュメンテーションコメントの</w:t>
      </w:r>
    </w:p>
    <w:p w:rsidR="005B6651" w:rsidRDefault="005B6651" w:rsidP="005B6651">
      <w:pPr>
        <w:pStyle w:val="aff8"/>
        <w:ind w:firstLine="578"/>
      </w:pPr>
      <w:r>
        <w:rPr>
          <w:color w:val="3F5FBF"/>
        </w:rPr>
        <w:t xml:space="preserve">   * サンプルを提示するためのイベントクラスです。</w:t>
      </w:r>
    </w:p>
    <w:p w:rsidR="005B6651" w:rsidRDefault="005B6651" w:rsidP="005B6651">
      <w:pPr>
        <w:pStyle w:val="aff8"/>
        <w:ind w:firstLine="578"/>
      </w:pPr>
      <w:r>
        <w:rPr>
          <w:color w:val="3F5FBF"/>
        </w:rPr>
        <w:t xml:space="preserve">   */</w:t>
      </w:r>
    </w:p>
    <w:p w:rsidR="005B6651" w:rsidRDefault="005B6651" w:rsidP="005B6651">
      <w:pPr>
        <w:pStyle w:val="aff8"/>
        <w:ind w:firstLine="578"/>
      </w:pPr>
      <w:r>
        <w:rPr>
          <w:color w:val="000000"/>
        </w:rPr>
        <w:t xml:space="preserve">  </w:t>
      </w:r>
      <w:r>
        <w:rPr>
          <w:b/>
          <w:color w:val="0033FF"/>
        </w:rPr>
        <w:t>public</w:t>
      </w:r>
      <w:r>
        <w:rPr>
          <w:color w:val="000000"/>
        </w:rPr>
        <w:t xml:space="preserve"> </w:t>
      </w:r>
      <w:r>
        <w:rPr>
          <w:b/>
          <w:color w:val="9900CC"/>
        </w:rPr>
        <w:t>class</w:t>
      </w:r>
      <w:r>
        <w:rPr>
          <w:color w:val="000000"/>
        </w:rPr>
        <w:t xml:space="preserve"> </w:t>
      </w:r>
      <w:r w:rsidRPr="005B6651">
        <w:rPr>
          <w:color w:val="000000"/>
        </w:rPr>
        <w:t>CommentEvent</w:t>
      </w:r>
      <w:r>
        <w:rPr>
          <w:color w:val="000000"/>
        </w:rPr>
        <w:t xml:space="preserve"> </w:t>
      </w:r>
      <w:r>
        <w:rPr>
          <w:b/>
          <w:color w:val="0033FF"/>
        </w:rPr>
        <w:t>extends</w:t>
      </w:r>
      <w:r>
        <w:rPr>
          <w:color w:val="000000"/>
        </w:rPr>
        <w:t xml:space="preserve"> Event {</w:t>
      </w:r>
    </w:p>
    <w:p w:rsidR="005B6651" w:rsidRDefault="005B6651" w:rsidP="005B6651">
      <w:pPr>
        <w:pStyle w:val="aff8"/>
        <w:ind w:firstLine="578"/>
      </w:pPr>
      <w:r>
        <w:rPr>
          <w:color w:val="000000"/>
        </w:rPr>
        <w:t xml:space="preserve">    </w:t>
      </w:r>
    </w:p>
    <w:p w:rsidR="005B6651" w:rsidRDefault="005B6651" w:rsidP="005B6651">
      <w:pPr>
        <w:pStyle w:val="aff8"/>
        <w:ind w:firstLine="578"/>
      </w:pPr>
      <w:r>
        <w:rPr>
          <w:color w:val="000000"/>
        </w:rPr>
        <w:t xml:space="preserve">    </w:t>
      </w:r>
      <w:r>
        <w:rPr>
          <w:color w:val="3F5FBF"/>
        </w:rPr>
        <w:t>/**</w:t>
      </w:r>
    </w:p>
    <w:p w:rsidR="005B6651" w:rsidRDefault="005B6651" w:rsidP="005B6651">
      <w:pPr>
        <w:pStyle w:val="aff8"/>
        <w:ind w:firstLine="578"/>
      </w:pPr>
      <w:r>
        <w:rPr>
          <w:color w:val="3F5FBF"/>
        </w:rPr>
        <w:t xml:space="preserve">     * CHANGE_COMMENT 定数により、</w:t>
      </w:r>
    </w:p>
    <w:p w:rsidR="005B6651" w:rsidRDefault="005B6651" w:rsidP="005B6651">
      <w:pPr>
        <w:pStyle w:val="aff8"/>
        <w:ind w:firstLine="578"/>
      </w:pPr>
      <w:r>
        <w:rPr>
          <w:color w:val="3F5FBF"/>
        </w:rPr>
        <w:t xml:space="preserve">     * イベントオブジェクトの type プロパティ値が</w:t>
      </w:r>
    </w:p>
    <w:p w:rsidR="003A6B10" w:rsidRPr="00137EDD" w:rsidRDefault="005B6651" w:rsidP="00137EDD">
      <w:pPr>
        <w:pStyle w:val="aff8"/>
        <w:ind w:firstLine="578"/>
        <w:rPr>
          <w:color w:val="3F5FBF"/>
        </w:rPr>
      </w:pPr>
      <w:r>
        <w:rPr>
          <w:color w:val="3F5FBF"/>
        </w:rPr>
        <w:t xml:space="preserve">     * changeComment イベント用に定義されます。</w:t>
      </w:r>
    </w:p>
    <w:p w:rsidR="005B6651" w:rsidRDefault="005B6651" w:rsidP="005B6651">
      <w:pPr>
        <w:pStyle w:val="aff8"/>
        <w:ind w:firstLine="578"/>
      </w:pPr>
      <w:r>
        <w:rPr>
          <w:color w:val="3F5FBF"/>
        </w:rPr>
        <w:t xml:space="preserve">     * @eventType changeComment</w:t>
      </w:r>
    </w:p>
    <w:p w:rsidR="005B6651" w:rsidRDefault="005B6651" w:rsidP="005B6651">
      <w:pPr>
        <w:pStyle w:val="aff8"/>
        <w:ind w:firstLine="578"/>
      </w:pPr>
      <w:r>
        <w:rPr>
          <w:color w:val="3F5FBF"/>
        </w:rPr>
        <w:t xml:space="preserve">     */</w:t>
      </w:r>
      <w:r>
        <w:rPr>
          <w:color w:val="000000"/>
        </w:rPr>
        <w:t xml:space="preserve"> </w:t>
      </w:r>
    </w:p>
    <w:p w:rsidR="005B6651" w:rsidRDefault="005B6651" w:rsidP="005B6651">
      <w:pPr>
        <w:pStyle w:val="aff8"/>
        <w:ind w:firstLine="578"/>
      </w:pPr>
      <w:r>
        <w:rPr>
          <w:color w:val="000000"/>
        </w:rPr>
        <w:t xml:space="preserve">    </w:t>
      </w:r>
      <w:r>
        <w:rPr>
          <w:b/>
          <w:color w:val="0033FF"/>
        </w:rPr>
        <w:t>public</w:t>
      </w:r>
      <w:r>
        <w:rPr>
          <w:color w:val="000000"/>
        </w:rPr>
        <w:t xml:space="preserve"> </w:t>
      </w:r>
      <w:r>
        <w:rPr>
          <w:b/>
          <w:color w:val="0033FF"/>
        </w:rPr>
        <w:t>static</w:t>
      </w:r>
      <w:r>
        <w:rPr>
          <w:color w:val="000000"/>
        </w:rPr>
        <w:t xml:space="preserve"> </w:t>
      </w:r>
      <w:r>
        <w:rPr>
          <w:b/>
          <w:color w:val="0033FF"/>
        </w:rPr>
        <w:t>const</w:t>
      </w:r>
      <w:r>
        <w:rPr>
          <w:color w:val="000000"/>
        </w:rPr>
        <w:t xml:space="preserve"> CHANGE_COMMENT:String = </w:t>
      </w:r>
      <w:r>
        <w:rPr>
          <w:b/>
          <w:color w:val="990000"/>
        </w:rPr>
        <w:t>"changeComment"</w:t>
      </w:r>
      <w:r>
        <w:rPr>
          <w:color w:val="000000"/>
        </w:rPr>
        <w:t>;</w:t>
      </w:r>
    </w:p>
    <w:p w:rsidR="005B6651" w:rsidRDefault="005B6651" w:rsidP="005B6651">
      <w:pPr>
        <w:pStyle w:val="aff8"/>
        <w:ind w:firstLine="578"/>
      </w:pPr>
      <w:r>
        <w:rPr>
          <w:color w:val="000000"/>
        </w:rPr>
        <w:t xml:space="preserve">    </w:t>
      </w:r>
    </w:p>
    <w:p w:rsidR="005B6651" w:rsidRDefault="005B6651" w:rsidP="005B6651">
      <w:pPr>
        <w:pStyle w:val="aff8"/>
        <w:ind w:firstLine="578"/>
      </w:pPr>
      <w:r>
        <w:rPr>
          <w:color w:val="000000"/>
        </w:rPr>
        <w:t xml:space="preserve">    </w:t>
      </w:r>
      <w:r>
        <w:rPr>
          <w:b/>
          <w:color w:val="0033FF"/>
        </w:rPr>
        <w:t>public</w:t>
      </w:r>
      <w:r>
        <w:rPr>
          <w:color w:val="000000"/>
        </w:rPr>
        <w:t xml:space="preserve"> </w:t>
      </w:r>
      <w:r>
        <w:rPr>
          <w:b/>
          <w:color w:val="339966"/>
        </w:rPr>
        <w:t>function</w:t>
      </w:r>
      <w:r>
        <w:rPr>
          <w:color w:val="000000"/>
        </w:rPr>
        <w:t xml:space="preserve"> </w:t>
      </w:r>
      <w:r w:rsidRPr="005B6651">
        <w:rPr>
          <w:color w:val="000000"/>
        </w:rPr>
        <w:t>CommentEvent</w:t>
      </w:r>
      <w:r>
        <w:rPr>
          <w:color w:val="000000"/>
        </w:rPr>
        <w:t>(type:String) {</w:t>
      </w:r>
    </w:p>
    <w:p w:rsidR="005B6651" w:rsidRDefault="005B6651" w:rsidP="005B6651">
      <w:pPr>
        <w:pStyle w:val="aff8"/>
        <w:ind w:firstLine="578"/>
      </w:pPr>
      <w:r>
        <w:rPr>
          <w:color w:val="000000"/>
        </w:rPr>
        <w:t xml:space="preserve">      </w:t>
      </w:r>
      <w:r>
        <w:rPr>
          <w:b/>
          <w:color w:val="0033FF"/>
        </w:rPr>
        <w:t>super</w:t>
      </w:r>
      <w:r w:rsidR="00BE1284">
        <w:rPr>
          <w:color w:val="000000"/>
        </w:rPr>
        <w:t>(</w:t>
      </w:r>
      <w:r w:rsidR="00BE1284">
        <w:rPr>
          <w:rFonts w:hint="eastAsia"/>
          <w:color w:val="000000"/>
        </w:rPr>
        <w:t>type</w:t>
      </w:r>
      <w:r>
        <w:rPr>
          <w:color w:val="000000"/>
        </w:rPr>
        <w:t>);</w:t>
      </w:r>
    </w:p>
    <w:p w:rsidR="005B6651" w:rsidRDefault="005B6651" w:rsidP="005B6651">
      <w:pPr>
        <w:pStyle w:val="aff8"/>
        <w:ind w:firstLine="578"/>
      </w:pPr>
      <w:r>
        <w:rPr>
          <w:color w:val="000000"/>
        </w:rPr>
        <w:t xml:space="preserve">    }</w:t>
      </w:r>
    </w:p>
    <w:p w:rsidR="00D22139" w:rsidRDefault="005B6651" w:rsidP="005B6651">
      <w:pPr>
        <w:pStyle w:val="aff8"/>
        <w:ind w:firstLine="578"/>
      </w:pPr>
      <w:r>
        <w:rPr>
          <w:color w:val="000000"/>
        </w:rPr>
        <w:t xml:space="preserve">  }</w:t>
      </w:r>
    </w:p>
    <w:p w:rsidR="00D22139" w:rsidRDefault="00511717" w:rsidP="00511717">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41</w:t>
      </w:r>
      <w:r w:rsidR="005833AF">
        <w:rPr>
          <w:noProof/>
        </w:rPr>
        <w:fldChar w:fldCharType="end"/>
      </w:r>
      <w:r>
        <w:rPr>
          <w:noProof/>
        </w:rPr>
        <w:t xml:space="preserve"> </w:t>
      </w:r>
      <w:r>
        <w:rPr>
          <w:rFonts w:hint="eastAsia"/>
          <w:noProof/>
        </w:rPr>
        <w:t>イベント定数値</w:t>
      </w:r>
      <w:r w:rsidR="008518CA">
        <w:rPr>
          <w:rFonts w:hint="eastAsia"/>
          <w:noProof/>
        </w:rPr>
        <w:t>のAsDoc</w:t>
      </w:r>
      <w:r>
        <w:rPr>
          <w:rFonts w:hint="eastAsia"/>
          <w:noProof/>
        </w:rPr>
        <w:t>例</w:t>
      </w:r>
    </w:p>
    <w:p w:rsidR="00D22139" w:rsidRDefault="002745EE" w:rsidP="008C7353">
      <w:pPr>
        <w:pStyle w:val="aff6"/>
        <w:ind w:left="826" w:hanging="620"/>
      </w:pPr>
      <w:r w:rsidRPr="002745EE">
        <w:rPr>
          <w:rFonts w:hint="eastAsia"/>
          <w:b/>
        </w:rPr>
        <w:t>理由:</w:t>
      </w:r>
      <w:r>
        <w:rPr>
          <w:rFonts w:hint="eastAsia"/>
        </w:rPr>
        <w:t xml:space="preserve"> イベントをプログラムする際に必要な情報だからです。イベント定数を容易に参照することができます。</w:t>
      </w:r>
    </w:p>
    <w:p w:rsidR="00040B01" w:rsidRDefault="00040B01" w:rsidP="00040B01">
      <w:pPr>
        <w:pStyle w:val="31"/>
        <w:spacing w:before="180" w:after="108"/>
        <w:ind w:left="840"/>
      </w:pPr>
      <w:bookmarkStart w:id="227" w:name="_Toc350339254"/>
      <w:r>
        <w:rPr>
          <w:rFonts w:hint="eastAsia"/>
        </w:rPr>
        <w:t>デフォルト値</w:t>
      </w:r>
      <w:r w:rsidR="00D007E0">
        <w:rPr>
          <w:rFonts w:hint="eastAsia"/>
        </w:rPr>
        <w:t>の</w:t>
      </w:r>
      <w:r w:rsidR="00B85F07">
        <w:rPr>
          <w:rFonts w:hint="eastAsia"/>
        </w:rPr>
        <w:t>明示</w:t>
      </w:r>
      <w:r>
        <w:rPr>
          <w:rFonts w:hint="eastAsia"/>
        </w:rPr>
        <w:t>（必須）</w:t>
      </w:r>
      <w:bookmarkEnd w:id="227"/>
    </w:p>
    <w:p w:rsidR="00AC37B1" w:rsidRDefault="00D5653F" w:rsidP="008C7353">
      <w:pPr>
        <w:pStyle w:val="aff6"/>
        <w:ind w:left="826" w:hanging="620"/>
      </w:pPr>
      <w:r w:rsidRPr="005D7E49">
        <w:rPr>
          <w:rFonts w:hint="eastAsia"/>
          <w:b/>
        </w:rPr>
        <w:t>説明:</w:t>
      </w:r>
      <w:r>
        <w:rPr>
          <w:rFonts w:hint="eastAsia"/>
        </w:rPr>
        <w:t xml:space="preserve"> プロパティやスタイル</w:t>
      </w:r>
      <w:r w:rsidR="005E203E">
        <w:rPr>
          <w:rFonts w:hint="eastAsia"/>
        </w:rPr>
        <w:t>に</w:t>
      </w:r>
      <w:r>
        <w:rPr>
          <w:rFonts w:hint="eastAsia"/>
        </w:rPr>
        <w:t>デフォルト値</w:t>
      </w:r>
      <w:r w:rsidR="005E203E">
        <w:rPr>
          <w:rFonts w:hint="eastAsia"/>
        </w:rPr>
        <w:t>があれば、それ</w:t>
      </w:r>
      <w:r>
        <w:rPr>
          <w:rFonts w:hint="eastAsia"/>
        </w:rPr>
        <w:t>を明示してください。</w:t>
      </w:r>
    </w:p>
    <w:p w:rsidR="00096883" w:rsidRDefault="00096883" w:rsidP="00096883">
      <w:pPr>
        <w:pStyle w:val="aff8"/>
        <w:ind w:firstLine="578"/>
      </w:pPr>
      <w:r>
        <w:rPr>
          <w:color w:val="000000"/>
        </w:rPr>
        <w:t xml:space="preserve">    </w:t>
      </w:r>
      <w:r>
        <w:rPr>
          <w:color w:val="3F5FBF"/>
        </w:rPr>
        <w:t>/**</w:t>
      </w:r>
    </w:p>
    <w:p w:rsidR="00096883" w:rsidRDefault="00096883" w:rsidP="00D1037A">
      <w:pPr>
        <w:pStyle w:val="aff8"/>
        <w:ind w:firstLine="578"/>
      </w:pPr>
      <w:r>
        <w:rPr>
          <w:color w:val="3F5FBF"/>
        </w:rPr>
        <w:t xml:space="preserve">     * デフォルトタグの使用を例示するためのプロパティです。</w:t>
      </w:r>
    </w:p>
    <w:p w:rsidR="00096883" w:rsidRDefault="00096883" w:rsidP="00096883">
      <w:pPr>
        <w:pStyle w:val="aff8"/>
        <w:ind w:firstLine="578"/>
      </w:pPr>
      <w:r>
        <w:rPr>
          <w:color w:val="3F5FBF"/>
        </w:rPr>
        <w:t xml:space="preserve">     * @default "example"</w:t>
      </w:r>
    </w:p>
    <w:p w:rsidR="00096883" w:rsidRDefault="00096883" w:rsidP="00096883">
      <w:pPr>
        <w:pStyle w:val="aff8"/>
        <w:ind w:firstLine="578"/>
      </w:pPr>
      <w:r>
        <w:rPr>
          <w:color w:val="3F5FBF"/>
        </w:rPr>
        <w:t xml:space="preserve">     */</w:t>
      </w:r>
    </w:p>
    <w:p w:rsidR="00096883" w:rsidRDefault="00096883" w:rsidP="00096883">
      <w:pPr>
        <w:pStyle w:val="aff8"/>
        <w:ind w:firstLine="578"/>
      </w:pPr>
      <w:r>
        <w:rPr>
          <w:color w:val="000000"/>
        </w:rPr>
        <w:t xml:space="preserve">    </w:t>
      </w:r>
      <w:r>
        <w:rPr>
          <w:b/>
          <w:color w:val="0033FF"/>
        </w:rPr>
        <w:t>public</w:t>
      </w:r>
      <w:r>
        <w:rPr>
          <w:color w:val="000000"/>
        </w:rPr>
        <w:t xml:space="preserve"> </w:t>
      </w:r>
      <w:r>
        <w:rPr>
          <w:b/>
          <w:color w:val="6699CC"/>
        </w:rPr>
        <w:t>var</w:t>
      </w:r>
      <w:r>
        <w:rPr>
          <w:color w:val="000000"/>
        </w:rPr>
        <w:t xml:space="preserve"> defaultTagExample:String = </w:t>
      </w:r>
      <w:r>
        <w:rPr>
          <w:b/>
          <w:color w:val="990000"/>
        </w:rPr>
        <w:t>"example"</w:t>
      </w:r>
      <w:r>
        <w:rPr>
          <w:color w:val="000000"/>
        </w:rPr>
        <w:t>;</w:t>
      </w:r>
    </w:p>
    <w:p w:rsidR="00894125" w:rsidRDefault="00096883" w:rsidP="00096883">
      <w:pPr>
        <w:pStyle w:val="aff8"/>
        <w:ind w:firstLine="578"/>
        <w:rPr>
          <w:color w:val="000000"/>
        </w:rPr>
      </w:pPr>
      <w:r>
        <w:rPr>
          <w:color w:val="000000"/>
        </w:rPr>
        <w:t xml:space="preserve">  }</w:t>
      </w:r>
    </w:p>
    <w:p w:rsidR="00FC4F67" w:rsidRPr="00040B01" w:rsidRDefault="00FC4F67" w:rsidP="00FC4F67">
      <w:pPr>
        <w:pStyle w:val="af1"/>
      </w:pPr>
      <w:r>
        <w:t xml:space="preserve">コード </w:t>
      </w:r>
      <w:r w:rsidR="005833AF">
        <w:fldChar w:fldCharType="begin"/>
      </w:r>
      <w:r w:rsidR="00626517">
        <w:instrText xml:space="preserve"> STYLEREF 1 \s </w:instrText>
      </w:r>
      <w:r w:rsidR="005833AF">
        <w:fldChar w:fldCharType="separate"/>
      </w:r>
      <w:r w:rsidR="00721A8C">
        <w:rPr>
          <w:noProof/>
        </w:rPr>
        <w:t>3</w:t>
      </w:r>
      <w:r w:rsidR="005833AF">
        <w:rPr>
          <w:noProof/>
        </w:rPr>
        <w:fldChar w:fldCharType="end"/>
      </w:r>
      <w:r>
        <w:noBreakHyphen/>
      </w:r>
      <w:r w:rsidR="005833AF">
        <w:fldChar w:fldCharType="begin"/>
      </w:r>
      <w:r w:rsidR="00626517">
        <w:instrText xml:space="preserve"> SEQ コード \* ARABIC \s 1 </w:instrText>
      </w:r>
      <w:r w:rsidR="005833AF">
        <w:fldChar w:fldCharType="separate"/>
      </w:r>
      <w:r w:rsidR="00721A8C">
        <w:rPr>
          <w:noProof/>
        </w:rPr>
        <w:t>42</w:t>
      </w:r>
      <w:r w:rsidR="005833AF">
        <w:rPr>
          <w:noProof/>
        </w:rPr>
        <w:fldChar w:fldCharType="end"/>
      </w:r>
      <w:r>
        <w:rPr>
          <w:noProof/>
        </w:rPr>
        <w:t xml:space="preserve"> </w:t>
      </w:r>
      <w:r>
        <w:rPr>
          <w:rFonts w:hint="eastAsia"/>
          <w:noProof/>
        </w:rPr>
        <w:t>デフォルト値を明示する例</w:t>
      </w:r>
    </w:p>
    <w:p w:rsidR="00894125" w:rsidRDefault="00BA6924" w:rsidP="008C7353">
      <w:pPr>
        <w:pStyle w:val="aff6"/>
        <w:ind w:left="826" w:hanging="620"/>
      </w:pPr>
      <w:r w:rsidRPr="00BA6924">
        <w:rPr>
          <w:rFonts w:hint="eastAsia"/>
          <w:b/>
        </w:rPr>
        <w:lastRenderedPageBreak/>
        <w:t>理由:</w:t>
      </w:r>
      <w:r>
        <w:rPr>
          <w:rFonts w:hint="eastAsia"/>
        </w:rPr>
        <w:t xml:space="preserve"> デフォルト値を参照するのにソースコードを参照する必要がなくなるからです。なお、</w:t>
      </w:r>
      <w:r w:rsidR="00894125">
        <w:rPr>
          <w:rFonts w:hint="eastAsia"/>
        </w:rPr>
        <w:t>イベント定数</w:t>
      </w:r>
      <w:r w:rsidR="00B30831">
        <w:rPr>
          <w:rFonts w:hint="eastAsia"/>
        </w:rPr>
        <w:t>の場合は、defaultタグではなくeventTypeタグを利用してください。</w:t>
      </w:r>
    </w:p>
    <w:p w:rsidR="00FE1E9B" w:rsidRDefault="00FE1E9B" w:rsidP="008C7353">
      <w:pPr>
        <w:pStyle w:val="aff6"/>
        <w:ind w:left="826" w:hanging="620"/>
      </w:pPr>
      <w:r>
        <w:rPr>
          <w:rFonts w:hint="eastAsia"/>
          <w:b/>
        </w:rPr>
        <w:t>注意:</w:t>
      </w:r>
      <w:r w:rsidRPr="00FE1E9B">
        <w:rPr>
          <w:rFonts w:hint="eastAsia"/>
        </w:rPr>
        <w:t xml:space="preserve"> </w:t>
      </w:r>
      <w:r>
        <w:rPr>
          <w:rFonts w:hint="eastAsia"/>
        </w:rPr>
        <w:t>デフォルト値が計算結果である場合や複雑な記述が必要な場合には、ドキュメンテーションコメントでデフォルト値を明示してください。</w:t>
      </w:r>
    </w:p>
    <w:p w:rsidR="008F7CEF" w:rsidRDefault="002E38F5" w:rsidP="008C7353">
      <w:pPr>
        <w:pStyle w:val="aff6"/>
        <w:ind w:left="826" w:hanging="620"/>
      </w:pPr>
      <w:r>
        <w:rPr>
          <w:rFonts w:hint="eastAsia"/>
          <w:b/>
        </w:rPr>
        <w:t xml:space="preserve">補足: </w:t>
      </w:r>
      <w:r w:rsidR="00E5489B" w:rsidRPr="00E5489B">
        <w:rPr>
          <w:rFonts w:hint="eastAsia"/>
        </w:rPr>
        <w:t>例は</w:t>
      </w:r>
      <w:r w:rsidRPr="002E38F5">
        <w:rPr>
          <w:rFonts w:hint="eastAsia"/>
        </w:rPr>
        <w:t>プロパティ</w:t>
      </w:r>
      <w:r w:rsidR="00E5489B">
        <w:rPr>
          <w:rFonts w:hint="eastAsia"/>
        </w:rPr>
        <w:t>で解説しましたが、</w:t>
      </w:r>
      <w:r w:rsidRPr="002E38F5">
        <w:rPr>
          <w:rFonts w:hint="eastAsia"/>
        </w:rPr>
        <w:t>Styleメタデータ</w:t>
      </w:r>
      <w:r w:rsidR="00E5489B">
        <w:rPr>
          <w:rFonts w:hint="eastAsia"/>
        </w:rPr>
        <w:t>でもデフォルト値を明示</w:t>
      </w:r>
      <w:r w:rsidR="008D2C78">
        <w:rPr>
          <w:rFonts w:hint="eastAsia"/>
        </w:rPr>
        <w:t>するように</w:t>
      </w:r>
      <w:r w:rsidR="00E5489B">
        <w:rPr>
          <w:rFonts w:hint="eastAsia"/>
        </w:rPr>
        <w:t>してください。</w:t>
      </w:r>
    </w:p>
    <w:p w:rsidR="00DF4DF2" w:rsidRDefault="00DF4DF2" w:rsidP="00DF4DF2">
      <w:pPr>
        <w:pStyle w:val="21"/>
        <w:spacing w:before="108" w:after="108"/>
      </w:pPr>
      <w:bookmarkStart w:id="228" w:name="_Toc350339255"/>
      <w:r>
        <w:rPr>
          <w:rFonts w:hint="eastAsia"/>
        </w:rPr>
        <w:t>外部クラスの取り込み</w:t>
      </w:r>
      <w:bookmarkEnd w:id="228"/>
    </w:p>
    <w:p w:rsidR="00DF4DF2" w:rsidRDefault="00DF4DF2" w:rsidP="00DF4DF2">
      <w:pPr>
        <w:pStyle w:val="31"/>
        <w:spacing w:before="180" w:after="108"/>
        <w:ind w:left="840"/>
      </w:pPr>
      <w:bookmarkStart w:id="229" w:name="_Toc350339256"/>
      <w:r>
        <w:rPr>
          <w:rFonts w:hint="eastAsia"/>
        </w:rPr>
        <w:t>スクリプトタグ内部でのincludeの使用（禁止）</w:t>
      </w:r>
      <w:bookmarkEnd w:id="229"/>
    </w:p>
    <w:p w:rsidR="00DF4DF2" w:rsidRDefault="00DF4DF2" w:rsidP="008C7353">
      <w:pPr>
        <w:pStyle w:val="aff6"/>
        <w:ind w:left="826" w:hanging="620"/>
      </w:pPr>
      <w:r w:rsidRPr="005356E7">
        <w:rPr>
          <w:rFonts w:hint="eastAsia"/>
          <w:b/>
        </w:rPr>
        <w:t>説明:</w:t>
      </w:r>
      <w:r>
        <w:rPr>
          <w:rFonts w:hint="eastAsia"/>
        </w:rPr>
        <w:t xml:space="preserve"> include文による外部ファイルの取り込みは禁止します。</w:t>
      </w:r>
    </w:p>
    <w:p w:rsidR="00DF4DF2" w:rsidRPr="00DF4DF2" w:rsidRDefault="00DF4DF2" w:rsidP="00DF4DF2">
      <w:pPr>
        <w:pStyle w:val="aff6"/>
        <w:ind w:left="823" w:hanging="617"/>
      </w:pPr>
    </w:p>
    <w:p w:rsidR="00E65D24" w:rsidRDefault="00E65D24">
      <w:pPr>
        <w:widowControl/>
        <w:jc w:val="left"/>
        <w:rPr>
          <w:rFonts w:asciiTheme="majorHAnsi" w:eastAsiaTheme="majorEastAsia" w:hAnsiTheme="majorHAnsi" w:cstheme="majorBidi"/>
          <w:sz w:val="28"/>
          <w:szCs w:val="24"/>
        </w:rPr>
      </w:pPr>
      <w:r>
        <w:br w:type="page"/>
      </w:r>
    </w:p>
    <w:p w:rsidR="000A663D" w:rsidRPr="00F11716" w:rsidRDefault="00CC0C8E" w:rsidP="000A663D">
      <w:pPr>
        <w:pStyle w:val="11"/>
        <w:spacing w:before="180" w:after="180"/>
      </w:pPr>
      <w:bookmarkStart w:id="230" w:name="_Toc350339257"/>
      <w:r>
        <w:rPr>
          <w:rFonts w:hint="eastAsia"/>
        </w:rPr>
        <w:lastRenderedPageBreak/>
        <w:t>MXML</w:t>
      </w:r>
      <w:bookmarkEnd w:id="230"/>
    </w:p>
    <w:p w:rsidR="000A663D" w:rsidRPr="005A6857" w:rsidRDefault="000A663D" w:rsidP="00A27C11">
      <w:pPr>
        <w:pStyle w:val="af4"/>
        <w:keepNext/>
        <w:numPr>
          <w:ilvl w:val="0"/>
          <w:numId w:val="2"/>
        </w:numPr>
        <w:spacing w:beforeLines="30" w:before="108" w:afterLines="30" w:after="108"/>
        <w:ind w:leftChars="0"/>
        <w:outlineLvl w:val="1"/>
        <w:rPr>
          <w:rFonts w:asciiTheme="majorHAnsi" w:eastAsiaTheme="majorEastAsia" w:hAnsiTheme="majorHAnsi" w:cstheme="majorBidi"/>
          <w:vanish/>
          <w:sz w:val="24"/>
        </w:rPr>
      </w:pPr>
      <w:bookmarkStart w:id="231" w:name="_Toc269908512"/>
      <w:bookmarkStart w:id="232" w:name="_Toc269914704"/>
      <w:bookmarkStart w:id="233" w:name="_Toc270063657"/>
      <w:bookmarkStart w:id="234" w:name="_Toc270338198"/>
      <w:bookmarkStart w:id="235" w:name="_Toc270338782"/>
      <w:bookmarkStart w:id="236" w:name="_Toc270344450"/>
      <w:bookmarkStart w:id="237" w:name="_Toc270346269"/>
      <w:bookmarkStart w:id="238" w:name="_Toc271812029"/>
      <w:bookmarkStart w:id="239" w:name="_Toc272516469"/>
      <w:bookmarkStart w:id="240" w:name="_Toc272516593"/>
      <w:bookmarkStart w:id="241" w:name="_Toc272516717"/>
      <w:bookmarkStart w:id="242" w:name="_Toc272516841"/>
      <w:bookmarkStart w:id="243" w:name="_Toc272516965"/>
      <w:bookmarkStart w:id="244" w:name="_Toc272517089"/>
      <w:bookmarkStart w:id="245" w:name="_Toc272517213"/>
      <w:bookmarkStart w:id="246" w:name="_Toc272517343"/>
      <w:bookmarkStart w:id="247" w:name="_Toc272517857"/>
      <w:bookmarkStart w:id="248" w:name="_Toc272518403"/>
      <w:bookmarkStart w:id="249" w:name="_Toc272518679"/>
      <w:bookmarkStart w:id="250" w:name="_Toc272518803"/>
      <w:bookmarkStart w:id="251" w:name="_Toc272519239"/>
      <w:bookmarkStart w:id="252" w:name="_Toc272819241"/>
      <w:bookmarkStart w:id="253" w:name="_Toc272840952"/>
      <w:bookmarkStart w:id="254" w:name="_Toc272841076"/>
      <w:bookmarkStart w:id="255" w:name="_Toc285629834"/>
      <w:bookmarkStart w:id="256" w:name="_Toc285638224"/>
      <w:bookmarkStart w:id="257" w:name="_Toc285640208"/>
      <w:bookmarkStart w:id="258" w:name="_Toc285645036"/>
      <w:bookmarkStart w:id="259" w:name="_Toc285648956"/>
      <w:bookmarkStart w:id="260" w:name="_Toc285649091"/>
      <w:bookmarkStart w:id="261" w:name="_Toc311806382"/>
      <w:bookmarkStart w:id="262" w:name="_Toc311810152"/>
      <w:bookmarkStart w:id="263" w:name="_Toc311810285"/>
      <w:bookmarkStart w:id="264" w:name="_Toc311814681"/>
      <w:bookmarkStart w:id="265" w:name="_Toc314643586"/>
      <w:bookmarkStart w:id="266" w:name="_Toc314647881"/>
      <w:bookmarkStart w:id="267" w:name="_Toc344282119"/>
      <w:bookmarkStart w:id="268" w:name="_Toc348012228"/>
      <w:bookmarkStart w:id="269" w:name="_Toc350339258"/>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rsidR="000A663D" w:rsidRDefault="000A663D" w:rsidP="000A663D">
      <w:pPr>
        <w:pStyle w:val="21"/>
        <w:spacing w:before="108" w:after="108"/>
      </w:pPr>
      <w:bookmarkStart w:id="270" w:name="_Toc350339259"/>
      <w:r>
        <w:rPr>
          <w:rFonts w:hint="eastAsia"/>
        </w:rPr>
        <w:t>ソースファイル</w:t>
      </w:r>
      <w:bookmarkEnd w:id="270"/>
    </w:p>
    <w:p w:rsidR="000A663D" w:rsidRDefault="00B04F90" w:rsidP="000A663D">
      <w:pPr>
        <w:pStyle w:val="31"/>
        <w:spacing w:before="180" w:after="108"/>
      </w:pPr>
      <w:bookmarkStart w:id="271" w:name="_Toc350339260"/>
      <w:r>
        <w:rPr>
          <w:rFonts w:hint="eastAsia"/>
        </w:rPr>
        <w:t>クラス名としての</w:t>
      </w:r>
      <w:r w:rsidR="000A663D">
        <w:rPr>
          <w:rFonts w:hint="eastAsia"/>
        </w:rPr>
        <w:t>ファイル名（必須）</w:t>
      </w:r>
      <w:bookmarkEnd w:id="271"/>
    </w:p>
    <w:p w:rsidR="000A663D" w:rsidRDefault="0048398D" w:rsidP="008C7353">
      <w:pPr>
        <w:pStyle w:val="aff6"/>
        <w:ind w:left="826" w:hanging="620"/>
      </w:pPr>
      <w:r w:rsidRPr="00682E28">
        <w:rPr>
          <w:rFonts w:hint="eastAsia"/>
          <w:b/>
        </w:rPr>
        <w:t>説明:</w:t>
      </w:r>
      <w:r>
        <w:rPr>
          <w:rFonts w:hint="eastAsia"/>
        </w:rPr>
        <w:t xml:space="preserve"> ファイル名はActionScriptクラス名の命名基準「</w:t>
      </w:r>
      <w:r w:rsidR="005833AF">
        <w:fldChar w:fldCharType="begin"/>
      </w:r>
      <w:r w:rsidR="00B66517">
        <w:instrText xml:space="preserve"> </w:instrText>
      </w:r>
      <w:r w:rsidR="00B66517">
        <w:rPr>
          <w:rFonts w:hint="eastAsia"/>
        </w:rPr>
        <w:instrText>REF _Ref269886628 \r \h</w:instrText>
      </w:r>
      <w:r w:rsidR="00B66517">
        <w:instrText xml:space="preserve"> </w:instrText>
      </w:r>
      <w:r w:rsidR="005833AF">
        <w:fldChar w:fldCharType="separate"/>
      </w:r>
      <w:r w:rsidR="00721A8C">
        <w:t>3.13</w:t>
      </w:r>
      <w:r w:rsidR="005833AF">
        <w:fldChar w:fldCharType="end"/>
      </w:r>
      <w:r w:rsidR="00B66517">
        <w:rPr>
          <w:rFonts w:hint="eastAsia"/>
        </w:rPr>
        <w:t xml:space="preserve"> </w:t>
      </w:r>
      <w:r w:rsidR="005833AF">
        <w:fldChar w:fldCharType="begin"/>
      </w:r>
      <w:r w:rsidR="00B66517">
        <w:instrText xml:space="preserve"> </w:instrText>
      </w:r>
      <w:r w:rsidR="00B66517">
        <w:rPr>
          <w:rFonts w:hint="eastAsia"/>
        </w:rPr>
        <w:instrText>REF _Ref269886628 \h</w:instrText>
      </w:r>
      <w:r w:rsidR="00B66517">
        <w:instrText xml:space="preserve"> </w:instrText>
      </w:r>
      <w:r w:rsidR="005833AF">
        <w:fldChar w:fldCharType="separate"/>
      </w:r>
      <w:r w:rsidR="00721A8C">
        <w:rPr>
          <w:rFonts w:hint="eastAsia"/>
        </w:rPr>
        <w:t>クラス・インタフェース</w:t>
      </w:r>
      <w:r w:rsidR="005833AF">
        <w:fldChar w:fldCharType="end"/>
      </w:r>
      <w:r>
        <w:rPr>
          <w:rFonts w:hint="eastAsia"/>
        </w:rPr>
        <w:t>」に従ってください。</w:t>
      </w:r>
    </w:p>
    <w:p w:rsidR="00AF3F2B" w:rsidRPr="00AF3F2B" w:rsidRDefault="00AF3F2B" w:rsidP="008C7353">
      <w:pPr>
        <w:pStyle w:val="aff6"/>
        <w:ind w:left="826" w:hanging="620"/>
      </w:pPr>
      <w:r>
        <w:rPr>
          <w:rFonts w:hint="eastAsia"/>
          <w:b/>
        </w:rPr>
        <w:t xml:space="preserve">理由: </w:t>
      </w:r>
      <w:r w:rsidRPr="00AF3F2B">
        <w:rPr>
          <w:rFonts w:hint="eastAsia"/>
        </w:rPr>
        <w:t>MXM</w:t>
      </w:r>
      <w:r w:rsidR="00F45B7B">
        <w:rPr>
          <w:rFonts w:hint="eastAsia"/>
        </w:rPr>
        <w:t>L</w:t>
      </w:r>
      <w:r w:rsidRPr="00AF3F2B">
        <w:rPr>
          <w:rFonts w:hint="eastAsia"/>
        </w:rPr>
        <w:t>は</w:t>
      </w:r>
      <w:r w:rsidR="007B43EB">
        <w:rPr>
          <w:rFonts w:hint="eastAsia"/>
        </w:rPr>
        <w:t>、</w:t>
      </w:r>
      <w:r w:rsidRPr="00AF3F2B">
        <w:rPr>
          <w:rFonts w:hint="eastAsia"/>
        </w:rPr>
        <w:t>トップレベルに定義されたタグに対応するクラスを継承した</w:t>
      </w:r>
      <w:r w:rsidR="007B43EB">
        <w:rPr>
          <w:rFonts w:hint="eastAsia"/>
        </w:rPr>
        <w:t>、</w:t>
      </w:r>
      <w:r w:rsidRPr="00AF3F2B">
        <w:rPr>
          <w:rFonts w:hint="eastAsia"/>
        </w:rPr>
        <w:t>アクションスクリプトクラスだからです。</w:t>
      </w:r>
    </w:p>
    <w:p w:rsidR="00130BE0" w:rsidRDefault="00130BE0" w:rsidP="00130BE0">
      <w:pPr>
        <w:pStyle w:val="21"/>
        <w:spacing w:before="108" w:after="108"/>
      </w:pPr>
      <w:bookmarkStart w:id="272" w:name="_Toc350339261"/>
      <w:r>
        <w:rPr>
          <w:rFonts w:hint="eastAsia"/>
        </w:rPr>
        <w:t>ブロックとインデント</w:t>
      </w:r>
      <w:bookmarkEnd w:id="272"/>
    </w:p>
    <w:p w:rsidR="00735D7B" w:rsidRDefault="002F5FD0" w:rsidP="00735D7B">
      <w:pPr>
        <w:pStyle w:val="31"/>
        <w:spacing w:before="180" w:after="108"/>
      </w:pPr>
      <w:bookmarkStart w:id="273" w:name="_Ref270345537"/>
      <w:bookmarkStart w:id="274" w:name="_Ref270345540"/>
      <w:bookmarkStart w:id="275" w:name="_Toc350339262"/>
      <w:r>
        <w:rPr>
          <w:rFonts w:hint="eastAsia"/>
        </w:rPr>
        <w:t>半角空白によるインデント（必須</w:t>
      </w:r>
      <w:r w:rsidR="00735D7B">
        <w:rPr>
          <w:rFonts w:hint="eastAsia"/>
        </w:rPr>
        <w:t>）</w:t>
      </w:r>
      <w:bookmarkEnd w:id="273"/>
      <w:bookmarkEnd w:id="274"/>
      <w:r w:rsidR="009759A6">
        <w:rPr>
          <w:rFonts w:hint="eastAsia"/>
        </w:rPr>
        <w:t>[FlexFormatter対応]</w:t>
      </w:r>
      <w:bookmarkEnd w:id="275"/>
    </w:p>
    <w:p w:rsidR="000A663D" w:rsidRDefault="003441D1" w:rsidP="008C7353">
      <w:pPr>
        <w:pStyle w:val="aff6"/>
        <w:ind w:left="826" w:hanging="620"/>
      </w:pPr>
      <w:r w:rsidRPr="00DA69A1">
        <w:rPr>
          <w:rFonts w:hint="eastAsia"/>
          <w:b/>
        </w:rPr>
        <w:t>説明:</w:t>
      </w:r>
      <w:r>
        <w:rPr>
          <w:rFonts w:hint="eastAsia"/>
        </w:rPr>
        <w:t xml:space="preserve"> </w:t>
      </w:r>
      <w:r w:rsidR="00242716">
        <w:rPr>
          <w:rFonts w:hint="eastAsia"/>
        </w:rPr>
        <w:t>インデントはタブ</w:t>
      </w:r>
      <w:r>
        <w:rPr>
          <w:rFonts w:hint="eastAsia"/>
        </w:rPr>
        <w:t>ではなく半角空白を利用してください。また、半角空白数は2とします。</w:t>
      </w:r>
    </w:p>
    <w:p w:rsidR="000D3AB3" w:rsidRPr="00735D7B" w:rsidRDefault="000D3AB3" w:rsidP="008C7353">
      <w:pPr>
        <w:pStyle w:val="aff6"/>
        <w:ind w:left="826" w:hanging="620"/>
      </w:pPr>
      <w:r w:rsidRPr="00DA69A1">
        <w:rPr>
          <w:rFonts w:hint="eastAsia"/>
          <w:b/>
        </w:rPr>
        <w:t>理由:</w:t>
      </w:r>
      <w:r>
        <w:rPr>
          <w:rFonts w:hint="eastAsia"/>
        </w:rPr>
        <w:t xml:space="preserve"> </w:t>
      </w:r>
      <w:r w:rsidR="00242716">
        <w:rPr>
          <w:rFonts w:hint="eastAsia"/>
        </w:rPr>
        <w:t>タブ</w:t>
      </w:r>
      <w:r>
        <w:rPr>
          <w:rFonts w:hint="eastAsia"/>
        </w:rPr>
        <w:t>によるインデントはエディタにより見た目が変わってしまうだけでなく、空白と混在することでインデントが揃わなくなるからです。また、インデントに利用する半角空白数を2としているのは、MXMLはタグのネストが</w:t>
      </w:r>
      <w:r w:rsidR="00FC2309">
        <w:rPr>
          <w:rFonts w:hint="eastAsia"/>
        </w:rPr>
        <w:t>多く</w:t>
      </w:r>
      <w:r>
        <w:rPr>
          <w:rFonts w:hint="eastAsia"/>
        </w:rPr>
        <w:t>発生するためネストが</w:t>
      </w:r>
      <w:r w:rsidR="00FC2309">
        <w:rPr>
          <w:rFonts w:hint="eastAsia"/>
        </w:rPr>
        <w:t>深</w:t>
      </w:r>
      <w:r>
        <w:rPr>
          <w:rFonts w:hint="eastAsia"/>
        </w:rPr>
        <w:t>くなるからです。</w:t>
      </w:r>
    </w:p>
    <w:p w:rsidR="008D44AF" w:rsidRDefault="00897814" w:rsidP="008D44AF">
      <w:pPr>
        <w:pStyle w:val="31"/>
        <w:spacing w:before="180" w:after="108"/>
      </w:pPr>
      <w:bookmarkStart w:id="276" w:name="_Ref270345546"/>
      <w:bookmarkStart w:id="277" w:name="_Ref270345548"/>
      <w:bookmarkStart w:id="278" w:name="_Toc350339263"/>
      <w:r>
        <w:rPr>
          <w:rFonts w:hint="eastAsia"/>
        </w:rPr>
        <w:t>最大行</w:t>
      </w:r>
      <w:r w:rsidR="008D44AF">
        <w:rPr>
          <w:rFonts w:hint="eastAsia"/>
        </w:rPr>
        <w:t>幅の統一（</w:t>
      </w:r>
      <w:r w:rsidR="001B0F3C">
        <w:rPr>
          <w:rFonts w:hint="eastAsia"/>
        </w:rPr>
        <w:t>必須</w:t>
      </w:r>
      <w:r w:rsidR="008D44AF">
        <w:rPr>
          <w:rFonts w:hint="eastAsia"/>
        </w:rPr>
        <w:t>）</w:t>
      </w:r>
      <w:bookmarkEnd w:id="276"/>
      <w:bookmarkEnd w:id="277"/>
      <w:r w:rsidR="009759A6">
        <w:rPr>
          <w:rFonts w:hint="eastAsia"/>
        </w:rPr>
        <w:t>[FlexFormatter対応]</w:t>
      </w:r>
      <w:bookmarkEnd w:id="278"/>
    </w:p>
    <w:p w:rsidR="000A663D" w:rsidRDefault="001B0F3C" w:rsidP="008C7353">
      <w:pPr>
        <w:pStyle w:val="aff6"/>
        <w:ind w:left="826" w:hanging="620"/>
      </w:pPr>
      <w:r w:rsidRPr="007E611E">
        <w:rPr>
          <w:rFonts w:hint="eastAsia"/>
          <w:b/>
        </w:rPr>
        <w:t>説明:</w:t>
      </w:r>
      <w:r>
        <w:rPr>
          <w:rFonts w:hint="eastAsia"/>
        </w:rPr>
        <w:t xml:space="preserve"> ソースコードの最大行幅を統一してください。</w:t>
      </w:r>
      <w:r w:rsidR="00EE56FB">
        <w:rPr>
          <w:rFonts w:hint="eastAsia"/>
        </w:rPr>
        <w:t>最大行幅は</w:t>
      </w:r>
      <w:r w:rsidR="00EE56FB" w:rsidRPr="009759A6">
        <w:rPr>
          <w:rFonts w:hint="eastAsia"/>
        </w:rPr>
        <w:t>80</w:t>
      </w:r>
      <w:r w:rsidR="00EE56FB">
        <w:rPr>
          <w:rFonts w:hint="eastAsia"/>
        </w:rPr>
        <w:t>としてください。</w:t>
      </w:r>
    </w:p>
    <w:p w:rsidR="0038388C" w:rsidRDefault="0038388C" w:rsidP="008C7353">
      <w:pPr>
        <w:pStyle w:val="aff6"/>
        <w:ind w:left="826" w:hanging="620"/>
      </w:pPr>
      <w:r w:rsidRPr="007E611E">
        <w:rPr>
          <w:rFonts w:hint="eastAsia"/>
          <w:b/>
        </w:rPr>
        <w:t>理由:</w:t>
      </w:r>
      <w:r>
        <w:rPr>
          <w:rFonts w:hint="eastAsia"/>
        </w:rPr>
        <w:t xml:space="preserve"> 利用しているエディタや参照しているソースにかかわらず、見た目を統一するためです。</w:t>
      </w:r>
    </w:p>
    <w:p w:rsidR="00173506" w:rsidRDefault="00695A56" w:rsidP="00173506">
      <w:pPr>
        <w:pStyle w:val="31"/>
        <w:spacing w:before="180" w:after="108"/>
      </w:pPr>
      <w:bookmarkStart w:id="279" w:name="_Ref271811898"/>
      <w:bookmarkStart w:id="280" w:name="_Toc350339264"/>
      <w:r>
        <w:rPr>
          <w:rFonts w:hint="eastAsia"/>
        </w:rPr>
        <w:t>継続行のインデント（必須</w:t>
      </w:r>
      <w:r w:rsidR="00173506">
        <w:rPr>
          <w:rFonts w:hint="eastAsia"/>
        </w:rPr>
        <w:t>）</w:t>
      </w:r>
      <w:bookmarkEnd w:id="279"/>
      <w:r w:rsidR="009759A6">
        <w:rPr>
          <w:rFonts w:hint="eastAsia"/>
        </w:rPr>
        <w:t>[FlexFormatter対応]</w:t>
      </w:r>
      <w:bookmarkEnd w:id="280"/>
    </w:p>
    <w:p w:rsidR="00173506" w:rsidRDefault="006238DC" w:rsidP="008C7353">
      <w:pPr>
        <w:pStyle w:val="aff6"/>
        <w:ind w:left="826" w:hanging="620"/>
      </w:pPr>
      <w:r w:rsidRPr="005E7B2C">
        <w:rPr>
          <w:rFonts w:hint="eastAsia"/>
          <w:b/>
        </w:rPr>
        <w:t>説明:</w:t>
      </w:r>
      <w:r>
        <w:rPr>
          <w:rFonts w:hint="eastAsia"/>
        </w:rPr>
        <w:t xml:space="preserve"> 継続行のインデントは、最初の属性と同じ位置とすることを推奨します。</w:t>
      </w:r>
    </w:p>
    <w:p w:rsidR="005E0989" w:rsidRDefault="005E0989" w:rsidP="005E0989">
      <w:pPr>
        <w:pStyle w:val="aff8"/>
        <w:ind w:firstLine="578"/>
      </w:pPr>
      <w:r>
        <w:rPr>
          <w:color w:val="0000FF"/>
        </w:rPr>
        <w:t>&lt;s:TextInput</w:t>
      </w:r>
      <w:r>
        <w:t xml:space="preserve"> id="</w:t>
      </w:r>
      <w:r>
        <w:rPr>
          <w:color w:val="990000"/>
        </w:rPr>
        <w:t>text</w:t>
      </w:r>
      <w:r>
        <w:t>" focusIn="text_focusInHandler(event)"</w:t>
      </w:r>
    </w:p>
    <w:p w:rsidR="00926C7E" w:rsidRDefault="005E0989" w:rsidP="005E0989">
      <w:pPr>
        <w:pStyle w:val="aff8"/>
        <w:ind w:firstLine="578"/>
        <w:rPr>
          <w:color w:val="0000FF"/>
        </w:rPr>
      </w:pPr>
      <w:r>
        <w:t xml:space="preserve">             focusOut="text_focusOutHandler(event)" </w:t>
      </w:r>
      <w:r>
        <w:rPr>
          <w:color w:val="0000FF"/>
        </w:rPr>
        <w:t>/&gt;</w:t>
      </w:r>
    </w:p>
    <w:p w:rsidR="005E0989" w:rsidRDefault="00DB040F" w:rsidP="00DB040F">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w:t>
      </w:r>
      <w:r w:rsidR="005833AF">
        <w:rPr>
          <w:noProof/>
        </w:rPr>
        <w:fldChar w:fldCharType="end"/>
      </w:r>
      <w:r>
        <w:rPr>
          <w:noProof/>
        </w:rPr>
        <w:t xml:space="preserve"> </w:t>
      </w:r>
      <w:r>
        <w:rPr>
          <w:rFonts w:hint="eastAsia"/>
          <w:noProof/>
        </w:rPr>
        <w:t>継続行のインデント例</w:t>
      </w:r>
    </w:p>
    <w:p w:rsidR="005E7B2C" w:rsidRDefault="005E7B2C" w:rsidP="008C7353">
      <w:pPr>
        <w:pStyle w:val="aff6"/>
        <w:ind w:left="826" w:hanging="620"/>
      </w:pPr>
      <w:r>
        <w:rPr>
          <w:rFonts w:hint="eastAsia"/>
          <w:b/>
        </w:rPr>
        <w:t>理由:</w:t>
      </w:r>
      <w:r w:rsidRPr="005E7B2C">
        <w:rPr>
          <w:rFonts w:hint="eastAsia"/>
        </w:rPr>
        <w:t xml:space="preserve"> 継続行で</w:t>
      </w:r>
      <w:r>
        <w:rPr>
          <w:rFonts w:hint="eastAsia"/>
        </w:rPr>
        <w:t>あることが明確になるからです。属性位置を揃えることで</w:t>
      </w:r>
      <w:r w:rsidR="00845254">
        <w:rPr>
          <w:rFonts w:hint="eastAsia"/>
        </w:rPr>
        <w:t>、</w:t>
      </w:r>
      <w:r w:rsidR="00CF574E">
        <w:rPr>
          <w:rFonts w:hint="eastAsia"/>
        </w:rPr>
        <w:t>どのタグに当該属性が定義されているかを明示することもできます。</w:t>
      </w:r>
    </w:p>
    <w:p w:rsidR="00EB11C9" w:rsidRDefault="00EB11C9" w:rsidP="00EB11C9">
      <w:pPr>
        <w:pStyle w:val="31"/>
        <w:spacing w:before="180" w:after="108"/>
        <w:ind w:left="840"/>
      </w:pPr>
      <w:bookmarkStart w:id="281" w:name="_Ref271811911"/>
      <w:bookmarkStart w:id="282" w:name="_Toc350339265"/>
      <w:r>
        <w:rPr>
          <w:rFonts w:hint="eastAsia"/>
        </w:rPr>
        <w:t>1行1</w:t>
      </w:r>
      <w:r w:rsidR="00695A56">
        <w:rPr>
          <w:rFonts w:hint="eastAsia"/>
        </w:rPr>
        <w:t>タグ（必須</w:t>
      </w:r>
      <w:r>
        <w:rPr>
          <w:rFonts w:hint="eastAsia"/>
        </w:rPr>
        <w:t>）</w:t>
      </w:r>
      <w:bookmarkEnd w:id="281"/>
      <w:r w:rsidR="009759A6">
        <w:rPr>
          <w:rFonts w:hint="eastAsia"/>
        </w:rPr>
        <w:t>[FlexFormatter対応]</w:t>
      </w:r>
      <w:bookmarkEnd w:id="282"/>
    </w:p>
    <w:p w:rsidR="00EB11C9" w:rsidRDefault="00184E55" w:rsidP="008C7353">
      <w:pPr>
        <w:pStyle w:val="aff6"/>
        <w:ind w:left="826" w:hanging="620"/>
      </w:pPr>
      <w:r w:rsidRPr="00184E55">
        <w:rPr>
          <w:rFonts w:hint="eastAsia"/>
          <w:b/>
        </w:rPr>
        <w:t>説明:</w:t>
      </w:r>
      <w:r>
        <w:rPr>
          <w:rFonts w:hint="eastAsia"/>
        </w:rPr>
        <w:t xml:space="preserve"> タグは1行に1</w:t>
      </w:r>
      <w:r w:rsidR="00C24A4E">
        <w:rPr>
          <w:rFonts w:hint="eastAsia"/>
        </w:rPr>
        <w:t>タグを</w:t>
      </w:r>
      <w:r>
        <w:rPr>
          <w:rFonts w:hint="eastAsia"/>
        </w:rPr>
        <w:t>記述してください。</w:t>
      </w:r>
      <w:r w:rsidR="00C24A4E">
        <w:rPr>
          <w:rFonts w:hint="eastAsia"/>
        </w:rPr>
        <w:t>開始タグと終了タグの中に別のタグが含まれる場合には、開始タグと終了タグを同一行に記述しないでください。</w:t>
      </w:r>
    </w:p>
    <w:p w:rsidR="006867A5" w:rsidRDefault="006867A5" w:rsidP="006867A5">
      <w:pPr>
        <w:pStyle w:val="aff8"/>
        <w:ind w:firstLine="578"/>
      </w:pPr>
      <w:r>
        <w:rPr>
          <w:color w:val="0000FF"/>
        </w:rPr>
        <w:t>&lt;mx:Form&gt;</w:t>
      </w:r>
    </w:p>
    <w:p w:rsidR="006867A5" w:rsidRDefault="006867A5" w:rsidP="006867A5">
      <w:pPr>
        <w:pStyle w:val="aff8"/>
        <w:ind w:firstLine="578"/>
      </w:pPr>
      <w:r>
        <w:rPr>
          <w:color w:val="000000"/>
        </w:rPr>
        <w:lastRenderedPageBreak/>
        <w:t xml:space="preserve">  </w:t>
      </w:r>
      <w:r>
        <w:rPr>
          <w:color w:val="0000FF"/>
        </w:rPr>
        <w:t>&lt;mx:FormItem</w:t>
      </w:r>
      <w:r>
        <w:rPr>
          <w:color w:val="000000"/>
        </w:rPr>
        <w:t xml:space="preserve"> labe</w:t>
      </w:r>
      <w:r w:rsidR="006D63C9">
        <w:rPr>
          <w:rFonts w:hint="eastAsia"/>
          <w:color w:val="000000"/>
        </w:rPr>
        <w:t>l</w:t>
      </w:r>
      <w:r>
        <w:rPr>
          <w:color w:val="000000"/>
        </w:rPr>
        <w:t>="</w:t>
      </w:r>
      <w:r>
        <w:rPr>
          <w:color w:val="990000"/>
        </w:rPr>
        <w:t>テキスト</w:t>
      </w:r>
      <w:r>
        <w:rPr>
          <w:color w:val="000000"/>
        </w:rPr>
        <w:t>"</w:t>
      </w:r>
      <w:r>
        <w:rPr>
          <w:color w:val="0000FF"/>
        </w:rPr>
        <w:t>&gt;</w:t>
      </w:r>
    </w:p>
    <w:p w:rsidR="006867A5" w:rsidRDefault="006867A5" w:rsidP="006867A5">
      <w:pPr>
        <w:pStyle w:val="aff8"/>
        <w:ind w:firstLine="578"/>
      </w:pPr>
      <w:r>
        <w:rPr>
          <w:color w:val="000000"/>
        </w:rPr>
        <w:t xml:space="preserve">    </w:t>
      </w:r>
      <w:r>
        <w:rPr>
          <w:color w:val="0000FF"/>
        </w:rPr>
        <w:t>&lt;s:TextInput</w:t>
      </w:r>
      <w:r>
        <w:rPr>
          <w:color w:val="000000"/>
        </w:rPr>
        <w:t xml:space="preserve"> id="</w:t>
      </w:r>
      <w:r>
        <w:rPr>
          <w:color w:val="990000"/>
        </w:rPr>
        <w:t>text</w:t>
      </w:r>
      <w:r>
        <w:rPr>
          <w:color w:val="000000"/>
        </w:rPr>
        <w:t xml:space="preserve">" </w:t>
      </w:r>
      <w:r>
        <w:rPr>
          <w:color w:val="0000FF"/>
        </w:rPr>
        <w:t>/&gt;</w:t>
      </w:r>
    </w:p>
    <w:p w:rsidR="006867A5" w:rsidRDefault="006867A5" w:rsidP="006867A5">
      <w:pPr>
        <w:pStyle w:val="aff8"/>
        <w:ind w:firstLine="578"/>
      </w:pPr>
      <w:r>
        <w:rPr>
          <w:color w:val="000000"/>
        </w:rPr>
        <w:t xml:space="preserve">  </w:t>
      </w:r>
      <w:r>
        <w:rPr>
          <w:color w:val="0000FF"/>
        </w:rPr>
        <w:t>&lt;/mx:FormItem&gt;</w:t>
      </w:r>
    </w:p>
    <w:p w:rsidR="006867A5" w:rsidRDefault="006867A5" w:rsidP="006867A5">
      <w:pPr>
        <w:pStyle w:val="aff8"/>
        <w:ind w:firstLine="578"/>
      </w:pPr>
      <w:r>
        <w:rPr>
          <w:color w:val="000000"/>
        </w:rPr>
        <w:t xml:space="preserve">  </w:t>
      </w:r>
      <w:r>
        <w:rPr>
          <w:color w:val="0000FF"/>
        </w:rPr>
        <w:t>&lt;mx:FormItem&gt;</w:t>
      </w:r>
    </w:p>
    <w:p w:rsidR="006867A5" w:rsidRDefault="006867A5" w:rsidP="006867A5">
      <w:pPr>
        <w:pStyle w:val="aff8"/>
        <w:ind w:firstLine="578"/>
      </w:pPr>
      <w:r>
        <w:rPr>
          <w:color w:val="000000"/>
        </w:rPr>
        <w:t xml:space="preserve">    </w:t>
      </w:r>
      <w:r>
        <w:rPr>
          <w:color w:val="0000FF"/>
        </w:rPr>
        <w:t>&lt;s:Button</w:t>
      </w:r>
      <w:r>
        <w:rPr>
          <w:color w:val="000000"/>
        </w:rPr>
        <w:t xml:space="preserve"> id="</w:t>
      </w:r>
      <w:r>
        <w:rPr>
          <w:color w:val="990000"/>
        </w:rPr>
        <w:t>button</w:t>
      </w:r>
      <w:r>
        <w:rPr>
          <w:color w:val="000000"/>
        </w:rPr>
        <w:t xml:space="preserve">" click="button_clickHandler(event)" </w:t>
      </w:r>
      <w:r>
        <w:rPr>
          <w:color w:val="0000FF"/>
        </w:rPr>
        <w:t>/&gt;</w:t>
      </w:r>
    </w:p>
    <w:p w:rsidR="006867A5" w:rsidRDefault="006867A5" w:rsidP="006867A5">
      <w:pPr>
        <w:pStyle w:val="aff8"/>
        <w:ind w:firstLine="578"/>
      </w:pPr>
      <w:r>
        <w:rPr>
          <w:color w:val="000000"/>
        </w:rPr>
        <w:t xml:space="preserve">  </w:t>
      </w:r>
      <w:r>
        <w:rPr>
          <w:color w:val="0000FF"/>
        </w:rPr>
        <w:t>&lt;/mx:FormItem&gt;</w:t>
      </w:r>
    </w:p>
    <w:p w:rsidR="006867A5" w:rsidRDefault="006867A5" w:rsidP="006867A5">
      <w:pPr>
        <w:pStyle w:val="aff8"/>
        <w:ind w:firstLine="578"/>
        <w:rPr>
          <w:color w:val="0000FF"/>
        </w:rPr>
      </w:pPr>
      <w:r>
        <w:rPr>
          <w:color w:val="0000FF"/>
        </w:rPr>
        <w:t>&lt;/mx:Form&gt;</w:t>
      </w:r>
    </w:p>
    <w:p w:rsidR="006867A5" w:rsidRDefault="008C4F7C" w:rsidP="008C4F7C">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w:t>
      </w:r>
      <w:r w:rsidR="005833AF">
        <w:rPr>
          <w:noProof/>
        </w:rPr>
        <w:fldChar w:fldCharType="end"/>
      </w:r>
      <w:r>
        <w:rPr>
          <w:noProof/>
        </w:rPr>
        <w:t xml:space="preserve"> </w:t>
      </w:r>
      <w:r>
        <w:rPr>
          <w:rFonts w:hint="eastAsia"/>
          <w:noProof/>
        </w:rPr>
        <w:t>1行1タグの例</w:t>
      </w:r>
    </w:p>
    <w:p w:rsidR="002C405D" w:rsidRDefault="002C405D" w:rsidP="002C405D">
      <w:pPr>
        <w:pStyle w:val="aff8"/>
        <w:ind w:firstLine="578"/>
      </w:pPr>
      <w:r>
        <w:rPr>
          <w:color w:val="000000"/>
        </w:rPr>
        <w:t xml:space="preserve">  </w:t>
      </w:r>
      <w:r>
        <w:rPr>
          <w:color w:val="006633"/>
        </w:rPr>
        <w:t>&lt;fx:Declarations&gt;</w:t>
      </w:r>
    </w:p>
    <w:p w:rsidR="002C405D" w:rsidRDefault="002C405D" w:rsidP="002C405D">
      <w:pPr>
        <w:pStyle w:val="aff8"/>
        <w:ind w:firstLine="578"/>
      </w:pPr>
      <w:r>
        <w:rPr>
          <w:color w:val="000000"/>
        </w:rPr>
        <w:t xml:space="preserve">    </w:t>
      </w:r>
      <w:r>
        <w:rPr>
          <w:color w:val="0000FF"/>
        </w:rPr>
        <w:t>&lt;s:ArrayCollection&gt;</w:t>
      </w:r>
    </w:p>
    <w:p w:rsidR="002C405D" w:rsidRDefault="002C405D" w:rsidP="002C405D">
      <w:pPr>
        <w:pStyle w:val="aff8"/>
        <w:ind w:firstLine="578"/>
      </w:pPr>
      <w:r>
        <w:rPr>
          <w:color w:val="000000"/>
        </w:rPr>
        <w:t xml:space="preserve">      </w:t>
      </w:r>
      <w:r>
        <w:rPr>
          <w:color w:val="0000FF"/>
        </w:rPr>
        <w:t>&lt;fx:String&gt;</w:t>
      </w:r>
      <w:r>
        <w:rPr>
          <w:color w:val="000000"/>
        </w:rPr>
        <w:t>First</w:t>
      </w:r>
      <w:r>
        <w:rPr>
          <w:color w:val="0000FF"/>
        </w:rPr>
        <w:t>&lt;/fx:String&gt;</w:t>
      </w:r>
    </w:p>
    <w:p w:rsidR="002C405D" w:rsidRDefault="002C405D" w:rsidP="002C405D">
      <w:pPr>
        <w:pStyle w:val="aff8"/>
        <w:ind w:firstLine="578"/>
      </w:pPr>
      <w:r>
        <w:rPr>
          <w:color w:val="000000"/>
        </w:rPr>
        <w:t xml:space="preserve">      </w:t>
      </w:r>
      <w:r>
        <w:rPr>
          <w:color w:val="0000FF"/>
        </w:rPr>
        <w:t>&lt;fx:String&gt;</w:t>
      </w:r>
      <w:r>
        <w:rPr>
          <w:color w:val="000000"/>
        </w:rPr>
        <w:t>Second</w:t>
      </w:r>
      <w:r>
        <w:rPr>
          <w:color w:val="0000FF"/>
        </w:rPr>
        <w:t>&lt;/fx:String&gt;</w:t>
      </w:r>
    </w:p>
    <w:p w:rsidR="002C405D" w:rsidRDefault="002C405D" w:rsidP="002C405D">
      <w:pPr>
        <w:pStyle w:val="aff8"/>
        <w:ind w:firstLine="578"/>
      </w:pPr>
      <w:r>
        <w:rPr>
          <w:color w:val="000000"/>
        </w:rPr>
        <w:t xml:space="preserve">      </w:t>
      </w:r>
      <w:r>
        <w:rPr>
          <w:color w:val="0000FF"/>
        </w:rPr>
        <w:t>&lt;fx:String&gt;</w:t>
      </w:r>
      <w:r>
        <w:rPr>
          <w:color w:val="000000"/>
        </w:rPr>
        <w:t>Third</w:t>
      </w:r>
      <w:r>
        <w:rPr>
          <w:color w:val="0000FF"/>
        </w:rPr>
        <w:t>&lt;/fx:String&gt;</w:t>
      </w:r>
    </w:p>
    <w:p w:rsidR="002C405D" w:rsidRDefault="002C405D" w:rsidP="002C405D">
      <w:pPr>
        <w:pStyle w:val="aff8"/>
        <w:ind w:firstLine="578"/>
      </w:pPr>
      <w:r>
        <w:rPr>
          <w:color w:val="000000"/>
        </w:rPr>
        <w:t xml:space="preserve">    </w:t>
      </w:r>
      <w:r>
        <w:rPr>
          <w:color w:val="0000FF"/>
        </w:rPr>
        <w:t>&lt;/s:ArrayCollection&gt;</w:t>
      </w:r>
    </w:p>
    <w:p w:rsidR="008C4F7C" w:rsidRDefault="002C405D" w:rsidP="002C405D">
      <w:pPr>
        <w:pStyle w:val="aff8"/>
        <w:ind w:firstLine="578"/>
      </w:pPr>
      <w:r>
        <w:rPr>
          <w:color w:val="000000"/>
        </w:rPr>
        <w:t xml:space="preserve">  </w:t>
      </w:r>
      <w:r>
        <w:rPr>
          <w:color w:val="006633"/>
        </w:rPr>
        <w:t>&lt;/fx:Declarations&gt;</w:t>
      </w:r>
    </w:p>
    <w:p w:rsidR="008C4F7C" w:rsidRDefault="002C405D" w:rsidP="002C405D">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w:t>
      </w:r>
      <w:r w:rsidR="005833AF">
        <w:rPr>
          <w:noProof/>
        </w:rPr>
        <w:fldChar w:fldCharType="end"/>
      </w:r>
      <w:r>
        <w:rPr>
          <w:noProof/>
        </w:rPr>
        <w:t xml:space="preserve"> </w:t>
      </w:r>
      <w:r>
        <w:rPr>
          <w:rFonts w:hint="eastAsia"/>
          <w:noProof/>
        </w:rPr>
        <w:t>非タグ要素を</w:t>
      </w:r>
      <w:r w:rsidR="00594FF1">
        <w:rPr>
          <w:rFonts w:hint="eastAsia"/>
          <w:noProof/>
        </w:rPr>
        <w:t>含む</w:t>
      </w:r>
      <w:r>
        <w:rPr>
          <w:rFonts w:hint="eastAsia"/>
          <w:noProof/>
        </w:rPr>
        <w:t>場合の例</w:t>
      </w:r>
    </w:p>
    <w:p w:rsidR="002C405D" w:rsidRPr="00184E55" w:rsidRDefault="009E2817" w:rsidP="008C7353">
      <w:pPr>
        <w:pStyle w:val="aff6"/>
        <w:ind w:left="826" w:hanging="620"/>
      </w:pPr>
      <w:r w:rsidRPr="009E2817">
        <w:rPr>
          <w:rFonts w:hint="eastAsia"/>
          <w:b/>
        </w:rPr>
        <w:t>理由:</w:t>
      </w:r>
      <w:r>
        <w:rPr>
          <w:rFonts w:hint="eastAsia"/>
        </w:rPr>
        <w:t xml:space="preserve"> 一貫したMXMLの記述により、可読性が向上するからです。</w:t>
      </w:r>
    </w:p>
    <w:p w:rsidR="00EA2421" w:rsidRDefault="00EA2421" w:rsidP="00ED3370">
      <w:pPr>
        <w:pStyle w:val="31"/>
        <w:spacing w:before="180" w:after="108"/>
      </w:pPr>
      <w:bookmarkStart w:id="283" w:name="_Ref270345894"/>
      <w:bookmarkStart w:id="284" w:name="_Ref270345899"/>
      <w:bookmarkStart w:id="285" w:name="_Toc350339266"/>
      <w:r>
        <w:rPr>
          <w:rFonts w:hint="eastAsia"/>
        </w:rPr>
        <w:t>順序あるMXML</w:t>
      </w:r>
      <w:r w:rsidR="00695A56">
        <w:rPr>
          <w:rFonts w:hint="eastAsia"/>
        </w:rPr>
        <w:t>タグの宣言（必須</w:t>
      </w:r>
      <w:r>
        <w:rPr>
          <w:rFonts w:hint="eastAsia"/>
        </w:rPr>
        <w:t>）</w:t>
      </w:r>
      <w:bookmarkEnd w:id="283"/>
      <w:bookmarkEnd w:id="284"/>
      <w:bookmarkEnd w:id="285"/>
    </w:p>
    <w:p w:rsidR="00EA2421" w:rsidRDefault="00EA2421" w:rsidP="008C7353">
      <w:pPr>
        <w:pStyle w:val="aff6"/>
        <w:ind w:left="826" w:hanging="620"/>
      </w:pPr>
      <w:r w:rsidRPr="00A36398">
        <w:rPr>
          <w:rFonts w:hint="eastAsia"/>
          <w:b/>
        </w:rPr>
        <w:t>説明:</w:t>
      </w:r>
      <w:r>
        <w:rPr>
          <w:rFonts w:hint="eastAsia"/>
        </w:rPr>
        <w:t xml:space="preserve"> </w:t>
      </w:r>
      <w:r w:rsidR="00EE56FB">
        <w:rPr>
          <w:rFonts w:hint="eastAsia"/>
        </w:rPr>
        <w:t>タグは、以下の順序で宣言してください</w:t>
      </w:r>
      <w:r w:rsidR="00D5290B">
        <w:rPr>
          <w:rFonts w:hint="eastAsia"/>
        </w:rPr>
        <w:t>。</w:t>
      </w:r>
      <w:r w:rsidR="00B643BF">
        <w:rPr>
          <w:rFonts w:hint="eastAsia"/>
        </w:rPr>
        <w:t>また、これらの</w:t>
      </w:r>
      <w:r w:rsidR="00113241">
        <w:rPr>
          <w:rFonts w:hint="eastAsia"/>
        </w:rPr>
        <w:t>グループとグループの間は少なくとも1行あけてください。</w:t>
      </w:r>
    </w:p>
    <w:p w:rsidR="009435FF" w:rsidRDefault="009435FF" w:rsidP="00A36398">
      <w:pPr>
        <w:pStyle w:val="3"/>
        <w:spacing w:before="36" w:after="36"/>
      </w:pPr>
      <w:r>
        <w:rPr>
          <w:rFonts w:hint="eastAsia"/>
        </w:rPr>
        <w:t>XML宣言</w:t>
      </w:r>
    </w:p>
    <w:p w:rsidR="009435FF" w:rsidRDefault="00447623" w:rsidP="00A36398">
      <w:pPr>
        <w:pStyle w:val="3"/>
        <w:spacing w:before="36" w:after="36"/>
      </w:pPr>
      <w:r>
        <w:rPr>
          <w:rFonts w:hint="eastAsia"/>
        </w:rPr>
        <w:t>ルートXMLエレメント（名前空間指定を含む）</w:t>
      </w:r>
    </w:p>
    <w:p w:rsidR="009435FF" w:rsidRPr="00447623" w:rsidRDefault="00447623" w:rsidP="00A36398">
      <w:pPr>
        <w:pStyle w:val="3"/>
        <w:spacing w:before="36" w:after="36"/>
      </w:pPr>
      <w:r>
        <w:rPr>
          <w:rFonts w:hint="eastAsia"/>
        </w:rPr>
        <w:t>メタデータ</w:t>
      </w:r>
    </w:p>
    <w:p w:rsidR="00D5290B" w:rsidRDefault="00447623" w:rsidP="00A36398">
      <w:pPr>
        <w:pStyle w:val="3"/>
        <w:spacing w:before="36" w:after="36"/>
      </w:pPr>
      <w:r>
        <w:rPr>
          <w:rFonts w:hint="eastAsia"/>
        </w:rPr>
        <w:t>スタイル</w:t>
      </w:r>
    </w:p>
    <w:p w:rsidR="005715AE" w:rsidRDefault="00447623" w:rsidP="005715AE">
      <w:pPr>
        <w:pStyle w:val="3"/>
        <w:spacing w:before="36" w:after="36"/>
      </w:pPr>
      <w:r>
        <w:rPr>
          <w:rFonts w:hint="eastAsia"/>
        </w:rPr>
        <w:t>スクリプト</w:t>
      </w:r>
    </w:p>
    <w:p w:rsidR="00447623" w:rsidRDefault="00AC5A51" w:rsidP="00A36398">
      <w:pPr>
        <w:pStyle w:val="3"/>
        <w:spacing w:before="36" w:after="36"/>
      </w:pPr>
      <w:r>
        <w:rPr>
          <w:rFonts w:hint="eastAsia"/>
        </w:rPr>
        <w:t>データモデル（</w:t>
      </w:r>
      <w:r w:rsidR="00447623">
        <w:rPr>
          <w:rFonts w:hint="eastAsia"/>
        </w:rPr>
        <w:t>XML</w:t>
      </w:r>
      <w:r w:rsidR="00B0249F">
        <w:rPr>
          <w:rFonts w:hint="eastAsia"/>
        </w:rPr>
        <w:t>や</w:t>
      </w:r>
      <w:r w:rsidR="00447623">
        <w:rPr>
          <w:rFonts w:hint="eastAsia"/>
        </w:rPr>
        <w:t>モデル</w:t>
      </w:r>
      <w:r>
        <w:rPr>
          <w:rFonts w:hint="eastAsia"/>
        </w:rPr>
        <w:t>）</w:t>
      </w:r>
    </w:p>
    <w:p w:rsidR="00447623" w:rsidRDefault="00447623" w:rsidP="00A36398">
      <w:pPr>
        <w:pStyle w:val="3"/>
        <w:spacing w:before="36" w:after="36"/>
      </w:pPr>
      <w:r>
        <w:rPr>
          <w:rFonts w:hint="eastAsia"/>
        </w:rPr>
        <w:t>サービス</w:t>
      </w:r>
    </w:p>
    <w:p w:rsidR="00447623" w:rsidRDefault="00447623" w:rsidP="00A36398">
      <w:pPr>
        <w:pStyle w:val="3"/>
        <w:spacing w:before="36" w:after="36"/>
      </w:pPr>
      <w:r>
        <w:rPr>
          <w:rFonts w:hint="eastAsia"/>
        </w:rPr>
        <w:t>バリデータ</w:t>
      </w:r>
    </w:p>
    <w:p w:rsidR="00447623" w:rsidRDefault="00447623" w:rsidP="00A36398">
      <w:pPr>
        <w:pStyle w:val="3"/>
        <w:spacing w:before="36" w:after="36"/>
      </w:pPr>
      <w:r>
        <w:rPr>
          <w:rFonts w:hint="eastAsia"/>
        </w:rPr>
        <w:t>フォーマッタ</w:t>
      </w:r>
    </w:p>
    <w:p w:rsidR="00400F9F" w:rsidRDefault="00400F9F" w:rsidP="00A36398">
      <w:pPr>
        <w:pStyle w:val="3"/>
        <w:spacing w:before="36" w:after="36"/>
      </w:pPr>
      <w:r>
        <w:rPr>
          <w:rFonts w:hint="eastAsia"/>
        </w:rPr>
        <w:t>ステート</w:t>
      </w:r>
    </w:p>
    <w:p w:rsidR="00447623" w:rsidRDefault="00447623" w:rsidP="00A36398">
      <w:pPr>
        <w:pStyle w:val="3"/>
        <w:spacing w:before="36" w:after="36"/>
      </w:pPr>
      <w:r>
        <w:rPr>
          <w:rFonts w:hint="eastAsia"/>
        </w:rPr>
        <w:t>トランジション</w:t>
      </w:r>
    </w:p>
    <w:p w:rsidR="00447623" w:rsidRDefault="00447623" w:rsidP="00A36398">
      <w:pPr>
        <w:pStyle w:val="3"/>
        <w:spacing w:before="36" w:after="36"/>
      </w:pPr>
      <w:r>
        <w:rPr>
          <w:rFonts w:hint="eastAsia"/>
        </w:rPr>
        <w:t>エフェクト</w:t>
      </w:r>
    </w:p>
    <w:p w:rsidR="00ED211D" w:rsidRDefault="00ED211D" w:rsidP="00A36398">
      <w:pPr>
        <w:pStyle w:val="3"/>
        <w:spacing w:before="36" w:after="36"/>
      </w:pPr>
      <w:r>
        <w:rPr>
          <w:rFonts w:hint="eastAsia"/>
        </w:rPr>
        <w:lastRenderedPageBreak/>
        <w:t>バインディング</w:t>
      </w:r>
    </w:p>
    <w:p w:rsidR="0002393A" w:rsidRDefault="00194C65" w:rsidP="00A36398">
      <w:pPr>
        <w:pStyle w:val="3"/>
        <w:spacing w:before="36" w:after="36"/>
      </w:pPr>
      <w:r>
        <w:rPr>
          <w:rFonts w:hint="eastAsia"/>
        </w:rPr>
        <w:t>画面コンポーネントやコンテナ</w:t>
      </w:r>
    </w:p>
    <w:p w:rsidR="00447623" w:rsidRDefault="00A36398" w:rsidP="008C7353">
      <w:pPr>
        <w:pStyle w:val="aff6"/>
        <w:ind w:left="826" w:hanging="620"/>
      </w:pPr>
      <w:r w:rsidRPr="00A36398">
        <w:rPr>
          <w:rFonts w:hint="eastAsia"/>
          <w:b/>
        </w:rPr>
        <w:t>理由:</w:t>
      </w:r>
      <w:r>
        <w:rPr>
          <w:rFonts w:hint="eastAsia"/>
        </w:rPr>
        <w:t xml:space="preserve"> 一貫したMXMLの構成により可読性が向上するからです。</w:t>
      </w:r>
    </w:p>
    <w:p w:rsidR="00DD7622" w:rsidRPr="00EA2421" w:rsidRDefault="00AC5A51" w:rsidP="008C7353">
      <w:pPr>
        <w:pStyle w:val="aff6"/>
        <w:ind w:left="826" w:hanging="620"/>
      </w:pPr>
      <w:r>
        <w:rPr>
          <w:rFonts w:hint="eastAsia"/>
          <w:b/>
        </w:rPr>
        <w:t xml:space="preserve">補足: </w:t>
      </w:r>
      <w:r w:rsidRPr="00AC5A51">
        <w:rPr>
          <w:rFonts w:hint="eastAsia"/>
        </w:rPr>
        <w:t>Flex SDK 4以降を利用する場合</w:t>
      </w:r>
      <w:r>
        <w:rPr>
          <w:rFonts w:hint="eastAsia"/>
        </w:rPr>
        <w:t>にはfx:Declarationsタグ</w:t>
      </w:r>
      <w:r w:rsidR="00586F45">
        <w:rPr>
          <w:rFonts w:hint="eastAsia"/>
        </w:rPr>
        <w:t>を</w:t>
      </w:r>
      <w:r>
        <w:rPr>
          <w:rFonts w:hint="eastAsia"/>
        </w:rPr>
        <w:t>利用してください。</w:t>
      </w:r>
    </w:p>
    <w:p w:rsidR="00ED3370" w:rsidRDefault="0035700F" w:rsidP="00ED3370">
      <w:pPr>
        <w:pStyle w:val="31"/>
        <w:spacing w:before="180" w:after="108"/>
      </w:pPr>
      <w:bookmarkStart w:id="286" w:name="_Ref270345917"/>
      <w:bookmarkStart w:id="287" w:name="_Ref270345922"/>
      <w:bookmarkStart w:id="288" w:name="_Toc350339267"/>
      <w:r>
        <w:rPr>
          <w:rFonts w:hint="eastAsia"/>
        </w:rPr>
        <w:t>属性のカテゴライズ</w:t>
      </w:r>
      <w:r w:rsidR="00650D34">
        <w:rPr>
          <w:rFonts w:hint="eastAsia"/>
        </w:rPr>
        <w:t>と順序付け</w:t>
      </w:r>
      <w:r w:rsidR="00695A56">
        <w:rPr>
          <w:rFonts w:hint="eastAsia"/>
        </w:rPr>
        <w:t>（必須</w:t>
      </w:r>
      <w:r w:rsidR="00ED3370">
        <w:rPr>
          <w:rFonts w:hint="eastAsia"/>
        </w:rPr>
        <w:t>）</w:t>
      </w:r>
      <w:bookmarkEnd w:id="286"/>
      <w:bookmarkEnd w:id="287"/>
      <w:r w:rsidR="009759A6">
        <w:rPr>
          <w:rFonts w:hint="eastAsia"/>
        </w:rPr>
        <w:t>[FlexFormatter対応]</w:t>
      </w:r>
      <w:bookmarkEnd w:id="288"/>
    </w:p>
    <w:p w:rsidR="00F3118D" w:rsidRDefault="0035700F" w:rsidP="008C7353">
      <w:pPr>
        <w:pStyle w:val="aff6"/>
        <w:ind w:left="826" w:hanging="620"/>
      </w:pPr>
      <w:r w:rsidRPr="0035700F">
        <w:rPr>
          <w:rFonts w:hint="eastAsia"/>
          <w:b/>
        </w:rPr>
        <w:t>説明:</w:t>
      </w:r>
      <w:r>
        <w:rPr>
          <w:rFonts w:hint="eastAsia"/>
        </w:rPr>
        <w:t xml:space="preserve"> MXMLタグの属性は、カテゴライズし</w:t>
      </w:r>
      <w:r w:rsidR="00B33044">
        <w:rPr>
          <w:rFonts w:hint="eastAsia"/>
        </w:rPr>
        <w:t>て順序付けて</w:t>
      </w:r>
      <w:r w:rsidR="00EE56FB">
        <w:rPr>
          <w:rFonts w:hint="eastAsia"/>
        </w:rPr>
        <w:t>記述してください</w:t>
      </w:r>
      <w:r w:rsidRPr="0035700F">
        <w:rPr>
          <w:rFonts w:hint="eastAsia"/>
        </w:rPr>
        <w:t>。例えば以下のようなカテゴリに分割し、以下の通りの順序で記述します。</w:t>
      </w:r>
    </w:p>
    <w:p w:rsidR="00592E63" w:rsidRPr="00592E63" w:rsidRDefault="00592E63" w:rsidP="00592E63">
      <w:pPr>
        <w:pStyle w:val="3"/>
        <w:spacing w:before="36" w:after="36"/>
      </w:pPr>
      <w:r w:rsidRPr="00592E63">
        <w:rPr>
          <w:rFonts w:hint="eastAsia"/>
        </w:rPr>
        <w:t>名前空間</w:t>
      </w:r>
    </w:p>
    <w:p w:rsidR="006601AE" w:rsidRDefault="001B3D82" w:rsidP="001B3D82">
      <w:pPr>
        <w:pStyle w:val="3"/>
        <w:spacing w:before="36" w:after="36"/>
      </w:pPr>
      <w:r>
        <w:rPr>
          <w:rFonts w:hint="eastAsia"/>
        </w:rPr>
        <w:t>プロパティ</w:t>
      </w:r>
    </w:p>
    <w:p w:rsidR="001B3D82" w:rsidRDefault="001B3D82" w:rsidP="001B3D82">
      <w:pPr>
        <w:pStyle w:val="3"/>
        <w:spacing w:before="36" w:after="36"/>
      </w:pPr>
      <w:r>
        <w:rPr>
          <w:rFonts w:hint="eastAsia"/>
        </w:rPr>
        <w:t>イベント</w:t>
      </w:r>
    </w:p>
    <w:p w:rsidR="001B3D82" w:rsidRDefault="001B3D82" w:rsidP="001B3D82">
      <w:pPr>
        <w:pStyle w:val="3"/>
        <w:spacing w:before="36" w:after="36"/>
      </w:pPr>
      <w:r>
        <w:rPr>
          <w:rFonts w:hint="eastAsia"/>
        </w:rPr>
        <w:t>エフェクト</w:t>
      </w:r>
    </w:p>
    <w:p w:rsidR="001B3D82" w:rsidRDefault="001B3D82" w:rsidP="001B3D82">
      <w:pPr>
        <w:pStyle w:val="3"/>
        <w:spacing w:before="36" w:after="36"/>
      </w:pPr>
      <w:r>
        <w:rPr>
          <w:rFonts w:hint="eastAsia"/>
        </w:rPr>
        <w:t>スタイル</w:t>
      </w:r>
    </w:p>
    <w:p w:rsidR="006601AE" w:rsidRDefault="001B3D82" w:rsidP="008C7353">
      <w:pPr>
        <w:pStyle w:val="aff6"/>
        <w:ind w:left="826" w:hanging="620"/>
      </w:pPr>
      <w:r w:rsidRPr="001B3D82">
        <w:rPr>
          <w:rFonts w:hint="eastAsia"/>
          <w:b/>
        </w:rPr>
        <w:t>理由:</w:t>
      </w:r>
      <w:r>
        <w:rPr>
          <w:rFonts w:hint="eastAsia"/>
        </w:rPr>
        <w:t xml:space="preserve"> 一貫したMXMLの構成により可読性が向上するからです。</w:t>
      </w:r>
    </w:p>
    <w:p w:rsidR="00386DF7" w:rsidRDefault="00386DF7" w:rsidP="00386DF7">
      <w:pPr>
        <w:pStyle w:val="21"/>
        <w:spacing w:before="108" w:after="108"/>
      </w:pPr>
      <w:bookmarkStart w:id="289" w:name="_Toc350339268"/>
      <w:r>
        <w:rPr>
          <w:rFonts w:hint="eastAsia"/>
        </w:rPr>
        <w:t>ID</w:t>
      </w:r>
      <w:r w:rsidR="00927708">
        <w:rPr>
          <w:rFonts w:hint="eastAsia"/>
        </w:rPr>
        <w:t>属性</w:t>
      </w:r>
      <w:bookmarkEnd w:id="289"/>
    </w:p>
    <w:p w:rsidR="005441D2" w:rsidRDefault="005441D2" w:rsidP="005441D2">
      <w:pPr>
        <w:pStyle w:val="31"/>
        <w:spacing w:before="180" w:after="108"/>
        <w:ind w:left="840"/>
      </w:pPr>
      <w:bookmarkStart w:id="290" w:name="_Ref270345981"/>
      <w:bookmarkStart w:id="291" w:name="_Ref270345987"/>
      <w:bookmarkStart w:id="292" w:name="_Toc350339269"/>
      <w:r>
        <w:rPr>
          <w:rFonts w:hint="eastAsia"/>
        </w:rPr>
        <w:t>最初の属性としてのID属性（必須）</w:t>
      </w:r>
      <w:bookmarkEnd w:id="290"/>
      <w:bookmarkEnd w:id="291"/>
      <w:r w:rsidR="009759A6">
        <w:rPr>
          <w:rFonts w:hint="eastAsia"/>
        </w:rPr>
        <w:t>[FlexFormatter対応]</w:t>
      </w:r>
      <w:bookmarkEnd w:id="292"/>
    </w:p>
    <w:p w:rsidR="005441D2" w:rsidRPr="0054761C" w:rsidRDefault="005441D2" w:rsidP="008C7353">
      <w:pPr>
        <w:pStyle w:val="aff6"/>
        <w:ind w:left="826" w:hanging="620"/>
      </w:pPr>
      <w:r w:rsidRPr="00174B4F">
        <w:rPr>
          <w:rFonts w:hint="eastAsia"/>
          <w:b/>
        </w:rPr>
        <w:t>説明:</w:t>
      </w:r>
      <w:r>
        <w:rPr>
          <w:rFonts w:hint="eastAsia"/>
        </w:rPr>
        <w:t xml:space="preserve"> あるタグにID属性を付与する場合、必ず最初の属性として記述してください。</w:t>
      </w:r>
    </w:p>
    <w:p w:rsidR="005441D2" w:rsidRDefault="005441D2" w:rsidP="005441D2">
      <w:pPr>
        <w:pStyle w:val="aff8"/>
        <w:ind w:firstLine="578"/>
      </w:pPr>
      <w:r>
        <w:t xml:space="preserve">  </w:t>
      </w:r>
      <w:r>
        <w:rPr>
          <w:color w:val="0000FF"/>
        </w:rPr>
        <w:t>&lt;s:</w:t>
      </w:r>
      <w:r>
        <w:rPr>
          <w:rFonts w:hint="eastAsia"/>
          <w:color w:val="0000FF"/>
        </w:rPr>
        <w:t>Button</w:t>
      </w:r>
      <w:r>
        <w:t xml:space="preserve"> id="</w:t>
      </w:r>
      <w:r>
        <w:rPr>
          <w:rFonts w:hint="eastAsia"/>
          <w:color w:val="990000"/>
        </w:rPr>
        <w:t>button</w:t>
      </w:r>
      <w:r>
        <w:t>"</w:t>
      </w:r>
    </w:p>
    <w:p w:rsidR="005441D2" w:rsidRDefault="005441D2" w:rsidP="005441D2">
      <w:pPr>
        <w:pStyle w:val="aff8"/>
        <w:ind w:firstLine="578"/>
      </w:pPr>
      <w:r>
        <w:t xml:space="preserve">           </w:t>
      </w:r>
      <w:r>
        <w:rPr>
          <w:rFonts w:hint="eastAsia"/>
        </w:rPr>
        <w:t xml:space="preserve"> </w:t>
      </w:r>
      <w:r>
        <w:t>text="</w:t>
      </w:r>
      <w:r>
        <w:rPr>
          <w:rFonts w:hint="eastAsia"/>
          <w:color w:val="990000"/>
        </w:rPr>
        <w:t>実行</w:t>
      </w:r>
      <w:r>
        <w:t>"</w:t>
      </w:r>
    </w:p>
    <w:p w:rsidR="005441D2" w:rsidRPr="006353D8" w:rsidRDefault="005441D2" w:rsidP="005441D2">
      <w:pPr>
        <w:pStyle w:val="aff8"/>
        <w:ind w:firstLine="578"/>
      </w:pPr>
      <w:r>
        <w:t xml:space="preserve">           </w:t>
      </w:r>
      <w:r>
        <w:rPr>
          <w:rFonts w:hint="eastAsia"/>
        </w:rPr>
        <w:t xml:space="preserve"> </w:t>
      </w:r>
      <w:r>
        <w:t>click="</w:t>
      </w:r>
      <w:r>
        <w:rPr>
          <w:rFonts w:hint="eastAsia"/>
        </w:rPr>
        <w:t>button</w:t>
      </w:r>
      <w:r>
        <w:t>_clickHandler(event)"</w:t>
      </w:r>
      <w:r>
        <w:rPr>
          <w:rFonts w:hint="eastAsia"/>
        </w:rPr>
        <w:t xml:space="preserve"> </w:t>
      </w:r>
      <w:r>
        <w:rPr>
          <w:color w:val="0000FF"/>
        </w:rPr>
        <w:t>/&gt;</w:t>
      </w:r>
    </w:p>
    <w:p w:rsidR="005441D2" w:rsidRDefault="005441D2" w:rsidP="005441D2">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4</w:t>
      </w:r>
      <w:r w:rsidR="005833AF">
        <w:rPr>
          <w:noProof/>
        </w:rPr>
        <w:fldChar w:fldCharType="end"/>
      </w:r>
      <w:r>
        <w:rPr>
          <w:noProof/>
        </w:rPr>
        <w:t xml:space="preserve"> </w:t>
      </w:r>
      <w:r>
        <w:rPr>
          <w:rFonts w:hint="eastAsia"/>
          <w:noProof/>
        </w:rPr>
        <w:t>ID属性を最初の属性として記述する例</w:t>
      </w:r>
    </w:p>
    <w:p w:rsidR="005441D2" w:rsidRPr="005441D2" w:rsidRDefault="005441D2" w:rsidP="008C7353">
      <w:pPr>
        <w:pStyle w:val="aff6"/>
        <w:ind w:left="826" w:hanging="620"/>
      </w:pPr>
      <w:r w:rsidRPr="001A43B0">
        <w:rPr>
          <w:rFonts w:hint="eastAsia"/>
          <w:b/>
        </w:rPr>
        <w:t>理由:</w:t>
      </w:r>
      <w:r>
        <w:rPr>
          <w:rFonts w:hint="eastAsia"/>
        </w:rPr>
        <w:t xml:space="preserve"> タグのID属性は、スクリプトなどの外部要素から参照されることが相対的に多いからです。属性の中で最も目立つ位置に宣言しておくことが可読性を考慮すると望ましいでしょう。</w:t>
      </w:r>
    </w:p>
    <w:p w:rsidR="00386DF7" w:rsidRDefault="002D5043" w:rsidP="00386DF7">
      <w:pPr>
        <w:pStyle w:val="31"/>
        <w:spacing w:before="180" w:after="108"/>
      </w:pPr>
      <w:bookmarkStart w:id="293" w:name="_Toc350339270"/>
      <w:r>
        <w:rPr>
          <w:rFonts w:hint="eastAsia"/>
        </w:rPr>
        <w:t>ローワーキャメルケースの適用（必須）</w:t>
      </w:r>
      <w:bookmarkEnd w:id="293"/>
    </w:p>
    <w:p w:rsidR="00386DF7" w:rsidRPr="002D5043" w:rsidRDefault="002D5043" w:rsidP="008C7353">
      <w:pPr>
        <w:pStyle w:val="aff6"/>
        <w:ind w:left="826" w:hanging="620"/>
      </w:pPr>
      <w:r>
        <w:rPr>
          <w:rFonts w:hint="eastAsia"/>
          <w:b/>
        </w:rPr>
        <w:t>説明:</w:t>
      </w:r>
      <w:r w:rsidRPr="002D5043">
        <w:rPr>
          <w:rFonts w:hint="eastAsia"/>
        </w:rPr>
        <w:t xml:space="preserve"> ID属性値（</w:t>
      </w:r>
      <w:r>
        <w:rPr>
          <w:rFonts w:hint="eastAsia"/>
        </w:rPr>
        <w:t>つまり</w:t>
      </w:r>
      <w:r w:rsidRPr="002D5043">
        <w:rPr>
          <w:rFonts w:hint="eastAsia"/>
        </w:rPr>
        <w:t>ID名）にはローワーキャメルケースを利用してください。</w:t>
      </w:r>
    </w:p>
    <w:p w:rsidR="007D21F7" w:rsidRDefault="007D21F7" w:rsidP="007D21F7">
      <w:pPr>
        <w:pStyle w:val="aff8"/>
        <w:ind w:firstLine="578"/>
      </w:pPr>
      <w:r>
        <w:rPr>
          <w:color w:val="0000FF"/>
        </w:rPr>
        <w:t>&lt;s:Application</w:t>
      </w:r>
      <w:r>
        <w:t xml:space="preserve"> xmlns:fx="</w:t>
      </w:r>
      <w:r>
        <w:rPr>
          <w:color w:val="990000"/>
        </w:rPr>
        <w:t>http://ns.adobe.com/mxml/2009</w:t>
      </w:r>
      <w:r>
        <w:t>"</w:t>
      </w:r>
    </w:p>
    <w:p w:rsidR="007D21F7" w:rsidRDefault="007D21F7" w:rsidP="008F45A1">
      <w:pPr>
        <w:pStyle w:val="aff8"/>
        <w:ind w:firstLine="578"/>
        <w:rPr>
          <w:color w:val="0000FF"/>
        </w:rPr>
      </w:pPr>
      <w:r>
        <w:t xml:space="preserve">               xmlns:s="</w:t>
      </w:r>
      <w:r>
        <w:rPr>
          <w:color w:val="990000"/>
        </w:rPr>
        <w:t>library://ns.adobe.com/flex/spark</w:t>
      </w:r>
      <w:r>
        <w:t>"</w:t>
      </w:r>
      <w:r>
        <w:rPr>
          <w:color w:val="0000FF"/>
        </w:rPr>
        <w:t>&gt;</w:t>
      </w:r>
    </w:p>
    <w:p w:rsidR="006479E0" w:rsidRDefault="00DC1F5C" w:rsidP="007D21F7">
      <w:pPr>
        <w:pStyle w:val="aff8"/>
        <w:ind w:firstLineChars="375" w:firstLine="825"/>
        <w:rPr>
          <w:rFonts w:ascii="さざなみゴシック" w:eastAsia="さざなみゴシック" w:cs="さざなみゴシック"/>
          <w:color w:val="0000FF"/>
          <w:sz w:val="22"/>
          <w:szCs w:val="22"/>
        </w:rPr>
      </w:pPr>
      <w:r w:rsidRPr="00DC1F5C">
        <w:rPr>
          <w:rFonts w:ascii="さざなみゴシック" w:eastAsia="さざなみゴシック" w:cs="さざなみゴシック"/>
          <w:color w:val="0000FF"/>
          <w:sz w:val="22"/>
          <w:szCs w:val="22"/>
        </w:rPr>
        <w:t>&lt;s:Label</w:t>
      </w:r>
      <w:r w:rsidRPr="00DC1F5C">
        <w:rPr>
          <w:rFonts w:ascii="さざなみゴシック" w:eastAsia="さざなみゴシック" w:cs="さざなみゴシック"/>
          <w:color w:val="000000"/>
          <w:sz w:val="22"/>
          <w:szCs w:val="22"/>
        </w:rPr>
        <w:t xml:space="preserve"> id="</w:t>
      </w:r>
      <w:r w:rsidRPr="00DC1F5C">
        <w:rPr>
          <w:rFonts w:ascii="さざなみゴシック" w:eastAsia="さざなみゴシック" w:cs="さざなみゴシック"/>
          <w:color w:val="990000"/>
          <w:sz w:val="22"/>
          <w:szCs w:val="22"/>
        </w:rPr>
        <w:t>errorMessage</w:t>
      </w:r>
      <w:r w:rsidRPr="00DC1F5C">
        <w:rPr>
          <w:rFonts w:ascii="さざなみゴシック" w:eastAsia="さざなみゴシック" w:cs="さざなみゴシック"/>
          <w:color w:val="000000"/>
          <w:sz w:val="22"/>
          <w:szCs w:val="22"/>
        </w:rPr>
        <w:t xml:space="preserve">" </w:t>
      </w:r>
      <w:r w:rsidRPr="00DC1F5C">
        <w:rPr>
          <w:rFonts w:ascii="さざなみゴシック" w:eastAsia="さざなみゴシック" w:cs="さざなみゴシック"/>
          <w:color w:val="0000FF"/>
          <w:sz w:val="22"/>
          <w:szCs w:val="22"/>
        </w:rPr>
        <w:t>/&gt;</w:t>
      </w:r>
    </w:p>
    <w:p w:rsidR="007D21F7" w:rsidRPr="00386DF7" w:rsidRDefault="007D21F7" w:rsidP="007D21F7">
      <w:pPr>
        <w:pStyle w:val="aff8"/>
        <w:ind w:firstLineChars="257" w:firstLine="565"/>
      </w:pPr>
      <w:r w:rsidRPr="007D21F7">
        <w:rPr>
          <w:rFonts w:ascii="さざなみゴシック" w:eastAsia="さざなみゴシック" w:cs="さざなみゴシック"/>
          <w:color w:val="0000FF"/>
          <w:sz w:val="22"/>
          <w:szCs w:val="22"/>
        </w:rPr>
        <w:lastRenderedPageBreak/>
        <w:t>&lt;/s:Application&gt;</w:t>
      </w:r>
    </w:p>
    <w:p w:rsidR="006479E0" w:rsidRDefault="007140CB" w:rsidP="007140CB">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5</w:t>
      </w:r>
      <w:r w:rsidR="005833AF">
        <w:rPr>
          <w:noProof/>
        </w:rPr>
        <w:fldChar w:fldCharType="end"/>
      </w:r>
      <w:r>
        <w:rPr>
          <w:noProof/>
        </w:rPr>
        <w:t xml:space="preserve"> </w:t>
      </w:r>
      <w:r>
        <w:rPr>
          <w:rFonts w:hint="eastAsia"/>
          <w:noProof/>
        </w:rPr>
        <w:t>ローワーキャメルケース</w:t>
      </w:r>
      <w:r w:rsidR="000A1DCE">
        <w:rPr>
          <w:rFonts w:hint="eastAsia"/>
          <w:noProof/>
        </w:rPr>
        <w:t>を利用した</w:t>
      </w:r>
      <w:r>
        <w:rPr>
          <w:rFonts w:hint="eastAsia"/>
          <w:noProof/>
        </w:rPr>
        <w:t>ID</w:t>
      </w:r>
      <w:r w:rsidR="00EA5111">
        <w:rPr>
          <w:rFonts w:hint="eastAsia"/>
          <w:noProof/>
        </w:rPr>
        <w:t>名</w:t>
      </w:r>
      <w:r>
        <w:rPr>
          <w:rFonts w:hint="eastAsia"/>
          <w:noProof/>
        </w:rPr>
        <w:t>の例</w:t>
      </w:r>
    </w:p>
    <w:p w:rsidR="006479E0" w:rsidRDefault="00D94886" w:rsidP="008C7353">
      <w:pPr>
        <w:pStyle w:val="aff6"/>
        <w:ind w:left="826" w:hanging="620"/>
      </w:pPr>
      <w:r w:rsidRPr="00560B24">
        <w:rPr>
          <w:rFonts w:hint="eastAsia"/>
          <w:b/>
        </w:rPr>
        <w:t>理由:</w:t>
      </w:r>
      <w:r>
        <w:rPr>
          <w:rFonts w:hint="eastAsia"/>
        </w:rPr>
        <w:t xml:space="preserve"> </w:t>
      </w:r>
      <w:r w:rsidR="009D786C">
        <w:rPr>
          <w:rFonts w:hint="eastAsia"/>
        </w:rPr>
        <w:t>ID</w:t>
      </w:r>
      <w:r>
        <w:rPr>
          <w:rFonts w:hint="eastAsia"/>
        </w:rPr>
        <w:t>属性</w:t>
      </w:r>
      <w:r w:rsidR="004A7EAB">
        <w:rPr>
          <w:rFonts w:hint="eastAsia"/>
        </w:rPr>
        <w:t>は、</w:t>
      </w:r>
      <w:r>
        <w:rPr>
          <w:rFonts w:hint="eastAsia"/>
        </w:rPr>
        <w:t>それ</w:t>
      </w:r>
      <w:r w:rsidR="004A7EAB">
        <w:rPr>
          <w:rFonts w:hint="eastAsia"/>
        </w:rPr>
        <w:t>が付加されたタグを含む</w:t>
      </w:r>
      <w:r>
        <w:rPr>
          <w:rFonts w:hint="eastAsia"/>
        </w:rPr>
        <w:t>MXMLのpublicプロパティ</w:t>
      </w:r>
      <w:r w:rsidR="00532FF2">
        <w:rPr>
          <w:rFonts w:hint="eastAsia"/>
        </w:rPr>
        <w:t>名</w:t>
      </w:r>
      <w:r>
        <w:rPr>
          <w:rFonts w:hint="eastAsia"/>
        </w:rPr>
        <w:t>として扱われるからです。</w:t>
      </w:r>
      <w:r w:rsidR="009D786C">
        <w:rPr>
          <w:rFonts w:hint="eastAsia"/>
        </w:rPr>
        <w:t>例えば、上記コード例は以下のようにActionScriptにコンパイルされます</w:t>
      </w:r>
      <w:r w:rsidR="009F4746">
        <w:rPr>
          <w:rStyle w:val="afb"/>
        </w:rPr>
        <w:footnoteReference w:id="8"/>
      </w:r>
      <w:r w:rsidR="009D786C">
        <w:rPr>
          <w:rFonts w:hint="eastAsia"/>
        </w:rPr>
        <w:t>。</w:t>
      </w:r>
    </w:p>
    <w:p w:rsidR="009D786C" w:rsidRDefault="009D786C" w:rsidP="008C7353">
      <w:pPr>
        <w:pStyle w:val="aff8"/>
        <w:ind w:firstLine="580"/>
      </w:pPr>
      <w:r>
        <w:rPr>
          <w:b/>
          <w:color w:val="0033FF"/>
        </w:rPr>
        <w:t>public</w:t>
      </w:r>
      <w:r>
        <w:rPr>
          <w:color w:val="000000"/>
        </w:rPr>
        <w:t xml:space="preserve"> </w:t>
      </w:r>
      <w:r>
        <w:rPr>
          <w:b/>
          <w:color w:val="9900CC"/>
        </w:rPr>
        <w:t>class</w:t>
      </w:r>
      <w:r>
        <w:rPr>
          <w:color w:val="000000"/>
        </w:rPr>
        <w:t xml:space="preserve"> MXMLTest</w:t>
      </w:r>
      <w:r>
        <w:rPr>
          <w:rFonts w:hint="eastAsia"/>
          <w:color w:val="000000"/>
        </w:rPr>
        <w:t xml:space="preserve"> </w:t>
      </w:r>
      <w:r>
        <w:rPr>
          <w:b/>
          <w:color w:val="0033FF"/>
        </w:rPr>
        <w:t>extends</w:t>
      </w:r>
      <w:r>
        <w:rPr>
          <w:color w:val="000000"/>
        </w:rPr>
        <w:t xml:space="preserve"> spark.components.Application</w:t>
      </w:r>
      <w:r>
        <w:rPr>
          <w:rFonts w:hint="eastAsia"/>
          <w:color w:val="000000"/>
        </w:rPr>
        <w:t xml:space="preserve"> </w:t>
      </w:r>
      <w:r>
        <w:rPr>
          <w:color w:val="000000"/>
        </w:rPr>
        <w:t>{</w:t>
      </w:r>
    </w:p>
    <w:p w:rsidR="009D786C" w:rsidRDefault="009D786C" w:rsidP="009D786C">
      <w:pPr>
        <w:pStyle w:val="aff8"/>
        <w:ind w:firstLineChars="375" w:firstLine="788"/>
        <w:rPr>
          <w:color w:val="000000"/>
        </w:rPr>
      </w:pPr>
    </w:p>
    <w:p w:rsidR="009D786C" w:rsidRDefault="009D786C" w:rsidP="009D786C">
      <w:pPr>
        <w:pStyle w:val="aff8"/>
        <w:ind w:firstLineChars="375" w:firstLine="788"/>
      </w:pPr>
      <w:r>
        <w:rPr>
          <w:color w:val="000000"/>
        </w:rPr>
        <w:t>[</w:t>
      </w:r>
      <w:r>
        <w:rPr>
          <w:b/>
          <w:color w:val="0033FF"/>
        </w:rPr>
        <w:t>Bindable</w:t>
      </w:r>
      <w:r>
        <w:rPr>
          <w:color w:val="000000"/>
        </w:rPr>
        <w:t>]</w:t>
      </w:r>
    </w:p>
    <w:p w:rsidR="009D786C" w:rsidRDefault="009D786C" w:rsidP="008C7353">
      <w:pPr>
        <w:pStyle w:val="aff8"/>
        <w:ind w:firstLineChars="375" w:firstLine="791"/>
        <w:rPr>
          <w:color w:val="000000"/>
        </w:rPr>
      </w:pPr>
      <w:r>
        <w:rPr>
          <w:b/>
          <w:color w:val="0033FF"/>
        </w:rPr>
        <w:t>public</w:t>
      </w:r>
      <w:r>
        <w:rPr>
          <w:color w:val="000000"/>
        </w:rPr>
        <w:t xml:space="preserve"> </w:t>
      </w:r>
      <w:r>
        <w:rPr>
          <w:b/>
          <w:color w:val="6699CC"/>
        </w:rPr>
        <w:t>var</w:t>
      </w:r>
      <w:r w:rsidR="007D3629">
        <w:rPr>
          <w:color w:val="000000"/>
        </w:rPr>
        <w:t xml:space="preserve"> errorMessage</w:t>
      </w:r>
      <w:r>
        <w:rPr>
          <w:color w:val="000000"/>
        </w:rPr>
        <w:t>:spark.components.Label;</w:t>
      </w:r>
    </w:p>
    <w:p w:rsidR="0012312E" w:rsidRPr="00173506" w:rsidRDefault="0012312E" w:rsidP="0012312E">
      <w:pPr>
        <w:pStyle w:val="aff8"/>
        <w:ind w:firstLineChars="375" w:firstLine="788"/>
        <w:rPr>
          <w:color w:val="000000"/>
        </w:rPr>
      </w:pPr>
    </w:p>
    <w:p w:rsidR="0012312E" w:rsidRDefault="0012312E" w:rsidP="0012312E">
      <w:pPr>
        <w:pStyle w:val="aff8"/>
        <w:ind w:firstLineChars="375" w:firstLine="825"/>
        <w:rPr>
          <w:color w:val="000000"/>
        </w:rPr>
      </w:pPr>
      <w:r w:rsidRPr="0012312E">
        <w:rPr>
          <w:rFonts w:ascii="さざなみゴシック" w:eastAsia="さざなみゴシック" w:cs="さざなみゴシック"/>
          <w:i/>
          <w:iCs/>
          <w:color w:val="009900"/>
          <w:sz w:val="22"/>
          <w:szCs w:val="22"/>
        </w:rPr>
        <w:t>//</w:t>
      </w:r>
      <w:r>
        <w:rPr>
          <w:rFonts w:ascii="さざなみゴシック" w:eastAsia="さざなみゴシック" w:cs="さざなみゴシック" w:hint="eastAsia"/>
          <w:i/>
          <w:iCs/>
          <w:color w:val="009900"/>
          <w:sz w:val="22"/>
          <w:szCs w:val="22"/>
        </w:rPr>
        <w:t xml:space="preserve"> 以下省略</w:t>
      </w:r>
    </w:p>
    <w:p w:rsidR="009D786C" w:rsidRDefault="009D786C" w:rsidP="009D786C">
      <w:pPr>
        <w:pStyle w:val="aff8"/>
        <w:ind w:firstLine="578"/>
      </w:pPr>
      <w:r>
        <w:rPr>
          <w:rFonts w:hint="eastAsia"/>
        </w:rPr>
        <w:t>}</w:t>
      </w:r>
    </w:p>
    <w:p w:rsidR="00F3118D" w:rsidRDefault="00C13564" w:rsidP="00C13564">
      <w:pPr>
        <w:pStyle w:val="af1"/>
      </w:pPr>
      <w:r>
        <w:t xml:space="preserve">コード </w:t>
      </w:r>
      <w:r w:rsidR="005833AF">
        <w:fldChar w:fldCharType="begin"/>
      </w:r>
      <w:r w:rsidR="00626517">
        <w:instrText xml:space="preserve"> STYLEREF 1 \s </w:instrText>
      </w:r>
      <w:r w:rsidR="005833AF">
        <w:fldChar w:fldCharType="separate"/>
      </w:r>
      <w:r w:rsidR="00721A8C">
        <w:rPr>
          <w:noProof/>
        </w:rPr>
        <w:t>4</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6</w:t>
      </w:r>
      <w:r w:rsidR="005833AF">
        <w:rPr>
          <w:noProof/>
        </w:rPr>
        <w:fldChar w:fldCharType="end"/>
      </w:r>
      <w:r>
        <w:rPr>
          <w:noProof/>
        </w:rPr>
        <w:t xml:space="preserve"> </w:t>
      </w:r>
      <w:r>
        <w:rPr>
          <w:rFonts w:hint="eastAsia"/>
          <w:noProof/>
        </w:rPr>
        <w:t>コンパイルされたMXMLにおけるID</w:t>
      </w:r>
      <w:r w:rsidR="006D23AE">
        <w:rPr>
          <w:rFonts w:hint="eastAsia"/>
          <w:noProof/>
        </w:rPr>
        <w:t>名</w:t>
      </w:r>
      <w:r>
        <w:rPr>
          <w:rFonts w:hint="eastAsia"/>
          <w:noProof/>
        </w:rPr>
        <w:t>の取り扱い例</w:t>
      </w:r>
    </w:p>
    <w:p w:rsidR="00B94C8B" w:rsidRDefault="00B94C8B" w:rsidP="00B94C8B">
      <w:pPr>
        <w:pStyle w:val="21"/>
        <w:spacing w:before="108" w:after="108"/>
      </w:pPr>
      <w:bookmarkStart w:id="294" w:name="_Toc350339271"/>
      <w:r>
        <w:rPr>
          <w:rFonts w:hint="eastAsia"/>
        </w:rPr>
        <w:t>スクリプトタグ</w:t>
      </w:r>
      <w:bookmarkEnd w:id="294"/>
    </w:p>
    <w:p w:rsidR="00B94C8B" w:rsidRDefault="00B94C8B" w:rsidP="00B94C8B">
      <w:pPr>
        <w:pStyle w:val="31"/>
        <w:spacing w:before="180" w:after="108"/>
        <w:ind w:left="840"/>
      </w:pPr>
      <w:bookmarkStart w:id="295" w:name="_Ref285648365"/>
      <w:bookmarkStart w:id="296" w:name="_Ref285648367"/>
      <w:bookmarkStart w:id="297" w:name="_Toc350339272"/>
      <w:r>
        <w:rPr>
          <w:rFonts w:hint="eastAsia"/>
        </w:rPr>
        <w:t>長すぎるスクリプト</w:t>
      </w:r>
      <w:r w:rsidR="002B1BCF">
        <w:rPr>
          <w:rFonts w:hint="eastAsia"/>
        </w:rPr>
        <w:t>タグ</w:t>
      </w:r>
      <w:r>
        <w:rPr>
          <w:rFonts w:hint="eastAsia"/>
        </w:rPr>
        <w:t>（禁止）</w:t>
      </w:r>
      <w:bookmarkEnd w:id="295"/>
      <w:bookmarkEnd w:id="296"/>
      <w:r w:rsidR="00DE48C5">
        <w:rPr>
          <w:rFonts w:hint="eastAsia"/>
        </w:rPr>
        <w:t>[FlexPMD対応]</w:t>
      </w:r>
      <w:bookmarkEnd w:id="297"/>
    </w:p>
    <w:p w:rsidR="00B94C8B" w:rsidRDefault="00B94C8B" w:rsidP="008C7353">
      <w:pPr>
        <w:pStyle w:val="aff6"/>
        <w:ind w:left="826" w:hanging="620"/>
      </w:pPr>
      <w:r w:rsidRPr="0035700F">
        <w:rPr>
          <w:rFonts w:hint="eastAsia"/>
          <w:b/>
        </w:rPr>
        <w:t>説明:</w:t>
      </w:r>
      <w:r w:rsidR="00771471">
        <w:rPr>
          <w:rFonts w:hint="eastAsia"/>
        </w:rPr>
        <w:t xml:space="preserve"> スクリプトタグ内に記述するスクリプトは長くとも50行としてください。</w:t>
      </w:r>
    </w:p>
    <w:p w:rsidR="00B94C8B" w:rsidRPr="00B94C8B" w:rsidRDefault="00B94C8B" w:rsidP="008C7353">
      <w:pPr>
        <w:pStyle w:val="aff6"/>
        <w:ind w:left="826" w:hanging="620"/>
      </w:pPr>
      <w:r w:rsidRPr="00560B24">
        <w:rPr>
          <w:rFonts w:hint="eastAsia"/>
          <w:b/>
        </w:rPr>
        <w:t>理由:</w:t>
      </w:r>
      <w:r>
        <w:rPr>
          <w:rFonts w:hint="eastAsia"/>
        </w:rPr>
        <w:t xml:space="preserve"> </w:t>
      </w:r>
      <w:r w:rsidR="0085217F">
        <w:rPr>
          <w:rFonts w:hint="eastAsia"/>
        </w:rPr>
        <w:t>スクリプトが長くなると、MXMLの可読性が低下し、保守が難しくなるからです。MXML内に記述するスクリプトが多くなるのであれば、そのコードの責務に応じて</w:t>
      </w:r>
      <w:r w:rsidR="00EE56FB">
        <w:rPr>
          <w:rFonts w:hint="eastAsia"/>
        </w:rPr>
        <w:t>ActionScriptファイル</w:t>
      </w:r>
      <w:r w:rsidR="0085217F">
        <w:rPr>
          <w:rFonts w:hint="eastAsia"/>
        </w:rPr>
        <w:t>を利用してください。</w:t>
      </w:r>
    </w:p>
    <w:p w:rsidR="00821210" w:rsidRDefault="00B94C8B" w:rsidP="00821210">
      <w:pPr>
        <w:pStyle w:val="21"/>
        <w:spacing w:before="108" w:after="108"/>
      </w:pPr>
      <w:bookmarkStart w:id="298" w:name="_Toc350339273"/>
      <w:r>
        <w:rPr>
          <w:rFonts w:hint="eastAsia"/>
        </w:rPr>
        <w:t>イベントハンドラ属性</w:t>
      </w:r>
      <w:bookmarkEnd w:id="298"/>
    </w:p>
    <w:p w:rsidR="00821210" w:rsidRDefault="00821210" w:rsidP="00821210">
      <w:pPr>
        <w:pStyle w:val="31"/>
        <w:spacing w:before="180" w:after="108"/>
        <w:ind w:left="840"/>
      </w:pPr>
      <w:bookmarkStart w:id="299" w:name="_Toc350339274"/>
      <w:r>
        <w:rPr>
          <w:rFonts w:hint="eastAsia"/>
        </w:rPr>
        <w:t>イベントハンドラ内での</w:t>
      </w:r>
      <w:r w:rsidR="00EE56FB">
        <w:rPr>
          <w:rFonts w:hint="eastAsia"/>
        </w:rPr>
        <w:t>複文の実行（禁止</w:t>
      </w:r>
      <w:r>
        <w:rPr>
          <w:rFonts w:hint="eastAsia"/>
        </w:rPr>
        <w:t>）</w:t>
      </w:r>
      <w:bookmarkEnd w:id="299"/>
    </w:p>
    <w:p w:rsidR="009D786C" w:rsidRPr="00D5273E" w:rsidRDefault="00D5273E" w:rsidP="008C7353">
      <w:pPr>
        <w:pStyle w:val="aff6"/>
        <w:ind w:left="826" w:hanging="620"/>
      </w:pPr>
      <w:r w:rsidRPr="005356E7">
        <w:rPr>
          <w:rFonts w:hint="eastAsia"/>
          <w:b/>
        </w:rPr>
        <w:t>説明:</w:t>
      </w:r>
      <w:r>
        <w:rPr>
          <w:rFonts w:hint="eastAsia"/>
        </w:rPr>
        <w:t xml:space="preserve"> イベントハンドラ属性に指定する実行可能コードは単文に留め</w:t>
      </w:r>
      <w:r w:rsidR="00EE56FB">
        <w:rPr>
          <w:rFonts w:hint="eastAsia"/>
        </w:rPr>
        <w:t>てください。</w:t>
      </w:r>
      <w:r>
        <w:rPr>
          <w:rFonts w:hint="eastAsia"/>
        </w:rPr>
        <w:t>複文は</w:t>
      </w:r>
      <w:r w:rsidR="00EE56FB">
        <w:rPr>
          <w:rFonts w:hint="eastAsia"/>
        </w:rPr>
        <w:t>禁止します</w:t>
      </w:r>
      <w:r>
        <w:rPr>
          <w:rFonts w:hint="eastAsia"/>
        </w:rPr>
        <w:t>。</w:t>
      </w:r>
    </w:p>
    <w:p w:rsidR="00BA12E9" w:rsidRDefault="00BA12E9" w:rsidP="00BA12E9">
      <w:pPr>
        <w:pStyle w:val="aff8"/>
        <w:ind w:firstLine="578"/>
      </w:pPr>
      <w:r>
        <w:rPr>
          <w:color w:val="000000"/>
        </w:rPr>
        <w:t xml:space="preserve">  </w:t>
      </w:r>
      <w:r>
        <w:rPr>
          <w:color w:val="800000"/>
        </w:rPr>
        <w:t>&lt;!-- OK --&gt;</w:t>
      </w:r>
    </w:p>
    <w:p w:rsidR="00BA12E9" w:rsidRDefault="00BA12E9" w:rsidP="00BA12E9">
      <w:pPr>
        <w:pStyle w:val="aff8"/>
        <w:ind w:firstLine="578"/>
      </w:pPr>
      <w:r>
        <w:rPr>
          <w:color w:val="000000"/>
        </w:rPr>
        <w:t xml:space="preserve">  </w:t>
      </w:r>
      <w:r>
        <w:rPr>
          <w:color w:val="0000FF"/>
        </w:rPr>
        <w:t>&lt;s:Button</w:t>
      </w:r>
      <w:r>
        <w:rPr>
          <w:color w:val="000000"/>
        </w:rPr>
        <w:t xml:space="preserve"> id="</w:t>
      </w:r>
      <w:r>
        <w:rPr>
          <w:color w:val="990000"/>
        </w:rPr>
        <w:t>button1</w:t>
      </w:r>
      <w:r>
        <w:rPr>
          <w:color w:val="000000"/>
        </w:rPr>
        <w:t>"</w:t>
      </w:r>
      <w:r w:rsidR="005B69DE">
        <w:rPr>
          <w:rFonts w:hint="eastAsia"/>
          <w:color w:val="000000"/>
        </w:rPr>
        <w:t xml:space="preserve"> </w:t>
      </w:r>
      <w:r>
        <w:rPr>
          <w:color w:val="000000"/>
        </w:rPr>
        <w:t>click="button</w:t>
      </w:r>
      <w:r w:rsidR="005819BA">
        <w:rPr>
          <w:rFonts w:hint="eastAsia"/>
          <w:color w:val="000000"/>
        </w:rPr>
        <w:t>1</w:t>
      </w:r>
      <w:r>
        <w:rPr>
          <w:color w:val="000000"/>
        </w:rPr>
        <w:t>_clickHandler(event)"</w:t>
      </w:r>
      <w:r>
        <w:rPr>
          <w:color w:val="0000FF"/>
        </w:rPr>
        <w:t>/&gt;</w:t>
      </w:r>
    </w:p>
    <w:p w:rsidR="00BA12E9" w:rsidRDefault="00BA12E9" w:rsidP="00BA12E9">
      <w:pPr>
        <w:pStyle w:val="aff8"/>
        <w:ind w:firstLine="578"/>
      </w:pPr>
      <w:r>
        <w:rPr>
          <w:color w:val="000000"/>
        </w:rPr>
        <w:t xml:space="preserve">  </w:t>
      </w:r>
      <w:r>
        <w:rPr>
          <w:color w:val="800000"/>
        </w:rPr>
        <w:t>&lt;!-- OK --&gt;</w:t>
      </w:r>
    </w:p>
    <w:p w:rsidR="00BA12E9" w:rsidRDefault="00BA12E9" w:rsidP="00BA12E9">
      <w:pPr>
        <w:pStyle w:val="aff8"/>
        <w:ind w:firstLine="578"/>
      </w:pPr>
      <w:r>
        <w:rPr>
          <w:color w:val="000000"/>
        </w:rPr>
        <w:t xml:space="preserve">  </w:t>
      </w:r>
      <w:r>
        <w:rPr>
          <w:color w:val="0000FF"/>
        </w:rPr>
        <w:t>&lt;s:Button</w:t>
      </w:r>
      <w:r>
        <w:rPr>
          <w:color w:val="000000"/>
        </w:rPr>
        <w:t xml:space="preserve"> id="</w:t>
      </w:r>
      <w:r>
        <w:rPr>
          <w:color w:val="990000"/>
        </w:rPr>
        <w:t>button2</w:t>
      </w:r>
      <w:r>
        <w:rPr>
          <w:color w:val="000000"/>
        </w:rPr>
        <w:t>"</w:t>
      </w:r>
      <w:r w:rsidR="005B69DE">
        <w:rPr>
          <w:rFonts w:hint="eastAsia"/>
          <w:color w:val="000000"/>
        </w:rPr>
        <w:t xml:space="preserve"> </w:t>
      </w:r>
      <w:r>
        <w:rPr>
          <w:color w:val="000000"/>
        </w:rPr>
        <w:t>click="currentState = STATE_LIST"</w:t>
      </w:r>
      <w:r>
        <w:rPr>
          <w:color w:val="0000FF"/>
        </w:rPr>
        <w:t>/&gt;</w:t>
      </w:r>
    </w:p>
    <w:p w:rsidR="00BA12E9" w:rsidRDefault="00BA12E9" w:rsidP="00BA12E9">
      <w:pPr>
        <w:pStyle w:val="aff8"/>
        <w:ind w:firstLine="578"/>
      </w:pPr>
      <w:r>
        <w:rPr>
          <w:color w:val="000000"/>
        </w:rPr>
        <w:t xml:space="preserve">  </w:t>
      </w:r>
      <w:r>
        <w:rPr>
          <w:color w:val="800000"/>
        </w:rPr>
        <w:t xml:space="preserve">&lt;!-- NG: </w:t>
      </w:r>
      <w:r>
        <w:rPr>
          <w:rFonts w:hint="eastAsia"/>
          <w:color w:val="800000"/>
        </w:rPr>
        <w:t>複文を実行しています</w:t>
      </w:r>
      <w:r>
        <w:rPr>
          <w:color w:val="800000"/>
        </w:rPr>
        <w:t xml:space="preserve"> --&gt;</w:t>
      </w:r>
    </w:p>
    <w:p w:rsidR="009D786C" w:rsidRDefault="00BA12E9" w:rsidP="00BA12E9">
      <w:pPr>
        <w:pStyle w:val="aff8"/>
        <w:ind w:firstLine="578"/>
      </w:pPr>
      <w:r>
        <w:rPr>
          <w:color w:val="000000"/>
        </w:rPr>
        <w:lastRenderedPageBreak/>
        <w:t xml:space="preserve">  </w:t>
      </w:r>
      <w:r>
        <w:rPr>
          <w:color w:val="0000FF"/>
        </w:rPr>
        <w:t>&lt;s:Button</w:t>
      </w:r>
      <w:r>
        <w:rPr>
          <w:color w:val="000000"/>
        </w:rPr>
        <w:t xml:space="preserve"> id="</w:t>
      </w:r>
      <w:r>
        <w:rPr>
          <w:color w:val="990000"/>
        </w:rPr>
        <w:t>button3</w:t>
      </w:r>
      <w:r>
        <w:rPr>
          <w:color w:val="000000"/>
        </w:rPr>
        <w:t>"</w:t>
      </w:r>
      <w:r w:rsidR="005B69DE">
        <w:rPr>
          <w:rFonts w:hint="eastAsia"/>
          <w:color w:val="000000"/>
        </w:rPr>
        <w:t xml:space="preserve"> </w:t>
      </w:r>
      <w:r>
        <w:rPr>
          <w:color w:val="000000"/>
        </w:rPr>
        <w:t>click="doStuff(event);doMore(event)"</w:t>
      </w:r>
      <w:r>
        <w:rPr>
          <w:color w:val="0000FF"/>
        </w:rPr>
        <w:t>/&gt;</w:t>
      </w:r>
    </w:p>
    <w:p w:rsidR="00A07EE7" w:rsidRDefault="00005259" w:rsidP="008C7353">
      <w:pPr>
        <w:pStyle w:val="aff6"/>
        <w:ind w:left="826" w:hanging="620"/>
      </w:pPr>
      <w:r w:rsidRPr="00EB2ED1">
        <w:rPr>
          <w:rFonts w:hint="eastAsia"/>
          <w:b/>
        </w:rPr>
        <w:t>理由:</w:t>
      </w:r>
      <w:r>
        <w:rPr>
          <w:rFonts w:hint="eastAsia"/>
        </w:rPr>
        <w:t xml:space="preserve"> イベントハンドラ属性に直接指定する文字列を極力シンプルに保つためです。</w:t>
      </w:r>
      <w:r w:rsidR="00EB2ED1">
        <w:rPr>
          <w:rFonts w:hint="eastAsia"/>
        </w:rPr>
        <w:t>MXMLタグとActionScriptの混在は保守性を低下させます。</w:t>
      </w:r>
    </w:p>
    <w:p w:rsidR="00A07EE7" w:rsidRDefault="00A07EE7" w:rsidP="00A07EE7">
      <w:pPr>
        <w:pStyle w:val="aff6"/>
        <w:ind w:left="823" w:hanging="617"/>
      </w:pPr>
    </w:p>
    <w:p w:rsidR="00A07EE7" w:rsidRDefault="00A07EE7" w:rsidP="00A07EE7">
      <w:pPr>
        <w:pStyle w:val="21"/>
        <w:spacing w:before="108" w:after="108"/>
      </w:pPr>
      <w:bookmarkStart w:id="300" w:name="_Toc350339275"/>
      <w:r>
        <w:rPr>
          <w:rFonts w:hint="eastAsia"/>
        </w:rPr>
        <w:t>外部クラスの取り込み</w:t>
      </w:r>
      <w:bookmarkEnd w:id="300"/>
    </w:p>
    <w:p w:rsidR="00A07EE7" w:rsidRDefault="00DF4DF2" w:rsidP="00A07EE7">
      <w:pPr>
        <w:pStyle w:val="31"/>
        <w:spacing w:before="180" w:after="108"/>
        <w:ind w:left="840"/>
      </w:pPr>
      <w:bookmarkStart w:id="301" w:name="_Toc350339276"/>
      <w:r>
        <w:rPr>
          <w:rFonts w:hint="eastAsia"/>
        </w:rPr>
        <w:t>スクリプトタグ内部でのinclude</w:t>
      </w:r>
      <w:r w:rsidR="00A07EE7">
        <w:rPr>
          <w:rFonts w:hint="eastAsia"/>
        </w:rPr>
        <w:t>の使用（禁止）</w:t>
      </w:r>
      <w:bookmarkEnd w:id="301"/>
    </w:p>
    <w:p w:rsidR="00A07EE7" w:rsidRDefault="00A07EE7" w:rsidP="008C7353">
      <w:pPr>
        <w:pStyle w:val="aff6"/>
        <w:ind w:left="826" w:hanging="620"/>
      </w:pPr>
      <w:r w:rsidRPr="005356E7">
        <w:rPr>
          <w:rFonts w:hint="eastAsia"/>
          <w:b/>
        </w:rPr>
        <w:t>説明:</w:t>
      </w:r>
      <w:r>
        <w:rPr>
          <w:rFonts w:hint="eastAsia"/>
        </w:rPr>
        <w:t xml:space="preserve"> </w:t>
      </w:r>
      <w:r w:rsidR="00DF4DF2">
        <w:rPr>
          <w:rFonts w:hint="eastAsia"/>
        </w:rPr>
        <w:t>include</w:t>
      </w:r>
      <w:r>
        <w:rPr>
          <w:rFonts w:hint="eastAsia"/>
        </w:rPr>
        <w:t>文による外部ファイルの取り込みは禁止します。</w:t>
      </w:r>
    </w:p>
    <w:p w:rsidR="00DF4DF2" w:rsidRDefault="00DF4DF2" w:rsidP="00DF4DF2">
      <w:pPr>
        <w:pStyle w:val="31"/>
        <w:spacing w:before="180" w:after="108"/>
        <w:ind w:left="840"/>
      </w:pPr>
      <w:bookmarkStart w:id="302" w:name="_Toc350339277"/>
      <w:r>
        <w:rPr>
          <w:rFonts w:hint="eastAsia"/>
        </w:rPr>
        <w:t>MXML記述部での&lt;mx:Script source=</w:t>
      </w:r>
      <w:r>
        <w:t>””</w:t>
      </w:r>
      <w:r>
        <w:rPr>
          <w:rFonts w:hint="eastAsia"/>
        </w:rPr>
        <w:t xml:space="preserve"> /&gt;の使用（禁止）</w:t>
      </w:r>
      <w:bookmarkEnd w:id="302"/>
    </w:p>
    <w:p w:rsidR="00DF4DF2" w:rsidRDefault="00DF4DF2" w:rsidP="008C7353">
      <w:pPr>
        <w:pStyle w:val="aff6"/>
        <w:ind w:left="826" w:hanging="620"/>
      </w:pPr>
      <w:r w:rsidRPr="005356E7">
        <w:rPr>
          <w:rFonts w:hint="eastAsia"/>
          <w:b/>
        </w:rPr>
        <w:t>説明:</w:t>
      </w:r>
      <w:r>
        <w:rPr>
          <w:rFonts w:hint="eastAsia"/>
        </w:rPr>
        <w:t xml:space="preserve"> MXML記述部において、&lt;mx:Script source=</w:t>
      </w:r>
      <w:r>
        <w:t>””</w:t>
      </w:r>
      <w:r>
        <w:rPr>
          <w:rFonts w:hint="eastAsia"/>
        </w:rPr>
        <w:t xml:space="preserve"> /&gt; タグを用いた外部ファイルの取り込みは禁止します。</w:t>
      </w:r>
    </w:p>
    <w:p w:rsidR="00A07EE7" w:rsidRPr="00DF4DF2" w:rsidRDefault="00A07EE7" w:rsidP="00A07EE7">
      <w:pPr>
        <w:pStyle w:val="aff6"/>
        <w:ind w:left="823" w:hanging="617"/>
      </w:pPr>
    </w:p>
    <w:p w:rsidR="00E65D24" w:rsidRDefault="00E65D24" w:rsidP="00A07EE7">
      <w:pPr>
        <w:pStyle w:val="aff6"/>
        <w:ind w:left="823" w:hanging="617"/>
        <w:rPr>
          <w:rFonts w:asciiTheme="majorHAnsi" w:eastAsiaTheme="majorEastAsia" w:hAnsiTheme="majorHAnsi" w:cstheme="majorBidi"/>
          <w:sz w:val="28"/>
          <w:szCs w:val="24"/>
        </w:rPr>
      </w:pPr>
      <w:r>
        <w:br w:type="page"/>
      </w:r>
    </w:p>
    <w:p w:rsidR="001D26BD" w:rsidRPr="00F11716" w:rsidRDefault="001D26BD" w:rsidP="001D26BD">
      <w:pPr>
        <w:pStyle w:val="11"/>
        <w:spacing w:before="180" w:after="180"/>
      </w:pPr>
      <w:bookmarkStart w:id="303" w:name="_Toc350339278"/>
      <w:r>
        <w:rPr>
          <w:rFonts w:hint="eastAsia"/>
        </w:rPr>
        <w:lastRenderedPageBreak/>
        <w:t>CSS</w:t>
      </w:r>
      <w:bookmarkEnd w:id="303"/>
    </w:p>
    <w:p w:rsidR="001D26BD" w:rsidRPr="005A6857" w:rsidRDefault="001D26BD" w:rsidP="00A27C11">
      <w:pPr>
        <w:pStyle w:val="af4"/>
        <w:keepNext/>
        <w:numPr>
          <w:ilvl w:val="0"/>
          <w:numId w:val="2"/>
        </w:numPr>
        <w:spacing w:beforeLines="30" w:before="108" w:afterLines="30" w:after="108"/>
        <w:ind w:leftChars="0"/>
        <w:outlineLvl w:val="1"/>
        <w:rPr>
          <w:rFonts w:asciiTheme="majorHAnsi" w:eastAsiaTheme="majorEastAsia" w:hAnsiTheme="majorHAnsi" w:cstheme="majorBidi"/>
          <w:vanish/>
          <w:sz w:val="24"/>
        </w:rPr>
      </w:pPr>
      <w:bookmarkStart w:id="304" w:name="_Toc269914718"/>
      <w:bookmarkStart w:id="305" w:name="_Toc270063671"/>
      <w:bookmarkStart w:id="306" w:name="_Toc270338212"/>
      <w:bookmarkStart w:id="307" w:name="_Toc270338796"/>
      <w:bookmarkStart w:id="308" w:name="_Toc270344464"/>
      <w:bookmarkStart w:id="309" w:name="_Toc270346283"/>
      <w:bookmarkStart w:id="310" w:name="_Toc271812045"/>
      <w:bookmarkStart w:id="311" w:name="_Toc272516485"/>
      <w:bookmarkStart w:id="312" w:name="_Toc272516609"/>
      <w:bookmarkStart w:id="313" w:name="_Toc272516733"/>
      <w:bookmarkStart w:id="314" w:name="_Toc272516857"/>
      <w:bookmarkStart w:id="315" w:name="_Toc272516981"/>
      <w:bookmarkStart w:id="316" w:name="_Toc272517105"/>
      <w:bookmarkStart w:id="317" w:name="_Toc272517229"/>
      <w:bookmarkStart w:id="318" w:name="_Toc272517359"/>
      <w:bookmarkStart w:id="319" w:name="_Toc272517873"/>
      <w:bookmarkStart w:id="320" w:name="_Toc272518419"/>
      <w:bookmarkStart w:id="321" w:name="_Toc272518695"/>
      <w:bookmarkStart w:id="322" w:name="_Toc272518819"/>
      <w:bookmarkStart w:id="323" w:name="_Toc272519255"/>
      <w:bookmarkStart w:id="324" w:name="_Toc272819257"/>
      <w:bookmarkStart w:id="325" w:name="_Toc272840968"/>
      <w:bookmarkStart w:id="326" w:name="_Toc272841092"/>
      <w:bookmarkStart w:id="327" w:name="_Toc285629850"/>
      <w:bookmarkStart w:id="328" w:name="_Toc285638242"/>
      <w:bookmarkStart w:id="329" w:name="_Toc285640226"/>
      <w:bookmarkStart w:id="330" w:name="_Toc285645054"/>
      <w:bookmarkStart w:id="331" w:name="_Toc285648974"/>
      <w:bookmarkStart w:id="332" w:name="_Toc285649109"/>
      <w:bookmarkStart w:id="333" w:name="_Toc311806400"/>
      <w:bookmarkStart w:id="334" w:name="_Toc311810170"/>
      <w:bookmarkStart w:id="335" w:name="_Toc311810303"/>
      <w:bookmarkStart w:id="336" w:name="_Toc311814699"/>
      <w:bookmarkStart w:id="337" w:name="_Toc314643604"/>
      <w:bookmarkStart w:id="338" w:name="_Toc314647902"/>
      <w:bookmarkStart w:id="339" w:name="_Toc344282140"/>
      <w:bookmarkStart w:id="340" w:name="_Toc348012249"/>
      <w:bookmarkStart w:id="341" w:name="_Toc350339279"/>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1D26BD" w:rsidRDefault="001D26BD" w:rsidP="001D26BD">
      <w:pPr>
        <w:pStyle w:val="21"/>
        <w:spacing w:before="108" w:after="108"/>
      </w:pPr>
      <w:bookmarkStart w:id="342" w:name="_Toc350339280"/>
      <w:r>
        <w:rPr>
          <w:rFonts w:hint="eastAsia"/>
        </w:rPr>
        <w:t>ソースファイル</w:t>
      </w:r>
      <w:bookmarkEnd w:id="342"/>
    </w:p>
    <w:p w:rsidR="001D26BD" w:rsidRDefault="001D26BD" w:rsidP="001D26BD">
      <w:pPr>
        <w:pStyle w:val="31"/>
        <w:spacing w:before="180" w:after="108"/>
      </w:pPr>
      <w:bookmarkStart w:id="343" w:name="_Toc350339281"/>
      <w:r>
        <w:rPr>
          <w:rFonts w:hint="eastAsia"/>
        </w:rPr>
        <w:t>ファイル名</w:t>
      </w:r>
      <w:r w:rsidR="0058008D">
        <w:rPr>
          <w:rFonts w:hint="eastAsia"/>
        </w:rPr>
        <w:t>へのローワーキャメルケースの適用</w:t>
      </w:r>
      <w:r w:rsidR="00695A56">
        <w:rPr>
          <w:rFonts w:hint="eastAsia"/>
        </w:rPr>
        <w:t>（必須</w:t>
      </w:r>
      <w:r>
        <w:rPr>
          <w:rFonts w:hint="eastAsia"/>
        </w:rPr>
        <w:t>）</w:t>
      </w:r>
      <w:bookmarkEnd w:id="343"/>
    </w:p>
    <w:p w:rsidR="001D26BD" w:rsidRPr="0058008D" w:rsidRDefault="0058008D" w:rsidP="008C7353">
      <w:pPr>
        <w:pStyle w:val="aff6"/>
        <w:ind w:left="826" w:hanging="620"/>
      </w:pPr>
      <w:r w:rsidRPr="0058008D">
        <w:rPr>
          <w:rFonts w:hint="eastAsia"/>
          <w:b/>
        </w:rPr>
        <w:t>説明:</w:t>
      </w:r>
      <w:r>
        <w:rPr>
          <w:rFonts w:hint="eastAsia"/>
        </w:rPr>
        <w:t xml:space="preserve"> ファイル名</w:t>
      </w:r>
      <w:r w:rsidR="008F299B">
        <w:rPr>
          <w:rFonts w:hint="eastAsia"/>
        </w:rPr>
        <w:t>に</w:t>
      </w:r>
      <w:r>
        <w:rPr>
          <w:rFonts w:hint="eastAsia"/>
        </w:rPr>
        <w:t>はローワーキャメルケース</w:t>
      </w:r>
      <w:r w:rsidR="007519E4">
        <w:rPr>
          <w:rFonts w:hint="eastAsia"/>
        </w:rPr>
        <w:t>を</w:t>
      </w:r>
      <w:r w:rsidR="008F299B">
        <w:rPr>
          <w:rFonts w:hint="eastAsia"/>
        </w:rPr>
        <w:t>利用</w:t>
      </w:r>
      <w:r>
        <w:rPr>
          <w:rFonts w:hint="eastAsia"/>
        </w:rPr>
        <w:t>してください。</w:t>
      </w:r>
    </w:p>
    <w:p w:rsidR="001D26BD" w:rsidRDefault="00BF5252" w:rsidP="008C7353">
      <w:pPr>
        <w:pStyle w:val="aff6"/>
        <w:ind w:left="826" w:hanging="620"/>
      </w:pPr>
      <w:r w:rsidRPr="00220C13">
        <w:rPr>
          <w:rFonts w:hint="eastAsia"/>
          <w:b/>
        </w:rPr>
        <w:t>理由:</w:t>
      </w:r>
      <w:r>
        <w:rPr>
          <w:rFonts w:hint="eastAsia"/>
        </w:rPr>
        <w:t xml:space="preserve"> クラスファイル</w:t>
      </w:r>
      <w:r w:rsidR="00220C13">
        <w:rPr>
          <w:rFonts w:hint="eastAsia"/>
        </w:rPr>
        <w:t>やMXMLファイル</w:t>
      </w:r>
      <w:r>
        <w:rPr>
          <w:rFonts w:hint="eastAsia"/>
        </w:rPr>
        <w:t>と区別するためです。</w:t>
      </w:r>
    </w:p>
    <w:p w:rsidR="0004216E" w:rsidRDefault="0004216E" w:rsidP="0004216E">
      <w:pPr>
        <w:pStyle w:val="31"/>
        <w:spacing w:before="180" w:after="108"/>
      </w:pPr>
      <w:bookmarkStart w:id="344" w:name="_Toc350339282"/>
      <w:r>
        <w:rPr>
          <w:rFonts w:hint="eastAsia"/>
        </w:rPr>
        <w:t>スタイル名</w:t>
      </w:r>
      <w:r w:rsidR="00242A4B">
        <w:rPr>
          <w:rFonts w:hint="eastAsia"/>
        </w:rPr>
        <w:t>へ</w:t>
      </w:r>
      <w:r>
        <w:rPr>
          <w:rFonts w:hint="eastAsia"/>
        </w:rPr>
        <w:t>のローワーキャメルケースの適用</w:t>
      </w:r>
      <w:r w:rsidR="00695A56">
        <w:rPr>
          <w:rFonts w:hint="eastAsia"/>
        </w:rPr>
        <w:t>（必須</w:t>
      </w:r>
      <w:r>
        <w:rPr>
          <w:rFonts w:hint="eastAsia"/>
        </w:rPr>
        <w:t>）</w:t>
      </w:r>
      <w:bookmarkEnd w:id="344"/>
    </w:p>
    <w:p w:rsidR="0004216E" w:rsidRDefault="001E65BF" w:rsidP="008C7353">
      <w:pPr>
        <w:pStyle w:val="aff6"/>
        <w:ind w:left="826" w:hanging="620"/>
      </w:pPr>
      <w:r w:rsidRPr="0040130C">
        <w:rPr>
          <w:rFonts w:hint="eastAsia"/>
          <w:b/>
        </w:rPr>
        <w:t>説明</w:t>
      </w:r>
      <w:r w:rsidR="006A0E3E" w:rsidRPr="0040130C">
        <w:rPr>
          <w:rFonts w:hint="eastAsia"/>
          <w:b/>
        </w:rPr>
        <w:t>:</w:t>
      </w:r>
      <w:r w:rsidR="00AA5738">
        <w:rPr>
          <w:rFonts w:hint="eastAsia"/>
        </w:rPr>
        <w:t xml:space="preserve"> </w:t>
      </w:r>
      <w:r w:rsidR="0000007C">
        <w:rPr>
          <w:rFonts w:hint="eastAsia"/>
        </w:rPr>
        <w:t>スタイル名に</w:t>
      </w:r>
      <w:r w:rsidR="005029C7">
        <w:rPr>
          <w:rFonts w:hint="eastAsia"/>
        </w:rPr>
        <w:t>は</w:t>
      </w:r>
      <w:r w:rsidR="00EE56FB">
        <w:rPr>
          <w:rFonts w:hint="eastAsia"/>
        </w:rPr>
        <w:t>ローワーキャメルケースを利用してください</w:t>
      </w:r>
      <w:r w:rsidR="0000007C">
        <w:rPr>
          <w:rFonts w:hint="eastAsia"/>
        </w:rPr>
        <w:t>。</w:t>
      </w:r>
    </w:p>
    <w:p w:rsidR="0004216E" w:rsidRDefault="0000007C" w:rsidP="008C7353">
      <w:pPr>
        <w:pStyle w:val="aff6"/>
        <w:ind w:left="826" w:hanging="620"/>
      </w:pPr>
      <w:r w:rsidRPr="0040130C">
        <w:rPr>
          <w:rFonts w:hint="eastAsia"/>
          <w:b/>
        </w:rPr>
        <w:t>理由:</w:t>
      </w:r>
      <w:r w:rsidR="002526AA">
        <w:rPr>
          <w:rFonts w:hint="eastAsia"/>
        </w:rPr>
        <w:t xml:space="preserve"> </w:t>
      </w:r>
      <w:r>
        <w:rPr>
          <w:rFonts w:hint="eastAsia"/>
        </w:rPr>
        <w:t>ローワーキャメルケースで</w:t>
      </w:r>
      <w:r w:rsidR="000B1276">
        <w:rPr>
          <w:rFonts w:hint="eastAsia"/>
        </w:rPr>
        <w:t>CSSファイルに</w:t>
      </w:r>
      <w:r>
        <w:rPr>
          <w:rFonts w:hint="eastAsia"/>
        </w:rPr>
        <w:t>スタイル名を定義しようとするとFlex BuilderやFlash Builderの</w:t>
      </w:r>
      <w:r w:rsidR="00F7625E">
        <w:rPr>
          <w:rFonts w:hint="eastAsia"/>
        </w:rPr>
        <w:t>コンテント</w:t>
      </w:r>
      <w:r>
        <w:rPr>
          <w:rFonts w:hint="eastAsia"/>
        </w:rPr>
        <w:t>アシストが無効にな</w:t>
      </w:r>
      <w:r w:rsidR="00F7625E">
        <w:rPr>
          <w:rFonts w:hint="eastAsia"/>
        </w:rPr>
        <w:t>るからです。これらのIDEは、通常のCSSと同じ</w:t>
      </w:r>
      <w:r w:rsidR="00F7625E">
        <w:t>”</w:t>
      </w:r>
      <w:r w:rsidR="00F7625E">
        <w:rPr>
          <w:rFonts w:hint="eastAsia"/>
        </w:rPr>
        <w:t>-</w:t>
      </w:r>
      <w:r w:rsidR="00F7625E">
        <w:t>”</w:t>
      </w:r>
      <w:r w:rsidR="00F7625E">
        <w:rPr>
          <w:rFonts w:hint="eastAsia"/>
        </w:rPr>
        <w:t>記号による単語間の接続でのみ、コンテントアシストが有効になります</w:t>
      </w:r>
      <w:r w:rsidR="000D6E08">
        <w:rPr>
          <w:rFonts w:hint="eastAsia"/>
        </w:rPr>
        <w:t>。つまり、MXMLでの定義と同様にローワーキャメルケースのスタイル名をCSSで利用すると、記述の一貫性が保たれるものの</w:t>
      </w:r>
      <w:r w:rsidR="009A7060">
        <w:rPr>
          <w:rFonts w:hint="eastAsia"/>
        </w:rPr>
        <w:t>、</w:t>
      </w:r>
      <w:r w:rsidR="000D6E08">
        <w:rPr>
          <w:rFonts w:hint="eastAsia"/>
        </w:rPr>
        <w:t>IDEによる支援</w:t>
      </w:r>
      <w:r w:rsidR="009A7060">
        <w:rPr>
          <w:rFonts w:hint="eastAsia"/>
        </w:rPr>
        <w:t>を</w:t>
      </w:r>
      <w:r w:rsidR="000D6E08">
        <w:rPr>
          <w:rFonts w:hint="eastAsia"/>
        </w:rPr>
        <w:t>受けられない状況になります。よって、本基準を任意としています。</w:t>
      </w:r>
    </w:p>
    <w:p w:rsidR="009A7060" w:rsidRPr="00BF5252" w:rsidRDefault="009A7060" w:rsidP="008C7353">
      <w:pPr>
        <w:pStyle w:val="aff6"/>
        <w:ind w:left="826" w:hanging="620"/>
      </w:pPr>
      <w:r>
        <w:rPr>
          <w:rFonts w:hint="eastAsia"/>
          <w:b/>
        </w:rPr>
        <w:t>注意:</w:t>
      </w:r>
      <w:r w:rsidRPr="007E1E73">
        <w:rPr>
          <w:rFonts w:hint="eastAsia"/>
        </w:rPr>
        <w:t xml:space="preserve"> 本基準は任意ですが、プロジェクトではどちらかに統一することを推奨します。</w:t>
      </w:r>
    </w:p>
    <w:p w:rsidR="00AD7EF5" w:rsidRDefault="00AD7EF5" w:rsidP="00E44A39">
      <w:pPr>
        <w:pStyle w:val="21"/>
        <w:spacing w:before="108" w:after="108"/>
      </w:pPr>
      <w:bookmarkStart w:id="345" w:name="_Toc350339283"/>
      <w:r>
        <w:rPr>
          <w:rFonts w:hint="eastAsia"/>
        </w:rPr>
        <w:t>ブロックとインデント</w:t>
      </w:r>
      <w:bookmarkEnd w:id="345"/>
    </w:p>
    <w:p w:rsidR="00AD7EF5" w:rsidRDefault="00695A56" w:rsidP="00AD7EF5">
      <w:pPr>
        <w:pStyle w:val="31"/>
        <w:spacing w:before="180" w:after="108"/>
      </w:pPr>
      <w:bookmarkStart w:id="346" w:name="_Ref270345467"/>
      <w:bookmarkStart w:id="347" w:name="_Ref270345476"/>
      <w:bookmarkStart w:id="348" w:name="_Toc350339284"/>
      <w:r>
        <w:rPr>
          <w:rFonts w:hint="eastAsia"/>
        </w:rPr>
        <w:t>半角空白によるインデント（必須</w:t>
      </w:r>
      <w:r w:rsidR="00AD7EF5">
        <w:rPr>
          <w:rFonts w:hint="eastAsia"/>
        </w:rPr>
        <w:t>）</w:t>
      </w:r>
      <w:bookmarkEnd w:id="346"/>
      <w:bookmarkEnd w:id="347"/>
      <w:bookmarkEnd w:id="348"/>
    </w:p>
    <w:p w:rsidR="00AD7EF5" w:rsidRDefault="00B335F3" w:rsidP="008C7353">
      <w:pPr>
        <w:pStyle w:val="aff6"/>
        <w:ind w:left="826" w:hanging="620"/>
      </w:pPr>
      <w:r w:rsidRPr="00F3692F">
        <w:rPr>
          <w:rFonts w:hint="eastAsia"/>
          <w:b/>
        </w:rPr>
        <w:t>説明:</w:t>
      </w:r>
      <w:r>
        <w:rPr>
          <w:rFonts w:hint="eastAsia"/>
        </w:rPr>
        <w:t xml:space="preserve"> インデントはタブではなく半角空白を利用してください。また、半角空白数は2とします。</w:t>
      </w:r>
    </w:p>
    <w:p w:rsidR="00B335F3" w:rsidRDefault="00B335F3" w:rsidP="008C7353">
      <w:pPr>
        <w:pStyle w:val="aff6"/>
        <w:ind w:left="826" w:hanging="620"/>
      </w:pPr>
      <w:r w:rsidRPr="00F3692F">
        <w:rPr>
          <w:rFonts w:hint="eastAsia"/>
          <w:b/>
        </w:rPr>
        <w:t>理由:</w:t>
      </w:r>
      <w:r>
        <w:rPr>
          <w:rFonts w:hint="eastAsia"/>
        </w:rPr>
        <w:t xml:space="preserve"> タブによるインデントはエディタにより見た目が変わってしまうだけでなく、空白と混在することで</w:t>
      </w:r>
      <w:r w:rsidR="00F3692F">
        <w:rPr>
          <w:rFonts w:hint="eastAsia"/>
        </w:rPr>
        <w:t>インデントが揃わなくなるからです。また、インデントに利用する半角空白数を2としているのは、MXMLやActionScriptと整合をとるためです。</w:t>
      </w:r>
    </w:p>
    <w:p w:rsidR="00DC3272" w:rsidRDefault="00695A56" w:rsidP="00DC3272">
      <w:pPr>
        <w:pStyle w:val="31"/>
        <w:spacing w:before="180" w:after="108"/>
      </w:pPr>
      <w:bookmarkStart w:id="349" w:name="_Toc350339285"/>
      <w:r>
        <w:rPr>
          <w:rFonts w:hint="eastAsia"/>
        </w:rPr>
        <w:t>行末でのブロック開始（必須</w:t>
      </w:r>
      <w:r w:rsidR="00DC3272">
        <w:rPr>
          <w:rFonts w:hint="eastAsia"/>
        </w:rPr>
        <w:t>）</w:t>
      </w:r>
      <w:bookmarkEnd w:id="349"/>
    </w:p>
    <w:p w:rsidR="00DC3272" w:rsidRDefault="00DC3272" w:rsidP="008C7353">
      <w:pPr>
        <w:pStyle w:val="aff6"/>
        <w:ind w:left="826" w:hanging="620"/>
      </w:pPr>
      <w:r w:rsidRPr="00DC3272">
        <w:rPr>
          <w:rFonts w:hint="eastAsia"/>
          <w:b/>
        </w:rPr>
        <w:t>説明:</w:t>
      </w:r>
      <w:r>
        <w:rPr>
          <w:rFonts w:hint="eastAsia"/>
        </w:rPr>
        <w:t xml:space="preserve"> セレクタを記述した行の末尾からブロックを開始することを推奨します。ブロック開始前には必ず半角空白を置いてください。</w:t>
      </w:r>
    </w:p>
    <w:p w:rsidR="00F51949" w:rsidRPr="003677D0" w:rsidRDefault="003677D0" w:rsidP="003677D0">
      <w:pPr>
        <w:pStyle w:val="aff8"/>
        <w:ind w:firstLine="578"/>
      </w:pPr>
      <w:r w:rsidRPr="003677D0">
        <w:rPr>
          <w:rFonts w:cs="Dina"/>
          <w:color w:val="FF00FF"/>
        </w:rPr>
        <w:t>TextInput.placeHolder</w:t>
      </w:r>
      <w:r w:rsidR="00F51949" w:rsidRPr="003677D0">
        <w:rPr>
          <w:color w:val="000000"/>
        </w:rPr>
        <w:t xml:space="preserve"> {</w:t>
      </w:r>
      <w:r w:rsidR="000E7C61" w:rsidRPr="000E7C61">
        <w:rPr>
          <w:rFonts w:hint="eastAsia"/>
          <w:color w:val="000000"/>
        </w:rPr>
        <w:t xml:space="preserve"> </w:t>
      </w:r>
      <w:r w:rsidR="000E7C61" w:rsidRPr="000E7C61">
        <w:rPr>
          <w:rFonts w:cs="Dina"/>
          <w:color w:val="999999"/>
        </w:rPr>
        <w:t xml:space="preserve">/* </w:t>
      </w:r>
      <w:r w:rsidR="00B21BC7">
        <w:rPr>
          <w:rFonts w:cs="Dina" w:hint="eastAsia"/>
          <w:color w:val="999999"/>
        </w:rPr>
        <w:t>行末</w:t>
      </w:r>
      <w:r w:rsidR="000E7C61" w:rsidRPr="000E7C61">
        <w:rPr>
          <w:rFonts w:cs="Dina"/>
          <w:color w:val="999999"/>
        </w:rPr>
        <w:t>でブロック開始 */</w:t>
      </w:r>
    </w:p>
    <w:p w:rsidR="00F51949" w:rsidRDefault="00F51949" w:rsidP="00F51949">
      <w:pPr>
        <w:pStyle w:val="aff8"/>
        <w:ind w:firstLine="578"/>
      </w:pPr>
      <w:r>
        <w:rPr>
          <w:color w:val="000000"/>
        </w:rPr>
        <w:t xml:space="preserve">  </w:t>
      </w:r>
      <w:r>
        <w:rPr>
          <w:color w:val="330099"/>
        </w:rPr>
        <w:t>color</w:t>
      </w:r>
      <w:r>
        <w:rPr>
          <w:color w:val="000000"/>
        </w:rPr>
        <w:t xml:space="preserve">: </w:t>
      </w:r>
      <w:r>
        <w:rPr>
          <w:color w:val="3333CC"/>
        </w:rPr>
        <w:t>#999</w:t>
      </w:r>
      <w:r>
        <w:rPr>
          <w:color w:val="000000"/>
        </w:rPr>
        <w:t>;</w:t>
      </w:r>
    </w:p>
    <w:p w:rsidR="00DC3272" w:rsidRDefault="00F51949" w:rsidP="00F51949">
      <w:pPr>
        <w:pStyle w:val="aff8"/>
        <w:ind w:firstLine="578"/>
      </w:pPr>
      <w:r>
        <w:rPr>
          <w:color w:val="000000"/>
        </w:rPr>
        <w:t>}</w:t>
      </w:r>
    </w:p>
    <w:p w:rsidR="00DC3272" w:rsidRDefault="00F51949" w:rsidP="00F51949">
      <w:pPr>
        <w:pStyle w:val="af1"/>
      </w:pPr>
      <w:r>
        <w:t xml:space="preserve">コード </w:t>
      </w:r>
      <w:r w:rsidR="005833AF">
        <w:fldChar w:fldCharType="begin"/>
      </w:r>
      <w:r w:rsidR="00626517">
        <w:instrText xml:space="preserve"> STYLEREF 1 \s </w:instrText>
      </w:r>
      <w:r w:rsidR="005833AF">
        <w:fldChar w:fldCharType="separate"/>
      </w:r>
      <w:r w:rsidR="00721A8C">
        <w:rPr>
          <w:noProof/>
        </w:rPr>
        <w:t>5</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1</w:t>
      </w:r>
      <w:r w:rsidR="005833AF">
        <w:rPr>
          <w:noProof/>
        </w:rPr>
        <w:fldChar w:fldCharType="end"/>
      </w:r>
      <w:r>
        <w:rPr>
          <w:noProof/>
        </w:rPr>
        <w:t xml:space="preserve"> </w:t>
      </w:r>
      <w:r>
        <w:rPr>
          <w:rFonts w:hint="eastAsia"/>
          <w:noProof/>
        </w:rPr>
        <w:t>行末でのブロック開始例</w:t>
      </w:r>
    </w:p>
    <w:p w:rsidR="00DC3272" w:rsidRDefault="006652A9" w:rsidP="008C7353">
      <w:pPr>
        <w:pStyle w:val="aff6"/>
        <w:ind w:left="826" w:hanging="620"/>
      </w:pPr>
      <w:r w:rsidRPr="00095170">
        <w:rPr>
          <w:rFonts w:hint="eastAsia"/>
          <w:b/>
        </w:rPr>
        <w:t>理由:</w:t>
      </w:r>
      <w:r>
        <w:rPr>
          <w:rFonts w:hint="eastAsia"/>
        </w:rPr>
        <w:t xml:space="preserve"> 一貫したCSSの記述により、可読性が向上するからです。</w:t>
      </w:r>
    </w:p>
    <w:p w:rsidR="005569F1" w:rsidRDefault="00695A56" w:rsidP="005569F1">
      <w:pPr>
        <w:pStyle w:val="31"/>
        <w:spacing w:before="180" w:after="108"/>
        <w:ind w:left="840"/>
      </w:pPr>
      <w:bookmarkStart w:id="350" w:name="_Toc350339286"/>
      <w:r>
        <w:rPr>
          <w:rFonts w:hint="eastAsia"/>
        </w:rPr>
        <w:lastRenderedPageBreak/>
        <w:t>行頭でのブロック終了（必須</w:t>
      </w:r>
      <w:r w:rsidR="005569F1">
        <w:rPr>
          <w:rFonts w:hint="eastAsia"/>
        </w:rPr>
        <w:t>）</w:t>
      </w:r>
      <w:bookmarkEnd w:id="350"/>
    </w:p>
    <w:p w:rsidR="005569F1" w:rsidRDefault="005569F1" w:rsidP="008C7353">
      <w:pPr>
        <w:pStyle w:val="aff6"/>
        <w:ind w:left="826" w:hanging="620"/>
      </w:pPr>
      <w:r w:rsidRPr="00DC3272">
        <w:rPr>
          <w:rFonts w:hint="eastAsia"/>
          <w:b/>
        </w:rPr>
        <w:t>説明:</w:t>
      </w:r>
      <w:r>
        <w:rPr>
          <w:rFonts w:hint="eastAsia"/>
        </w:rPr>
        <w:t xml:space="preserve"> </w:t>
      </w:r>
      <w:r w:rsidR="00EE56FB">
        <w:rPr>
          <w:rFonts w:hint="eastAsia"/>
        </w:rPr>
        <w:t>行頭でブロックを終了してください</w:t>
      </w:r>
      <w:r>
        <w:rPr>
          <w:rFonts w:hint="eastAsia"/>
        </w:rPr>
        <w:t>。</w:t>
      </w:r>
    </w:p>
    <w:p w:rsidR="00E11155" w:rsidRDefault="00C66762" w:rsidP="00E11155">
      <w:pPr>
        <w:pStyle w:val="aff8"/>
        <w:ind w:firstLine="578"/>
      </w:pPr>
      <w:r w:rsidRPr="003677D0">
        <w:rPr>
          <w:rFonts w:cs="Dina"/>
          <w:color w:val="FF00FF"/>
        </w:rPr>
        <w:t>TextInput.placeHolder</w:t>
      </w:r>
      <w:r w:rsidR="00E11155">
        <w:rPr>
          <w:color w:val="000000"/>
        </w:rPr>
        <w:t xml:space="preserve"> {</w:t>
      </w:r>
    </w:p>
    <w:p w:rsidR="00E11155" w:rsidRDefault="00E11155" w:rsidP="00E11155">
      <w:pPr>
        <w:pStyle w:val="aff8"/>
        <w:ind w:firstLine="578"/>
      </w:pPr>
      <w:r>
        <w:rPr>
          <w:color w:val="000000"/>
        </w:rPr>
        <w:t xml:space="preserve">  </w:t>
      </w:r>
      <w:r>
        <w:rPr>
          <w:color w:val="330099"/>
        </w:rPr>
        <w:t>color</w:t>
      </w:r>
      <w:r>
        <w:rPr>
          <w:color w:val="000000"/>
        </w:rPr>
        <w:t xml:space="preserve">: </w:t>
      </w:r>
      <w:r>
        <w:rPr>
          <w:color w:val="3333CC"/>
        </w:rPr>
        <w:t>#999</w:t>
      </w:r>
      <w:r>
        <w:rPr>
          <w:color w:val="000000"/>
        </w:rPr>
        <w:t>;</w:t>
      </w:r>
    </w:p>
    <w:p w:rsidR="00E11155" w:rsidRDefault="00E11155" w:rsidP="00E11155">
      <w:pPr>
        <w:pStyle w:val="aff8"/>
        <w:ind w:firstLine="578"/>
      </w:pPr>
      <w:r>
        <w:rPr>
          <w:color w:val="000000"/>
        </w:rPr>
        <w:t>}</w:t>
      </w:r>
      <w:r w:rsidR="00B21BC7">
        <w:rPr>
          <w:rFonts w:hint="eastAsia"/>
          <w:color w:val="000000"/>
        </w:rPr>
        <w:t xml:space="preserve">　</w:t>
      </w:r>
      <w:r w:rsidR="00B21BC7" w:rsidRPr="000E7C61">
        <w:rPr>
          <w:rFonts w:cs="Dina"/>
          <w:color w:val="999999"/>
        </w:rPr>
        <w:t xml:space="preserve">/* </w:t>
      </w:r>
      <w:r w:rsidR="00B21BC7">
        <w:rPr>
          <w:rFonts w:cs="Dina" w:hint="eastAsia"/>
          <w:color w:val="999999"/>
        </w:rPr>
        <w:t>行頭</w:t>
      </w:r>
      <w:r w:rsidR="00F96EF4">
        <w:rPr>
          <w:rFonts w:cs="Dina"/>
          <w:color w:val="999999"/>
        </w:rPr>
        <w:t>でブロック</w:t>
      </w:r>
      <w:r w:rsidR="00F96EF4">
        <w:rPr>
          <w:rFonts w:cs="Dina" w:hint="eastAsia"/>
          <w:color w:val="999999"/>
        </w:rPr>
        <w:t>終了</w:t>
      </w:r>
      <w:r w:rsidR="00B21BC7" w:rsidRPr="000E7C61">
        <w:rPr>
          <w:rFonts w:cs="Dina"/>
          <w:color w:val="999999"/>
        </w:rPr>
        <w:t xml:space="preserve"> */</w:t>
      </w:r>
    </w:p>
    <w:p w:rsidR="005569F1" w:rsidRDefault="000E7C61" w:rsidP="000E7C61">
      <w:pPr>
        <w:pStyle w:val="af1"/>
      </w:pPr>
      <w:r>
        <w:t xml:space="preserve">コード </w:t>
      </w:r>
      <w:r w:rsidR="005833AF">
        <w:fldChar w:fldCharType="begin"/>
      </w:r>
      <w:r w:rsidR="00626517">
        <w:instrText xml:space="preserve"> STYLEREF 1 \s </w:instrText>
      </w:r>
      <w:r w:rsidR="005833AF">
        <w:fldChar w:fldCharType="separate"/>
      </w:r>
      <w:r w:rsidR="00721A8C">
        <w:rPr>
          <w:noProof/>
        </w:rPr>
        <w:t>5</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2</w:t>
      </w:r>
      <w:r w:rsidR="005833AF">
        <w:rPr>
          <w:noProof/>
        </w:rPr>
        <w:fldChar w:fldCharType="end"/>
      </w:r>
      <w:r>
        <w:rPr>
          <w:noProof/>
        </w:rPr>
        <w:t xml:space="preserve"> </w:t>
      </w:r>
      <w:r>
        <w:rPr>
          <w:rFonts w:hint="eastAsia"/>
          <w:noProof/>
        </w:rPr>
        <w:t>行頭でのブロック終了例</w:t>
      </w:r>
    </w:p>
    <w:p w:rsidR="003677D0" w:rsidRPr="00357ED7" w:rsidRDefault="00357ED7" w:rsidP="008C7353">
      <w:pPr>
        <w:pStyle w:val="aff6"/>
        <w:ind w:left="826" w:hanging="620"/>
      </w:pPr>
      <w:r w:rsidRPr="00095170">
        <w:rPr>
          <w:rFonts w:hint="eastAsia"/>
          <w:b/>
        </w:rPr>
        <w:t>理由:</w:t>
      </w:r>
      <w:r>
        <w:rPr>
          <w:rFonts w:hint="eastAsia"/>
        </w:rPr>
        <w:t xml:space="preserve"> 一貫したCSSの記述により、可読性が向上するからです。</w:t>
      </w:r>
    </w:p>
    <w:p w:rsidR="009834AD" w:rsidRDefault="00EE56FB" w:rsidP="009834AD">
      <w:pPr>
        <w:pStyle w:val="31"/>
        <w:spacing w:before="180" w:after="108"/>
        <w:ind w:left="840"/>
      </w:pPr>
      <w:bookmarkStart w:id="351" w:name="_Toc350339287"/>
      <w:r>
        <w:rPr>
          <w:rFonts w:hint="eastAsia"/>
        </w:rPr>
        <w:t>スタイル名とスタイル値の間の空白（必須</w:t>
      </w:r>
      <w:r w:rsidR="009834AD">
        <w:rPr>
          <w:rFonts w:hint="eastAsia"/>
        </w:rPr>
        <w:t>）</w:t>
      </w:r>
      <w:bookmarkEnd w:id="351"/>
    </w:p>
    <w:p w:rsidR="009834AD" w:rsidRDefault="009834AD" w:rsidP="008C7353">
      <w:pPr>
        <w:pStyle w:val="aff6"/>
        <w:ind w:left="826" w:hanging="620"/>
      </w:pPr>
      <w:r w:rsidRPr="00890C1E">
        <w:rPr>
          <w:rFonts w:hint="eastAsia"/>
          <w:b/>
        </w:rPr>
        <w:t>説明:</w:t>
      </w:r>
      <w:r>
        <w:rPr>
          <w:rFonts w:hint="eastAsia"/>
        </w:rPr>
        <w:t xml:space="preserve"> </w:t>
      </w:r>
      <w:r w:rsidR="00A56E2C">
        <w:rPr>
          <w:rFonts w:hint="eastAsia"/>
        </w:rPr>
        <w:t>スタイル名とスタイル値のセミコロンの後に半角空白を置いてください。</w:t>
      </w:r>
    </w:p>
    <w:p w:rsidR="00F045CC" w:rsidRDefault="00F045CC" w:rsidP="00F045CC">
      <w:pPr>
        <w:pStyle w:val="aff8"/>
        <w:ind w:firstLine="578"/>
      </w:pPr>
      <w:r>
        <w:rPr>
          <w:color w:val="FF00FF"/>
        </w:rPr>
        <w:t>HGroup</w:t>
      </w:r>
      <w:r>
        <w:rPr>
          <w:color w:val="000000"/>
        </w:rPr>
        <w:t xml:space="preserve"> {</w:t>
      </w:r>
    </w:p>
    <w:p w:rsidR="00F045CC" w:rsidRDefault="00F045CC" w:rsidP="00F045CC">
      <w:pPr>
        <w:pStyle w:val="aff8"/>
        <w:ind w:firstLine="578"/>
      </w:pPr>
      <w:r>
        <w:rPr>
          <w:color w:val="000000"/>
        </w:rPr>
        <w:t xml:space="preserve">  </w:t>
      </w:r>
      <w:r>
        <w:rPr>
          <w:color w:val="330099"/>
        </w:rPr>
        <w:t>padding-top</w:t>
      </w:r>
      <w:r>
        <w:rPr>
          <w:color w:val="000000"/>
        </w:rPr>
        <w:t xml:space="preserve">: </w:t>
      </w:r>
      <w:r>
        <w:rPr>
          <w:color w:val="3333CC"/>
        </w:rPr>
        <w:t>5</w:t>
      </w:r>
      <w:r>
        <w:rPr>
          <w:color w:val="000000"/>
        </w:rPr>
        <w:t>;</w:t>
      </w:r>
    </w:p>
    <w:p w:rsidR="00F045CC" w:rsidRDefault="00F045CC" w:rsidP="00F045CC">
      <w:pPr>
        <w:pStyle w:val="aff8"/>
        <w:ind w:firstLine="578"/>
      </w:pPr>
      <w:r>
        <w:rPr>
          <w:color w:val="000000"/>
        </w:rPr>
        <w:t xml:space="preserve">  </w:t>
      </w:r>
      <w:r>
        <w:rPr>
          <w:color w:val="330099"/>
        </w:rPr>
        <w:t>padding-botton</w:t>
      </w:r>
      <w:r>
        <w:rPr>
          <w:color w:val="000000"/>
        </w:rPr>
        <w:t xml:space="preserve">: </w:t>
      </w:r>
      <w:r>
        <w:rPr>
          <w:color w:val="3333CC"/>
        </w:rPr>
        <w:t>5</w:t>
      </w:r>
      <w:r>
        <w:rPr>
          <w:color w:val="000000"/>
        </w:rPr>
        <w:t>;</w:t>
      </w:r>
    </w:p>
    <w:p w:rsidR="00F045CC" w:rsidRDefault="00F045CC" w:rsidP="00F045CC">
      <w:pPr>
        <w:pStyle w:val="aff8"/>
        <w:ind w:firstLine="578"/>
      </w:pPr>
      <w:r>
        <w:rPr>
          <w:color w:val="000000"/>
        </w:rPr>
        <w:t>}</w:t>
      </w:r>
    </w:p>
    <w:p w:rsidR="009834AD" w:rsidRDefault="0022299F" w:rsidP="0022299F">
      <w:pPr>
        <w:pStyle w:val="af1"/>
      </w:pPr>
      <w:r>
        <w:t xml:space="preserve">コード </w:t>
      </w:r>
      <w:r w:rsidR="005833AF">
        <w:fldChar w:fldCharType="begin"/>
      </w:r>
      <w:r w:rsidR="00626517">
        <w:instrText xml:space="preserve"> STYLEREF 1 \s </w:instrText>
      </w:r>
      <w:r w:rsidR="005833AF">
        <w:fldChar w:fldCharType="separate"/>
      </w:r>
      <w:r w:rsidR="00721A8C">
        <w:rPr>
          <w:noProof/>
        </w:rPr>
        <w:t>5</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3</w:t>
      </w:r>
      <w:r w:rsidR="005833AF">
        <w:rPr>
          <w:noProof/>
        </w:rPr>
        <w:fldChar w:fldCharType="end"/>
      </w:r>
      <w:r>
        <w:rPr>
          <w:noProof/>
        </w:rPr>
        <w:t xml:space="preserve"> </w:t>
      </w:r>
      <w:r>
        <w:rPr>
          <w:rFonts w:hint="eastAsia"/>
          <w:noProof/>
        </w:rPr>
        <w:t>セミコロンの後に空白を配置する例</w:t>
      </w:r>
    </w:p>
    <w:p w:rsidR="0022299F" w:rsidRPr="009834AD" w:rsidRDefault="00890C1E" w:rsidP="008C7353">
      <w:pPr>
        <w:pStyle w:val="aff6"/>
        <w:ind w:left="826" w:hanging="620"/>
      </w:pPr>
      <w:r w:rsidRPr="00890C1E">
        <w:rPr>
          <w:rFonts w:hint="eastAsia"/>
          <w:b/>
        </w:rPr>
        <w:t>理由:</w:t>
      </w:r>
      <w:r>
        <w:rPr>
          <w:rFonts w:hint="eastAsia"/>
        </w:rPr>
        <w:t xml:space="preserve"> 一貫したCSSの記述により、可読性が向上するからです。</w:t>
      </w:r>
    </w:p>
    <w:p w:rsidR="00897814" w:rsidRDefault="00897814" w:rsidP="00897814">
      <w:pPr>
        <w:pStyle w:val="31"/>
        <w:spacing w:before="180" w:after="108"/>
      </w:pPr>
      <w:bookmarkStart w:id="352" w:name="_Toc350339288"/>
      <w:r>
        <w:rPr>
          <w:rFonts w:hint="eastAsia"/>
        </w:rPr>
        <w:t>最大行幅の統一（必須）</w:t>
      </w:r>
      <w:bookmarkEnd w:id="352"/>
    </w:p>
    <w:p w:rsidR="00897814" w:rsidRDefault="00897814" w:rsidP="008C7353">
      <w:pPr>
        <w:pStyle w:val="aff6"/>
        <w:ind w:left="826" w:hanging="620"/>
      </w:pPr>
      <w:r w:rsidRPr="007E611E">
        <w:rPr>
          <w:rFonts w:hint="eastAsia"/>
          <w:b/>
        </w:rPr>
        <w:t>説明:</w:t>
      </w:r>
      <w:r>
        <w:rPr>
          <w:rFonts w:hint="eastAsia"/>
        </w:rPr>
        <w:t xml:space="preserve"> ソースコードの最大行幅を統一してください。</w:t>
      </w:r>
      <w:r w:rsidR="00EE56FB">
        <w:rPr>
          <w:rFonts w:hint="eastAsia"/>
        </w:rPr>
        <w:t>最大行幅は</w:t>
      </w:r>
      <w:r w:rsidR="00EE56FB" w:rsidRPr="009759A6">
        <w:rPr>
          <w:rFonts w:hint="eastAsia"/>
        </w:rPr>
        <w:t>80</w:t>
      </w:r>
      <w:r w:rsidR="00EE56FB">
        <w:rPr>
          <w:rFonts w:hint="eastAsia"/>
        </w:rPr>
        <w:t>としてください。</w:t>
      </w:r>
    </w:p>
    <w:p w:rsidR="00897814" w:rsidRPr="001B0F3C" w:rsidRDefault="00897814" w:rsidP="008C7353">
      <w:pPr>
        <w:pStyle w:val="aff6"/>
        <w:ind w:left="826" w:hanging="620"/>
      </w:pPr>
      <w:r w:rsidRPr="007E611E">
        <w:rPr>
          <w:rFonts w:hint="eastAsia"/>
          <w:b/>
        </w:rPr>
        <w:t>理由:</w:t>
      </w:r>
      <w:r>
        <w:rPr>
          <w:rFonts w:hint="eastAsia"/>
        </w:rPr>
        <w:t xml:space="preserve"> 利用しているエディタや参照しているソースにかかわらず、見た目を統一するためです。</w:t>
      </w:r>
    </w:p>
    <w:p w:rsidR="00293EC1" w:rsidRDefault="00293EC1" w:rsidP="00293EC1">
      <w:pPr>
        <w:pStyle w:val="31"/>
        <w:spacing w:before="180" w:after="108"/>
      </w:pPr>
      <w:bookmarkStart w:id="353" w:name="_Toc350339289"/>
      <w:r>
        <w:rPr>
          <w:rFonts w:hint="eastAsia"/>
        </w:rPr>
        <w:t>1</w:t>
      </w:r>
      <w:r w:rsidR="003578EA">
        <w:rPr>
          <w:rFonts w:hint="eastAsia"/>
        </w:rPr>
        <w:t>行</w:t>
      </w:r>
      <w:r>
        <w:rPr>
          <w:rFonts w:hint="eastAsia"/>
        </w:rPr>
        <w:t>1</w:t>
      </w:r>
      <w:r w:rsidR="00EE56FB">
        <w:rPr>
          <w:rFonts w:hint="eastAsia"/>
        </w:rPr>
        <w:t>スタイル（必須</w:t>
      </w:r>
      <w:r>
        <w:rPr>
          <w:rFonts w:hint="eastAsia"/>
        </w:rPr>
        <w:t>）</w:t>
      </w:r>
      <w:bookmarkEnd w:id="353"/>
    </w:p>
    <w:p w:rsidR="00AD7EF5" w:rsidRDefault="00A61074" w:rsidP="008C7353">
      <w:pPr>
        <w:pStyle w:val="aff6"/>
        <w:ind w:left="826" w:hanging="620"/>
      </w:pPr>
      <w:r w:rsidRPr="005766C4">
        <w:rPr>
          <w:rFonts w:hint="eastAsia"/>
          <w:b/>
        </w:rPr>
        <w:t>説明:</w:t>
      </w:r>
      <w:r>
        <w:rPr>
          <w:rFonts w:hint="eastAsia"/>
        </w:rPr>
        <w:t xml:space="preserve"> 1行に1</w:t>
      </w:r>
      <w:r w:rsidR="00EE56FB">
        <w:rPr>
          <w:rFonts w:hint="eastAsia"/>
        </w:rPr>
        <w:t>スタイルのみを定義してください</w:t>
      </w:r>
      <w:r>
        <w:rPr>
          <w:rFonts w:hint="eastAsia"/>
        </w:rPr>
        <w:t>。</w:t>
      </w:r>
    </w:p>
    <w:p w:rsidR="009D165F" w:rsidRDefault="009D165F" w:rsidP="009D165F">
      <w:pPr>
        <w:pStyle w:val="aff8"/>
        <w:ind w:firstLine="578"/>
      </w:pPr>
      <w:r>
        <w:rPr>
          <w:color w:val="FF00FF"/>
        </w:rPr>
        <w:t>Application</w:t>
      </w:r>
      <w:r>
        <w:rPr>
          <w:color w:val="000000"/>
        </w:rPr>
        <w:t xml:space="preserve"> {</w:t>
      </w:r>
    </w:p>
    <w:p w:rsidR="009D165F" w:rsidRDefault="009D165F" w:rsidP="009D165F">
      <w:pPr>
        <w:pStyle w:val="aff8"/>
        <w:ind w:firstLine="578"/>
      </w:pPr>
      <w:r>
        <w:rPr>
          <w:color w:val="000000"/>
        </w:rPr>
        <w:t xml:space="preserve">  </w:t>
      </w:r>
      <w:r>
        <w:rPr>
          <w:color w:val="330099"/>
        </w:rPr>
        <w:t>padding-left</w:t>
      </w:r>
      <w:r>
        <w:rPr>
          <w:color w:val="000000"/>
        </w:rPr>
        <w:t xml:space="preserve">: </w:t>
      </w:r>
      <w:r>
        <w:rPr>
          <w:color w:val="3333CC"/>
        </w:rPr>
        <w:t>5</w:t>
      </w:r>
      <w:r>
        <w:rPr>
          <w:color w:val="000000"/>
        </w:rPr>
        <w:t>;</w:t>
      </w:r>
    </w:p>
    <w:p w:rsidR="009D165F" w:rsidRDefault="009D165F" w:rsidP="009D165F">
      <w:pPr>
        <w:pStyle w:val="aff8"/>
        <w:ind w:firstLine="578"/>
      </w:pPr>
      <w:r>
        <w:rPr>
          <w:color w:val="000000"/>
        </w:rPr>
        <w:t xml:space="preserve">  </w:t>
      </w:r>
      <w:r>
        <w:rPr>
          <w:color w:val="330099"/>
        </w:rPr>
        <w:t>padding-right</w:t>
      </w:r>
      <w:r>
        <w:rPr>
          <w:color w:val="000000"/>
        </w:rPr>
        <w:t xml:space="preserve">: </w:t>
      </w:r>
      <w:r>
        <w:rPr>
          <w:color w:val="3333CC"/>
        </w:rPr>
        <w:t>5</w:t>
      </w:r>
      <w:r>
        <w:rPr>
          <w:color w:val="000000"/>
        </w:rPr>
        <w:t>;</w:t>
      </w:r>
    </w:p>
    <w:p w:rsidR="009D165F" w:rsidRDefault="009D165F" w:rsidP="009D165F">
      <w:pPr>
        <w:pStyle w:val="aff8"/>
        <w:ind w:firstLine="578"/>
      </w:pPr>
      <w:r>
        <w:rPr>
          <w:color w:val="000000"/>
        </w:rPr>
        <w:t>}</w:t>
      </w:r>
    </w:p>
    <w:p w:rsidR="009D165F" w:rsidRDefault="00F27DA0" w:rsidP="00F27DA0">
      <w:pPr>
        <w:pStyle w:val="af1"/>
      </w:pPr>
      <w:r>
        <w:t xml:space="preserve">コード </w:t>
      </w:r>
      <w:r w:rsidR="005833AF">
        <w:fldChar w:fldCharType="begin"/>
      </w:r>
      <w:r w:rsidR="00626517">
        <w:instrText xml:space="preserve"> STYLEREF 1 \s </w:instrText>
      </w:r>
      <w:r w:rsidR="005833AF">
        <w:fldChar w:fldCharType="separate"/>
      </w:r>
      <w:r w:rsidR="00721A8C">
        <w:rPr>
          <w:noProof/>
        </w:rPr>
        <w:t>5</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4</w:t>
      </w:r>
      <w:r w:rsidR="005833AF">
        <w:rPr>
          <w:noProof/>
        </w:rPr>
        <w:fldChar w:fldCharType="end"/>
      </w:r>
      <w:r>
        <w:rPr>
          <w:noProof/>
        </w:rPr>
        <w:t xml:space="preserve"> </w:t>
      </w:r>
      <w:r>
        <w:rPr>
          <w:rFonts w:hint="eastAsia"/>
          <w:noProof/>
        </w:rPr>
        <w:t>1行に1スタイルを定義する例</w:t>
      </w:r>
    </w:p>
    <w:p w:rsidR="005C684C" w:rsidRDefault="00083076" w:rsidP="008C7353">
      <w:pPr>
        <w:pStyle w:val="aff6"/>
        <w:ind w:left="826" w:hanging="620"/>
      </w:pPr>
      <w:r>
        <w:rPr>
          <w:rFonts w:hint="eastAsia"/>
          <w:b/>
        </w:rPr>
        <w:t>理由:</w:t>
      </w:r>
      <w:r w:rsidRPr="00083076">
        <w:rPr>
          <w:rFonts w:hint="eastAsia"/>
        </w:rPr>
        <w:t xml:space="preserve"> </w:t>
      </w:r>
      <w:r>
        <w:rPr>
          <w:rFonts w:hint="eastAsia"/>
        </w:rPr>
        <w:t>一貫性のある記述により可読性が向上するからです。</w:t>
      </w:r>
      <w:r w:rsidR="00B62A12">
        <w:rPr>
          <w:rFonts w:hint="eastAsia"/>
        </w:rPr>
        <w:t>スタイルの見落としも少なくなります。</w:t>
      </w:r>
    </w:p>
    <w:p w:rsidR="00E44A39" w:rsidRDefault="00AD7EF5" w:rsidP="00E44A39">
      <w:pPr>
        <w:pStyle w:val="21"/>
        <w:spacing w:before="108" w:after="108"/>
      </w:pPr>
      <w:bookmarkStart w:id="354" w:name="_Toc350339290"/>
      <w:r>
        <w:rPr>
          <w:rFonts w:hint="eastAsia"/>
        </w:rPr>
        <w:lastRenderedPageBreak/>
        <w:t>スタイルクラス</w:t>
      </w:r>
      <w:r>
        <w:rPr>
          <w:rStyle w:val="afb"/>
        </w:rPr>
        <w:footnoteReference w:id="9"/>
      </w:r>
      <w:bookmarkEnd w:id="354"/>
    </w:p>
    <w:p w:rsidR="00E44A39" w:rsidRDefault="00152EE6" w:rsidP="00E44A39">
      <w:pPr>
        <w:pStyle w:val="31"/>
        <w:spacing w:before="180" w:after="108"/>
      </w:pPr>
      <w:bookmarkStart w:id="355" w:name="_Toc350339291"/>
      <w:r>
        <w:rPr>
          <w:rFonts w:hint="eastAsia"/>
        </w:rPr>
        <w:t>スタイルクラス</w:t>
      </w:r>
      <w:r w:rsidR="00695A56">
        <w:rPr>
          <w:rFonts w:hint="eastAsia"/>
        </w:rPr>
        <w:t>名へのローワーキャメルケースの適用（必須</w:t>
      </w:r>
      <w:r w:rsidR="00E44A39">
        <w:rPr>
          <w:rFonts w:hint="eastAsia"/>
        </w:rPr>
        <w:t>）</w:t>
      </w:r>
      <w:bookmarkEnd w:id="355"/>
    </w:p>
    <w:p w:rsidR="001D26BD" w:rsidRDefault="00AD7BEE" w:rsidP="008C7353">
      <w:pPr>
        <w:pStyle w:val="aff6"/>
        <w:ind w:left="826" w:hanging="620"/>
      </w:pPr>
      <w:r w:rsidRPr="003372D3">
        <w:rPr>
          <w:rFonts w:hint="eastAsia"/>
          <w:b/>
        </w:rPr>
        <w:t>説明:</w:t>
      </w:r>
      <w:r>
        <w:rPr>
          <w:rFonts w:hint="eastAsia"/>
        </w:rPr>
        <w:t xml:space="preserve"> </w:t>
      </w:r>
      <w:r w:rsidR="00B73FB0">
        <w:rPr>
          <w:rFonts w:hint="eastAsia"/>
        </w:rPr>
        <w:t>スタイルクラス名にはローワーキャメルケースを利用してください。</w:t>
      </w:r>
    </w:p>
    <w:p w:rsidR="00430FA2" w:rsidRDefault="00430FA2" w:rsidP="00430FA2">
      <w:pPr>
        <w:pStyle w:val="aff8"/>
        <w:ind w:firstLine="578"/>
      </w:pPr>
      <w:r>
        <w:rPr>
          <w:color w:val="FF00FF"/>
        </w:rPr>
        <w:t>.accountingInfo</w:t>
      </w:r>
      <w:r>
        <w:rPr>
          <w:color w:val="000000"/>
        </w:rPr>
        <w:t xml:space="preserve"> {</w:t>
      </w:r>
    </w:p>
    <w:p w:rsidR="00430FA2" w:rsidRDefault="00430FA2" w:rsidP="00430FA2">
      <w:pPr>
        <w:pStyle w:val="aff8"/>
        <w:ind w:firstLine="578"/>
      </w:pPr>
      <w:r>
        <w:rPr>
          <w:color w:val="000000"/>
        </w:rPr>
        <w:t xml:space="preserve">  </w:t>
      </w:r>
      <w:r>
        <w:rPr>
          <w:color w:val="330099"/>
        </w:rPr>
        <w:t>background-image</w:t>
      </w:r>
      <w:r>
        <w:rPr>
          <w:color w:val="000000"/>
        </w:rPr>
        <w:t xml:space="preserve">: </w:t>
      </w:r>
      <w:r>
        <w:rPr>
          <w:color w:val="3333CC"/>
        </w:rPr>
        <w:t>Embed</w:t>
      </w:r>
      <w:r>
        <w:rPr>
          <w:color w:val="000000"/>
        </w:rPr>
        <w:t>(</w:t>
      </w:r>
      <w:r>
        <w:rPr>
          <w:color w:val="990000"/>
        </w:rPr>
        <w:t>"assets/images/doller.png"</w:t>
      </w:r>
      <w:r>
        <w:rPr>
          <w:color w:val="000000"/>
        </w:rPr>
        <w:t>);</w:t>
      </w:r>
    </w:p>
    <w:p w:rsidR="00430FA2" w:rsidRDefault="00430FA2" w:rsidP="00430FA2">
      <w:pPr>
        <w:pStyle w:val="aff8"/>
        <w:ind w:firstLine="578"/>
      </w:pPr>
      <w:r>
        <w:rPr>
          <w:color w:val="000000"/>
        </w:rPr>
        <w:t xml:space="preserve">  </w:t>
      </w:r>
      <w:r>
        <w:rPr>
          <w:color w:val="330099"/>
        </w:rPr>
        <w:t>background-attachment</w:t>
      </w:r>
      <w:r>
        <w:rPr>
          <w:color w:val="000000"/>
        </w:rPr>
        <w:t xml:space="preserve">: </w:t>
      </w:r>
      <w:r>
        <w:rPr>
          <w:color w:val="3333CC"/>
        </w:rPr>
        <w:t>fixed</w:t>
      </w:r>
      <w:r>
        <w:rPr>
          <w:color w:val="000000"/>
        </w:rPr>
        <w:t>;</w:t>
      </w:r>
    </w:p>
    <w:p w:rsidR="00430FA2" w:rsidRDefault="00430FA2" w:rsidP="00430FA2">
      <w:pPr>
        <w:pStyle w:val="aff8"/>
        <w:ind w:firstLine="578"/>
      </w:pPr>
      <w:r>
        <w:rPr>
          <w:color w:val="000000"/>
        </w:rPr>
        <w:t xml:space="preserve">  </w:t>
      </w:r>
      <w:r>
        <w:rPr>
          <w:color w:val="330099"/>
        </w:rPr>
        <w:t>font-size</w:t>
      </w:r>
      <w:r>
        <w:rPr>
          <w:color w:val="000000"/>
        </w:rPr>
        <w:t xml:space="preserve">: </w:t>
      </w:r>
      <w:r>
        <w:rPr>
          <w:color w:val="3333CC"/>
        </w:rPr>
        <w:t>14</w:t>
      </w:r>
      <w:r>
        <w:rPr>
          <w:color w:val="000000"/>
        </w:rPr>
        <w:t>;</w:t>
      </w:r>
    </w:p>
    <w:p w:rsidR="004E472F" w:rsidRDefault="00430FA2" w:rsidP="00430FA2">
      <w:pPr>
        <w:pStyle w:val="aff8"/>
        <w:ind w:firstLine="578"/>
      </w:pPr>
      <w:r>
        <w:rPr>
          <w:color w:val="000000"/>
        </w:rPr>
        <w:t>}</w:t>
      </w:r>
    </w:p>
    <w:p w:rsidR="00AF13E7" w:rsidRDefault="00D77E0E" w:rsidP="00D77E0E">
      <w:pPr>
        <w:pStyle w:val="af1"/>
      </w:pPr>
      <w:r>
        <w:t xml:space="preserve">コード </w:t>
      </w:r>
      <w:r w:rsidR="005833AF">
        <w:fldChar w:fldCharType="begin"/>
      </w:r>
      <w:r w:rsidR="00626517">
        <w:instrText xml:space="preserve"> STYLEREF 1 \s </w:instrText>
      </w:r>
      <w:r w:rsidR="005833AF">
        <w:fldChar w:fldCharType="separate"/>
      </w:r>
      <w:r w:rsidR="00721A8C">
        <w:rPr>
          <w:noProof/>
        </w:rPr>
        <w:t>5</w:t>
      </w:r>
      <w:r w:rsidR="005833AF">
        <w:rPr>
          <w:noProof/>
        </w:rPr>
        <w:fldChar w:fldCharType="end"/>
      </w:r>
      <w:r w:rsidR="00FC4F67">
        <w:noBreakHyphen/>
      </w:r>
      <w:r w:rsidR="005833AF">
        <w:fldChar w:fldCharType="begin"/>
      </w:r>
      <w:r w:rsidR="00626517">
        <w:instrText xml:space="preserve"> SEQ コード \* ARABIC \s 1 </w:instrText>
      </w:r>
      <w:r w:rsidR="005833AF">
        <w:fldChar w:fldCharType="separate"/>
      </w:r>
      <w:r w:rsidR="00721A8C">
        <w:rPr>
          <w:noProof/>
        </w:rPr>
        <w:t>5</w:t>
      </w:r>
      <w:r w:rsidR="005833AF">
        <w:rPr>
          <w:noProof/>
        </w:rPr>
        <w:fldChar w:fldCharType="end"/>
      </w:r>
      <w:r>
        <w:rPr>
          <w:noProof/>
        </w:rPr>
        <w:t xml:space="preserve"> </w:t>
      </w:r>
      <w:r>
        <w:rPr>
          <w:rFonts w:hint="eastAsia"/>
          <w:noProof/>
        </w:rPr>
        <w:t>ローワーキャメルケースによるスタイルクラス名の指定例</w:t>
      </w:r>
    </w:p>
    <w:p w:rsidR="00AF13E7" w:rsidRDefault="00A860A2" w:rsidP="008C7353">
      <w:pPr>
        <w:pStyle w:val="aff6"/>
        <w:ind w:left="826" w:hanging="620"/>
      </w:pPr>
      <w:r w:rsidRPr="00A860A2">
        <w:rPr>
          <w:rFonts w:hint="eastAsia"/>
          <w:b/>
        </w:rPr>
        <w:t>理由:</w:t>
      </w:r>
      <w:r>
        <w:rPr>
          <w:rFonts w:hint="eastAsia"/>
        </w:rPr>
        <w:t xml:space="preserve"> 一貫性のある名前付けにより可読性が向上するからです。</w:t>
      </w:r>
      <w:sdt>
        <w:sdtPr>
          <w:rPr>
            <w:rFonts w:hint="eastAsia"/>
          </w:rPr>
          <w:id w:val="2562688"/>
          <w:citation/>
        </w:sdtPr>
        <w:sdtEndPr/>
        <w:sdtContent>
          <w:r w:rsidR="005833AF">
            <w:fldChar w:fldCharType="begin"/>
          </w:r>
          <w:r w:rsidR="00626517">
            <w:instrText xml:space="preserve"> CITATION Fle10 \l 1041 </w:instrText>
          </w:r>
          <w:r w:rsidR="005833AF">
            <w:fldChar w:fldCharType="separate"/>
          </w:r>
          <w:r w:rsidR="00721A8C">
            <w:rPr>
              <w:rFonts w:hint="eastAsia"/>
              <w:noProof/>
            </w:rPr>
            <w:t>[Adobe Systems Inc 2008]</w:t>
          </w:r>
          <w:r w:rsidR="005833AF">
            <w:rPr>
              <w:noProof/>
            </w:rPr>
            <w:fldChar w:fldCharType="end"/>
          </w:r>
        </w:sdtContent>
      </w:sdt>
      <w:r>
        <w:rPr>
          <w:rFonts w:hint="eastAsia"/>
        </w:rPr>
        <w:t xml:space="preserve"> に従います。</w:t>
      </w:r>
    </w:p>
    <w:p w:rsidR="00147B0D" w:rsidRDefault="00147B0D" w:rsidP="007D20EC">
      <w:pPr>
        <w:ind w:right="420"/>
        <w:jc w:val="right"/>
      </w:pPr>
    </w:p>
    <w:sectPr w:rsidR="00147B0D" w:rsidSect="007A7013">
      <w:footerReference w:type="default" r:id="rId16"/>
      <w:headerReference w:type="first" r:id="rId17"/>
      <w:footerReference w:type="first" r:id="rId18"/>
      <w:pgSz w:w="11906" w:h="16838" w:code="9"/>
      <w:pgMar w:top="2325"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E33" w:rsidRDefault="00B04E33" w:rsidP="002C6660">
      <w:r>
        <w:separator/>
      </w:r>
    </w:p>
  </w:endnote>
  <w:endnote w:type="continuationSeparator" w:id="0">
    <w:p w:rsidR="00B04E33" w:rsidRDefault="00B04E33" w:rsidP="002C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VL Pゴシック">
    <w:altName w:val="Arial Unicode MS"/>
    <w:charset w:val="80"/>
    <w:family w:val="modern"/>
    <w:pitch w:val="variable"/>
    <w:sig w:usb0="00000000" w:usb1="6ACFEDFB" w:usb2="02000010" w:usb3="00000000" w:csb0="0012019F" w:csb1="00000000"/>
  </w:font>
  <w:font w:name="ＭＳ ゴシック">
    <w:altName w:val="MS Gothic"/>
    <w:panose1 w:val="020B0609070205080204"/>
    <w:charset w:val="80"/>
    <w:family w:val="modern"/>
    <w:pitch w:val="fixed"/>
    <w:sig w:usb0="A00002BF" w:usb1="68C7FCFB" w:usb2="00000010" w:usb3="00000000" w:csb0="0002009F" w:csb1="00000000"/>
  </w:font>
  <w:font w:name="ＭＳ Ｐゴシック">
    <w:panose1 w:val="020B0600070205080204"/>
    <w:charset w:val="80"/>
    <w:family w:val="modern"/>
    <w:pitch w:val="variable"/>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MS UI Gothic">
    <w:panose1 w:val="020B0600070205080204"/>
    <w:charset w:val="80"/>
    <w:family w:val="modern"/>
    <w:pitch w:val="variable"/>
    <w:sig w:usb0="A00002BF" w:usb1="68C7FCFB" w:usb2="00000010" w:usb3="00000000" w:csb0="0002009F" w:csb1="00000000"/>
  </w:font>
  <w:font w:name="さざなみゴシック">
    <w:altName w:val="Arial Unicode MS"/>
    <w:charset w:val="80"/>
    <w:family w:val="auto"/>
    <w:pitch w:val="fixed"/>
    <w:sig w:usb0="800002BF" w:usb1="38C76CFA" w:usb2="00000010" w:usb3="00000000" w:csb0="80020005" w:csb1="00000000"/>
  </w:font>
  <w:font w:name="Georgia">
    <w:panose1 w:val="02040502050405020303"/>
    <w:charset w:val="00"/>
    <w:family w:val="roman"/>
    <w:pitch w:val="variable"/>
    <w:sig w:usb0="00000287" w:usb1="00000000" w:usb2="00000000" w:usb3="00000000" w:csb0="0000009F" w:csb1="00000000"/>
  </w:font>
  <w:font w:name="Dina">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rsidP="007E2FE4">
    <w:pPr>
      <w:ind w:right="105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3348"/>
    </w:tblGrid>
    <w:tr w:rsidR="006D798A" w:rsidTr="00F51003">
      <w:tc>
        <w:tcPr>
          <w:tcW w:w="5920" w:type="dxa"/>
          <w:tcBorders>
            <w:top w:val="nil"/>
            <w:left w:val="nil"/>
            <w:bottom w:val="nil"/>
            <w:right w:val="nil"/>
          </w:tcBorders>
        </w:tcPr>
        <w:p w:rsidR="006D798A" w:rsidRDefault="006D798A" w:rsidP="00F51003">
          <w:pPr>
            <w:pStyle w:val="a8"/>
            <w:jc w:val="left"/>
          </w:pPr>
          <w:r>
            <w:rPr>
              <w:rFonts w:hint="eastAsia"/>
            </w:rPr>
            <w:t>Copyright © 2010 ITOCHU Techno-Solutions corporation.</w:t>
          </w:r>
        </w:p>
      </w:tc>
      <w:tc>
        <w:tcPr>
          <w:tcW w:w="3348" w:type="dxa"/>
          <w:tcBorders>
            <w:top w:val="nil"/>
            <w:left w:val="nil"/>
            <w:bottom w:val="nil"/>
            <w:right w:val="nil"/>
          </w:tcBorders>
        </w:tcPr>
        <w:p w:rsidR="006D798A" w:rsidRDefault="005833AF" w:rsidP="00F51003">
          <w:pPr>
            <w:wordWrap w:val="0"/>
            <w:jc w:val="right"/>
          </w:pPr>
          <w:r>
            <w:fldChar w:fldCharType="begin"/>
          </w:r>
          <w:r w:rsidR="00626517">
            <w:instrText xml:space="preserve"> PAGE </w:instrText>
          </w:r>
          <w:r>
            <w:fldChar w:fldCharType="separate"/>
          </w:r>
          <w:r w:rsidR="00A27C11">
            <w:rPr>
              <w:noProof/>
            </w:rPr>
            <w:t>vi</w:t>
          </w:r>
          <w:r>
            <w:rPr>
              <w:noProof/>
            </w:rPr>
            <w:fldChar w:fldCharType="end"/>
          </w:r>
          <w:r w:rsidR="006D798A">
            <w:rPr>
              <w:lang w:val="ja-JP"/>
            </w:rPr>
            <w:t xml:space="preserve"> / </w:t>
          </w:r>
          <w:r>
            <w:fldChar w:fldCharType="begin"/>
          </w:r>
          <w:r w:rsidR="00626517">
            <w:instrText xml:space="preserve"> SECTIONPAGES  \* roman </w:instrText>
          </w:r>
          <w:r>
            <w:fldChar w:fldCharType="separate"/>
          </w:r>
          <w:r w:rsidR="00A27C11">
            <w:rPr>
              <w:noProof/>
            </w:rPr>
            <w:t>vii</w:t>
          </w:r>
          <w:r>
            <w:rPr>
              <w:noProof/>
            </w:rPr>
            <w:fldChar w:fldCharType="end"/>
          </w:r>
        </w:p>
      </w:tc>
    </w:tr>
  </w:tbl>
  <w:p w:rsidR="006D798A" w:rsidRDefault="006D798A" w:rsidP="007A7013">
    <w:pPr>
      <w:ind w:right="21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61543"/>
      <w:docPartObj>
        <w:docPartGallery w:val="Page Numbers (Bottom of Page)"/>
        <w:docPartUnique/>
      </w:docPartObj>
    </w:sdtPr>
    <w:sdtEndPr/>
    <w:sdtContent>
      <w:sdt>
        <w:sdtPr>
          <w:id w:val="46958533"/>
          <w:docPartObj>
            <w:docPartGallery w:val="Page Numbers (Top of Page)"/>
            <w:docPartUnique/>
          </w:docPartObj>
        </w:sdtPr>
        <w:sdtEndPr/>
        <w:sdtContent>
          <w:p w:rsidR="006D798A" w:rsidRDefault="00B04E33">
            <w:pPr>
              <w:pStyle w:val="a8"/>
              <w:jc w:val="right"/>
            </w:pPr>
          </w:p>
        </w:sdtContent>
      </w:sdt>
    </w:sdtContent>
  </w:sdt>
  <w:p w:rsidR="006D798A" w:rsidRDefault="006D798A" w:rsidP="00624C8C">
    <w:pPr>
      <w:pStyle w:val="a8"/>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sdt>
    <w:sdtPr>
      <w:id w:val="183961468"/>
      <w:docPartObj>
        <w:docPartGallery w:val="Page Numbers (Bottom of Page)"/>
        <w:docPartUnique/>
      </w:docPartObj>
    </w:sdtPr>
    <w:sdtEndPr/>
    <w:sdt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3348"/>
        </w:tblGrid>
        <w:tr w:rsidR="006D798A" w:rsidTr="007A7013">
          <w:tc>
            <w:tcPr>
              <w:tcW w:w="5920" w:type="dxa"/>
              <w:tcBorders>
                <w:top w:val="nil"/>
                <w:left w:val="nil"/>
                <w:bottom w:val="nil"/>
                <w:right w:val="nil"/>
              </w:tcBorders>
            </w:tcPr>
            <w:p w:rsidR="006D798A" w:rsidRDefault="006D798A" w:rsidP="007A7013">
              <w:pPr>
                <w:pStyle w:val="a8"/>
                <w:jc w:val="left"/>
              </w:pPr>
              <w:r>
                <w:rPr>
                  <w:rFonts w:hint="eastAsia"/>
                </w:rPr>
                <w:t>Copyright © 2010 ITOCHU Techno-Solutions corporation.</w:t>
              </w:r>
            </w:p>
          </w:tc>
          <w:tc>
            <w:tcPr>
              <w:tcW w:w="3348" w:type="dxa"/>
              <w:tcBorders>
                <w:top w:val="nil"/>
                <w:left w:val="nil"/>
                <w:bottom w:val="nil"/>
                <w:right w:val="nil"/>
              </w:tcBorders>
            </w:tcPr>
            <w:p w:rsidR="006D798A" w:rsidRDefault="005833AF" w:rsidP="007A7013">
              <w:pPr>
                <w:pStyle w:val="a8"/>
                <w:jc w:val="right"/>
              </w:pPr>
              <w:r w:rsidRPr="00AB1910">
                <w:rPr>
                  <w:rFonts w:eastAsia="VL Pゴシック"/>
                </w:rPr>
                <w:fldChar w:fldCharType="begin"/>
              </w:r>
              <w:r w:rsidR="006D798A" w:rsidRPr="00AB1910">
                <w:rPr>
                  <w:rFonts w:eastAsia="VL Pゴシック"/>
                </w:rPr>
                <w:instrText>PAGE</w:instrText>
              </w:r>
              <w:r w:rsidRPr="00AB1910">
                <w:rPr>
                  <w:rFonts w:eastAsia="VL Pゴシック"/>
                </w:rPr>
                <w:fldChar w:fldCharType="separate"/>
              </w:r>
              <w:r w:rsidR="00A27C11">
                <w:rPr>
                  <w:rFonts w:eastAsia="VL Pゴシック"/>
                  <w:noProof/>
                </w:rPr>
                <w:t>1</w:t>
              </w:r>
              <w:r w:rsidRPr="00AB1910">
                <w:rPr>
                  <w:rFonts w:eastAsia="VL Pゴシック"/>
                </w:rPr>
                <w:fldChar w:fldCharType="end"/>
              </w:r>
              <w:r w:rsidR="006D798A" w:rsidRPr="00AB1910">
                <w:rPr>
                  <w:rFonts w:eastAsia="VL Pゴシック"/>
                  <w:lang w:val="ja-JP"/>
                </w:rPr>
                <w:t xml:space="preserve"> / </w:t>
              </w:r>
              <w:r w:rsidRPr="00AB1910">
                <w:rPr>
                  <w:rFonts w:eastAsia="VL Pゴシック"/>
                </w:rPr>
                <w:fldChar w:fldCharType="begin"/>
              </w:r>
              <w:r w:rsidR="006D798A" w:rsidRPr="00AB1910">
                <w:rPr>
                  <w:rFonts w:eastAsia="VL Pゴシック"/>
                </w:rPr>
                <w:instrText xml:space="preserve"> SECTIONPAGES  \* Arabic </w:instrText>
              </w:r>
              <w:r w:rsidRPr="00AB1910">
                <w:rPr>
                  <w:rFonts w:eastAsia="VL Pゴシック"/>
                </w:rPr>
                <w:fldChar w:fldCharType="separate"/>
              </w:r>
              <w:r w:rsidR="00A27C11">
                <w:rPr>
                  <w:rFonts w:eastAsia="VL Pゴシック"/>
                  <w:noProof/>
                </w:rPr>
                <w:t>36</w:t>
              </w:r>
              <w:r w:rsidRPr="00AB1910">
                <w:rPr>
                  <w:rFonts w:eastAsia="VL Pゴシック"/>
                </w:rPr>
                <w:fldChar w:fldCharType="end"/>
              </w:r>
            </w:p>
          </w:tc>
        </w:tr>
      </w:tbl>
      <w:p w:rsidR="006D798A" w:rsidRDefault="00B04E33" w:rsidP="00C73368">
        <w:pPr>
          <w:pStyle w:val="a8"/>
          <w:jc w:val="right"/>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rsidP="00624C8C">
    <w:pPr>
      <w:pStyle w:val="a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E33" w:rsidRDefault="00B04E33" w:rsidP="002C6660">
      <w:r>
        <w:separator/>
      </w:r>
    </w:p>
  </w:footnote>
  <w:footnote w:type="continuationSeparator" w:id="0">
    <w:p w:rsidR="00B04E33" w:rsidRDefault="00B04E33" w:rsidP="002C6660">
      <w:r>
        <w:continuationSeparator/>
      </w:r>
    </w:p>
  </w:footnote>
  <w:footnote w:id="1">
    <w:p w:rsidR="006D798A" w:rsidRDefault="006D798A">
      <w:pPr>
        <w:pStyle w:val="af9"/>
      </w:pPr>
      <w:r>
        <w:rPr>
          <w:rStyle w:val="afb"/>
        </w:rPr>
        <w:footnoteRef/>
      </w:r>
      <w:r>
        <w:t xml:space="preserve"> </w:t>
      </w:r>
      <w:r w:rsidRPr="00C52FDB">
        <w:rPr>
          <w:rFonts w:hint="eastAsia"/>
          <w:sz w:val="18"/>
          <w:szCs w:val="18"/>
        </w:rPr>
        <w:t>キャ</w:t>
      </w:r>
      <w:r>
        <w:rPr>
          <w:rFonts w:hint="eastAsia"/>
          <w:sz w:val="18"/>
          <w:szCs w:val="18"/>
        </w:rPr>
        <w:t>メルケースとは、単語の区切りを大文字で表現する記法です。</w:t>
      </w:r>
      <w:r w:rsidRPr="00C52FDB">
        <w:rPr>
          <w:rFonts w:hint="eastAsia"/>
          <w:sz w:val="18"/>
          <w:szCs w:val="18"/>
        </w:rPr>
        <w:t>FlexApplicationやFlexCodingConvensions</w:t>
      </w:r>
      <w:r>
        <w:rPr>
          <w:rFonts w:hint="eastAsia"/>
          <w:sz w:val="18"/>
          <w:szCs w:val="18"/>
        </w:rPr>
        <w:t>はキャメルケースです。競合する記法はスネークケースで、これは単語の区切りをアンダースコアで表現する記法です。例えば、flex_applicationやflex_coding_convensionsはスネークケースです。</w:t>
      </w:r>
    </w:p>
  </w:footnote>
  <w:footnote w:id="2">
    <w:p w:rsidR="006D798A" w:rsidRDefault="006D798A">
      <w:pPr>
        <w:pStyle w:val="af9"/>
      </w:pPr>
      <w:r>
        <w:rPr>
          <w:rStyle w:val="afb"/>
        </w:rPr>
        <w:footnoteRef/>
      </w:r>
      <w:r>
        <w:t xml:space="preserve"> </w:t>
      </w:r>
      <w:r w:rsidRPr="00E97385">
        <w:rPr>
          <w:rFonts w:hint="eastAsia"/>
          <w:sz w:val="18"/>
          <w:szCs w:val="18"/>
        </w:rPr>
        <w:t>2010年8月11日現在、Flash Builder 4で確認しました。</w:t>
      </w:r>
    </w:p>
  </w:footnote>
  <w:footnote w:id="3">
    <w:p w:rsidR="006D798A" w:rsidRDefault="006D798A">
      <w:pPr>
        <w:pStyle w:val="af9"/>
      </w:pPr>
      <w:r>
        <w:rPr>
          <w:rStyle w:val="afb"/>
        </w:rPr>
        <w:footnoteRef/>
      </w:r>
      <w:r>
        <w:t xml:space="preserve"> </w:t>
      </w:r>
      <w:r w:rsidRPr="004D1D4A">
        <w:rPr>
          <w:rFonts w:hint="eastAsia"/>
          <w:sz w:val="18"/>
          <w:szCs w:val="18"/>
        </w:rPr>
        <w:t>Flex Formatter（</w:t>
      </w:r>
      <w:r w:rsidRPr="004D1D4A">
        <w:rPr>
          <w:sz w:val="18"/>
          <w:szCs w:val="18"/>
        </w:rPr>
        <w:t>http://sourceforge.net/projects/flexformatter/</w:t>
      </w:r>
      <w:r w:rsidRPr="004D1D4A">
        <w:rPr>
          <w:rFonts w:hint="eastAsia"/>
          <w:sz w:val="18"/>
          <w:szCs w:val="18"/>
        </w:rPr>
        <w:t>）</w:t>
      </w:r>
    </w:p>
  </w:footnote>
  <w:footnote w:id="4">
    <w:p w:rsidR="006D798A" w:rsidRDefault="006D798A">
      <w:pPr>
        <w:pStyle w:val="af9"/>
      </w:pPr>
      <w:r>
        <w:rPr>
          <w:rStyle w:val="afb"/>
        </w:rPr>
        <w:footnoteRef/>
      </w:r>
      <w:r>
        <w:t xml:space="preserve"> </w:t>
      </w:r>
      <w:r w:rsidRPr="00AD4FE4">
        <w:rPr>
          <w:rFonts w:hint="eastAsia"/>
          <w:sz w:val="18"/>
          <w:szCs w:val="18"/>
        </w:rPr>
        <w:t>クラス宣言がdynamic修飾子により修飾されたクラスを指します。</w:t>
      </w:r>
    </w:p>
  </w:footnote>
  <w:footnote w:id="5">
    <w:p w:rsidR="006D798A" w:rsidRDefault="006D798A">
      <w:pPr>
        <w:pStyle w:val="af9"/>
      </w:pPr>
      <w:r>
        <w:rPr>
          <w:rStyle w:val="afb"/>
        </w:rPr>
        <w:footnoteRef/>
      </w:r>
      <w:r>
        <w:t xml:space="preserve"> </w:t>
      </w:r>
      <w:r w:rsidRPr="00872884">
        <w:rPr>
          <w:rFonts w:hint="eastAsia"/>
          <w:sz w:val="18"/>
          <w:szCs w:val="18"/>
        </w:rPr>
        <w:t>コンパイラをstrictモードで実行し、かつActionScript3.0を利用している場合</w:t>
      </w:r>
      <w:r>
        <w:rPr>
          <w:rFonts w:hint="eastAsia"/>
          <w:sz w:val="18"/>
          <w:szCs w:val="18"/>
        </w:rPr>
        <w:t>です。</w:t>
      </w:r>
    </w:p>
  </w:footnote>
  <w:footnote w:id="6">
    <w:p w:rsidR="006D798A" w:rsidRDefault="006D798A">
      <w:pPr>
        <w:pStyle w:val="af9"/>
      </w:pPr>
      <w:r>
        <w:rPr>
          <w:rStyle w:val="afb"/>
        </w:rPr>
        <w:footnoteRef/>
      </w:r>
      <w:r>
        <w:t xml:space="preserve"> </w:t>
      </w:r>
      <w:r w:rsidRPr="00835476">
        <w:rPr>
          <w:rFonts w:hint="eastAsia"/>
          <w:sz w:val="18"/>
          <w:szCs w:val="18"/>
        </w:rPr>
        <w:t>問題ない場合とは、getterで対応するストレージ変数を返却するだけ、setterで対応するストレージ変数に引数の値を格納しているだけ、という場合を指します。</w:t>
      </w:r>
    </w:p>
  </w:footnote>
  <w:footnote w:id="7">
    <w:p w:rsidR="006D798A" w:rsidRDefault="006D798A" w:rsidP="00151C4B">
      <w:pPr>
        <w:pStyle w:val="af9"/>
      </w:pPr>
      <w:r>
        <w:rPr>
          <w:rStyle w:val="afb"/>
        </w:rPr>
        <w:footnoteRef/>
      </w:r>
      <w:r>
        <w:t xml:space="preserve"> </w:t>
      </w:r>
      <w:r w:rsidRPr="00DD6D22">
        <w:rPr>
          <w:rFonts w:hint="eastAsia"/>
          <w:sz w:val="18"/>
          <w:szCs w:val="18"/>
        </w:rPr>
        <w:t>バージョン2以降のAVMでは、実行時型情報</w:t>
      </w:r>
      <w:r>
        <w:rPr>
          <w:rFonts w:hint="eastAsia"/>
          <w:sz w:val="18"/>
          <w:szCs w:val="18"/>
        </w:rPr>
        <w:t>（RTTI）</w:t>
      </w:r>
      <w:r w:rsidRPr="00DD6D22">
        <w:rPr>
          <w:rFonts w:hint="eastAsia"/>
          <w:sz w:val="18"/>
          <w:szCs w:val="18"/>
        </w:rPr>
        <w:t>による型違反を検出する機構が組み込まれています。</w:t>
      </w:r>
    </w:p>
  </w:footnote>
  <w:footnote w:id="8">
    <w:p w:rsidR="006D798A" w:rsidRDefault="006D798A">
      <w:pPr>
        <w:pStyle w:val="af9"/>
      </w:pPr>
      <w:r>
        <w:rPr>
          <w:rStyle w:val="afb"/>
        </w:rPr>
        <w:footnoteRef/>
      </w:r>
      <w:r>
        <w:t xml:space="preserve"> </w:t>
      </w:r>
      <w:r w:rsidRPr="009F4746">
        <w:rPr>
          <w:rFonts w:hint="eastAsia"/>
          <w:sz w:val="18"/>
          <w:szCs w:val="18"/>
        </w:rPr>
        <w:t>コンパイラにより自動生成されたコードから改行位置の修正やコメントの削除など、一部変更を加えてあります。</w:t>
      </w:r>
    </w:p>
  </w:footnote>
  <w:footnote w:id="9">
    <w:p w:rsidR="006D798A" w:rsidRDefault="006D798A">
      <w:pPr>
        <w:pStyle w:val="af9"/>
      </w:pPr>
      <w:r>
        <w:rPr>
          <w:rStyle w:val="afb"/>
        </w:rPr>
        <w:footnoteRef/>
      </w:r>
      <w:r>
        <w:t xml:space="preserve"> </w:t>
      </w:r>
      <w:r w:rsidRPr="00CC3177">
        <w:rPr>
          <w:rFonts w:hint="eastAsia"/>
          <w:sz w:val="18"/>
          <w:szCs w:val="18"/>
        </w:rPr>
        <w:t>スタイルクラスとは、mx.core.UIComponentのstyleNameに代入できる文字列のことです。正式には</w:t>
      </w:r>
      <w:r w:rsidRPr="00CC3177">
        <w:rPr>
          <w:sz w:val="18"/>
          <w:szCs w:val="18"/>
        </w:rPr>
        <w:t>”</w:t>
      </w:r>
      <w:r w:rsidRPr="00CC3177">
        <w:rPr>
          <w:rFonts w:hint="eastAsia"/>
          <w:sz w:val="18"/>
          <w:szCs w:val="18"/>
        </w:rPr>
        <w:t>クラス</w:t>
      </w:r>
      <w:r w:rsidRPr="00CC3177">
        <w:rPr>
          <w:sz w:val="18"/>
          <w:szCs w:val="18"/>
        </w:rPr>
        <w:t>”</w:t>
      </w:r>
      <w:r w:rsidRPr="00CC3177">
        <w:rPr>
          <w:rFonts w:hint="eastAsia"/>
          <w:sz w:val="18"/>
          <w:szCs w:val="18"/>
        </w:rPr>
        <w:t>ですが、ActionScript</w:t>
      </w:r>
      <w:r>
        <w:rPr>
          <w:rFonts w:hint="eastAsia"/>
          <w:sz w:val="18"/>
          <w:szCs w:val="18"/>
        </w:rPr>
        <w:t>の</w:t>
      </w:r>
      <w:r w:rsidRPr="00CC3177">
        <w:rPr>
          <w:rFonts w:hint="eastAsia"/>
          <w:sz w:val="18"/>
          <w:szCs w:val="18"/>
        </w:rPr>
        <w:t>クラスと区別がつかなくなるため、本ドキュメントではスタイルクラスと呼びます。なお、公式のドキュメントにおいても散見されますが、スタイルクラス名のことをクラスセレクタと呼ぶことは誤りです。</w:t>
      </w:r>
      <w:r>
        <w:rPr>
          <w:rFonts w:hint="eastAsia"/>
          <w:sz w:val="18"/>
          <w:szCs w:val="18"/>
        </w:rPr>
        <w:t>これはActionScriptのタイプ（型）をタイプセレクタと呼ぶのと同じくらいおかしなことです。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pPr>
      <w:pStyle w:val="a6"/>
    </w:pPr>
    <w:r>
      <w:rPr>
        <w:rFonts w:hint="eastAsia"/>
      </w:rPr>
      <w:t>RIAドキュメント作成規約 第1.0版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pPr>
      <w:pStyle w:val="a6"/>
    </w:pPr>
    <w:r w:rsidRPr="007A7013">
      <w:rPr>
        <w:noProof/>
      </w:rPr>
      <w:drawing>
        <wp:anchor distT="0" distB="0" distL="114300" distR="114300" simplePos="0" relativeHeight="251659264" behindDoc="0" locked="0" layoutInCell="1" allowOverlap="1">
          <wp:simplePos x="0" y="0"/>
          <wp:positionH relativeFrom="column">
            <wp:posOffset>4090670</wp:posOffset>
          </wp:positionH>
          <wp:positionV relativeFrom="paragraph">
            <wp:posOffset>78740</wp:posOffset>
          </wp:positionV>
          <wp:extent cx="1654175" cy="476250"/>
          <wp:effectExtent l="19050" t="0" r="3175" b="0"/>
          <wp:wrapSquare wrapText="bothSides"/>
          <wp:docPr id="1" name="図 1" descr="CS1_p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1_p3C"/>
                  <pic:cNvPicPr>
                    <a:picLocks noChangeAspect="1" noChangeArrowheads="1"/>
                  </pic:cNvPicPr>
                </pic:nvPicPr>
                <pic:blipFill>
                  <a:blip r:embed="rId1"/>
                  <a:srcRect/>
                  <a:stretch>
                    <a:fillRect/>
                  </a:stretch>
                </pic:blipFill>
                <pic:spPr bwMode="auto">
                  <a:xfrm>
                    <a:off x="0" y="0"/>
                    <a:ext cx="1654175" cy="47625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rsidP="007A7013">
    <w:pPr>
      <w:pStyle w:val="a6"/>
      <w:tabs>
        <w:tab w:val="clear" w:pos="4252"/>
        <w:tab w:val="clear" w:pos="8504"/>
        <w:tab w:val="left" w:pos="7590"/>
      </w:tabs>
    </w:pPr>
    <w:r>
      <w:rPr>
        <w:rFonts w:hint="eastAsia"/>
      </w:rPr>
      <w:t>CF-DP1 コーディング基準 第1.1版</w:t>
    </w:r>
    <w:r>
      <w:tab/>
    </w:r>
    <w:r w:rsidRPr="007A7013">
      <w:rPr>
        <w:noProof/>
      </w:rPr>
      <w:drawing>
        <wp:anchor distT="0" distB="0" distL="114300" distR="114300" simplePos="0" relativeHeight="251661312" behindDoc="0" locked="0" layoutInCell="1" allowOverlap="1">
          <wp:simplePos x="0" y="0"/>
          <wp:positionH relativeFrom="column">
            <wp:posOffset>4109720</wp:posOffset>
          </wp:positionH>
          <wp:positionV relativeFrom="paragraph">
            <wp:posOffset>50165</wp:posOffset>
          </wp:positionV>
          <wp:extent cx="1657350" cy="476250"/>
          <wp:effectExtent l="19050" t="0" r="0" b="0"/>
          <wp:wrapSquare wrapText="bothSides"/>
          <wp:docPr id="5" name="図 1" descr="CS1_p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1_p3C"/>
                  <pic:cNvPicPr>
                    <a:picLocks noChangeAspect="1" noChangeArrowheads="1"/>
                  </pic:cNvPicPr>
                </pic:nvPicPr>
                <pic:blipFill>
                  <a:blip r:embed="rId1"/>
                  <a:srcRect/>
                  <a:stretch>
                    <a:fillRect/>
                  </a:stretch>
                </pic:blipFill>
                <pic:spPr bwMode="auto">
                  <a:xfrm>
                    <a:off x="0" y="0"/>
                    <a:ext cx="1657985" cy="477520"/>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8A" w:rsidRDefault="006D798A" w:rsidP="00624C8C">
    <w:pPr>
      <w:pStyle w:val="a6"/>
    </w:pPr>
    <w:r>
      <w:rPr>
        <w:rFonts w:hint="eastAsia"/>
      </w:rPr>
      <w:t>RIAドキュメント作成規約 第1.0版</w:t>
    </w:r>
  </w:p>
  <w:p w:rsidR="006D798A" w:rsidRPr="00624C8C" w:rsidRDefault="006D798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DEE"/>
    <w:multiLevelType w:val="multilevel"/>
    <w:tmpl w:val="D35617F4"/>
    <w:lvl w:ilvl="0">
      <w:start w:val="1"/>
      <w:numFmt w:val="japaneseCounting"/>
      <w:lvlText w:val="第%1章"/>
      <w:lvlJc w:val="left"/>
      <w:pPr>
        <w:ind w:left="425" w:hanging="425"/>
      </w:pPr>
    </w:lvl>
    <w:lvl w:ilvl="1">
      <w:start w:val="1"/>
      <w:numFmt w:val="japaneseCounting"/>
      <w:lvlText w:val="第%2節"/>
      <w:lvlJc w:val="left"/>
      <w:pPr>
        <w:ind w:left="851" w:hanging="426"/>
      </w:pPr>
    </w:lvl>
    <w:lvl w:ilvl="2">
      <w:start w:val="1"/>
      <w:numFmt w:val="japaneseCounting"/>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
    <w:nsid w:val="07422C83"/>
    <w:multiLevelType w:val="hybridMultilevel"/>
    <w:tmpl w:val="8CFAFE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BC7713A"/>
    <w:multiLevelType w:val="multilevel"/>
    <w:tmpl w:val="5C800BA0"/>
    <w:numStyleLink w:val="RIA"/>
  </w:abstractNum>
  <w:abstractNum w:abstractNumId="3">
    <w:nsid w:val="0E0344F6"/>
    <w:multiLevelType w:val="multilevel"/>
    <w:tmpl w:val="50D08A86"/>
    <w:lvl w:ilvl="0">
      <w:numFmt w:val="bullet"/>
      <w:lvlText w:val="・"/>
      <w:lvlJc w:val="left"/>
      <w:pPr>
        <w:ind w:left="420" w:hanging="420"/>
      </w:pPr>
      <w:rPr>
        <w:rFonts w:ascii="ＭＳ 明朝" w:eastAsia="ＭＳ 明朝" w:hAnsi="ＭＳ 明朝"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156484A"/>
    <w:multiLevelType w:val="multilevel"/>
    <w:tmpl w:val="56AEBC66"/>
    <w:numStyleLink w:val="a"/>
  </w:abstractNum>
  <w:abstractNum w:abstractNumId="5">
    <w:nsid w:val="120872F0"/>
    <w:multiLevelType w:val="multilevel"/>
    <w:tmpl w:val="5C800BA0"/>
    <w:numStyleLink w:val="RIA"/>
  </w:abstractNum>
  <w:abstractNum w:abstractNumId="6">
    <w:nsid w:val="12F14BBA"/>
    <w:multiLevelType w:val="multilevel"/>
    <w:tmpl w:val="13564578"/>
    <w:lvl w:ilvl="0">
      <w:start w:val="1"/>
      <w:numFmt w:val="upperLetter"/>
      <w:lvlText w:val="(%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7">
    <w:nsid w:val="14BC12CE"/>
    <w:multiLevelType w:val="hybridMultilevel"/>
    <w:tmpl w:val="4CD288A4"/>
    <w:lvl w:ilvl="0" w:tplc="86CE0F9C">
      <w:numFmt w:val="bullet"/>
      <w:lvlText w:val=""/>
      <w:lvlJc w:val="left"/>
      <w:pPr>
        <w:ind w:left="938" w:hanging="360"/>
      </w:pPr>
      <w:rPr>
        <w:rFonts w:ascii="Wingdings" w:eastAsia="VL Pゴシック" w:hAnsi="Wingdings" w:cs="ＭＳ ゴシック" w:hint="default"/>
      </w:rPr>
    </w:lvl>
    <w:lvl w:ilvl="1" w:tplc="0409000B" w:tentative="1">
      <w:start w:val="1"/>
      <w:numFmt w:val="bullet"/>
      <w:lvlText w:val=""/>
      <w:lvlJc w:val="left"/>
      <w:pPr>
        <w:ind w:left="1418" w:hanging="420"/>
      </w:pPr>
      <w:rPr>
        <w:rFonts w:ascii="Wingdings" w:hAnsi="Wingdings" w:hint="default"/>
      </w:rPr>
    </w:lvl>
    <w:lvl w:ilvl="2" w:tplc="0409000D"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B" w:tentative="1">
      <w:start w:val="1"/>
      <w:numFmt w:val="bullet"/>
      <w:lvlText w:val=""/>
      <w:lvlJc w:val="left"/>
      <w:pPr>
        <w:ind w:left="2678" w:hanging="420"/>
      </w:pPr>
      <w:rPr>
        <w:rFonts w:ascii="Wingdings" w:hAnsi="Wingdings" w:hint="default"/>
      </w:rPr>
    </w:lvl>
    <w:lvl w:ilvl="5" w:tplc="0409000D"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B" w:tentative="1">
      <w:start w:val="1"/>
      <w:numFmt w:val="bullet"/>
      <w:lvlText w:val=""/>
      <w:lvlJc w:val="left"/>
      <w:pPr>
        <w:ind w:left="3938" w:hanging="420"/>
      </w:pPr>
      <w:rPr>
        <w:rFonts w:ascii="Wingdings" w:hAnsi="Wingdings" w:hint="default"/>
      </w:rPr>
    </w:lvl>
    <w:lvl w:ilvl="8" w:tplc="0409000D" w:tentative="1">
      <w:start w:val="1"/>
      <w:numFmt w:val="bullet"/>
      <w:lvlText w:val=""/>
      <w:lvlJc w:val="left"/>
      <w:pPr>
        <w:ind w:left="4358" w:hanging="420"/>
      </w:pPr>
      <w:rPr>
        <w:rFonts w:ascii="Wingdings" w:hAnsi="Wingdings" w:hint="default"/>
      </w:rPr>
    </w:lvl>
  </w:abstractNum>
  <w:abstractNum w:abstractNumId="8">
    <w:nsid w:val="185653E6"/>
    <w:multiLevelType w:val="hybridMultilevel"/>
    <w:tmpl w:val="1DEE76A2"/>
    <w:lvl w:ilvl="0" w:tplc="05F4CC18">
      <w:start w:val="1"/>
      <w:numFmt w:val="decimal"/>
      <w:lvlText w:val="(%1)"/>
      <w:lvlJc w:val="left"/>
      <w:pPr>
        <w:ind w:left="1129" w:hanging="420"/>
      </w:pPr>
      <w:rPr>
        <w:rFonts w:hint="eastAsia"/>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9">
    <w:nsid w:val="1CC26E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D6908F8"/>
    <w:multiLevelType w:val="multilevel"/>
    <w:tmpl w:val="91CE32EC"/>
    <w:numStyleLink w:val="a0"/>
  </w:abstractNum>
  <w:abstractNum w:abstractNumId="11">
    <w:nsid w:val="1F3317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A40B95"/>
    <w:multiLevelType w:val="multilevel"/>
    <w:tmpl w:val="56AEBC66"/>
    <w:numStyleLink w:val="a"/>
  </w:abstractNum>
  <w:abstractNum w:abstractNumId="13">
    <w:nsid w:val="21420AAF"/>
    <w:multiLevelType w:val="multilevel"/>
    <w:tmpl w:val="50D08A86"/>
    <w:lvl w:ilvl="0">
      <w:numFmt w:val="bullet"/>
      <w:lvlText w:val="・"/>
      <w:lvlJc w:val="left"/>
      <w:pPr>
        <w:ind w:left="420" w:hanging="420"/>
      </w:pPr>
      <w:rPr>
        <w:rFonts w:ascii="ＭＳ 明朝" w:eastAsia="ＭＳ 明朝" w:hAnsi="ＭＳ 明朝"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5206CC5"/>
    <w:multiLevelType w:val="multilevel"/>
    <w:tmpl w:val="FE8026C8"/>
    <w:styleLink w:val="a1"/>
    <w:lvl w:ilvl="0">
      <w:start w:val="1"/>
      <w:numFmt w:val="upperLetter"/>
      <w:lvlText w:val="(%1)"/>
      <w:lvlJc w:val="left"/>
      <w:pPr>
        <w:ind w:left="1928" w:hanging="668"/>
      </w:pPr>
      <w:rPr>
        <w:rFonts w:eastAsia="VL Pゴシック" w:hint="eastAsia"/>
        <w:sz w:val="21"/>
      </w:rPr>
    </w:lvl>
    <w:lvl w:ilvl="1">
      <w:start w:val="1"/>
      <w:numFmt w:val="decimal"/>
      <w:lvlText w:val="(%2)"/>
      <w:lvlJc w:val="left"/>
      <w:pPr>
        <w:ind w:left="2100" w:hanging="420"/>
      </w:pPr>
      <w:rPr>
        <w:rFonts w:eastAsia="VL Pゴシック" w:hint="eastAsia"/>
        <w:sz w:val="21"/>
      </w:rPr>
    </w:lvl>
    <w:lvl w:ilvl="2">
      <w:start w:val="1"/>
      <w:numFmt w:val="aiueoFullWidth"/>
      <w:lvlText w:val="(%3)"/>
      <w:lvlJc w:val="left"/>
      <w:pPr>
        <w:ind w:left="2520" w:hanging="420"/>
      </w:pPr>
      <w:rPr>
        <w:rFonts w:hint="eastAsia"/>
      </w:rPr>
    </w:lvl>
    <w:lvl w:ilvl="3">
      <w:start w:val="1"/>
      <w:numFmt w:val="decimal"/>
      <w:lvlText w:val="%4."/>
      <w:lvlJc w:val="left"/>
      <w:pPr>
        <w:ind w:left="2940" w:hanging="420"/>
      </w:pPr>
      <w:rPr>
        <w:rFonts w:hint="eastAsia"/>
      </w:rPr>
    </w:lvl>
    <w:lvl w:ilvl="4">
      <w:start w:val="1"/>
      <w:numFmt w:val="aiueoFullWidth"/>
      <w:lvlText w:val="(%5)"/>
      <w:lvlJc w:val="left"/>
      <w:pPr>
        <w:ind w:left="3360" w:hanging="420"/>
      </w:pPr>
      <w:rPr>
        <w:rFonts w:hint="eastAsia"/>
      </w:rPr>
    </w:lvl>
    <w:lvl w:ilvl="5">
      <w:start w:val="1"/>
      <w:numFmt w:val="decimalEnclosedCircle"/>
      <w:lvlText w:val="%6"/>
      <w:lvlJc w:val="left"/>
      <w:pPr>
        <w:ind w:left="3780" w:hanging="420"/>
      </w:pPr>
      <w:rPr>
        <w:rFonts w:hint="eastAsia"/>
      </w:rPr>
    </w:lvl>
    <w:lvl w:ilvl="6">
      <w:start w:val="1"/>
      <w:numFmt w:val="decimal"/>
      <w:lvlText w:val="%7."/>
      <w:lvlJc w:val="left"/>
      <w:pPr>
        <w:ind w:left="4200" w:hanging="420"/>
      </w:pPr>
      <w:rPr>
        <w:rFonts w:hint="eastAsia"/>
      </w:rPr>
    </w:lvl>
    <w:lvl w:ilvl="7">
      <w:start w:val="1"/>
      <w:numFmt w:val="aiueoFullWidth"/>
      <w:lvlText w:val="(%8)"/>
      <w:lvlJc w:val="left"/>
      <w:pPr>
        <w:ind w:left="4620" w:hanging="420"/>
      </w:pPr>
      <w:rPr>
        <w:rFonts w:hint="eastAsia"/>
      </w:rPr>
    </w:lvl>
    <w:lvl w:ilvl="8">
      <w:start w:val="1"/>
      <w:numFmt w:val="decimalEnclosedCircle"/>
      <w:lvlText w:val="%9"/>
      <w:lvlJc w:val="left"/>
      <w:pPr>
        <w:ind w:left="5040" w:hanging="420"/>
      </w:pPr>
      <w:rPr>
        <w:rFonts w:hint="eastAsia"/>
      </w:rPr>
    </w:lvl>
  </w:abstractNum>
  <w:abstractNum w:abstractNumId="15">
    <w:nsid w:val="26110576"/>
    <w:multiLevelType w:val="multilevel"/>
    <w:tmpl w:val="13564578"/>
    <w:lvl w:ilvl="0">
      <w:start w:val="1"/>
      <w:numFmt w:val="upperLetter"/>
      <w:lvlText w:val="(%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6">
    <w:nsid w:val="266F1BBB"/>
    <w:multiLevelType w:val="multilevel"/>
    <w:tmpl w:val="5C800BA0"/>
    <w:numStyleLink w:val="RIA"/>
  </w:abstractNum>
  <w:abstractNum w:abstractNumId="17">
    <w:nsid w:val="26802BF6"/>
    <w:multiLevelType w:val="multilevel"/>
    <w:tmpl w:val="04090029"/>
    <w:lvl w:ilvl="0">
      <w:start w:val="1"/>
      <w:numFmt w:val="decimal"/>
      <w:lvlText w:val="%1."/>
      <w:lvlJc w:val="left"/>
      <w:pPr>
        <w:ind w:left="425" w:hanging="425"/>
      </w:pPr>
    </w:lvl>
    <w:lvl w:ilvl="1">
      <w:start w:val="1"/>
      <w:numFmt w:val="lowerLetter"/>
      <w:lvlText w:val="%2."/>
      <w:lvlJc w:val="left"/>
      <w:pPr>
        <w:ind w:left="851" w:hanging="426"/>
      </w:pPr>
    </w:lvl>
    <w:lvl w:ilvl="2">
      <w:start w:val="1"/>
      <w:numFmt w:val="lowerRoman"/>
      <w:lvlText w:val="%3."/>
      <w:lvlJc w:val="left"/>
      <w:pPr>
        <w:ind w:left="1276" w:hanging="425"/>
      </w:pPr>
    </w:lvl>
    <w:lvl w:ilvl="3">
      <w:start w:val="1"/>
      <w:numFmt w:val="decimal"/>
      <w:lvlText w:val="%4)"/>
      <w:lvlJc w:val="left"/>
      <w:pPr>
        <w:ind w:left="1701" w:hanging="425"/>
      </w:pPr>
    </w:lvl>
    <w:lvl w:ilvl="4">
      <w:start w:val="1"/>
      <w:numFmt w:val="lowerLetter"/>
      <w:lvlText w:val="(%5)"/>
      <w:lvlJc w:val="left"/>
      <w:pPr>
        <w:ind w:left="2126" w:hanging="425"/>
      </w:pPr>
    </w:lvl>
    <w:lvl w:ilvl="5">
      <w:start w:val="1"/>
      <w:numFmt w:val="lowerRoman"/>
      <w:lvlText w:val="(%6)"/>
      <w:lvlJc w:val="left"/>
      <w:pPr>
        <w:ind w:left="2551" w:hanging="425"/>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abstractNum w:abstractNumId="18">
    <w:nsid w:val="29CF1A17"/>
    <w:multiLevelType w:val="multilevel"/>
    <w:tmpl w:val="56AEBC66"/>
    <w:numStyleLink w:val="a"/>
  </w:abstractNum>
  <w:abstractNum w:abstractNumId="19">
    <w:nsid w:val="326B75E7"/>
    <w:multiLevelType w:val="multilevel"/>
    <w:tmpl w:val="56AEBC66"/>
    <w:numStyleLink w:val="a"/>
  </w:abstractNum>
  <w:abstractNum w:abstractNumId="20">
    <w:nsid w:val="3F491F87"/>
    <w:multiLevelType w:val="hybridMultilevel"/>
    <w:tmpl w:val="7DF6C9D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FCF2BED"/>
    <w:multiLevelType w:val="multilevel"/>
    <w:tmpl w:val="56AEBC66"/>
    <w:numStyleLink w:val="a"/>
  </w:abstractNum>
  <w:abstractNum w:abstractNumId="22">
    <w:nsid w:val="42503E1A"/>
    <w:multiLevelType w:val="multilevel"/>
    <w:tmpl w:val="6E3668AE"/>
    <w:lvl w:ilvl="0">
      <w:start w:val="1"/>
      <w:numFmt w:val="decimal"/>
      <w:lvlText w:val="%1."/>
      <w:lvlJc w:val="left"/>
      <w:pPr>
        <w:ind w:left="425" w:hanging="425"/>
      </w:pPr>
    </w:lvl>
    <w:lvl w:ilvl="1">
      <w:start w:val="1"/>
      <w:numFmt w:val="lowerLetter"/>
      <w:lvlText w:val="%2."/>
      <w:lvlJc w:val="left"/>
      <w:pPr>
        <w:ind w:left="851" w:hanging="426"/>
      </w:pPr>
    </w:lvl>
    <w:lvl w:ilvl="2">
      <w:start w:val="1"/>
      <w:numFmt w:val="lowerRoman"/>
      <w:lvlText w:val="%3."/>
      <w:lvlJc w:val="left"/>
      <w:pPr>
        <w:ind w:left="1276" w:hanging="425"/>
      </w:pPr>
    </w:lvl>
    <w:lvl w:ilvl="3">
      <w:start w:val="1"/>
      <w:numFmt w:val="decimal"/>
      <w:lvlText w:val="%4)"/>
      <w:lvlJc w:val="left"/>
      <w:pPr>
        <w:ind w:left="1701" w:hanging="425"/>
      </w:pPr>
    </w:lvl>
    <w:lvl w:ilvl="4">
      <w:start w:val="1"/>
      <w:numFmt w:val="lowerLetter"/>
      <w:lvlText w:val="(%5)"/>
      <w:lvlJc w:val="left"/>
      <w:pPr>
        <w:ind w:left="2126" w:hanging="425"/>
      </w:pPr>
    </w:lvl>
    <w:lvl w:ilvl="5">
      <w:start w:val="1"/>
      <w:numFmt w:val="lowerRoman"/>
      <w:lvlText w:val="(%6)"/>
      <w:lvlJc w:val="left"/>
      <w:pPr>
        <w:ind w:left="2551" w:hanging="425"/>
      </w:pPr>
    </w:lvl>
    <w:lvl w:ilvl="6">
      <w:start w:val="1"/>
      <w:numFmt w:val="decimal"/>
      <w:pStyle w:val="7"/>
      <w:lvlText w:val="(%7)"/>
      <w:lvlJc w:val="left"/>
      <w:pPr>
        <w:ind w:left="2976" w:hanging="425"/>
      </w:pPr>
    </w:lvl>
    <w:lvl w:ilvl="7">
      <w:start w:val="1"/>
      <w:numFmt w:val="lowerLetter"/>
      <w:pStyle w:val="8"/>
      <w:lvlText w:val="(%8)"/>
      <w:lvlJc w:val="left"/>
      <w:pPr>
        <w:ind w:left="3402" w:hanging="426"/>
      </w:pPr>
    </w:lvl>
    <w:lvl w:ilvl="8">
      <w:start w:val="1"/>
      <w:numFmt w:val="lowerRoman"/>
      <w:pStyle w:val="9"/>
      <w:lvlText w:val="(%9)"/>
      <w:lvlJc w:val="left"/>
      <w:pPr>
        <w:ind w:left="3827" w:hanging="425"/>
      </w:pPr>
    </w:lvl>
  </w:abstractNum>
  <w:abstractNum w:abstractNumId="23">
    <w:nsid w:val="46F20563"/>
    <w:multiLevelType w:val="multilevel"/>
    <w:tmpl w:val="55DC582E"/>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8F64654"/>
    <w:multiLevelType w:val="hybridMultilevel"/>
    <w:tmpl w:val="73C6DA70"/>
    <w:lvl w:ilvl="0" w:tplc="9020BFEA">
      <w:start w:val="1"/>
      <w:numFmt w:val="upperLetter"/>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9C716A0"/>
    <w:multiLevelType w:val="hybridMultilevel"/>
    <w:tmpl w:val="A04E3DC6"/>
    <w:lvl w:ilvl="0" w:tplc="87B47BE0">
      <w:numFmt w:val="bullet"/>
      <w:lvlText w:val="・"/>
      <w:lvlJc w:val="left"/>
      <w:pPr>
        <w:ind w:left="420" w:hanging="420"/>
      </w:pPr>
      <w:rPr>
        <w:rFonts w:ascii="ＭＳ 明朝" w:eastAsia="ＭＳ 明朝" w:hAnsi="ＭＳ 明朝" w:cs="Times New Roman" w:hint="eastAsia"/>
      </w:rPr>
    </w:lvl>
    <w:lvl w:ilvl="1" w:tplc="1D4E8A5E">
      <w:start w:val="1"/>
      <w:numFmt w:val="bullet"/>
      <w:lvlText w:val=""/>
      <w:lvlJc w:val="left"/>
      <w:pPr>
        <w:ind w:left="840" w:hanging="420"/>
      </w:pPr>
      <w:rPr>
        <w:rFonts w:ascii="Wingdings" w:hAnsi="Wingdings" w:hint="default"/>
      </w:rPr>
    </w:lvl>
    <w:lvl w:ilvl="2" w:tplc="C218A4FE">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49DA04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BB76C8A"/>
    <w:multiLevelType w:val="multilevel"/>
    <w:tmpl w:val="74BE14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FEC60A4"/>
    <w:multiLevelType w:val="multilevel"/>
    <w:tmpl w:val="91CE32EC"/>
    <w:styleLink w:val="a0"/>
    <w:lvl w:ilvl="0">
      <w:numFmt w:val="bullet"/>
      <w:pStyle w:val="1"/>
      <w:lvlText w:val="・"/>
      <w:lvlJc w:val="left"/>
      <w:pPr>
        <w:ind w:left="420" w:hanging="420"/>
      </w:pPr>
      <w:rPr>
        <w:rFonts w:ascii="ＭＳ 明朝" w:eastAsia="ＭＳ 明朝" w:hAnsi="ＭＳ 明朝" w:hint="eastAsia"/>
      </w:rPr>
    </w:lvl>
    <w:lvl w:ilvl="1">
      <w:start w:val="1"/>
      <w:numFmt w:val="bullet"/>
      <w:pStyle w:val="2"/>
      <w:lvlText w:val=""/>
      <w:lvlJc w:val="left"/>
      <w:pPr>
        <w:ind w:left="840" w:hanging="420"/>
      </w:pPr>
      <w:rPr>
        <w:rFonts w:ascii="Wingdings" w:hAnsi="Wingdings" w:hint="default"/>
      </w:rPr>
    </w:lvl>
    <w:lvl w:ilvl="2">
      <w:start w:val="1"/>
      <w:numFmt w:val="bullet"/>
      <w:pStyle w:val="3"/>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54922822"/>
    <w:multiLevelType w:val="multilevel"/>
    <w:tmpl w:val="56AEBC66"/>
    <w:styleLink w:val="a"/>
    <w:lvl w:ilvl="0">
      <w:start w:val="1"/>
      <w:numFmt w:val="upperLetter"/>
      <w:pStyle w:val="10"/>
      <w:lvlText w:val="(%1)"/>
      <w:lvlJc w:val="left"/>
      <w:pPr>
        <w:ind w:left="420" w:hanging="420"/>
      </w:pPr>
      <w:rPr>
        <w:rFonts w:eastAsia="VL Pゴシック" w:hint="eastAsia"/>
      </w:rPr>
    </w:lvl>
    <w:lvl w:ilvl="1">
      <w:start w:val="1"/>
      <w:numFmt w:val="decimal"/>
      <w:pStyle w:val="20"/>
      <w:lvlText w:val="(%2)"/>
      <w:lvlJc w:val="left"/>
      <w:pPr>
        <w:ind w:left="839" w:hanging="419"/>
      </w:pPr>
      <w:rPr>
        <w:rFonts w:eastAsia="VL Pゴシック" w:hint="eastAsia"/>
      </w:rPr>
    </w:lvl>
    <w:lvl w:ilvl="2">
      <w:start w:val="1"/>
      <w:numFmt w:val="aiueoFullWidth"/>
      <w:pStyle w:val="30"/>
      <w:lvlText w:val="(%3)"/>
      <w:lvlJc w:val="left"/>
      <w:pPr>
        <w:ind w:left="1259" w:hanging="420"/>
      </w:pPr>
      <w:rPr>
        <w:rFonts w:eastAsia="VL Pゴシック" w:hint="eastAsia"/>
      </w:rPr>
    </w:lvl>
    <w:lvl w:ilvl="3">
      <w:start w:val="1"/>
      <w:numFmt w:val="decimal"/>
      <w:pStyle w:val="4"/>
      <w:lvlText w:val="%4."/>
      <w:lvlJc w:val="left"/>
      <w:pPr>
        <w:ind w:left="2520" w:hanging="420"/>
      </w:pPr>
      <w:rPr>
        <w:rFonts w:hint="eastAsia"/>
      </w:rPr>
    </w:lvl>
    <w:lvl w:ilvl="4">
      <w:start w:val="1"/>
      <w:numFmt w:val="aiueoFullWidth"/>
      <w:lvlText w:val="(%5)"/>
      <w:lvlJc w:val="left"/>
      <w:pPr>
        <w:ind w:left="2940" w:hanging="420"/>
      </w:pPr>
      <w:rPr>
        <w:rFonts w:hint="eastAsia"/>
      </w:rPr>
    </w:lvl>
    <w:lvl w:ilvl="5">
      <w:start w:val="1"/>
      <w:numFmt w:val="decimalEnclosedCircle"/>
      <w:lvlText w:val="%6"/>
      <w:lvlJc w:val="left"/>
      <w:pPr>
        <w:ind w:left="3360" w:hanging="420"/>
      </w:pPr>
      <w:rPr>
        <w:rFonts w:hint="eastAsia"/>
      </w:rPr>
    </w:lvl>
    <w:lvl w:ilvl="6">
      <w:start w:val="1"/>
      <w:numFmt w:val="decimal"/>
      <w:lvlText w:val="%7."/>
      <w:lvlJc w:val="left"/>
      <w:pPr>
        <w:ind w:left="3780" w:hanging="420"/>
      </w:pPr>
      <w:rPr>
        <w:rFonts w:hint="eastAsia"/>
      </w:rPr>
    </w:lvl>
    <w:lvl w:ilvl="7">
      <w:start w:val="1"/>
      <w:numFmt w:val="aiueoFullWidth"/>
      <w:lvlText w:val="(%8)"/>
      <w:lvlJc w:val="left"/>
      <w:pPr>
        <w:ind w:left="4200" w:hanging="420"/>
      </w:pPr>
      <w:rPr>
        <w:rFonts w:hint="eastAsia"/>
      </w:rPr>
    </w:lvl>
    <w:lvl w:ilvl="8">
      <w:start w:val="1"/>
      <w:numFmt w:val="decimalEnclosedCircle"/>
      <w:lvlText w:val="%9"/>
      <w:lvlJc w:val="left"/>
      <w:pPr>
        <w:ind w:left="4620" w:hanging="420"/>
      </w:pPr>
      <w:rPr>
        <w:rFonts w:hint="eastAsia"/>
      </w:rPr>
    </w:lvl>
  </w:abstractNum>
  <w:abstractNum w:abstractNumId="30">
    <w:nsid w:val="60753052"/>
    <w:multiLevelType w:val="hybridMultilevel"/>
    <w:tmpl w:val="B6C09CD8"/>
    <w:lvl w:ilvl="0" w:tplc="0DB2A632">
      <w:start w:val="1"/>
      <w:numFmt w:val="aiueoFullWidth"/>
      <w:lvlText w:val="(%1)"/>
      <w:lvlJc w:val="left"/>
      <w:pPr>
        <w:ind w:left="1544" w:hanging="420"/>
      </w:pPr>
      <w:rPr>
        <w:rFonts w:hint="eastAsia"/>
      </w:rPr>
    </w:lvl>
    <w:lvl w:ilvl="1" w:tplc="04090017">
      <w:start w:val="1"/>
      <w:numFmt w:val="aiueoFullWidth"/>
      <w:lvlText w:val="(%2)"/>
      <w:lvlJc w:val="left"/>
      <w:pPr>
        <w:ind w:left="1964" w:hanging="420"/>
      </w:pPr>
    </w:lvl>
    <w:lvl w:ilvl="2" w:tplc="04090011">
      <w:start w:val="1"/>
      <w:numFmt w:val="decimalEnclosedCircle"/>
      <w:lvlText w:val="%3"/>
      <w:lvlJc w:val="left"/>
      <w:pPr>
        <w:ind w:left="2384" w:hanging="420"/>
      </w:pPr>
    </w:lvl>
    <w:lvl w:ilvl="3" w:tplc="0409000F">
      <w:start w:val="1"/>
      <w:numFmt w:val="decimal"/>
      <w:lvlText w:val="%4."/>
      <w:lvlJc w:val="left"/>
      <w:pPr>
        <w:ind w:left="2804" w:hanging="420"/>
      </w:pPr>
    </w:lvl>
    <w:lvl w:ilvl="4" w:tplc="04090017">
      <w:start w:val="1"/>
      <w:numFmt w:val="aiueoFullWidth"/>
      <w:lvlText w:val="(%5)"/>
      <w:lvlJc w:val="left"/>
      <w:pPr>
        <w:ind w:left="3224" w:hanging="420"/>
      </w:pPr>
    </w:lvl>
    <w:lvl w:ilvl="5" w:tplc="04090011" w:tentative="1">
      <w:start w:val="1"/>
      <w:numFmt w:val="decimalEnclosedCircle"/>
      <w:lvlText w:val="%6"/>
      <w:lvlJc w:val="left"/>
      <w:pPr>
        <w:ind w:left="3644" w:hanging="420"/>
      </w:pPr>
    </w:lvl>
    <w:lvl w:ilvl="6" w:tplc="0409000F" w:tentative="1">
      <w:start w:val="1"/>
      <w:numFmt w:val="decimal"/>
      <w:lvlText w:val="%7."/>
      <w:lvlJc w:val="left"/>
      <w:pPr>
        <w:ind w:left="4064" w:hanging="420"/>
      </w:pPr>
    </w:lvl>
    <w:lvl w:ilvl="7" w:tplc="04090017" w:tentative="1">
      <w:start w:val="1"/>
      <w:numFmt w:val="aiueoFullWidth"/>
      <w:lvlText w:val="(%8)"/>
      <w:lvlJc w:val="left"/>
      <w:pPr>
        <w:ind w:left="4484" w:hanging="420"/>
      </w:pPr>
    </w:lvl>
    <w:lvl w:ilvl="8" w:tplc="04090011" w:tentative="1">
      <w:start w:val="1"/>
      <w:numFmt w:val="decimalEnclosedCircle"/>
      <w:lvlText w:val="%9"/>
      <w:lvlJc w:val="left"/>
      <w:pPr>
        <w:ind w:left="4904" w:hanging="420"/>
      </w:pPr>
    </w:lvl>
  </w:abstractNum>
  <w:abstractNum w:abstractNumId="31">
    <w:nsid w:val="669D55D3"/>
    <w:multiLevelType w:val="multilevel"/>
    <w:tmpl w:val="E64A568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69F765C4"/>
    <w:multiLevelType w:val="multilevel"/>
    <w:tmpl w:val="5C800BA0"/>
    <w:styleLink w:val="RIA"/>
    <w:lvl w:ilvl="0">
      <w:start w:val="1"/>
      <w:numFmt w:val="decimal"/>
      <w:pStyle w:val="11"/>
      <w:lvlText w:val="%1."/>
      <w:lvlJc w:val="left"/>
      <w:pPr>
        <w:ind w:left="397" w:hanging="397"/>
      </w:pPr>
      <w:rPr>
        <w:rFonts w:ascii="VL Pゴシック" w:eastAsia="VL Pゴシック" w:hAnsi="VL Pゴシック" w:hint="eastAsia"/>
        <w:outline w:val="0"/>
        <w:shadow w:val="0"/>
        <w:emboss w:val="0"/>
        <w:imprint w:val="0"/>
        <w:sz w:val="28"/>
      </w:rPr>
    </w:lvl>
    <w:lvl w:ilvl="1">
      <w:start w:val="1"/>
      <w:numFmt w:val="decimal"/>
      <w:pStyle w:val="21"/>
      <w:lvlText w:val="%1.%2."/>
      <w:lvlJc w:val="left"/>
      <w:pPr>
        <w:ind w:left="624" w:hanging="624"/>
      </w:pPr>
      <w:rPr>
        <w:rFonts w:ascii="VL Pゴシック" w:eastAsia="VL Pゴシック" w:hAnsi="VL Pゴシック" w:hint="eastAsia"/>
      </w:rPr>
    </w:lvl>
    <w:lvl w:ilvl="2">
      <w:start w:val="1"/>
      <w:numFmt w:val="decimal"/>
      <w:pStyle w:val="31"/>
      <w:lvlText w:val="%1.%2.%3."/>
      <w:lvlJc w:val="left"/>
      <w:pPr>
        <w:ind w:left="907" w:hanging="907"/>
      </w:pPr>
      <w:rPr>
        <w:rFonts w:ascii="VL Pゴシック" w:eastAsia="VL Pゴシック" w:hAnsi="VL Pゴシック" w:hint="eastAsia"/>
      </w:rPr>
    </w:lvl>
    <w:lvl w:ilvl="3">
      <w:start w:val="1"/>
      <w:numFmt w:val="decimal"/>
      <w:pStyle w:val="40"/>
      <w:lvlText w:val="%2.%1.%3.%4."/>
      <w:lvlJc w:val="left"/>
      <w:pPr>
        <w:ind w:left="1304" w:hanging="1304"/>
      </w:pPr>
      <w:rPr>
        <w:rFonts w:ascii="VL Pゴシック" w:eastAsia="VL Pゴシック" w:hAnsi="VL Pゴシック" w:hint="eastAsia"/>
      </w:rPr>
    </w:lvl>
    <w:lvl w:ilvl="4">
      <w:start w:val="1"/>
      <w:numFmt w:val="decimal"/>
      <w:pStyle w:val="5"/>
      <w:lvlText w:val="%1.%2.%3.%4.%5."/>
      <w:lvlJc w:val="left"/>
      <w:pPr>
        <w:ind w:left="851" w:hanging="426"/>
      </w:pPr>
      <w:rPr>
        <w:rFonts w:ascii="VL Pゴシック" w:eastAsia="VL Pゴシック" w:hAnsi="VL Pゴシック" w:hint="eastAsia"/>
      </w:rPr>
    </w:lvl>
    <w:lvl w:ilvl="5">
      <w:start w:val="1"/>
      <w:numFmt w:val="decimal"/>
      <w:pStyle w:val="6"/>
      <w:lvlText w:val="%6"/>
      <w:lvlJc w:val="left"/>
      <w:pPr>
        <w:ind w:left="851" w:hanging="426"/>
      </w:pPr>
      <w:rPr>
        <w:rFonts w:hint="eastAsia"/>
      </w:rPr>
    </w:lvl>
    <w:lvl w:ilvl="6">
      <w:start w:val="1"/>
      <w:numFmt w:val="decimal"/>
      <w:lvlText w:val="(%7)"/>
      <w:lvlJc w:val="left"/>
      <w:pPr>
        <w:ind w:left="3401" w:hanging="426"/>
      </w:pPr>
      <w:rPr>
        <w:rFonts w:hint="eastAsia"/>
      </w:rPr>
    </w:lvl>
    <w:lvl w:ilvl="7">
      <w:start w:val="1"/>
      <w:numFmt w:val="lowerLetter"/>
      <w:lvlText w:val="(%8)"/>
      <w:lvlJc w:val="left"/>
      <w:pPr>
        <w:ind w:left="3826" w:hanging="426"/>
      </w:pPr>
      <w:rPr>
        <w:rFonts w:hint="eastAsia"/>
      </w:rPr>
    </w:lvl>
    <w:lvl w:ilvl="8">
      <w:start w:val="1"/>
      <w:numFmt w:val="lowerRoman"/>
      <w:lvlText w:val="(%9)"/>
      <w:lvlJc w:val="left"/>
      <w:pPr>
        <w:ind w:left="4251" w:hanging="426"/>
      </w:pPr>
      <w:rPr>
        <w:rFonts w:hint="eastAsia"/>
      </w:rPr>
    </w:lvl>
  </w:abstractNum>
  <w:abstractNum w:abstractNumId="33">
    <w:nsid w:val="6E7A08AE"/>
    <w:multiLevelType w:val="hybridMultilevel"/>
    <w:tmpl w:val="43324A76"/>
    <w:lvl w:ilvl="0" w:tplc="9020BFEA">
      <w:start w:val="1"/>
      <w:numFmt w:val="upperLetter"/>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0A534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1422F7C"/>
    <w:multiLevelType w:val="multilevel"/>
    <w:tmpl w:val="FE8026C8"/>
    <w:numStyleLink w:val="a1"/>
  </w:abstractNum>
  <w:abstractNum w:abstractNumId="36">
    <w:nsid w:val="7FDC7CCE"/>
    <w:multiLevelType w:val="multilevel"/>
    <w:tmpl w:val="04090029"/>
    <w:lvl w:ilvl="0">
      <w:start w:val="1"/>
      <w:numFmt w:val="decimal"/>
      <w:lvlText w:val="%1."/>
      <w:lvlJc w:val="left"/>
      <w:pPr>
        <w:ind w:left="425" w:hanging="425"/>
      </w:pPr>
    </w:lvl>
    <w:lvl w:ilvl="1">
      <w:start w:val="1"/>
      <w:numFmt w:val="lowerLetter"/>
      <w:lvlText w:val="%2."/>
      <w:lvlJc w:val="left"/>
      <w:pPr>
        <w:ind w:left="851" w:hanging="426"/>
      </w:pPr>
    </w:lvl>
    <w:lvl w:ilvl="2">
      <w:start w:val="1"/>
      <w:numFmt w:val="lowerRoman"/>
      <w:lvlText w:val="%3."/>
      <w:lvlJc w:val="left"/>
      <w:pPr>
        <w:ind w:left="1276" w:hanging="425"/>
      </w:pPr>
    </w:lvl>
    <w:lvl w:ilvl="3">
      <w:start w:val="1"/>
      <w:numFmt w:val="decimal"/>
      <w:lvlText w:val="%4)"/>
      <w:lvlJc w:val="left"/>
      <w:pPr>
        <w:ind w:left="1701" w:hanging="425"/>
      </w:pPr>
    </w:lvl>
    <w:lvl w:ilvl="4">
      <w:start w:val="1"/>
      <w:numFmt w:val="lowerLetter"/>
      <w:lvlText w:val="(%5)"/>
      <w:lvlJc w:val="left"/>
      <w:pPr>
        <w:ind w:left="2126" w:hanging="425"/>
      </w:pPr>
    </w:lvl>
    <w:lvl w:ilvl="5">
      <w:start w:val="1"/>
      <w:numFmt w:val="lowerRoman"/>
      <w:lvlText w:val="(%6)"/>
      <w:lvlJc w:val="left"/>
      <w:pPr>
        <w:ind w:left="2551" w:hanging="425"/>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num w:numId="1">
    <w:abstractNumId w:val="23"/>
  </w:num>
  <w:num w:numId="2">
    <w:abstractNumId w:val="27"/>
  </w:num>
  <w:num w:numId="3">
    <w:abstractNumId w:val="1"/>
  </w:num>
  <w:num w:numId="4">
    <w:abstractNumId w:val="25"/>
  </w:num>
  <w:num w:numId="5">
    <w:abstractNumId w:val="11"/>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2"/>
  </w:num>
  <w:num w:numId="11">
    <w:abstractNumId w:val="17"/>
  </w:num>
  <w:num w:numId="12">
    <w:abstractNumId w:val="36"/>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6"/>
  </w:num>
  <w:num w:numId="17">
    <w:abstractNumId w:val="2"/>
  </w:num>
  <w:num w:numId="18">
    <w:abstractNumId w:val="24"/>
  </w:num>
  <w:num w:numId="19">
    <w:abstractNumId w:val="33"/>
  </w:num>
  <w:num w:numId="20">
    <w:abstractNumId w:val="19"/>
  </w:num>
  <w:num w:numId="21">
    <w:abstractNumId w:val="8"/>
  </w:num>
  <w:num w:numId="22">
    <w:abstractNumId w:val="30"/>
  </w:num>
  <w:num w:numId="23">
    <w:abstractNumId w:val="14"/>
  </w:num>
  <w:num w:numId="24">
    <w:abstractNumId w:val="19"/>
  </w:num>
  <w:num w:numId="25">
    <w:abstractNumId w:val="15"/>
  </w:num>
  <w:num w:numId="26">
    <w:abstractNumId w:val="6"/>
  </w:num>
  <w:num w:numId="27">
    <w:abstractNumId w:val="29"/>
  </w:num>
  <w:num w:numId="28">
    <w:abstractNumId w:val="12"/>
  </w:num>
  <w:num w:numId="29">
    <w:abstractNumId w:val="35"/>
  </w:num>
  <w:num w:numId="30">
    <w:abstractNumId w:val="18"/>
  </w:num>
  <w:num w:numId="31">
    <w:abstractNumId w:val="9"/>
  </w:num>
  <w:num w:numId="32">
    <w:abstractNumId w:val="34"/>
  </w:num>
  <w:num w:numId="33">
    <w:abstractNumId w:val="26"/>
  </w:num>
  <w:num w:numId="34">
    <w:abstractNumId w:val="20"/>
  </w:num>
  <w:num w:numId="35">
    <w:abstractNumId w:val="28"/>
  </w:num>
  <w:num w:numId="36">
    <w:abstractNumId w:val="21"/>
  </w:num>
  <w:num w:numId="37">
    <w:abstractNumId w:val="3"/>
  </w:num>
  <w:num w:numId="38">
    <w:abstractNumId w:val="13"/>
  </w:num>
  <w:num w:numId="39">
    <w:abstractNumId w:val="4"/>
  </w:num>
  <w:num w:numId="40">
    <w:abstractNumId w:val="10"/>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defaultTabStop w:val="840"/>
  <w:drawingGridHorizontalSpacing w:val="105"/>
  <w:displayHorizontalDrawingGridEvery w:val="0"/>
  <w:displayVerticalDrawingGridEvery w:val="2"/>
  <w:characterSpacingControl w:val="compressPunctuation"/>
  <w:hdrShapeDefaults>
    <o:shapedefaults v:ext="edit" spidmax="2049" style="mso-position-horizontal:center;v-text-anchor:middle" o:allowoverlap="f"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2888"/>
    <w:rsid w:val="0000007C"/>
    <w:rsid w:val="00000147"/>
    <w:rsid w:val="000003D2"/>
    <w:rsid w:val="00000C15"/>
    <w:rsid w:val="00000E26"/>
    <w:rsid w:val="00001789"/>
    <w:rsid w:val="00001AB7"/>
    <w:rsid w:val="0000213F"/>
    <w:rsid w:val="000029BE"/>
    <w:rsid w:val="00003D7C"/>
    <w:rsid w:val="00003F06"/>
    <w:rsid w:val="0000425E"/>
    <w:rsid w:val="00004735"/>
    <w:rsid w:val="00005259"/>
    <w:rsid w:val="000066F7"/>
    <w:rsid w:val="00006723"/>
    <w:rsid w:val="00007DA8"/>
    <w:rsid w:val="00007E6D"/>
    <w:rsid w:val="00010438"/>
    <w:rsid w:val="00010906"/>
    <w:rsid w:val="000112DA"/>
    <w:rsid w:val="00011342"/>
    <w:rsid w:val="0001260D"/>
    <w:rsid w:val="00012E79"/>
    <w:rsid w:val="0001390A"/>
    <w:rsid w:val="00013E6F"/>
    <w:rsid w:val="00014031"/>
    <w:rsid w:val="00014344"/>
    <w:rsid w:val="00014E36"/>
    <w:rsid w:val="00015115"/>
    <w:rsid w:val="00015B50"/>
    <w:rsid w:val="00016C14"/>
    <w:rsid w:val="00016EB3"/>
    <w:rsid w:val="0001779F"/>
    <w:rsid w:val="00017E9B"/>
    <w:rsid w:val="00017ED6"/>
    <w:rsid w:val="000201BD"/>
    <w:rsid w:val="000205E3"/>
    <w:rsid w:val="00020B14"/>
    <w:rsid w:val="00020B5D"/>
    <w:rsid w:val="00021069"/>
    <w:rsid w:val="00021511"/>
    <w:rsid w:val="00021593"/>
    <w:rsid w:val="00023809"/>
    <w:rsid w:val="0002393A"/>
    <w:rsid w:val="0002441A"/>
    <w:rsid w:val="000258A5"/>
    <w:rsid w:val="00026E71"/>
    <w:rsid w:val="000274F8"/>
    <w:rsid w:val="000277EB"/>
    <w:rsid w:val="00027A36"/>
    <w:rsid w:val="0003076C"/>
    <w:rsid w:val="00030A5B"/>
    <w:rsid w:val="00030CA5"/>
    <w:rsid w:val="00030CAD"/>
    <w:rsid w:val="00030F1D"/>
    <w:rsid w:val="000323E9"/>
    <w:rsid w:val="00032980"/>
    <w:rsid w:val="0003470C"/>
    <w:rsid w:val="00034720"/>
    <w:rsid w:val="000347A3"/>
    <w:rsid w:val="00034E5F"/>
    <w:rsid w:val="00034F19"/>
    <w:rsid w:val="00035251"/>
    <w:rsid w:val="00037A41"/>
    <w:rsid w:val="00037E80"/>
    <w:rsid w:val="00037EA3"/>
    <w:rsid w:val="00040446"/>
    <w:rsid w:val="00040B01"/>
    <w:rsid w:val="00040ED1"/>
    <w:rsid w:val="0004173C"/>
    <w:rsid w:val="0004216E"/>
    <w:rsid w:val="000424FE"/>
    <w:rsid w:val="00043089"/>
    <w:rsid w:val="00044BCE"/>
    <w:rsid w:val="00046E5D"/>
    <w:rsid w:val="000503FF"/>
    <w:rsid w:val="00050C06"/>
    <w:rsid w:val="00050F8B"/>
    <w:rsid w:val="000511D3"/>
    <w:rsid w:val="000529E5"/>
    <w:rsid w:val="000533CC"/>
    <w:rsid w:val="00053B04"/>
    <w:rsid w:val="00053F72"/>
    <w:rsid w:val="000542B0"/>
    <w:rsid w:val="000563A0"/>
    <w:rsid w:val="0005710D"/>
    <w:rsid w:val="0005733D"/>
    <w:rsid w:val="00057E56"/>
    <w:rsid w:val="0006244C"/>
    <w:rsid w:val="000624D9"/>
    <w:rsid w:val="00062834"/>
    <w:rsid w:val="00063F88"/>
    <w:rsid w:val="000649FF"/>
    <w:rsid w:val="00064CCB"/>
    <w:rsid w:val="000650A7"/>
    <w:rsid w:val="00066381"/>
    <w:rsid w:val="00070356"/>
    <w:rsid w:val="0007046E"/>
    <w:rsid w:val="00071CDA"/>
    <w:rsid w:val="00071EA8"/>
    <w:rsid w:val="000727C0"/>
    <w:rsid w:val="00074A23"/>
    <w:rsid w:val="00074FDB"/>
    <w:rsid w:val="000756BA"/>
    <w:rsid w:val="00076C6F"/>
    <w:rsid w:val="000770F6"/>
    <w:rsid w:val="000808A3"/>
    <w:rsid w:val="00081288"/>
    <w:rsid w:val="00081298"/>
    <w:rsid w:val="00081989"/>
    <w:rsid w:val="00081A5F"/>
    <w:rsid w:val="000829CF"/>
    <w:rsid w:val="00083076"/>
    <w:rsid w:val="00083163"/>
    <w:rsid w:val="000832D9"/>
    <w:rsid w:val="000836DB"/>
    <w:rsid w:val="0008461E"/>
    <w:rsid w:val="0008493E"/>
    <w:rsid w:val="00084EFE"/>
    <w:rsid w:val="00085FA8"/>
    <w:rsid w:val="00086807"/>
    <w:rsid w:val="00087BC5"/>
    <w:rsid w:val="00087D87"/>
    <w:rsid w:val="0009044F"/>
    <w:rsid w:val="00091327"/>
    <w:rsid w:val="000915B6"/>
    <w:rsid w:val="00091A0C"/>
    <w:rsid w:val="00092BFA"/>
    <w:rsid w:val="00093346"/>
    <w:rsid w:val="00093496"/>
    <w:rsid w:val="00094BFB"/>
    <w:rsid w:val="00095170"/>
    <w:rsid w:val="00095ACD"/>
    <w:rsid w:val="00096883"/>
    <w:rsid w:val="00096A86"/>
    <w:rsid w:val="00096D18"/>
    <w:rsid w:val="00097BE8"/>
    <w:rsid w:val="000A0A45"/>
    <w:rsid w:val="000A0CB6"/>
    <w:rsid w:val="000A1460"/>
    <w:rsid w:val="000A1863"/>
    <w:rsid w:val="000A1C69"/>
    <w:rsid w:val="000A1DCE"/>
    <w:rsid w:val="000A293A"/>
    <w:rsid w:val="000A2B87"/>
    <w:rsid w:val="000A2D5E"/>
    <w:rsid w:val="000A3548"/>
    <w:rsid w:val="000A4276"/>
    <w:rsid w:val="000A46AC"/>
    <w:rsid w:val="000A663D"/>
    <w:rsid w:val="000A7601"/>
    <w:rsid w:val="000B0381"/>
    <w:rsid w:val="000B0ED6"/>
    <w:rsid w:val="000B1276"/>
    <w:rsid w:val="000B13E2"/>
    <w:rsid w:val="000B1B15"/>
    <w:rsid w:val="000B34FA"/>
    <w:rsid w:val="000B4557"/>
    <w:rsid w:val="000B4DFF"/>
    <w:rsid w:val="000B5130"/>
    <w:rsid w:val="000B5400"/>
    <w:rsid w:val="000B5BC0"/>
    <w:rsid w:val="000B5BE8"/>
    <w:rsid w:val="000B5DDA"/>
    <w:rsid w:val="000B5E56"/>
    <w:rsid w:val="000B61CD"/>
    <w:rsid w:val="000C01FD"/>
    <w:rsid w:val="000C1497"/>
    <w:rsid w:val="000C1CE8"/>
    <w:rsid w:val="000C1D00"/>
    <w:rsid w:val="000C1F4A"/>
    <w:rsid w:val="000C219B"/>
    <w:rsid w:val="000C3E25"/>
    <w:rsid w:val="000C3FDA"/>
    <w:rsid w:val="000C4A62"/>
    <w:rsid w:val="000C58BC"/>
    <w:rsid w:val="000C5920"/>
    <w:rsid w:val="000C5CCD"/>
    <w:rsid w:val="000C5FA0"/>
    <w:rsid w:val="000C6068"/>
    <w:rsid w:val="000C6531"/>
    <w:rsid w:val="000C7BC7"/>
    <w:rsid w:val="000D214F"/>
    <w:rsid w:val="000D22AC"/>
    <w:rsid w:val="000D31D3"/>
    <w:rsid w:val="000D33C0"/>
    <w:rsid w:val="000D3AB3"/>
    <w:rsid w:val="000D5FCD"/>
    <w:rsid w:val="000D6E08"/>
    <w:rsid w:val="000D773F"/>
    <w:rsid w:val="000E01F1"/>
    <w:rsid w:val="000E0C1A"/>
    <w:rsid w:val="000E0D1F"/>
    <w:rsid w:val="000E4547"/>
    <w:rsid w:val="000E463C"/>
    <w:rsid w:val="000E4992"/>
    <w:rsid w:val="000E5083"/>
    <w:rsid w:val="000E56DB"/>
    <w:rsid w:val="000E596C"/>
    <w:rsid w:val="000E5DAB"/>
    <w:rsid w:val="000E6821"/>
    <w:rsid w:val="000E6CC4"/>
    <w:rsid w:val="000E7C61"/>
    <w:rsid w:val="000E7F94"/>
    <w:rsid w:val="000F0AAC"/>
    <w:rsid w:val="000F0F71"/>
    <w:rsid w:val="000F1261"/>
    <w:rsid w:val="000F1799"/>
    <w:rsid w:val="000F27AA"/>
    <w:rsid w:val="000F2A12"/>
    <w:rsid w:val="000F312B"/>
    <w:rsid w:val="000F3895"/>
    <w:rsid w:val="000F4736"/>
    <w:rsid w:val="000F5A93"/>
    <w:rsid w:val="000F65F0"/>
    <w:rsid w:val="000F76EC"/>
    <w:rsid w:val="000F7D48"/>
    <w:rsid w:val="0010076B"/>
    <w:rsid w:val="001009FE"/>
    <w:rsid w:val="001014E1"/>
    <w:rsid w:val="0010150E"/>
    <w:rsid w:val="001032A5"/>
    <w:rsid w:val="00103A95"/>
    <w:rsid w:val="00103C57"/>
    <w:rsid w:val="00104239"/>
    <w:rsid w:val="0010616B"/>
    <w:rsid w:val="00106179"/>
    <w:rsid w:val="00106563"/>
    <w:rsid w:val="00106D23"/>
    <w:rsid w:val="00107B5F"/>
    <w:rsid w:val="00107D30"/>
    <w:rsid w:val="00110108"/>
    <w:rsid w:val="00110BEB"/>
    <w:rsid w:val="00111C30"/>
    <w:rsid w:val="00112322"/>
    <w:rsid w:val="00112359"/>
    <w:rsid w:val="0011323F"/>
    <w:rsid w:val="00113241"/>
    <w:rsid w:val="0011347D"/>
    <w:rsid w:val="0011453C"/>
    <w:rsid w:val="00115953"/>
    <w:rsid w:val="00115C17"/>
    <w:rsid w:val="00116B9F"/>
    <w:rsid w:val="001203A2"/>
    <w:rsid w:val="00120FF7"/>
    <w:rsid w:val="00121312"/>
    <w:rsid w:val="00121AA9"/>
    <w:rsid w:val="001225BD"/>
    <w:rsid w:val="001227A6"/>
    <w:rsid w:val="00122AB2"/>
    <w:rsid w:val="0012312E"/>
    <w:rsid w:val="0012356C"/>
    <w:rsid w:val="00123D31"/>
    <w:rsid w:val="00124AF3"/>
    <w:rsid w:val="00124D37"/>
    <w:rsid w:val="00125631"/>
    <w:rsid w:val="00126436"/>
    <w:rsid w:val="001267F0"/>
    <w:rsid w:val="00126C3E"/>
    <w:rsid w:val="00127901"/>
    <w:rsid w:val="00130577"/>
    <w:rsid w:val="00130BE0"/>
    <w:rsid w:val="0013128A"/>
    <w:rsid w:val="001314F5"/>
    <w:rsid w:val="00132572"/>
    <w:rsid w:val="00132D7D"/>
    <w:rsid w:val="0013410F"/>
    <w:rsid w:val="00134159"/>
    <w:rsid w:val="001342BB"/>
    <w:rsid w:val="0013432F"/>
    <w:rsid w:val="00135548"/>
    <w:rsid w:val="0013562F"/>
    <w:rsid w:val="001365D3"/>
    <w:rsid w:val="00136F8A"/>
    <w:rsid w:val="00137EDD"/>
    <w:rsid w:val="001403B5"/>
    <w:rsid w:val="001417D0"/>
    <w:rsid w:val="00141FC0"/>
    <w:rsid w:val="00142459"/>
    <w:rsid w:val="00143130"/>
    <w:rsid w:val="0014383B"/>
    <w:rsid w:val="00143841"/>
    <w:rsid w:val="00143AA7"/>
    <w:rsid w:val="0014529A"/>
    <w:rsid w:val="00146D37"/>
    <w:rsid w:val="00146D67"/>
    <w:rsid w:val="001479F8"/>
    <w:rsid w:val="00147B0D"/>
    <w:rsid w:val="00147E50"/>
    <w:rsid w:val="00150114"/>
    <w:rsid w:val="001518F7"/>
    <w:rsid w:val="00151C4B"/>
    <w:rsid w:val="00152EE6"/>
    <w:rsid w:val="00154887"/>
    <w:rsid w:val="00154D5F"/>
    <w:rsid w:val="0015561C"/>
    <w:rsid w:val="001559BB"/>
    <w:rsid w:val="00155EC3"/>
    <w:rsid w:val="00156BB7"/>
    <w:rsid w:val="00157811"/>
    <w:rsid w:val="0015797F"/>
    <w:rsid w:val="00157DF1"/>
    <w:rsid w:val="001608E9"/>
    <w:rsid w:val="001624C0"/>
    <w:rsid w:val="001636A3"/>
    <w:rsid w:val="00163E5D"/>
    <w:rsid w:val="00163F0D"/>
    <w:rsid w:val="00163F59"/>
    <w:rsid w:val="001644EE"/>
    <w:rsid w:val="00165571"/>
    <w:rsid w:val="00165717"/>
    <w:rsid w:val="00165782"/>
    <w:rsid w:val="00165A6C"/>
    <w:rsid w:val="00165CBB"/>
    <w:rsid w:val="0016601E"/>
    <w:rsid w:val="001660AD"/>
    <w:rsid w:val="001661AF"/>
    <w:rsid w:val="00167918"/>
    <w:rsid w:val="00170056"/>
    <w:rsid w:val="00170518"/>
    <w:rsid w:val="00170955"/>
    <w:rsid w:val="00170C28"/>
    <w:rsid w:val="001715B4"/>
    <w:rsid w:val="00171682"/>
    <w:rsid w:val="001719F3"/>
    <w:rsid w:val="001723C1"/>
    <w:rsid w:val="00173189"/>
    <w:rsid w:val="001732C0"/>
    <w:rsid w:val="00173506"/>
    <w:rsid w:val="001735B0"/>
    <w:rsid w:val="00173BB6"/>
    <w:rsid w:val="00173C7F"/>
    <w:rsid w:val="00174B4F"/>
    <w:rsid w:val="001755F5"/>
    <w:rsid w:val="00175785"/>
    <w:rsid w:val="0017663A"/>
    <w:rsid w:val="00176827"/>
    <w:rsid w:val="00176DDF"/>
    <w:rsid w:val="001775C6"/>
    <w:rsid w:val="00177FB5"/>
    <w:rsid w:val="00180B69"/>
    <w:rsid w:val="00180C9A"/>
    <w:rsid w:val="00181093"/>
    <w:rsid w:val="00181888"/>
    <w:rsid w:val="00181981"/>
    <w:rsid w:val="0018277F"/>
    <w:rsid w:val="0018357F"/>
    <w:rsid w:val="00183966"/>
    <w:rsid w:val="0018459A"/>
    <w:rsid w:val="00184E55"/>
    <w:rsid w:val="001855A3"/>
    <w:rsid w:val="00186826"/>
    <w:rsid w:val="00187461"/>
    <w:rsid w:val="00191644"/>
    <w:rsid w:val="00191D18"/>
    <w:rsid w:val="00192295"/>
    <w:rsid w:val="001941D5"/>
    <w:rsid w:val="001941EC"/>
    <w:rsid w:val="001945E3"/>
    <w:rsid w:val="001947E6"/>
    <w:rsid w:val="00194C65"/>
    <w:rsid w:val="001958D9"/>
    <w:rsid w:val="00195D0D"/>
    <w:rsid w:val="00195D2E"/>
    <w:rsid w:val="001965AA"/>
    <w:rsid w:val="00196FE5"/>
    <w:rsid w:val="00197532"/>
    <w:rsid w:val="001A0598"/>
    <w:rsid w:val="001A079E"/>
    <w:rsid w:val="001A08E8"/>
    <w:rsid w:val="001A1806"/>
    <w:rsid w:val="001A257E"/>
    <w:rsid w:val="001A3C14"/>
    <w:rsid w:val="001A3CB2"/>
    <w:rsid w:val="001A4219"/>
    <w:rsid w:val="001A43B0"/>
    <w:rsid w:val="001A49DB"/>
    <w:rsid w:val="001A4AA1"/>
    <w:rsid w:val="001A52AB"/>
    <w:rsid w:val="001A5545"/>
    <w:rsid w:val="001A5EEA"/>
    <w:rsid w:val="001A701F"/>
    <w:rsid w:val="001A71E1"/>
    <w:rsid w:val="001A7300"/>
    <w:rsid w:val="001B0F3C"/>
    <w:rsid w:val="001B1EF4"/>
    <w:rsid w:val="001B22F2"/>
    <w:rsid w:val="001B2719"/>
    <w:rsid w:val="001B3D82"/>
    <w:rsid w:val="001B4666"/>
    <w:rsid w:val="001B5EF0"/>
    <w:rsid w:val="001B6406"/>
    <w:rsid w:val="001B64F3"/>
    <w:rsid w:val="001B6921"/>
    <w:rsid w:val="001B69E9"/>
    <w:rsid w:val="001B7665"/>
    <w:rsid w:val="001B7CC5"/>
    <w:rsid w:val="001B7D92"/>
    <w:rsid w:val="001C016F"/>
    <w:rsid w:val="001C1BA5"/>
    <w:rsid w:val="001C2B1A"/>
    <w:rsid w:val="001C2C4A"/>
    <w:rsid w:val="001C3306"/>
    <w:rsid w:val="001C3C11"/>
    <w:rsid w:val="001C52D9"/>
    <w:rsid w:val="001C7A1D"/>
    <w:rsid w:val="001D0ABF"/>
    <w:rsid w:val="001D1088"/>
    <w:rsid w:val="001D26BD"/>
    <w:rsid w:val="001D3015"/>
    <w:rsid w:val="001D3556"/>
    <w:rsid w:val="001D3D7B"/>
    <w:rsid w:val="001D4039"/>
    <w:rsid w:val="001D4EDB"/>
    <w:rsid w:val="001D5C43"/>
    <w:rsid w:val="001D71C7"/>
    <w:rsid w:val="001D72B1"/>
    <w:rsid w:val="001E059C"/>
    <w:rsid w:val="001E05B6"/>
    <w:rsid w:val="001E0BDD"/>
    <w:rsid w:val="001E149A"/>
    <w:rsid w:val="001E17CD"/>
    <w:rsid w:val="001E1C8F"/>
    <w:rsid w:val="001E22C3"/>
    <w:rsid w:val="001E2FF7"/>
    <w:rsid w:val="001E3213"/>
    <w:rsid w:val="001E38D9"/>
    <w:rsid w:val="001E4B5C"/>
    <w:rsid w:val="001E516B"/>
    <w:rsid w:val="001E52E4"/>
    <w:rsid w:val="001E57BF"/>
    <w:rsid w:val="001E586F"/>
    <w:rsid w:val="001E62A9"/>
    <w:rsid w:val="001E65BF"/>
    <w:rsid w:val="001E6A19"/>
    <w:rsid w:val="001E6C68"/>
    <w:rsid w:val="001E7E77"/>
    <w:rsid w:val="001F1525"/>
    <w:rsid w:val="001F1A15"/>
    <w:rsid w:val="001F6FB3"/>
    <w:rsid w:val="001F7F3E"/>
    <w:rsid w:val="002004D7"/>
    <w:rsid w:val="00200B8E"/>
    <w:rsid w:val="00201FB1"/>
    <w:rsid w:val="0020228F"/>
    <w:rsid w:val="00204B65"/>
    <w:rsid w:val="002067CC"/>
    <w:rsid w:val="002069BF"/>
    <w:rsid w:val="00206AEA"/>
    <w:rsid w:val="00206ECC"/>
    <w:rsid w:val="00206F2F"/>
    <w:rsid w:val="00206FF6"/>
    <w:rsid w:val="0020764E"/>
    <w:rsid w:val="00210149"/>
    <w:rsid w:val="002105D3"/>
    <w:rsid w:val="0021126B"/>
    <w:rsid w:val="002115DF"/>
    <w:rsid w:val="00211AED"/>
    <w:rsid w:val="00213396"/>
    <w:rsid w:val="0021381A"/>
    <w:rsid w:val="00214C11"/>
    <w:rsid w:val="00215EEE"/>
    <w:rsid w:val="0021661B"/>
    <w:rsid w:val="00216984"/>
    <w:rsid w:val="002169FF"/>
    <w:rsid w:val="00217E6C"/>
    <w:rsid w:val="00220C13"/>
    <w:rsid w:val="00221443"/>
    <w:rsid w:val="0022156D"/>
    <w:rsid w:val="002224A2"/>
    <w:rsid w:val="0022299F"/>
    <w:rsid w:val="0022328F"/>
    <w:rsid w:val="00223787"/>
    <w:rsid w:val="00224AD2"/>
    <w:rsid w:val="00225F61"/>
    <w:rsid w:val="0022698E"/>
    <w:rsid w:val="00227332"/>
    <w:rsid w:val="00227BB2"/>
    <w:rsid w:val="002306B5"/>
    <w:rsid w:val="00230CA1"/>
    <w:rsid w:val="00231143"/>
    <w:rsid w:val="00231AFD"/>
    <w:rsid w:val="002324D6"/>
    <w:rsid w:val="00232A19"/>
    <w:rsid w:val="002333DB"/>
    <w:rsid w:val="00233AA3"/>
    <w:rsid w:val="00233E6B"/>
    <w:rsid w:val="002349C0"/>
    <w:rsid w:val="00235135"/>
    <w:rsid w:val="002366E2"/>
    <w:rsid w:val="00240E5C"/>
    <w:rsid w:val="002416DE"/>
    <w:rsid w:val="00241E7D"/>
    <w:rsid w:val="002424D3"/>
    <w:rsid w:val="00242716"/>
    <w:rsid w:val="00242A4B"/>
    <w:rsid w:val="00242C96"/>
    <w:rsid w:val="00242EC9"/>
    <w:rsid w:val="00243083"/>
    <w:rsid w:val="00243182"/>
    <w:rsid w:val="00243473"/>
    <w:rsid w:val="002434E8"/>
    <w:rsid w:val="00243DD7"/>
    <w:rsid w:val="00245296"/>
    <w:rsid w:val="00245772"/>
    <w:rsid w:val="00245B4A"/>
    <w:rsid w:val="0024756C"/>
    <w:rsid w:val="002478BB"/>
    <w:rsid w:val="002502A0"/>
    <w:rsid w:val="0025061A"/>
    <w:rsid w:val="00250AC6"/>
    <w:rsid w:val="00250D80"/>
    <w:rsid w:val="002526AA"/>
    <w:rsid w:val="00252859"/>
    <w:rsid w:val="00252D5E"/>
    <w:rsid w:val="00252E9B"/>
    <w:rsid w:val="00253966"/>
    <w:rsid w:val="00254354"/>
    <w:rsid w:val="0025585B"/>
    <w:rsid w:val="002566C7"/>
    <w:rsid w:val="0025741A"/>
    <w:rsid w:val="00257BE5"/>
    <w:rsid w:val="002600C3"/>
    <w:rsid w:val="002609FF"/>
    <w:rsid w:val="00260BAF"/>
    <w:rsid w:val="00261509"/>
    <w:rsid w:val="002631FE"/>
    <w:rsid w:val="002632E7"/>
    <w:rsid w:val="002642FB"/>
    <w:rsid w:val="002647F6"/>
    <w:rsid w:val="00264B8A"/>
    <w:rsid w:val="00264E1E"/>
    <w:rsid w:val="00266790"/>
    <w:rsid w:val="00267D29"/>
    <w:rsid w:val="00270B71"/>
    <w:rsid w:val="00270BB4"/>
    <w:rsid w:val="00271D34"/>
    <w:rsid w:val="00272A65"/>
    <w:rsid w:val="00272BE5"/>
    <w:rsid w:val="002731DE"/>
    <w:rsid w:val="002745EE"/>
    <w:rsid w:val="00275481"/>
    <w:rsid w:val="0027632E"/>
    <w:rsid w:val="00276591"/>
    <w:rsid w:val="00276D3A"/>
    <w:rsid w:val="00276DF9"/>
    <w:rsid w:val="00276F04"/>
    <w:rsid w:val="00277330"/>
    <w:rsid w:val="002773F2"/>
    <w:rsid w:val="00280054"/>
    <w:rsid w:val="00282642"/>
    <w:rsid w:val="00282783"/>
    <w:rsid w:val="00282C9B"/>
    <w:rsid w:val="002844AE"/>
    <w:rsid w:val="002848D6"/>
    <w:rsid w:val="00287B2C"/>
    <w:rsid w:val="00287E45"/>
    <w:rsid w:val="0029028D"/>
    <w:rsid w:val="00290D87"/>
    <w:rsid w:val="00290E8C"/>
    <w:rsid w:val="002923DC"/>
    <w:rsid w:val="00293A8C"/>
    <w:rsid w:val="00293EC1"/>
    <w:rsid w:val="00294DD7"/>
    <w:rsid w:val="00294FD4"/>
    <w:rsid w:val="00295FDB"/>
    <w:rsid w:val="002970CC"/>
    <w:rsid w:val="00297262"/>
    <w:rsid w:val="00297736"/>
    <w:rsid w:val="0029796A"/>
    <w:rsid w:val="002A0642"/>
    <w:rsid w:val="002A13FF"/>
    <w:rsid w:val="002A1451"/>
    <w:rsid w:val="002A14FC"/>
    <w:rsid w:val="002A2ABF"/>
    <w:rsid w:val="002A2D3D"/>
    <w:rsid w:val="002A3419"/>
    <w:rsid w:val="002A3800"/>
    <w:rsid w:val="002A3B66"/>
    <w:rsid w:val="002A3BC6"/>
    <w:rsid w:val="002A3DBC"/>
    <w:rsid w:val="002A3F5B"/>
    <w:rsid w:val="002A47A0"/>
    <w:rsid w:val="002A4C68"/>
    <w:rsid w:val="002A4D9D"/>
    <w:rsid w:val="002A56FD"/>
    <w:rsid w:val="002A5C57"/>
    <w:rsid w:val="002A7F97"/>
    <w:rsid w:val="002B08AB"/>
    <w:rsid w:val="002B0A8C"/>
    <w:rsid w:val="002B177D"/>
    <w:rsid w:val="002B1BCF"/>
    <w:rsid w:val="002B25EF"/>
    <w:rsid w:val="002B2C85"/>
    <w:rsid w:val="002B431F"/>
    <w:rsid w:val="002B4677"/>
    <w:rsid w:val="002B5043"/>
    <w:rsid w:val="002B5235"/>
    <w:rsid w:val="002B58A5"/>
    <w:rsid w:val="002B6033"/>
    <w:rsid w:val="002B6433"/>
    <w:rsid w:val="002B6859"/>
    <w:rsid w:val="002B6C23"/>
    <w:rsid w:val="002B6F10"/>
    <w:rsid w:val="002B7922"/>
    <w:rsid w:val="002C09B3"/>
    <w:rsid w:val="002C2345"/>
    <w:rsid w:val="002C3513"/>
    <w:rsid w:val="002C39A5"/>
    <w:rsid w:val="002C405D"/>
    <w:rsid w:val="002C4A68"/>
    <w:rsid w:val="002C4A94"/>
    <w:rsid w:val="002C6660"/>
    <w:rsid w:val="002C6BCB"/>
    <w:rsid w:val="002C6D9F"/>
    <w:rsid w:val="002C6EA4"/>
    <w:rsid w:val="002C751C"/>
    <w:rsid w:val="002C7ED0"/>
    <w:rsid w:val="002D03EE"/>
    <w:rsid w:val="002D1050"/>
    <w:rsid w:val="002D111F"/>
    <w:rsid w:val="002D315E"/>
    <w:rsid w:val="002D3594"/>
    <w:rsid w:val="002D3876"/>
    <w:rsid w:val="002D3C4A"/>
    <w:rsid w:val="002D3EBA"/>
    <w:rsid w:val="002D4309"/>
    <w:rsid w:val="002D4603"/>
    <w:rsid w:val="002D49EA"/>
    <w:rsid w:val="002D4E02"/>
    <w:rsid w:val="002D4FF8"/>
    <w:rsid w:val="002D5043"/>
    <w:rsid w:val="002D69BB"/>
    <w:rsid w:val="002D6B4A"/>
    <w:rsid w:val="002D6CFC"/>
    <w:rsid w:val="002D6EA2"/>
    <w:rsid w:val="002D79DA"/>
    <w:rsid w:val="002E0615"/>
    <w:rsid w:val="002E18F6"/>
    <w:rsid w:val="002E2451"/>
    <w:rsid w:val="002E2E4B"/>
    <w:rsid w:val="002E38F5"/>
    <w:rsid w:val="002E3FD7"/>
    <w:rsid w:val="002E4457"/>
    <w:rsid w:val="002E51F8"/>
    <w:rsid w:val="002E522C"/>
    <w:rsid w:val="002E547D"/>
    <w:rsid w:val="002E5C0F"/>
    <w:rsid w:val="002E600C"/>
    <w:rsid w:val="002E604D"/>
    <w:rsid w:val="002E62CD"/>
    <w:rsid w:val="002E6532"/>
    <w:rsid w:val="002E743C"/>
    <w:rsid w:val="002F0030"/>
    <w:rsid w:val="002F0458"/>
    <w:rsid w:val="002F128B"/>
    <w:rsid w:val="002F14D7"/>
    <w:rsid w:val="002F1586"/>
    <w:rsid w:val="002F1CF1"/>
    <w:rsid w:val="002F1E1E"/>
    <w:rsid w:val="002F2113"/>
    <w:rsid w:val="002F247F"/>
    <w:rsid w:val="002F2E38"/>
    <w:rsid w:val="002F448C"/>
    <w:rsid w:val="002F56A9"/>
    <w:rsid w:val="002F5747"/>
    <w:rsid w:val="002F5A71"/>
    <w:rsid w:val="002F5A9C"/>
    <w:rsid w:val="002F5FD0"/>
    <w:rsid w:val="002F6099"/>
    <w:rsid w:val="002F63DE"/>
    <w:rsid w:val="002F642E"/>
    <w:rsid w:val="002F6666"/>
    <w:rsid w:val="002F7EFF"/>
    <w:rsid w:val="002F7FD8"/>
    <w:rsid w:val="0030075B"/>
    <w:rsid w:val="003009D1"/>
    <w:rsid w:val="00300EC1"/>
    <w:rsid w:val="00301260"/>
    <w:rsid w:val="003014CE"/>
    <w:rsid w:val="0030217F"/>
    <w:rsid w:val="00302EA4"/>
    <w:rsid w:val="003037C2"/>
    <w:rsid w:val="00304BF1"/>
    <w:rsid w:val="00304C0C"/>
    <w:rsid w:val="003069CE"/>
    <w:rsid w:val="00307D80"/>
    <w:rsid w:val="00310E7F"/>
    <w:rsid w:val="0031134E"/>
    <w:rsid w:val="0031159D"/>
    <w:rsid w:val="00311AC0"/>
    <w:rsid w:val="00311EC1"/>
    <w:rsid w:val="0031249A"/>
    <w:rsid w:val="00313339"/>
    <w:rsid w:val="00313B00"/>
    <w:rsid w:val="00314B69"/>
    <w:rsid w:val="00315B1F"/>
    <w:rsid w:val="003163D6"/>
    <w:rsid w:val="00317266"/>
    <w:rsid w:val="00320AB4"/>
    <w:rsid w:val="00321396"/>
    <w:rsid w:val="0032143D"/>
    <w:rsid w:val="0032216B"/>
    <w:rsid w:val="00322E96"/>
    <w:rsid w:val="00323BDD"/>
    <w:rsid w:val="003241F5"/>
    <w:rsid w:val="00324246"/>
    <w:rsid w:val="00324449"/>
    <w:rsid w:val="00324E4D"/>
    <w:rsid w:val="00326869"/>
    <w:rsid w:val="00326FFD"/>
    <w:rsid w:val="0032746F"/>
    <w:rsid w:val="00330DFA"/>
    <w:rsid w:val="00331354"/>
    <w:rsid w:val="003320C0"/>
    <w:rsid w:val="00334032"/>
    <w:rsid w:val="00334DA8"/>
    <w:rsid w:val="00336B69"/>
    <w:rsid w:val="003372D3"/>
    <w:rsid w:val="00337339"/>
    <w:rsid w:val="0033779A"/>
    <w:rsid w:val="0034096A"/>
    <w:rsid w:val="00340EF0"/>
    <w:rsid w:val="00342122"/>
    <w:rsid w:val="003441D1"/>
    <w:rsid w:val="00344424"/>
    <w:rsid w:val="00344985"/>
    <w:rsid w:val="00346060"/>
    <w:rsid w:val="003477FE"/>
    <w:rsid w:val="00347FB7"/>
    <w:rsid w:val="00351D99"/>
    <w:rsid w:val="0035230A"/>
    <w:rsid w:val="003529AD"/>
    <w:rsid w:val="00353144"/>
    <w:rsid w:val="00353A34"/>
    <w:rsid w:val="00353BBF"/>
    <w:rsid w:val="00355FFC"/>
    <w:rsid w:val="0035700F"/>
    <w:rsid w:val="0035705E"/>
    <w:rsid w:val="00357188"/>
    <w:rsid w:val="00357556"/>
    <w:rsid w:val="003578EA"/>
    <w:rsid w:val="00357D9E"/>
    <w:rsid w:val="00357ED7"/>
    <w:rsid w:val="0036003E"/>
    <w:rsid w:val="00360446"/>
    <w:rsid w:val="00360A9C"/>
    <w:rsid w:val="00360D4A"/>
    <w:rsid w:val="0036120E"/>
    <w:rsid w:val="00361996"/>
    <w:rsid w:val="003622BC"/>
    <w:rsid w:val="0036235F"/>
    <w:rsid w:val="00362A0B"/>
    <w:rsid w:val="00364207"/>
    <w:rsid w:val="00364587"/>
    <w:rsid w:val="00365C72"/>
    <w:rsid w:val="00366866"/>
    <w:rsid w:val="00366F9F"/>
    <w:rsid w:val="003670B5"/>
    <w:rsid w:val="003677D0"/>
    <w:rsid w:val="0037008E"/>
    <w:rsid w:val="0037021B"/>
    <w:rsid w:val="00370340"/>
    <w:rsid w:val="00370A9C"/>
    <w:rsid w:val="003719C5"/>
    <w:rsid w:val="00371C21"/>
    <w:rsid w:val="00371E54"/>
    <w:rsid w:val="00373F42"/>
    <w:rsid w:val="003750E6"/>
    <w:rsid w:val="003757B2"/>
    <w:rsid w:val="00375A4C"/>
    <w:rsid w:val="00376049"/>
    <w:rsid w:val="003763C6"/>
    <w:rsid w:val="00376404"/>
    <w:rsid w:val="0037673C"/>
    <w:rsid w:val="00376878"/>
    <w:rsid w:val="00376E53"/>
    <w:rsid w:val="00377063"/>
    <w:rsid w:val="0038219E"/>
    <w:rsid w:val="0038239D"/>
    <w:rsid w:val="003829F5"/>
    <w:rsid w:val="0038388C"/>
    <w:rsid w:val="00384B41"/>
    <w:rsid w:val="00384EC5"/>
    <w:rsid w:val="00385243"/>
    <w:rsid w:val="00385EF2"/>
    <w:rsid w:val="00386547"/>
    <w:rsid w:val="00386BCE"/>
    <w:rsid w:val="00386DF5"/>
    <w:rsid w:val="00386DF7"/>
    <w:rsid w:val="00386F11"/>
    <w:rsid w:val="00387224"/>
    <w:rsid w:val="003872B4"/>
    <w:rsid w:val="00387B98"/>
    <w:rsid w:val="00387F12"/>
    <w:rsid w:val="00387F99"/>
    <w:rsid w:val="00392542"/>
    <w:rsid w:val="00394B91"/>
    <w:rsid w:val="00395103"/>
    <w:rsid w:val="003A0200"/>
    <w:rsid w:val="003A04B8"/>
    <w:rsid w:val="003A0764"/>
    <w:rsid w:val="003A0FB2"/>
    <w:rsid w:val="003A246B"/>
    <w:rsid w:val="003A2B9B"/>
    <w:rsid w:val="003A2C96"/>
    <w:rsid w:val="003A2CF1"/>
    <w:rsid w:val="003A309F"/>
    <w:rsid w:val="003A4596"/>
    <w:rsid w:val="003A51A0"/>
    <w:rsid w:val="003A5227"/>
    <w:rsid w:val="003A5CA2"/>
    <w:rsid w:val="003A6B10"/>
    <w:rsid w:val="003A6B32"/>
    <w:rsid w:val="003A70C0"/>
    <w:rsid w:val="003A7C7A"/>
    <w:rsid w:val="003A7FFE"/>
    <w:rsid w:val="003B154B"/>
    <w:rsid w:val="003B177F"/>
    <w:rsid w:val="003B1F47"/>
    <w:rsid w:val="003B2E93"/>
    <w:rsid w:val="003B4FCB"/>
    <w:rsid w:val="003B5C14"/>
    <w:rsid w:val="003B73FE"/>
    <w:rsid w:val="003B7997"/>
    <w:rsid w:val="003B7CB6"/>
    <w:rsid w:val="003C00A2"/>
    <w:rsid w:val="003C16B5"/>
    <w:rsid w:val="003C208F"/>
    <w:rsid w:val="003C20BD"/>
    <w:rsid w:val="003C2227"/>
    <w:rsid w:val="003C24F2"/>
    <w:rsid w:val="003C2BC6"/>
    <w:rsid w:val="003C346A"/>
    <w:rsid w:val="003C3CC5"/>
    <w:rsid w:val="003C4CEF"/>
    <w:rsid w:val="003C4EB6"/>
    <w:rsid w:val="003C52D7"/>
    <w:rsid w:val="003C567E"/>
    <w:rsid w:val="003C6835"/>
    <w:rsid w:val="003C6AA4"/>
    <w:rsid w:val="003C6F09"/>
    <w:rsid w:val="003C7BCB"/>
    <w:rsid w:val="003D0614"/>
    <w:rsid w:val="003D0764"/>
    <w:rsid w:val="003D1508"/>
    <w:rsid w:val="003D1CBF"/>
    <w:rsid w:val="003D2237"/>
    <w:rsid w:val="003D3DC4"/>
    <w:rsid w:val="003D4023"/>
    <w:rsid w:val="003D6359"/>
    <w:rsid w:val="003D6A13"/>
    <w:rsid w:val="003D6A6D"/>
    <w:rsid w:val="003D772F"/>
    <w:rsid w:val="003E0122"/>
    <w:rsid w:val="003E0761"/>
    <w:rsid w:val="003E0CCD"/>
    <w:rsid w:val="003E2945"/>
    <w:rsid w:val="003E401F"/>
    <w:rsid w:val="003E4605"/>
    <w:rsid w:val="003E4E14"/>
    <w:rsid w:val="003E577E"/>
    <w:rsid w:val="003E5E0D"/>
    <w:rsid w:val="003E7DE2"/>
    <w:rsid w:val="003F0F2F"/>
    <w:rsid w:val="003F169F"/>
    <w:rsid w:val="003F2E2D"/>
    <w:rsid w:val="003F40A9"/>
    <w:rsid w:val="003F46C5"/>
    <w:rsid w:val="003F484E"/>
    <w:rsid w:val="003F4DA2"/>
    <w:rsid w:val="003F599C"/>
    <w:rsid w:val="003F5D9E"/>
    <w:rsid w:val="003F691A"/>
    <w:rsid w:val="003F6CAF"/>
    <w:rsid w:val="003F796D"/>
    <w:rsid w:val="0040028D"/>
    <w:rsid w:val="00400375"/>
    <w:rsid w:val="0040044F"/>
    <w:rsid w:val="00400F9F"/>
    <w:rsid w:val="0040130C"/>
    <w:rsid w:val="00401797"/>
    <w:rsid w:val="00401AF2"/>
    <w:rsid w:val="00402AF2"/>
    <w:rsid w:val="00402B77"/>
    <w:rsid w:val="00402FB8"/>
    <w:rsid w:val="0040318A"/>
    <w:rsid w:val="0040335B"/>
    <w:rsid w:val="004039B9"/>
    <w:rsid w:val="00405092"/>
    <w:rsid w:val="00405AC1"/>
    <w:rsid w:val="00405EC3"/>
    <w:rsid w:val="00406F8D"/>
    <w:rsid w:val="00407124"/>
    <w:rsid w:val="004077C2"/>
    <w:rsid w:val="0041083A"/>
    <w:rsid w:val="004128EC"/>
    <w:rsid w:val="00412B8F"/>
    <w:rsid w:val="00412DCB"/>
    <w:rsid w:val="00412F48"/>
    <w:rsid w:val="00415A26"/>
    <w:rsid w:val="004167A5"/>
    <w:rsid w:val="004205C8"/>
    <w:rsid w:val="004208BC"/>
    <w:rsid w:val="00420AAB"/>
    <w:rsid w:val="00420E84"/>
    <w:rsid w:val="00421073"/>
    <w:rsid w:val="0042161C"/>
    <w:rsid w:val="0042197C"/>
    <w:rsid w:val="00422ADC"/>
    <w:rsid w:val="00423356"/>
    <w:rsid w:val="0042433A"/>
    <w:rsid w:val="004247BF"/>
    <w:rsid w:val="00425FD1"/>
    <w:rsid w:val="004260D3"/>
    <w:rsid w:val="004263FF"/>
    <w:rsid w:val="00426629"/>
    <w:rsid w:val="004277E7"/>
    <w:rsid w:val="00430A75"/>
    <w:rsid w:val="00430FA2"/>
    <w:rsid w:val="00431686"/>
    <w:rsid w:val="00431AD5"/>
    <w:rsid w:val="00431FA7"/>
    <w:rsid w:val="00432320"/>
    <w:rsid w:val="00432F63"/>
    <w:rsid w:val="00433F51"/>
    <w:rsid w:val="004347A3"/>
    <w:rsid w:val="00434AFC"/>
    <w:rsid w:val="00434C5C"/>
    <w:rsid w:val="00434F39"/>
    <w:rsid w:val="00435500"/>
    <w:rsid w:val="004358C6"/>
    <w:rsid w:val="00440530"/>
    <w:rsid w:val="00440A36"/>
    <w:rsid w:val="00441461"/>
    <w:rsid w:val="00441D9F"/>
    <w:rsid w:val="00442207"/>
    <w:rsid w:val="00442630"/>
    <w:rsid w:val="00442D56"/>
    <w:rsid w:val="00443396"/>
    <w:rsid w:val="00443B54"/>
    <w:rsid w:val="00444564"/>
    <w:rsid w:val="00444F06"/>
    <w:rsid w:val="0044500A"/>
    <w:rsid w:val="004468BB"/>
    <w:rsid w:val="004468D2"/>
    <w:rsid w:val="00447623"/>
    <w:rsid w:val="00447BDC"/>
    <w:rsid w:val="004502FA"/>
    <w:rsid w:val="00450E24"/>
    <w:rsid w:val="0045169D"/>
    <w:rsid w:val="00451EBE"/>
    <w:rsid w:val="0045224D"/>
    <w:rsid w:val="0045326F"/>
    <w:rsid w:val="0045460C"/>
    <w:rsid w:val="004555CE"/>
    <w:rsid w:val="00455AE6"/>
    <w:rsid w:val="00455E91"/>
    <w:rsid w:val="0045673A"/>
    <w:rsid w:val="00456FC7"/>
    <w:rsid w:val="0045747D"/>
    <w:rsid w:val="0045753C"/>
    <w:rsid w:val="0046191C"/>
    <w:rsid w:val="00462654"/>
    <w:rsid w:val="00462C68"/>
    <w:rsid w:val="004630E6"/>
    <w:rsid w:val="00463168"/>
    <w:rsid w:val="004636F7"/>
    <w:rsid w:val="00463E45"/>
    <w:rsid w:val="00463F1C"/>
    <w:rsid w:val="0046416F"/>
    <w:rsid w:val="00464C67"/>
    <w:rsid w:val="00465119"/>
    <w:rsid w:val="00466406"/>
    <w:rsid w:val="00466C5D"/>
    <w:rsid w:val="00466E22"/>
    <w:rsid w:val="00467911"/>
    <w:rsid w:val="00467C3B"/>
    <w:rsid w:val="00471671"/>
    <w:rsid w:val="00471FD1"/>
    <w:rsid w:val="004727CB"/>
    <w:rsid w:val="0047373C"/>
    <w:rsid w:val="00473ADE"/>
    <w:rsid w:val="00475331"/>
    <w:rsid w:val="00475409"/>
    <w:rsid w:val="0047592A"/>
    <w:rsid w:val="00475C37"/>
    <w:rsid w:val="0047668D"/>
    <w:rsid w:val="00476BB3"/>
    <w:rsid w:val="004771D8"/>
    <w:rsid w:val="004805DB"/>
    <w:rsid w:val="004807CB"/>
    <w:rsid w:val="004809FF"/>
    <w:rsid w:val="00481C57"/>
    <w:rsid w:val="00481DBF"/>
    <w:rsid w:val="004821B0"/>
    <w:rsid w:val="00482668"/>
    <w:rsid w:val="0048276A"/>
    <w:rsid w:val="0048318D"/>
    <w:rsid w:val="0048398D"/>
    <w:rsid w:val="0048446C"/>
    <w:rsid w:val="004848B9"/>
    <w:rsid w:val="00484B30"/>
    <w:rsid w:val="004854F2"/>
    <w:rsid w:val="00485546"/>
    <w:rsid w:val="00486730"/>
    <w:rsid w:val="00486960"/>
    <w:rsid w:val="00486E55"/>
    <w:rsid w:val="00487709"/>
    <w:rsid w:val="00487B30"/>
    <w:rsid w:val="00487D29"/>
    <w:rsid w:val="00487F41"/>
    <w:rsid w:val="00490644"/>
    <w:rsid w:val="00490EBC"/>
    <w:rsid w:val="004911D6"/>
    <w:rsid w:val="00491344"/>
    <w:rsid w:val="004915E4"/>
    <w:rsid w:val="004921CD"/>
    <w:rsid w:val="004922D7"/>
    <w:rsid w:val="00492BA3"/>
    <w:rsid w:val="00494DF5"/>
    <w:rsid w:val="00495637"/>
    <w:rsid w:val="004961BB"/>
    <w:rsid w:val="00496328"/>
    <w:rsid w:val="004968E3"/>
    <w:rsid w:val="00496B4C"/>
    <w:rsid w:val="00496F18"/>
    <w:rsid w:val="00497582"/>
    <w:rsid w:val="004A0011"/>
    <w:rsid w:val="004A06AE"/>
    <w:rsid w:val="004A0FFF"/>
    <w:rsid w:val="004A14E9"/>
    <w:rsid w:val="004A1B3A"/>
    <w:rsid w:val="004A1DBA"/>
    <w:rsid w:val="004A276A"/>
    <w:rsid w:val="004A342E"/>
    <w:rsid w:val="004A3509"/>
    <w:rsid w:val="004A3B80"/>
    <w:rsid w:val="004A3F28"/>
    <w:rsid w:val="004A3F96"/>
    <w:rsid w:val="004A611B"/>
    <w:rsid w:val="004A72ED"/>
    <w:rsid w:val="004A7555"/>
    <w:rsid w:val="004A78A7"/>
    <w:rsid w:val="004A7DFC"/>
    <w:rsid w:val="004A7EAB"/>
    <w:rsid w:val="004A7FF0"/>
    <w:rsid w:val="004B157B"/>
    <w:rsid w:val="004B1D13"/>
    <w:rsid w:val="004B2CA2"/>
    <w:rsid w:val="004B311C"/>
    <w:rsid w:val="004B3AEB"/>
    <w:rsid w:val="004B4575"/>
    <w:rsid w:val="004B463E"/>
    <w:rsid w:val="004B467A"/>
    <w:rsid w:val="004B46A5"/>
    <w:rsid w:val="004B471A"/>
    <w:rsid w:val="004B4F10"/>
    <w:rsid w:val="004B547E"/>
    <w:rsid w:val="004B5514"/>
    <w:rsid w:val="004B576D"/>
    <w:rsid w:val="004B59C3"/>
    <w:rsid w:val="004B6735"/>
    <w:rsid w:val="004B6C66"/>
    <w:rsid w:val="004B6FE0"/>
    <w:rsid w:val="004B73B1"/>
    <w:rsid w:val="004C04A9"/>
    <w:rsid w:val="004C0D6E"/>
    <w:rsid w:val="004C0EDE"/>
    <w:rsid w:val="004C1411"/>
    <w:rsid w:val="004C1BE3"/>
    <w:rsid w:val="004C25A8"/>
    <w:rsid w:val="004C35AE"/>
    <w:rsid w:val="004C3DBE"/>
    <w:rsid w:val="004C4CF3"/>
    <w:rsid w:val="004C4DEE"/>
    <w:rsid w:val="004C5292"/>
    <w:rsid w:val="004C5305"/>
    <w:rsid w:val="004C5746"/>
    <w:rsid w:val="004C63F4"/>
    <w:rsid w:val="004D0422"/>
    <w:rsid w:val="004D04BD"/>
    <w:rsid w:val="004D1D4A"/>
    <w:rsid w:val="004D25DE"/>
    <w:rsid w:val="004D2E91"/>
    <w:rsid w:val="004D3BCE"/>
    <w:rsid w:val="004D48D1"/>
    <w:rsid w:val="004D499F"/>
    <w:rsid w:val="004D5430"/>
    <w:rsid w:val="004D5B0F"/>
    <w:rsid w:val="004D6CC6"/>
    <w:rsid w:val="004D71C8"/>
    <w:rsid w:val="004D7930"/>
    <w:rsid w:val="004E002C"/>
    <w:rsid w:val="004E0531"/>
    <w:rsid w:val="004E055D"/>
    <w:rsid w:val="004E086E"/>
    <w:rsid w:val="004E09EA"/>
    <w:rsid w:val="004E1A7F"/>
    <w:rsid w:val="004E472F"/>
    <w:rsid w:val="004E4831"/>
    <w:rsid w:val="004E5060"/>
    <w:rsid w:val="004E58B6"/>
    <w:rsid w:val="004E6406"/>
    <w:rsid w:val="004E6755"/>
    <w:rsid w:val="004E6993"/>
    <w:rsid w:val="004E7702"/>
    <w:rsid w:val="004F0C2F"/>
    <w:rsid w:val="004F2BFC"/>
    <w:rsid w:val="004F2CDB"/>
    <w:rsid w:val="004F3686"/>
    <w:rsid w:val="004F3B6C"/>
    <w:rsid w:val="004F43E3"/>
    <w:rsid w:val="004F4595"/>
    <w:rsid w:val="004F4C67"/>
    <w:rsid w:val="004F4FD2"/>
    <w:rsid w:val="004F5003"/>
    <w:rsid w:val="004F51D9"/>
    <w:rsid w:val="004F566A"/>
    <w:rsid w:val="004F589B"/>
    <w:rsid w:val="004F5A4F"/>
    <w:rsid w:val="004F6236"/>
    <w:rsid w:val="005029C7"/>
    <w:rsid w:val="00502AD1"/>
    <w:rsid w:val="00502FBC"/>
    <w:rsid w:val="00503CC4"/>
    <w:rsid w:val="00505EAB"/>
    <w:rsid w:val="00505FAE"/>
    <w:rsid w:val="005064CA"/>
    <w:rsid w:val="00507FC0"/>
    <w:rsid w:val="005103C5"/>
    <w:rsid w:val="005106F6"/>
    <w:rsid w:val="00510ED8"/>
    <w:rsid w:val="00511717"/>
    <w:rsid w:val="00513A0E"/>
    <w:rsid w:val="00513C9E"/>
    <w:rsid w:val="00514E4D"/>
    <w:rsid w:val="00516589"/>
    <w:rsid w:val="00516DCC"/>
    <w:rsid w:val="00517B11"/>
    <w:rsid w:val="005209B7"/>
    <w:rsid w:val="00520B1A"/>
    <w:rsid w:val="0052105D"/>
    <w:rsid w:val="0052152A"/>
    <w:rsid w:val="005218B6"/>
    <w:rsid w:val="005224F0"/>
    <w:rsid w:val="00522841"/>
    <w:rsid w:val="00523218"/>
    <w:rsid w:val="00523506"/>
    <w:rsid w:val="0052364D"/>
    <w:rsid w:val="00525642"/>
    <w:rsid w:val="0052625A"/>
    <w:rsid w:val="005266A4"/>
    <w:rsid w:val="00526D1E"/>
    <w:rsid w:val="00527965"/>
    <w:rsid w:val="00527A33"/>
    <w:rsid w:val="005306CB"/>
    <w:rsid w:val="00530C04"/>
    <w:rsid w:val="00530E5C"/>
    <w:rsid w:val="0053136C"/>
    <w:rsid w:val="0053137A"/>
    <w:rsid w:val="0053142F"/>
    <w:rsid w:val="00531C87"/>
    <w:rsid w:val="00531D5D"/>
    <w:rsid w:val="00531F5D"/>
    <w:rsid w:val="00532600"/>
    <w:rsid w:val="00532E67"/>
    <w:rsid w:val="00532FF0"/>
    <w:rsid w:val="00532FF2"/>
    <w:rsid w:val="00534C01"/>
    <w:rsid w:val="005356E7"/>
    <w:rsid w:val="00535AB5"/>
    <w:rsid w:val="00535AD8"/>
    <w:rsid w:val="00536F8D"/>
    <w:rsid w:val="00540601"/>
    <w:rsid w:val="0054098F"/>
    <w:rsid w:val="005411A8"/>
    <w:rsid w:val="0054205D"/>
    <w:rsid w:val="00542C67"/>
    <w:rsid w:val="00543DF9"/>
    <w:rsid w:val="005441D2"/>
    <w:rsid w:val="0054429F"/>
    <w:rsid w:val="005442EB"/>
    <w:rsid w:val="005450E0"/>
    <w:rsid w:val="00545336"/>
    <w:rsid w:val="00545D67"/>
    <w:rsid w:val="005464B3"/>
    <w:rsid w:val="0054761C"/>
    <w:rsid w:val="0054772A"/>
    <w:rsid w:val="005502C2"/>
    <w:rsid w:val="005525F8"/>
    <w:rsid w:val="00552791"/>
    <w:rsid w:val="00552CBC"/>
    <w:rsid w:val="00553440"/>
    <w:rsid w:val="0055416C"/>
    <w:rsid w:val="005542BD"/>
    <w:rsid w:val="00554410"/>
    <w:rsid w:val="005545D7"/>
    <w:rsid w:val="00554C46"/>
    <w:rsid w:val="00555074"/>
    <w:rsid w:val="005564F1"/>
    <w:rsid w:val="005569F1"/>
    <w:rsid w:val="005570AE"/>
    <w:rsid w:val="0055738F"/>
    <w:rsid w:val="0055739B"/>
    <w:rsid w:val="00560155"/>
    <w:rsid w:val="0056094F"/>
    <w:rsid w:val="00560B24"/>
    <w:rsid w:val="00560D1F"/>
    <w:rsid w:val="00560DF8"/>
    <w:rsid w:val="00561155"/>
    <w:rsid w:val="0056158B"/>
    <w:rsid w:val="00562400"/>
    <w:rsid w:val="005626DD"/>
    <w:rsid w:val="00563E0F"/>
    <w:rsid w:val="00564198"/>
    <w:rsid w:val="00564EEB"/>
    <w:rsid w:val="00565430"/>
    <w:rsid w:val="0056781B"/>
    <w:rsid w:val="00567D7C"/>
    <w:rsid w:val="00567E0B"/>
    <w:rsid w:val="0057030B"/>
    <w:rsid w:val="0057061F"/>
    <w:rsid w:val="00570757"/>
    <w:rsid w:val="00570AD6"/>
    <w:rsid w:val="005715AE"/>
    <w:rsid w:val="00571B63"/>
    <w:rsid w:val="0057212F"/>
    <w:rsid w:val="0057282D"/>
    <w:rsid w:val="005756EB"/>
    <w:rsid w:val="005757E5"/>
    <w:rsid w:val="0057592E"/>
    <w:rsid w:val="00575A98"/>
    <w:rsid w:val="005766C4"/>
    <w:rsid w:val="00576A60"/>
    <w:rsid w:val="00576EC0"/>
    <w:rsid w:val="00577E96"/>
    <w:rsid w:val="0058008D"/>
    <w:rsid w:val="0058129D"/>
    <w:rsid w:val="005819BA"/>
    <w:rsid w:val="00581A80"/>
    <w:rsid w:val="00581D04"/>
    <w:rsid w:val="005833AF"/>
    <w:rsid w:val="005839A8"/>
    <w:rsid w:val="00584928"/>
    <w:rsid w:val="005855A2"/>
    <w:rsid w:val="00585BEE"/>
    <w:rsid w:val="00585F7C"/>
    <w:rsid w:val="005868DF"/>
    <w:rsid w:val="00586F45"/>
    <w:rsid w:val="005872C4"/>
    <w:rsid w:val="00587E27"/>
    <w:rsid w:val="005914CB"/>
    <w:rsid w:val="005917CE"/>
    <w:rsid w:val="0059274C"/>
    <w:rsid w:val="00592888"/>
    <w:rsid w:val="00592BED"/>
    <w:rsid w:val="00592E63"/>
    <w:rsid w:val="00592F61"/>
    <w:rsid w:val="00594FF1"/>
    <w:rsid w:val="005962A3"/>
    <w:rsid w:val="00597CFD"/>
    <w:rsid w:val="005A0599"/>
    <w:rsid w:val="005A11F8"/>
    <w:rsid w:val="005A1AC3"/>
    <w:rsid w:val="005A29AD"/>
    <w:rsid w:val="005A362A"/>
    <w:rsid w:val="005A52F4"/>
    <w:rsid w:val="005A6476"/>
    <w:rsid w:val="005A6857"/>
    <w:rsid w:val="005A76DA"/>
    <w:rsid w:val="005B024F"/>
    <w:rsid w:val="005B1034"/>
    <w:rsid w:val="005B29A9"/>
    <w:rsid w:val="005B319C"/>
    <w:rsid w:val="005B3D32"/>
    <w:rsid w:val="005B42D8"/>
    <w:rsid w:val="005B4EED"/>
    <w:rsid w:val="005B5AD4"/>
    <w:rsid w:val="005B5B62"/>
    <w:rsid w:val="005B6651"/>
    <w:rsid w:val="005B69DE"/>
    <w:rsid w:val="005B749D"/>
    <w:rsid w:val="005B77FC"/>
    <w:rsid w:val="005B7F01"/>
    <w:rsid w:val="005C1BAE"/>
    <w:rsid w:val="005C209D"/>
    <w:rsid w:val="005C2376"/>
    <w:rsid w:val="005C2AFF"/>
    <w:rsid w:val="005C33B0"/>
    <w:rsid w:val="005C39ED"/>
    <w:rsid w:val="005C3F92"/>
    <w:rsid w:val="005C5A06"/>
    <w:rsid w:val="005C684C"/>
    <w:rsid w:val="005C7459"/>
    <w:rsid w:val="005C797E"/>
    <w:rsid w:val="005D0583"/>
    <w:rsid w:val="005D13F5"/>
    <w:rsid w:val="005D1C6B"/>
    <w:rsid w:val="005D2A48"/>
    <w:rsid w:val="005D3E66"/>
    <w:rsid w:val="005D4E76"/>
    <w:rsid w:val="005D4F3B"/>
    <w:rsid w:val="005D5DC9"/>
    <w:rsid w:val="005D677C"/>
    <w:rsid w:val="005D6C0D"/>
    <w:rsid w:val="005D6DEB"/>
    <w:rsid w:val="005D7E49"/>
    <w:rsid w:val="005E0989"/>
    <w:rsid w:val="005E0D88"/>
    <w:rsid w:val="005E0F25"/>
    <w:rsid w:val="005E14AA"/>
    <w:rsid w:val="005E17D0"/>
    <w:rsid w:val="005E1DDA"/>
    <w:rsid w:val="005E203E"/>
    <w:rsid w:val="005E23AC"/>
    <w:rsid w:val="005E3230"/>
    <w:rsid w:val="005E404B"/>
    <w:rsid w:val="005E4167"/>
    <w:rsid w:val="005E4603"/>
    <w:rsid w:val="005E5B3A"/>
    <w:rsid w:val="005E5C29"/>
    <w:rsid w:val="005E6389"/>
    <w:rsid w:val="005E7B2C"/>
    <w:rsid w:val="005F08B3"/>
    <w:rsid w:val="005F12D1"/>
    <w:rsid w:val="005F1C69"/>
    <w:rsid w:val="005F2126"/>
    <w:rsid w:val="005F2474"/>
    <w:rsid w:val="005F3206"/>
    <w:rsid w:val="005F349D"/>
    <w:rsid w:val="005F3F37"/>
    <w:rsid w:val="005F3F6A"/>
    <w:rsid w:val="005F4316"/>
    <w:rsid w:val="005F46D2"/>
    <w:rsid w:val="005F5241"/>
    <w:rsid w:val="005F648F"/>
    <w:rsid w:val="005F7184"/>
    <w:rsid w:val="005F7B96"/>
    <w:rsid w:val="00601D44"/>
    <w:rsid w:val="00602FDB"/>
    <w:rsid w:val="0060322F"/>
    <w:rsid w:val="0060442A"/>
    <w:rsid w:val="00604895"/>
    <w:rsid w:val="0060513A"/>
    <w:rsid w:val="00606C9A"/>
    <w:rsid w:val="0061020A"/>
    <w:rsid w:val="0061103F"/>
    <w:rsid w:val="00612300"/>
    <w:rsid w:val="00612939"/>
    <w:rsid w:val="0061399A"/>
    <w:rsid w:val="00613D89"/>
    <w:rsid w:val="00614287"/>
    <w:rsid w:val="00614B21"/>
    <w:rsid w:val="0061537B"/>
    <w:rsid w:val="006156BD"/>
    <w:rsid w:val="00615819"/>
    <w:rsid w:val="006159A4"/>
    <w:rsid w:val="00615B5D"/>
    <w:rsid w:val="00616B2F"/>
    <w:rsid w:val="0061707E"/>
    <w:rsid w:val="0061739F"/>
    <w:rsid w:val="006200F8"/>
    <w:rsid w:val="00620212"/>
    <w:rsid w:val="0062050C"/>
    <w:rsid w:val="00620E4E"/>
    <w:rsid w:val="00621371"/>
    <w:rsid w:val="006213FC"/>
    <w:rsid w:val="00622091"/>
    <w:rsid w:val="006238DC"/>
    <w:rsid w:val="0062448D"/>
    <w:rsid w:val="006249EA"/>
    <w:rsid w:val="00624C8C"/>
    <w:rsid w:val="00624E1B"/>
    <w:rsid w:val="00625306"/>
    <w:rsid w:val="00625508"/>
    <w:rsid w:val="006257A9"/>
    <w:rsid w:val="00625898"/>
    <w:rsid w:val="00625E44"/>
    <w:rsid w:val="00626517"/>
    <w:rsid w:val="00627080"/>
    <w:rsid w:val="00630018"/>
    <w:rsid w:val="00631E27"/>
    <w:rsid w:val="006323B2"/>
    <w:rsid w:val="00632D43"/>
    <w:rsid w:val="006353D8"/>
    <w:rsid w:val="00635F0F"/>
    <w:rsid w:val="00636E95"/>
    <w:rsid w:val="00637DD9"/>
    <w:rsid w:val="0064009C"/>
    <w:rsid w:val="00640F57"/>
    <w:rsid w:val="0064129B"/>
    <w:rsid w:val="00642649"/>
    <w:rsid w:val="00642F56"/>
    <w:rsid w:val="006430A2"/>
    <w:rsid w:val="006434BD"/>
    <w:rsid w:val="006435C9"/>
    <w:rsid w:val="00643D8F"/>
    <w:rsid w:val="00643F3A"/>
    <w:rsid w:val="00644741"/>
    <w:rsid w:val="00646157"/>
    <w:rsid w:val="006471E9"/>
    <w:rsid w:val="006479E0"/>
    <w:rsid w:val="00650D34"/>
    <w:rsid w:val="006514E7"/>
    <w:rsid w:val="00651B4E"/>
    <w:rsid w:val="00652B66"/>
    <w:rsid w:val="0065310A"/>
    <w:rsid w:val="006531D5"/>
    <w:rsid w:val="00653A77"/>
    <w:rsid w:val="00653DF3"/>
    <w:rsid w:val="00654F9D"/>
    <w:rsid w:val="0065574A"/>
    <w:rsid w:val="00656CCE"/>
    <w:rsid w:val="0065759E"/>
    <w:rsid w:val="006575AA"/>
    <w:rsid w:val="0065795A"/>
    <w:rsid w:val="00657E4B"/>
    <w:rsid w:val="006601AE"/>
    <w:rsid w:val="00660208"/>
    <w:rsid w:val="006604E8"/>
    <w:rsid w:val="0066050B"/>
    <w:rsid w:val="00660C14"/>
    <w:rsid w:val="00662016"/>
    <w:rsid w:val="00662CEA"/>
    <w:rsid w:val="00662FB0"/>
    <w:rsid w:val="00662FEC"/>
    <w:rsid w:val="006631D1"/>
    <w:rsid w:val="00664771"/>
    <w:rsid w:val="006649D1"/>
    <w:rsid w:val="00664AB8"/>
    <w:rsid w:val="006652A9"/>
    <w:rsid w:val="00665AD4"/>
    <w:rsid w:val="006667BA"/>
    <w:rsid w:val="00666A5F"/>
    <w:rsid w:val="00666D65"/>
    <w:rsid w:val="006671A5"/>
    <w:rsid w:val="00667779"/>
    <w:rsid w:val="0066795C"/>
    <w:rsid w:val="0066797A"/>
    <w:rsid w:val="00670C4B"/>
    <w:rsid w:val="006721C1"/>
    <w:rsid w:val="0067236C"/>
    <w:rsid w:val="006726E0"/>
    <w:rsid w:val="006732E7"/>
    <w:rsid w:val="006745B7"/>
    <w:rsid w:val="006745D9"/>
    <w:rsid w:val="00674670"/>
    <w:rsid w:val="00674840"/>
    <w:rsid w:val="00674947"/>
    <w:rsid w:val="006752A8"/>
    <w:rsid w:val="00675BA9"/>
    <w:rsid w:val="0067685C"/>
    <w:rsid w:val="00676A94"/>
    <w:rsid w:val="00677C53"/>
    <w:rsid w:val="00682E28"/>
    <w:rsid w:val="00683210"/>
    <w:rsid w:val="00683C38"/>
    <w:rsid w:val="00684A6F"/>
    <w:rsid w:val="00684AE4"/>
    <w:rsid w:val="00686112"/>
    <w:rsid w:val="006867A5"/>
    <w:rsid w:val="00686BAF"/>
    <w:rsid w:val="00686F75"/>
    <w:rsid w:val="00687023"/>
    <w:rsid w:val="0069139D"/>
    <w:rsid w:val="00691FE7"/>
    <w:rsid w:val="00692118"/>
    <w:rsid w:val="00692A91"/>
    <w:rsid w:val="0069350F"/>
    <w:rsid w:val="0069353B"/>
    <w:rsid w:val="006946CB"/>
    <w:rsid w:val="00694F00"/>
    <w:rsid w:val="0069532C"/>
    <w:rsid w:val="00695A56"/>
    <w:rsid w:val="00695A96"/>
    <w:rsid w:val="00697105"/>
    <w:rsid w:val="00697137"/>
    <w:rsid w:val="00697562"/>
    <w:rsid w:val="00697606"/>
    <w:rsid w:val="00697772"/>
    <w:rsid w:val="006A05A9"/>
    <w:rsid w:val="006A0E3E"/>
    <w:rsid w:val="006A2BCF"/>
    <w:rsid w:val="006A43F7"/>
    <w:rsid w:val="006A508C"/>
    <w:rsid w:val="006A52C6"/>
    <w:rsid w:val="006A5ABF"/>
    <w:rsid w:val="006A5DA2"/>
    <w:rsid w:val="006A62D1"/>
    <w:rsid w:val="006A6905"/>
    <w:rsid w:val="006A70E8"/>
    <w:rsid w:val="006A7689"/>
    <w:rsid w:val="006A7BFB"/>
    <w:rsid w:val="006A7D12"/>
    <w:rsid w:val="006B039A"/>
    <w:rsid w:val="006B3B7F"/>
    <w:rsid w:val="006B5134"/>
    <w:rsid w:val="006B60D6"/>
    <w:rsid w:val="006B6D54"/>
    <w:rsid w:val="006B6E24"/>
    <w:rsid w:val="006B7C16"/>
    <w:rsid w:val="006C00FA"/>
    <w:rsid w:val="006C018A"/>
    <w:rsid w:val="006C0DB3"/>
    <w:rsid w:val="006C32BD"/>
    <w:rsid w:val="006C3308"/>
    <w:rsid w:val="006C3581"/>
    <w:rsid w:val="006C3EC0"/>
    <w:rsid w:val="006C4217"/>
    <w:rsid w:val="006C49BB"/>
    <w:rsid w:val="006C59A2"/>
    <w:rsid w:val="006C7978"/>
    <w:rsid w:val="006D0B9A"/>
    <w:rsid w:val="006D218D"/>
    <w:rsid w:val="006D23AE"/>
    <w:rsid w:val="006D3E48"/>
    <w:rsid w:val="006D4095"/>
    <w:rsid w:val="006D4BC2"/>
    <w:rsid w:val="006D61B3"/>
    <w:rsid w:val="006D63C9"/>
    <w:rsid w:val="006D6703"/>
    <w:rsid w:val="006D6818"/>
    <w:rsid w:val="006D6B9E"/>
    <w:rsid w:val="006D6D2B"/>
    <w:rsid w:val="006D72F8"/>
    <w:rsid w:val="006D798A"/>
    <w:rsid w:val="006E0217"/>
    <w:rsid w:val="006E1724"/>
    <w:rsid w:val="006E183B"/>
    <w:rsid w:val="006E19EF"/>
    <w:rsid w:val="006E2A16"/>
    <w:rsid w:val="006E389B"/>
    <w:rsid w:val="006E3DD1"/>
    <w:rsid w:val="006E50BE"/>
    <w:rsid w:val="006E5409"/>
    <w:rsid w:val="006E69BE"/>
    <w:rsid w:val="006E70B9"/>
    <w:rsid w:val="006E74D3"/>
    <w:rsid w:val="006E7F1C"/>
    <w:rsid w:val="006E7F53"/>
    <w:rsid w:val="006E7F78"/>
    <w:rsid w:val="006F0748"/>
    <w:rsid w:val="006F10F6"/>
    <w:rsid w:val="006F1967"/>
    <w:rsid w:val="006F1FF7"/>
    <w:rsid w:val="006F20CA"/>
    <w:rsid w:val="006F3582"/>
    <w:rsid w:val="006F3972"/>
    <w:rsid w:val="006F4699"/>
    <w:rsid w:val="006F4B07"/>
    <w:rsid w:val="006F5C6B"/>
    <w:rsid w:val="006F61D3"/>
    <w:rsid w:val="006F72FD"/>
    <w:rsid w:val="006F7422"/>
    <w:rsid w:val="006F78C2"/>
    <w:rsid w:val="006F79D2"/>
    <w:rsid w:val="007009E6"/>
    <w:rsid w:val="007015E5"/>
    <w:rsid w:val="00703BE5"/>
    <w:rsid w:val="00705943"/>
    <w:rsid w:val="00705B97"/>
    <w:rsid w:val="00705E33"/>
    <w:rsid w:val="007064D4"/>
    <w:rsid w:val="00707DF9"/>
    <w:rsid w:val="007110E5"/>
    <w:rsid w:val="00711228"/>
    <w:rsid w:val="00711DE0"/>
    <w:rsid w:val="0071296B"/>
    <w:rsid w:val="00712AB8"/>
    <w:rsid w:val="0071316D"/>
    <w:rsid w:val="00713844"/>
    <w:rsid w:val="007140CB"/>
    <w:rsid w:val="00714CC5"/>
    <w:rsid w:val="00714E65"/>
    <w:rsid w:val="00715494"/>
    <w:rsid w:val="00716409"/>
    <w:rsid w:val="0071672C"/>
    <w:rsid w:val="00716B03"/>
    <w:rsid w:val="0071717D"/>
    <w:rsid w:val="00717450"/>
    <w:rsid w:val="00721A8C"/>
    <w:rsid w:val="007225E7"/>
    <w:rsid w:val="00722B8D"/>
    <w:rsid w:val="007237C6"/>
    <w:rsid w:val="007241EC"/>
    <w:rsid w:val="00724210"/>
    <w:rsid w:val="00725492"/>
    <w:rsid w:val="00725CA6"/>
    <w:rsid w:val="007260AC"/>
    <w:rsid w:val="007278C0"/>
    <w:rsid w:val="00727BF1"/>
    <w:rsid w:val="00727D62"/>
    <w:rsid w:val="00730F86"/>
    <w:rsid w:val="00732EE3"/>
    <w:rsid w:val="00733976"/>
    <w:rsid w:val="00733DF5"/>
    <w:rsid w:val="007345A8"/>
    <w:rsid w:val="00734D66"/>
    <w:rsid w:val="00735AE4"/>
    <w:rsid w:val="00735BB5"/>
    <w:rsid w:val="00735D7B"/>
    <w:rsid w:val="007371AF"/>
    <w:rsid w:val="007377E2"/>
    <w:rsid w:val="007416AB"/>
    <w:rsid w:val="00742E9F"/>
    <w:rsid w:val="00743767"/>
    <w:rsid w:val="007441D2"/>
    <w:rsid w:val="00744AEE"/>
    <w:rsid w:val="00744ECE"/>
    <w:rsid w:val="007451F2"/>
    <w:rsid w:val="00746106"/>
    <w:rsid w:val="0074674F"/>
    <w:rsid w:val="007519E4"/>
    <w:rsid w:val="00751BD8"/>
    <w:rsid w:val="00752B6B"/>
    <w:rsid w:val="0075359B"/>
    <w:rsid w:val="00753D65"/>
    <w:rsid w:val="00754013"/>
    <w:rsid w:val="007549B6"/>
    <w:rsid w:val="00754D47"/>
    <w:rsid w:val="007551A1"/>
    <w:rsid w:val="007555D7"/>
    <w:rsid w:val="007563D3"/>
    <w:rsid w:val="00757ECC"/>
    <w:rsid w:val="00760DA7"/>
    <w:rsid w:val="00761616"/>
    <w:rsid w:val="00761EE3"/>
    <w:rsid w:val="00762231"/>
    <w:rsid w:val="00763352"/>
    <w:rsid w:val="00764012"/>
    <w:rsid w:val="007641C1"/>
    <w:rsid w:val="00764BC5"/>
    <w:rsid w:val="00766356"/>
    <w:rsid w:val="00766F68"/>
    <w:rsid w:val="007700D2"/>
    <w:rsid w:val="00770302"/>
    <w:rsid w:val="00770667"/>
    <w:rsid w:val="00771471"/>
    <w:rsid w:val="00771557"/>
    <w:rsid w:val="007716B6"/>
    <w:rsid w:val="00772BDA"/>
    <w:rsid w:val="00773A92"/>
    <w:rsid w:val="00774431"/>
    <w:rsid w:val="00774FD0"/>
    <w:rsid w:val="00775C18"/>
    <w:rsid w:val="00775DE2"/>
    <w:rsid w:val="00775E5B"/>
    <w:rsid w:val="0077654C"/>
    <w:rsid w:val="0077684C"/>
    <w:rsid w:val="00777415"/>
    <w:rsid w:val="00780173"/>
    <w:rsid w:val="00780556"/>
    <w:rsid w:val="00781848"/>
    <w:rsid w:val="0078213F"/>
    <w:rsid w:val="0078230C"/>
    <w:rsid w:val="0078282C"/>
    <w:rsid w:val="00783AF5"/>
    <w:rsid w:val="007844D1"/>
    <w:rsid w:val="007845C6"/>
    <w:rsid w:val="00784966"/>
    <w:rsid w:val="00784D40"/>
    <w:rsid w:val="00784F49"/>
    <w:rsid w:val="00785D04"/>
    <w:rsid w:val="00786123"/>
    <w:rsid w:val="007861E2"/>
    <w:rsid w:val="0078635F"/>
    <w:rsid w:val="007865EC"/>
    <w:rsid w:val="007879C1"/>
    <w:rsid w:val="00790B6E"/>
    <w:rsid w:val="007912E2"/>
    <w:rsid w:val="0079189C"/>
    <w:rsid w:val="00791F29"/>
    <w:rsid w:val="00792388"/>
    <w:rsid w:val="00792403"/>
    <w:rsid w:val="007937E5"/>
    <w:rsid w:val="00793C5D"/>
    <w:rsid w:val="00794053"/>
    <w:rsid w:val="0079450F"/>
    <w:rsid w:val="00796490"/>
    <w:rsid w:val="00797D79"/>
    <w:rsid w:val="00797F5A"/>
    <w:rsid w:val="007A04D5"/>
    <w:rsid w:val="007A0DA9"/>
    <w:rsid w:val="007A1035"/>
    <w:rsid w:val="007A27A8"/>
    <w:rsid w:val="007A34FA"/>
    <w:rsid w:val="007A34FF"/>
    <w:rsid w:val="007A39BE"/>
    <w:rsid w:val="007A3FD8"/>
    <w:rsid w:val="007A467B"/>
    <w:rsid w:val="007A46C4"/>
    <w:rsid w:val="007A7013"/>
    <w:rsid w:val="007A7F63"/>
    <w:rsid w:val="007B0253"/>
    <w:rsid w:val="007B1ABD"/>
    <w:rsid w:val="007B1E0B"/>
    <w:rsid w:val="007B25D0"/>
    <w:rsid w:val="007B27E6"/>
    <w:rsid w:val="007B2EBB"/>
    <w:rsid w:val="007B3085"/>
    <w:rsid w:val="007B3905"/>
    <w:rsid w:val="007B43EB"/>
    <w:rsid w:val="007B46F9"/>
    <w:rsid w:val="007B48C7"/>
    <w:rsid w:val="007B49BE"/>
    <w:rsid w:val="007B5306"/>
    <w:rsid w:val="007B546A"/>
    <w:rsid w:val="007B65DA"/>
    <w:rsid w:val="007C0824"/>
    <w:rsid w:val="007C19F2"/>
    <w:rsid w:val="007C2AE9"/>
    <w:rsid w:val="007C2C66"/>
    <w:rsid w:val="007C2CA3"/>
    <w:rsid w:val="007C30A0"/>
    <w:rsid w:val="007C39E7"/>
    <w:rsid w:val="007C3B5E"/>
    <w:rsid w:val="007C4121"/>
    <w:rsid w:val="007C46D2"/>
    <w:rsid w:val="007C5B8B"/>
    <w:rsid w:val="007C6562"/>
    <w:rsid w:val="007C6CD2"/>
    <w:rsid w:val="007C724D"/>
    <w:rsid w:val="007D09F8"/>
    <w:rsid w:val="007D16DF"/>
    <w:rsid w:val="007D20EC"/>
    <w:rsid w:val="007D21F7"/>
    <w:rsid w:val="007D2C25"/>
    <w:rsid w:val="007D34A3"/>
    <w:rsid w:val="007D3629"/>
    <w:rsid w:val="007D3B90"/>
    <w:rsid w:val="007D4074"/>
    <w:rsid w:val="007D5A05"/>
    <w:rsid w:val="007D5D14"/>
    <w:rsid w:val="007D704B"/>
    <w:rsid w:val="007D71A1"/>
    <w:rsid w:val="007D7EA1"/>
    <w:rsid w:val="007E1E73"/>
    <w:rsid w:val="007E201A"/>
    <w:rsid w:val="007E2991"/>
    <w:rsid w:val="007E2FE4"/>
    <w:rsid w:val="007E3A57"/>
    <w:rsid w:val="007E40B3"/>
    <w:rsid w:val="007E40FD"/>
    <w:rsid w:val="007E611E"/>
    <w:rsid w:val="007E637F"/>
    <w:rsid w:val="007E6472"/>
    <w:rsid w:val="007E68B7"/>
    <w:rsid w:val="007E6AFC"/>
    <w:rsid w:val="007E6C21"/>
    <w:rsid w:val="007E6CD3"/>
    <w:rsid w:val="007E6DA8"/>
    <w:rsid w:val="007F0075"/>
    <w:rsid w:val="007F01A5"/>
    <w:rsid w:val="007F0292"/>
    <w:rsid w:val="007F02F9"/>
    <w:rsid w:val="007F0AFD"/>
    <w:rsid w:val="007F0B0E"/>
    <w:rsid w:val="007F12BF"/>
    <w:rsid w:val="007F151D"/>
    <w:rsid w:val="007F20A8"/>
    <w:rsid w:val="007F22AE"/>
    <w:rsid w:val="007F399D"/>
    <w:rsid w:val="007F60B4"/>
    <w:rsid w:val="007F75C4"/>
    <w:rsid w:val="0080063A"/>
    <w:rsid w:val="00800863"/>
    <w:rsid w:val="008011D6"/>
    <w:rsid w:val="00801680"/>
    <w:rsid w:val="00801940"/>
    <w:rsid w:val="00801AA1"/>
    <w:rsid w:val="008025C5"/>
    <w:rsid w:val="0080264C"/>
    <w:rsid w:val="0080299B"/>
    <w:rsid w:val="00802B09"/>
    <w:rsid w:val="00802B5F"/>
    <w:rsid w:val="00803A53"/>
    <w:rsid w:val="00803F95"/>
    <w:rsid w:val="00804AAD"/>
    <w:rsid w:val="008054BF"/>
    <w:rsid w:val="00805659"/>
    <w:rsid w:val="008058D6"/>
    <w:rsid w:val="00805B20"/>
    <w:rsid w:val="00805D85"/>
    <w:rsid w:val="008075DC"/>
    <w:rsid w:val="00811693"/>
    <w:rsid w:val="008116F7"/>
    <w:rsid w:val="008125E1"/>
    <w:rsid w:val="0081362B"/>
    <w:rsid w:val="008153A0"/>
    <w:rsid w:val="0081566F"/>
    <w:rsid w:val="00820320"/>
    <w:rsid w:val="00820413"/>
    <w:rsid w:val="008204B7"/>
    <w:rsid w:val="0082079A"/>
    <w:rsid w:val="00820D1E"/>
    <w:rsid w:val="0082109B"/>
    <w:rsid w:val="00821210"/>
    <w:rsid w:val="00821A0A"/>
    <w:rsid w:val="00822D5D"/>
    <w:rsid w:val="00823033"/>
    <w:rsid w:val="00823E4C"/>
    <w:rsid w:val="008246F7"/>
    <w:rsid w:val="0082484E"/>
    <w:rsid w:val="0082536A"/>
    <w:rsid w:val="0082588E"/>
    <w:rsid w:val="00825F80"/>
    <w:rsid w:val="00827F75"/>
    <w:rsid w:val="0083075E"/>
    <w:rsid w:val="00831559"/>
    <w:rsid w:val="00831E0F"/>
    <w:rsid w:val="008334A7"/>
    <w:rsid w:val="00833636"/>
    <w:rsid w:val="0083505D"/>
    <w:rsid w:val="00835476"/>
    <w:rsid w:val="00835A6B"/>
    <w:rsid w:val="00835D4B"/>
    <w:rsid w:val="0083600D"/>
    <w:rsid w:val="00837009"/>
    <w:rsid w:val="00840B40"/>
    <w:rsid w:val="00840FBB"/>
    <w:rsid w:val="00842472"/>
    <w:rsid w:val="00842BB3"/>
    <w:rsid w:val="00842DA9"/>
    <w:rsid w:val="00845254"/>
    <w:rsid w:val="008463AD"/>
    <w:rsid w:val="00846E5C"/>
    <w:rsid w:val="00847A2B"/>
    <w:rsid w:val="00850146"/>
    <w:rsid w:val="008504D3"/>
    <w:rsid w:val="00850A7E"/>
    <w:rsid w:val="008511E6"/>
    <w:rsid w:val="008518CA"/>
    <w:rsid w:val="0085217F"/>
    <w:rsid w:val="0085244D"/>
    <w:rsid w:val="0085281D"/>
    <w:rsid w:val="00852CE6"/>
    <w:rsid w:val="00853623"/>
    <w:rsid w:val="0085446F"/>
    <w:rsid w:val="00854F52"/>
    <w:rsid w:val="00855B22"/>
    <w:rsid w:val="008574AC"/>
    <w:rsid w:val="00857A90"/>
    <w:rsid w:val="00860E31"/>
    <w:rsid w:val="00861931"/>
    <w:rsid w:val="00863398"/>
    <w:rsid w:val="0086456B"/>
    <w:rsid w:val="00864AE2"/>
    <w:rsid w:val="00864D11"/>
    <w:rsid w:val="0086518F"/>
    <w:rsid w:val="00865546"/>
    <w:rsid w:val="00865593"/>
    <w:rsid w:val="00866AC5"/>
    <w:rsid w:val="00866AD6"/>
    <w:rsid w:val="00866B70"/>
    <w:rsid w:val="00867AA3"/>
    <w:rsid w:val="00867CE8"/>
    <w:rsid w:val="008703BC"/>
    <w:rsid w:val="0087108F"/>
    <w:rsid w:val="00871E78"/>
    <w:rsid w:val="0087221E"/>
    <w:rsid w:val="00872884"/>
    <w:rsid w:val="00873298"/>
    <w:rsid w:val="00873652"/>
    <w:rsid w:val="0087445E"/>
    <w:rsid w:val="008751AA"/>
    <w:rsid w:val="00875332"/>
    <w:rsid w:val="008755F1"/>
    <w:rsid w:val="00875C1A"/>
    <w:rsid w:val="00876620"/>
    <w:rsid w:val="00877667"/>
    <w:rsid w:val="008802F6"/>
    <w:rsid w:val="00880344"/>
    <w:rsid w:val="00880EC7"/>
    <w:rsid w:val="00881290"/>
    <w:rsid w:val="0088189C"/>
    <w:rsid w:val="0088192D"/>
    <w:rsid w:val="008822F4"/>
    <w:rsid w:val="00882784"/>
    <w:rsid w:val="008828D7"/>
    <w:rsid w:val="00882ED0"/>
    <w:rsid w:val="00883107"/>
    <w:rsid w:val="00883602"/>
    <w:rsid w:val="00884377"/>
    <w:rsid w:val="00885F13"/>
    <w:rsid w:val="00885F19"/>
    <w:rsid w:val="0088660E"/>
    <w:rsid w:val="008873A9"/>
    <w:rsid w:val="0089003A"/>
    <w:rsid w:val="008907F9"/>
    <w:rsid w:val="00890C1E"/>
    <w:rsid w:val="00890C88"/>
    <w:rsid w:val="00890F37"/>
    <w:rsid w:val="00891295"/>
    <w:rsid w:val="00891E8A"/>
    <w:rsid w:val="008920DF"/>
    <w:rsid w:val="00892C39"/>
    <w:rsid w:val="00892CD3"/>
    <w:rsid w:val="0089358F"/>
    <w:rsid w:val="00893AA9"/>
    <w:rsid w:val="00894125"/>
    <w:rsid w:val="008941EF"/>
    <w:rsid w:val="00894620"/>
    <w:rsid w:val="008967D0"/>
    <w:rsid w:val="00896940"/>
    <w:rsid w:val="00896A4B"/>
    <w:rsid w:val="008973E5"/>
    <w:rsid w:val="00897814"/>
    <w:rsid w:val="008A1316"/>
    <w:rsid w:val="008A19AF"/>
    <w:rsid w:val="008A20B7"/>
    <w:rsid w:val="008A29ED"/>
    <w:rsid w:val="008A347F"/>
    <w:rsid w:val="008A3B52"/>
    <w:rsid w:val="008A3C38"/>
    <w:rsid w:val="008A49B5"/>
    <w:rsid w:val="008A543F"/>
    <w:rsid w:val="008A70E5"/>
    <w:rsid w:val="008B101E"/>
    <w:rsid w:val="008B209D"/>
    <w:rsid w:val="008B2ECE"/>
    <w:rsid w:val="008B3030"/>
    <w:rsid w:val="008B3E86"/>
    <w:rsid w:val="008B4BA3"/>
    <w:rsid w:val="008B4CEE"/>
    <w:rsid w:val="008B5FBE"/>
    <w:rsid w:val="008B68D8"/>
    <w:rsid w:val="008B69F7"/>
    <w:rsid w:val="008B6FBC"/>
    <w:rsid w:val="008B7C82"/>
    <w:rsid w:val="008C0B08"/>
    <w:rsid w:val="008C1D3B"/>
    <w:rsid w:val="008C2A66"/>
    <w:rsid w:val="008C2F85"/>
    <w:rsid w:val="008C307D"/>
    <w:rsid w:val="008C380E"/>
    <w:rsid w:val="008C3F01"/>
    <w:rsid w:val="008C4F7C"/>
    <w:rsid w:val="008C5834"/>
    <w:rsid w:val="008C5E56"/>
    <w:rsid w:val="008C65EA"/>
    <w:rsid w:val="008C69CF"/>
    <w:rsid w:val="008C6A34"/>
    <w:rsid w:val="008C6DEB"/>
    <w:rsid w:val="008C6EAA"/>
    <w:rsid w:val="008C7353"/>
    <w:rsid w:val="008C7E7D"/>
    <w:rsid w:val="008D0DCC"/>
    <w:rsid w:val="008D0EB0"/>
    <w:rsid w:val="008D1A29"/>
    <w:rsid w:val="008D2144"/>
    <w:rsid w:val="008D27F6"/>
    <w:rsid w:val="008D28CE"/>
    <w:rsid w:val="008D2C78"/>
    <w:rsid w:val="008D3A27"/>
    <w:rsid w:val="008D3AED"/>
    <w:rsid w:val="008D3DDB"/>
    <w:rsid w:val="008D4088"/>
    <w:rsid w:val="008D44AF"/>
    <w:rsid w:val="008D498B"/>
    <w:rsid w:val="008D562F"/>
    <w:rsid w:val="008D56AE"/>
    <w:rsid w:val="008D6876"/>
    <w:rsid w:val="008D698B"/>
    <w:rsid w:val="008D7078"/>
    <w:rsid w:val="008D727F"/>
    <w:rsid w:val="008D78DB"/>
    <w:rsid w:val="008D7C3A"/>
    <w:rsid w:val="008E02FA"/>
    <w:rsid w:val="008E054E"/>
    <w:rsid w:val="008E1DB4"/>
    <w:rsid w:val="008E1E01"/>
    <w:rsid w:val="008E1E17"/>
    <w:rsid w:val="008E3446"/>
    <w:rsid w:val="008E393C"/>
    <w:rsid w:val="008E3A97"/>
    <w:rsid w:val="008E3D1D"/>
    <w:rsid w:val="008E3EAF"/>
    <w:rsid w:val="008E551A"/>
    <w:rsid w:val="008E6465"/>
    <w:rsid w:val="008E7067"/>
    <w:rsid w:val="008E7524"/>
    <w:rsid w:val="008F059B"/>
    <w:rsid w:val="008F0699"/>
    <w:rsid w:val="008F11E0"/>
    <w:rsid w:val="008F150D"/>
    <w:rsid w:val="008F1F8A"/>
    <w:rsid w:val="008F2123"/>
    <w:rsid w:val="008F2179"/>
    <w:rsid w:val="008F24D3"/>
    <w:rsid w:val="008F299B"/>
    <w:rsid w:val="008F45A1"/>
    <w:rsid w:val="008F4DED"/>
    <w:rsid w:val="008F53C2"/>
    <w:rsid w:val="008F58CF"/>
    <w:rsid w:val="008F683D"/>
    <w:rsid w:val="008F7296"/>
    <w:rsid w:val="008F784A"/>
    <w:rsid w:val="008F7B38"/>
    <w:rsid w:val="008F7CEF"/>
    <w:rsid w:val="008F7F96"/>
    <w:rsid w:val="0090024D"/>
    <w:rsid w:val="009010AE"/>
    <w:rsid w:val="009016C6"/>
    <w:rsid w:val="0090582E"/>
    <w:rsid w:val="009062C4"/>
    <w:rsid w:val="0090681E"/>
    <w:rsid w:val="00906C79"/>
    <w:rsid w:val="00910A14"/>
    <w:rsid w:val="00911563"/>
    <w:rsid w:val="00911867"/>
    <w:rsid w:val="00911ABD"/>
    <w:rsid w:val="00911E09"/>
    <w:rsid w:val="009120F0"/>
    <w:rsid w:val="009122F2"/>
    <w:rsid w:val="00912DCC"/>
    <w:rsid w:val="00915253"/>
    <w:rsid w:val="00915AFC"/>
    <w:rsid w:val="00917A43"/>
    <w:rsid w:val="009200DE"/>
    <w:rsid w:val="009203BA"/>
    <w:rsid w:val="00920AE0"/>
    <w:rsid w:val="0092114C"/>
    <w:rsid w:val="009232B7"/>
    <w:rsid w:val="0092331D"/>
    <w:rsid w:val="009237D0"/>
    <w:rsid w:val="00923974"/>
    <w:rsid w:val="00924309"/>
    <w:rsid w:val="00924621"/>
    <w:rsid w:val="00924F46"/>
    <w:rsid w:val="0092558F"/>
    <w:rsid w:val="00925E0A"/>
    <w:rsid w:val="00925F9C"/>
    <w:rsid w:val="00926858"/>
    <w:rsid w:val="00926C7E"/>
    <w:rsid w:val="00926E6C"/>
    <w:rsid w:val="0092721A"/>
    <w:rsid w:val="0092725C"/>
    <w:rsid w:val="00927708"/>
    <w:rsid w:val="00930B82"/>
    <w:rsid w:val="0093186A"/>
    <w:rsid w:val="00931CA2"/>
    <w:rsid w:val="009324A4"/>
    <w:rsid w:val="0093268D"/>
    <w:rsid w:val="009329C0"/>
    <w:rsid w:val="00932C2E"/>
    <w:rsid w:val="009342E8"/>
    <w:rsid w:val="00934A46"/>
    <w:rsid w:val="00935227"/>
    <w:rsid w:val="009356EE"/>
    <w:rsid w:val="00936594"/>
    <w:rsid w:val="00936F45"/>
    <w:rsid w:val="00937996"/>
    <w:rsid w:val="00941083"/>
    <w:rsid w:val="00941B33"/>
    <w:rsid w:val="00941C43"/>
    <w:rsid w:val="00942663"/>
    <w:rsid w:val="009435FF"/>
    <w:rsid w:val="00943E44"/>
    <w:rsid w:val="00946BFF"/>
    <w:rsid w:val="00946E76"/>
    <w:rsid w:val="00947D12"/>
    <w:rsid w:val="00950518"/>
    <w:rsid w:val="00950A49"/>
    <w:rsid w:val="009517DB"/>
    <w:rsid w:val="009519AC"/>
    <w:rsid w:val="00951A27"/>
    <w:rsid w:val="00951D09"/>
    <w:rsid w:val="009520C9"/>
    <w:rsid w:val="00952165"/>
    <w:rsid w:val="009530AC"/>
    <w:rsid w:val="00953D5F"/>
    <w:rsid w:val="009543AA"/>
    <w:rsid w:val="009545F3"/>
    <w:rsid w:val="00954EE6"/>
    <w:rsid w:val="00954F67"/>
    <w:rsid w:val="00956CC9"/>
    <w:rsid w:val="00957B6B"/>
    <w:rsid w:val="00957C57"/>
    <w:rsid w:val="009608C4"/>
    <w:rsid w:val="00961F58"/>
    <w:rsid w:val="00962343"/>
    <w:rsid w:val="009625A7"/>
    <w:rsid w:val="00962C5D"/>
    <w:rsid w:val="00963651"/>
    <w:rsid w:val="00964EA2"/>
    <w:rsid w:val="0096529B"/>
    <w:rsid w:val="009652C4"/>
    <w:rsid w:val="00965733"/>
    <w:rsid w:val="00966716"/>
    <w:rsid w:val="0096689C"/>
    <w:rsid w:val="0096757C"/>
    <w:rsid w:val="00967A05"/>
    <w:rsid w:val="009710BF"/>
    <w:rsid w:val="00972465"/>
    <w:rsid w:val="00973327"/>
    <w:rsid w:val="0097377A"/>
    <w:rsid w:val="009749B5"/>
    <w:rsid w:val="00974F3A"/>
    <w:rsid w:val="009759A6"/>
    <w:rsid w:val="00975A5F"/>
    <w:rsid w:val="00976B51"/>
    <w:rsid w:val="00976DE3"/>
    <w:rsid w:val="009824A6"/>
    <w:rsid w:val="009834AD"/>
    <w:rsid w:val="00983789"/>
    <w:rsid w:val="00983C3A"/>
    <w:rsid w:val="00983E92"/>
    <w:rsid w:val="00983FCF"/>
    <w:rsid w:val="00984455"/>
    <w:rsid w:val="00984D67"/>
    <w:rsid w:val="009851AC"/>
    <w:rsid w:val="009857A6"/>
    <w:rsid w:val="00985EEA"/>
    <w:rsid w:val="0098613C"/>
    <w:rsid w:val="0098624E"/>
    <w:rsid w:val="00986577"/>
    <w:rsid w:val="009877C0"/>
    <w:rsid w:val="009907FE"/>
    <w:rsid w:val="009907FF"/>
    <w:rsid w:val="00990819"/>
    <w:rsid w:val="00992BCF"/>
    <w:rsid w:val="00992E6B"/>
    <w:rsid w:val="0099392C"/>
    <w:rsid w:val="00994BCD"/>
    <w:rsid w:val="00994E16"/>
    <w:rsid w:val="009953D5"/>
    <w:rsid w:val="009953F7"/>
    <w:rsid w:val="009959CC"/>
    <w:rsid w:val="00995D02"/>
    <w:rsid w:val="0099665B"/>
    <w:rsid w:val="009967DB"/>
    <w:rsid w:val="009970EC"/>
    <w:rsid w:val="00997301"/>
    <w:rsid w:val="009976E8"/>
    <w:rsid w:val="009A05D4"/>
    <w:rsid w:val="009A0C41"/>
    <w:rsid w:val="009A0C55"/>
    <w:rsid w:val="009A1E14"/>
    <w:rsid w:val="009A3236"/>
    <w:rsid w:val="009A4256"/>
    <w:rsid w:val="009A4717"/>
    <w:rsid w:val="009A5CCC"/>
    <w:rsid w:val="009A638E"/>
    <w:rsid w:val="009A7060"/>
    <w:rsid w:val="009A72DD"/>
    <w:rsid w:val="009A7AE0"/>
    <w:rsid w:val="009B0755"/>
    <w:rsid w:val="009B09DB"/>
    <w:rsid w:val="009B19C3"/>
    <w:rsid w:val="009B1AC6"/>
    <w:rsid w:val="009B21E2"/>
    <w:rsid w:val="009B289F"/>
    <w:rsid w:val="009B376B"/>
    <w:rsid w:val="009B3935"/>
    <w:rsid w:val="009B55EE"/>
    <w:rsid w:val="009B5A10"/>
    <w:rsid w:val="009B6A2D"/>
    <w:rsid w:val="009B711A"/>
    <w:rsid w:val="009B7250"/>
    <w:rsid w:val="009B72E1"/>
    <w:rsid w:val="009C0103"/>
    <w:rsid w:val="009C1FEE"/>
    <w:rsid w:val="009C2068"/>
    <w:rsid w:val="009C3511"/>
    <w:rsid w:val="009C4A21"/>
    <w:rsid w:val="009C5CE1"/>
    <w:rsid w:val="009C666F"/>
    <w:rsid w:val="009C69EE"/>
    <w:rsid w:val="009C6AC4"/>
    <w:rsid w:val="009C70B4"/>
    <w:rsid w:val="009C757C"/>
    <w:rsid w:val="009D1390"/>
    <w:rsid w:val="009D165F"/>
    <w:rsid w:val="009D303E"/>
    <w:rsid w:val="009D3356"/>
    <w:rsid w:val="009D3E12"/>
    <w:rsid w:val="009D4677"/>
    <w:rsid w:val="009D46EE"/>
    <w:rsid w:val="009D4DF9"/>
    <w:rsid w:val="009D5CCB"/>
    <w:rsid w:val="009D6228"/>
    <w:rsid w:val="009D786C"/>
    <w:rsid w:val="009D7B7C"/>
    <w:rsid w:val="009E0E7D"/>
    <w:rsid w:val="009E1412"/>
    <w:rsid w:val="009E2817"/>
    <w:rsid w:val="009E467B"/>
    <w:rsid w:val="009E4A2A"/>
    <w:rsid w:val="009E5350"/>
    <w:rsid w:val="009E59F9"/>
    <w:rsid w:val="009E6447"/>
    <w:rsid w:val="009E6540"/>
    <w:rsid w:val="009E6577"/>
    <w:rsid w:val="009F08E0"/>
    <w:rsid w:val="009F14A4"/>
    <w:rsid w:val="009F15A3"/>
    <w:rsid w:val="009F15FC"/>
    <w:rsid w:val="009F1FE2"/>
    <w:rsid w:val="009F46D0"/>
    <w:rsid w:val="009F4746"/>
    <w:rsid w:val="009F47E9"/>
    <w:rsid w:val="009F4989"/>
    <w:rsid w:val="009F5256"/>
    <w:rsid w:val="009F5801"/>
    <w:rsid w:val="009F5860"/>
    <w:rsid w:val="009F6C0B"/>
    <w:rsid w:val="009F73AC"/>
    <w:rsid w:val="009F7C59"/>
    <w:rsid w:val="00A00531"/>
    <w:rsid w:val="00A01457"/>
    <w:rsid w:val="00A016ED"/>
    <w:rsid w:val="00A022B1"/>
    <w:rsid w:val="00A023A1"/>
    <w:rsid w:val="00A02AF8"/>
    <w:rsid w:val="00A04B22"/>
    <w:rsid w:val="00A05748"/>
    <w:rsid w:val="00A067C1"/>
    <w:rsid w:val="00A0733D"/>
    <w:rsid w:val="00A07EE7"/>
    <w:rsid w:val="00A104B8"/>
    <w:rsid w:val="00A11061"/>
    <w:rsid w:val="00A11A6F"/>
    <w:rsid w:val="00A13A27"/>
    <w:rsid w:val="00A14394"/>
    <w:rsid w:val="00A15479"/>
    <w:rsid w:val="00A1547F"/>
    <w:rsid w:val="00A16B29"/>
    <w:rsid w:val="00A16C6B"/>
    <w:rsid w:val="00A173D6"/>
    <w:rsid w:val="00A1765F"/>
    <w:rsid w:val="00A17B41"/>
    <w:rsid w:val="00A17C75"/>
    <w:rsid w:val="00A20814"/>
    <w:rsid w:val="00A20863"/>
    <w:rsid w:val="00A23766"/>
    <w:rsid w:val="00A2413B"/>
    <w:rsid w:val="00A24F71"/>
    <w:rsid w:val="00A25FE4"/>
    <w:rsid w:val="00A26A5F"/>
    <w:rsid w:val="00A26EE0"/>
    <w:rsid w:val="00A27608"/>
    <w:rsid w:val="00A27C11"/>
    <w:rsid w:val="00A30622"/>
    <w:rsid w:val="00A32EC6"/>
    <w:rsid w:val="00A32F06"/>
    <w:rsid w:val="00A32F9A"/>
    <w:rsid w:val="00A3374A"/>
    <w:rsid w:val="00A34452"/>
    <w:rsid w:val="00A34922"/>
    <w:rsid w:val="00A34B48"/>
    <w:rsid w:val="00A35BE1"/>
    <w:rsid w:val="00A36398"/>
    <w:rsid w:val="00A365EF"/>
    <w:rsid w:val="00A3713D"/>
    <w:rsid w:val="00A3729D"/>
    <w:rsid w:val="00A37980"/>
    <w:rsid w:val="00A40246"/>
    <w:rsid w:val="00A4028D"/>
    <w:rsid w:val="00A4054B"/>
    <w:rsid w:val="00A40AA9"/>
    <w:rsid w:val="00A42903"/>
    <w:rsid w:val="00A42AB7"/>
    <w:rsid w:val="00A42F9F"/>
    <w:rsid w:val="00A4471E"/>
    <w:rsid w:val="00A44C61"/>
    <w:rsid w:val="00A454A5"/>
    <w:rsid w:val="00A45573"/>
    <w:rsid w:val="00A45822"/>
    <w:rsid w:val="00A4675C"/>
    <w:rsid w:val="00A467E3"/>
    <w:rsid w:val="00A505F1"/>
    <w:rsid w:val="00A5198A"/>
    <w:rsid w:val="00A524C1"/>
    <w:rsid w:val="00A5262C"/>
    <w:rsid w:val="00A52A3C"/>
    <w:rsid w:val="00A54315"/>
    <w:rsid w:val="00A545B8"/>
    <w:rsid w:val="00A547FB"/>
    <w:rsid w:val="00A54CC5"/>
    <w:rsid w:val="00A55B25"/>
    <w:rsid w:val="00A56518"/>
    <w:rsid w:val="00A56E2C"/>
    <w:rsid w:val="00A60AFD"/>
    <w:rsid w:val="00A61074"/>
    <w:rsid w:val="00A61326"/>
    <w:rsid w:val="00A61564"/>
    <w:rsid w:val="00A61B7C"/>
    <w:rsid w:val="00A6224A"/>
    <w:rsid w:val="00A62D69"/>
    <w:rsid w:val="00A63ACD"/>
    <w:rsid w:val="00A64B1C"/>
    <w:rsid w:val="00A65291"/>
    <w:rsid w:val="00A6544F"/>
    <w:rsid w:val="00A6627C"/>
    <w:rsid w:val="00A67EEF"/>
    <w:rsid w:val="00A70B4B"/>
    <w:rsid w:val="00A712EB"/>
    <w:rsid w:val="00A71BE8"/>
    <w:rsid w:val="00A71D96"/>
    <w:rsid w:val="00A7233F"/>
    <w:rsid w:val="00A72971"/>
    <w:rsid w:val="00A73762"/>
    <w:rsid w:val="00A7391C"/>
    <w:rsid w:val="00A73BBF"/>
    <w:rsid w:val="00A73D0D"/>
    <w:rsid w:val="00A73D41"/>
    <w:rsid w:val="00A74168"/>
    <w:rsid w:val="00A762C1"/>
    <w:rsid w:val="00A76D1A"/>
    <w:rsid w:val="00A76DD3"/>
    <w:rsid w:val="00A772C8"/>
    <w:rsid w:val="00A77DF1"/>
    <w:rsid w:val="00A81716"/>
    <w:rsid w:val="00A81CE8"/>
    <w:rsid w:val="00A82047"/>
    <w:rsid w:val="00A822C5"/>
    <w:rsid w:val="00A82312"/>
    <w:rsid w:val="00A829C2"/>
    <w:rsid w:val="00A82FAD"/>
    <w:rsid w:val="00A83D61"/>
    <w:rsid w:val="00A855C3"/>
    <w:rsid w:val="00A85925"/>
    <w:rsid w:val="00A859EE"/>
    <w:rsid w:val="00A860A2"/>
    <w:rsid w:val="00A879BB"/>
    <w:rsid w:val="00A9048B"/>
    <w:rsid w:val="00A90B90"/>
    <w:rsid w:val="00A90BDB"/>
    <w:rsid w:val="00A91289"/>
    <w:rsid w:val="00A92B00"/>
    <w:rsid w:val="00A92D34"/>
    <w:rsid w:val="00A93097"/>
    <w:rsid w:val="00A93220"/>
    <w:rsid w:val="00A93EB6"/>
    <w:rsid w:val="00A94A87"/>
    <w:rsid w:val="00A95578"/>
    <w:rsid w:val="00A95DDF"/>
    <w:rsid w:val="00A96325"/>
    <w:rsid w:val="00A96C1D"/>
    <w:rsid w:val="00A9754F"/>
    <w:rsid w:val="00A97D7F"/>
    <w:rsid w:val="00AA0221"/>
    <w:rsid w:val="00AA0D32"/>
    <w:rsid w:val="00AA21AC"/>
    <w:rsid w:val="00AA21D3"/>
    <w:rsid w:val="00AA2C67"/>
    <w:rsid w:val="00AA38CD"/>
    <w:rsid w:val="00AA406D"/>
    <w:rsid w:val="00AA4144"/>
    <w:rsid w:val="00AA48E3"/>
    <w:rsid w:val="00AA53E3"/>
    <w:rsid w:val="00AA5738"/>
    <w:rsid w:val="00AA57D0"/>
    <w:rsid w:val="00AA5C65"/>
    <w:rsid w:val="00AA5CC8"/>
    <w:rsid w:val="00AA69F6"/>
    <w:rsid w:val="00AA7C4F"/>
    <w:rsid w:val="00AB009A"/>
    <w:rsid w:val="00AB0359"/>
    <w:rsid w:val="00AB133B"/>
    <w:rsid w:val="00AB1786"/>
    <w:rsid w:val="00AB226E"/>
    <w:rsid w:val="00AB2AFF"/>
    <w:rsid w:val="00AB2D58"/>
    <w:rsid w:val="00AB496C"/>
    <w:rsid w:val="00AB50F2"/>
    <w:rsid w:val="00AB565B"/>
    <w:rsid w:val="00AB59AE"/>
    <w:rsid w:val="00AB6D8C"/>
    <w:rsid w:val="00AB7D18"/>
    <w:rsid w:val="00AC0052"/>
    <w:rsid w:val="00AC038A"/>
    <w:rsid w:val="00AC0CDB"/>
    <w:rsid w:val="00AC164E"/>
    <w:rsid w:val="00AC1A17"/>
    <w:rsid w:val="00AC2C68"/>
    <w:rsid w:val="00AC37B1"/>
    <w:rsid w:val="00AC3828"/>
    <w:rsid w:val="00AC3D44"/>
    <w:rsid w:val="00AC48A9"/>
    <w:rsid w:val="00AC4988"/>
    <w:rsid w:val="00AC4C39"/>
    <w:rsid w:val="00AC5534"/>
    <w:rsid w:val="00AC5A51"/>
    <w:rsid w:val="00AC5CD0"/>
    <w:rsid w:val="00AC690F"/>
    <w:rsid w:val="00AC7114"/>
    <w:rsid w:val="00AC7A22"/>
    <w:rsid w:val="00AD1570"/>
    <w:rsid w:val="00AD15ED"/>
    <w:rsid w:val="00AD1DFD"/>
    <w:rsid w:val="00AD1E29"/>
    <w:rsid w:val="00AD218A"/>
    <w:rsid w:val="00AD285D"/>
    <w:rsid w:val="00AD3353"/>
    <w:rsid w:val="00AD3755"/>
    <w:rsid w:val="00AD4115"/>
    <w:rsid w:val="00AD46D8"/>
    <w:rsid w:val="00AD4FE4"/>
    <w:rsid w:val="00AD5631"/>
    <w:rsid w:val="00AD6E5A"/>
    <w:rsid w:val="00AD6FDA"/>
    <w:rsid w:val="00AD7BEE"/>
    <w:rsid w:val="00AD7EF5"/>
    <w:rsid w:val="00AE02D1"/>
    <w:rsid w:val="00AE07FE"/>
    <w:rsid w:val="00AE0ABE"/>
    <w:rsid w:val="00AE14D5"/>
    <w:rsid w:val="00AE14E2"/>
    <w:rsid w:val="00AE1B16"/>
    <w:rsid w:val="00AE1E4E"/>
    <w:rsid w:val="00AE1F34"/>
    <w:rsid w:val="00AE22AE"/>
    <w:rsid w:val="00AE2591"/>
    <w:rsid w:val="00AE3117"/>
    <w:rsid w:val="00AE34D9"/>
    <w:rsid w:val="00AE4296"/>
    <w:rsid w:val="00AE460F"/>
    <w:rsid w:val="00AE5DBA"/>
    <w:rsid w:val="00AE6A41"/>
    <w:rsid w:val="00AE73E6"/>
    <w:rsid w:val="00AE783A"/>
    <w:rsid w:val="00AF0398"/>
    <w:rsid w:val="00AF0B63"/>
    <w:rsid w:val="00AF0D73"/>
    <w:rsid w:val="00AF125A"/>
    <w:rsid w:val="00AF13E7"/>
    <w:rsid w:val="00AF25DF"/>
    <w:rsid w:val="00AF3C76"/>
    <w:rsid w:val="00AF3F2B"/>
    <w:rsid w:val="00AF47AB"/>
    <w:rsid w:val="00AF506F"/>
    <w:rsid w:val="00AF6073"/>
    <w:rsid w:val="00AF609D"/>
    <w:rsid w:val="00AF6833"/>
    <w:rsid w:val="00AF6C4D"/>
    <w:rsid w:val="00AF6DA1"/>
    <w:rsid w:val="00AF72E9"/>
    <w:rsid w:val="00AF767A"/>
    <w:rsid w:val="00B008C3"/>
    <w:rsid w:val="00B00C0C"/>
    <w:rsid w:val="00B011A6"/>
    <w:rsid w:val="00B0245F"/>
    <w:rsid w:val="00B0249F"/>
    <w:rsid w:val="00B02C69"/>
    <w:rsid w:val="00B02EE0"/>
    <w:rsid w:val="00B03BA3"/>
    <w:rsid w:val="00B04E33"/>
    <w:rsid w:val="00B04F90"/>
    <w:rsid w:val="00B0522B"/>
    <w:rsid w:val="00B053C8"/>
    <w:rsid w:val="00B05639"/>
    <w:rsid w:val="00B05C46"/>
    <w:rsid w:val="00B06A11"/>
    <w:rsid w:val="00B07A98"/>
    <w:rsid w:val="00B07D2F"/>
    <w:rsid w:val="00B100B9"/>
    <w:rsid w:val="00B10FCB"/>
    <w:rsid w:val="00B11815"/>
    <w:rsid w:val="00B12B9E"/>
    <w:rsid w:val="00B13B79"/>
    <w:rsid w:val="00B13FF0"/>
    <w:rsid w:val="00B1507C"/>
    <w:rsid w:val="00B1645F"/>
    <w:rsid w:val="00B17EF0"/>
    <w:rsid w:val="00B17F6E"/>
    <w:rsid w:val="00B2177A"/>
    <w:rsid w:val="00B21BC7"/>
    <w:rsid w:val="00B21D69"/>
    <w:rsid w:val="00B21D87"/>
    <w:rsid w:val="00B22E80"/>
    <w:rsid w:val="00B23CDF"/>
    <w:rsid w:val="00B23F77"/>
    <w:rsid w:val="00B24E12"/>
    <w:rsid w:val="00B25B2D"/>
    <w:rsid w:val="00B27220"/>
    <w:rsid w:val="00B27DE6"/>
    <w:rsid w:val="00B27E6B"/>
    <w:rsid w:val="00B30508"/>
    <w:rsid w:val="00B30831"/>
    <w:rsid w:val="00B32082"/>
    <w:rsid w:val="00B3293A"/>
    <w:rsid w:val="00B33044"/>
    <w:rsid w:val="00B335F3"/>
    <w:rsid w:val="00B35285"/>
    <w:rsid w:val="00B356A6"/>
    <w:rsid w:val="00B369E0"/>
    <w:rsid w:val="00B37050"/>
    <w:rsid w:val="00B40285"/>
    <w:rsid w:val="00B404D2"/>
    <w:rsid w:val="00B40922"/>
    <w:rsid w:val="00B40DDF"/>
    <w:rsid w:val="00B40F56"/>
    <w:rsid w:val="00B42B4A"/>
    <w:rsid w:val="00B43672"/>
    <w:rsid w:val="00B4461B"/>
    <w:rsid w:val="00B446F1"/>
    <w:rsid w:val="00B4583D"/>
    <w:rsid w:val="00B45960"/>
    <w:rsid w:val="00B45B70"/>
    <w:rsid w:val="00B45BD7"/>
    <w:rsid w:val="00B460E5"/>
    <w:rsid w:val="00B4786E"/>
    <w:rsid w:val="00B50381"/>
    <w:rsid w:val="00B507FA"/>
    <w:rsid w:val="00B5118D"/>
    <w:rsid w:val="00B515E5"/>
    <w:rsid w:val="00B528BC"/>
    <w:rsid w:val="00B529A0"/>
    <w:rsid w:val="00B5365F"/>
    <w:rsid w:val="00B53664"/>
    <w:rsid w:val="00B53C60"/>
    <w:rsid w:val="00B53E79"/>
    <w:rsid w:val="00B54269"/>
    <w:rsid w:val="00B54B87"/>
    <w:rsid w:val="00B54F56"/>
    <w:rsid w:val="00B55678"/>
    <w:rsid w:val="00B557AF"/>
    <w:rsid w:val="00B563ED"/>
    <w:rsid w:val="00B56C74"/>
    <w:rsid w:val="00B57525"/>
    <w:rsid w:val="00B57C93"/>
    <w:rsid w:val="00B601F8"/>
    <w:rsid w:val="00B603C2"/>
    <w:rsid w:val="00B613BE"/>
    <w:rsid w:val="00B61B10"/>
    <w:rsid w:val="00B61F26"/>
    <w:rsid w:val="00B62419"/>
    <w:rsid w:val="00B6254B"/>
    <w:rsid w:val="00B62A12"/>
    <w:rsid w:val="00B64357"/>
    <w:rsid w:val="00B643BF"/>
    <w:rsid w:val="00B6533E"/>
    <w:rsid w:val="00B6576A"/>
    <w:rsid w:val="00B65F6B"/>
    <w:rsid w:val="00B66503"/>
    <w:rsid w:val="00B66517"/>
    <w:rsid w:val="00B66C68"/>
    <w:rsid w:val="00B6709F"/>
    <w:rsid w:val="00B67228"/>
    <w:rsid w:val="00B6736F"/>
    <w:rsid w:val="00B67EE2"/>
    <w:rsid w:val="00B71048"/>
    <w:rsid w:val="00B712F9"/>
    <w:rsid w:val="00B718AD"/>
    <w:rsid w:val="00B72662"/>
    <w:rsid w:val="00B72ED5"/>
    <w:rsid w:val="00B72F3A"/>
    <w:rsid w:val="00B73FB0"/>
    <w:rsid w:val="00B7486E"/>
    <w:rsid w:val="00B75178"/>
    <w:rsid w:val="00B75314"/>
    <w:rsid w:val="00B75686"/>
    <w:rsid w:val="00B773B8"/>
    <w:rsid w:val="00B77B50"/>
    <w:rsid w:val="00B81BEB"/>
    <w:rsid w:val="00B81D94"/>
    <w:rsid w:val="00B822C7"/>
    <w:rsid w:val="00B8255A"/>
    <w:rsid w:val="00B829F8"/>
    <w:rsid w:val="00B82BB2"/>
    <w:rsid w:val="00B82E3C"/>
    <w:rsid w:val="00B8389D"/>
    <w:rsid w:val="00B8424A"/>
    <w:rsid w:val="00B85068"/>
    <w:rsid w:val="00B85CB8"/>
    <w:rsid w:val="00B85F07"/>
    <w:rsid w:val="00B8637C"/>
    <w:rsid w:val="00B86947"/>
    <w:rsid w:val="00B86E92"/>
    <w:rsid w:val="00B90786"/>
    <w:rsid w:val="00B908A0"/>
    <w:rsid w:val="00B91FAB"/>
    <w:rsid w:val="00B923A0"/>
    <w:rsid w:val="00B92FD3"/>
    <w:rsid w:val="00B934CF"/>
    <w:rsid w:val="00B94C8B"/>
    <w:rsid w:val="00B95F6D"/>
    <w:rsid w:val="00BA076A"/>
    <w:rsid w:val="00BA10C2"/>
    <w:rsid w:val="00BA12E9"/>
    <w:rsid w:val="00BA185B"/>
    <w:rsid w:val="00BA2294"/>
    <w:rsid w:val="00BA2A49"/>
    <w:rsid w:val="00BA389C"/>
    <w:rsid w:val="00BA6308"/>
    <w:rsid w:val="00BA6575"/>
    <w:rsid w:val="00BA67A2"/>
    <w:rsid w:val="00BA6924"/>
    <w:rsid w:val="00BA6C33"/>
    <w:rsid w:val="00BA7FDE"/>
    <w:rsid w:val="00BB03C5"/>
    <w:rsid w:val="00BB0DDB"/>
    <w:rsid w:val="00BB1473"/>
    <w:rsid w:val="00BB23C6"/>
    <w:rsid w:val="00BB3386"/>
    <w:rsid w:val="00BB3ED2"/>
    <w:rsid w:val="00BB3EE5"/>
    <w:rsid w:val="00BB49A0"/>
    <w:rsid w:val="00BB4FAF"/>
    <w:rsid w:val="00BB5F7F"/>
    <w:rsid w:val="00BB624F"/>
    <w:rsid w:val="00BB7799"/>
    <w:rsid w:val="00BB7CAF"/>
    <w:rsid w:val="00BC1842"/>
    <w:rsid w:val="00BC19B8"/>
    <w:rsid w:val="00BC26C3"/>
    <w:rsid w:val="00BC2F28"/>
    <w:rsid w:val="00BC34AF"/>
    <w:rsid w:val="00BC3E50"/>
    <w:rsid w:val="00BC4B31"/>
    <w:rsid w:val="00BC58BF"/>
    <w:rsid w:val="00BC5944"/>
    <w:rsid w:val="00BC7608"/>
    <w:rsid w:val="00BD06DD"/>
    <w:rsid w:val="00BD078F"/>
    <w:rsid w:val="00BD0E1A"/>
    <w:rsid w:val="00BD0EDC"/>
    <w:rsid w:val="00BD21DF"/>
    <w:rsid w:val="00BD2582"/>
    <w:rsid w:val="00BD3EFB"/>
    <w:rsid w:val="00BD47A2"/>
    <w:rsid w:val="00BD5304"/>
    <w:rsid w:val="00BD56F1"/>
    <w:rsid w:val="00BD5C25"/>
    <w:rsid w:val="00BD5C57"/>
    <w:rsid w:val="00BD62EC"/>
    <w:rsid w:val="00BD7676"/>
    <w:rsid w:val="00BD7C9F"/>
    <w:rsid w:val="00BE034C"/>
    <w:rsid w:val="00BE1284"/>
    <w:rsid w:val="00BE15E3"/>
    <w:rsid w:val="00BE18DF"/>
    <w:rsid w:val="00BE1B9D"/>
    <w:rsid w:val="00BE3250"/>
    <w:rsid w:val="00BE3B2D"/>
    <w:rsid w:val="00BE3ED4"/>
    <w:rsid w:val="00BE4CDA"/>
    <w:rsid w:val="00BE5505"/>
    <w:rsid w:val="00BE5947"/>
    <w:rsid w:val="00BE65CD"/>
    <w:rsid w:val="00BE6C7A"/>
    <w:rsid w:val="00BE7EA5"/>
    <w:rsid w:val="00BF0BCF"/>
    <w:rsid w:val="00BF2736"/>
    <w:rsid w:val="00BF3083"/>
    <w:rsid w:val="00BF339C"/>
    <w:rsid w:val="00BF39E4"/>
    <w:rsid w:val="00BF4DC7"/>
    <w:rsid w:val="00BF5252"/>
    <w:rsid w:val="00BF52F8"/>
    <w:rsid w:val="00BF5398"/>
    <w:rsid w:val="00BF541D"/>
    <w:rsid w:val="00BF549F"/>
    <w:rsid w:val="00BF592B"/>
    <w:rsid w:val="00BF5CB1"/>
    <w:rsid w:val="00BF6FEA"/>
    <w:rsid w:val="00BF7F40"/>
    <w:rsid w:val="00BF7F43"/>
    <w:rsid w:val="00C00FC3"/>
    <w:rsid w:val="00C0108B"/>
    <w:rsid w:val="00C0135C"/>
    <w:rsid w:val="00C046E9"/>
    <w:rsid w:val="00C048F9"/>
    <w:rsid w:val="00C04B29"/>
    <w:rsid w:val="00C05A34"/>
    <w:rsid w:val="00C0749A"/>
    <w:rsid w:val="00C10418"/>
    <w:rsid w:val="00C10608"/>
    <w:rsid w:val="00C10EF6"/>
    <w:rsid w:val="00C111A5"/>
    <w:rsid w:val="00C111C6"/>
    <w:rsid w:val="00C11CDA"/>
    <w:rsid w:val="00C1240E"/>
    <w:rsid w:val="00C12879"/>
    <w:rsid w:val="00C134E1"/>
    <w:rsid w:val="00C13564"/>
    <w:rsid w:val="00C13FCB"/>
    <w:rsid w:val="00C143A1"/>
    <w:rsid w:val="00C14B49"/>
    <w:rsid w:val="00C1536A"/>
    <w:rsid w:val="00C15D2C"/>
    <w:rsid w:val="00C16096"/>
    <w:rsid w:val="00C16EEC"/>
    <w:rsid w:val="00C17581"/>
    <w:rsid w:val="00C20A4A"/>
    <w:rsid w:val="00C20E3C"/>
    <w:rsid w:val="00C22491"/>
    <w:rsid w:val="00C227B4"/>
    <w:rsid w:val="00C22EC2"/>
    <w:rsid w:val="00C22FB6"/>
    <w:rsid w:val="00C23273"/>
    <w:rsid w:val="00C23276"/>
    <w:rsid w:val="00C240FB"/>
    <w:rsid w:val="00C244F3"/>
    <w:rsid w:val="00C24A4E"/>
    <w:rsid w:val="00C24EC9"/>
    <w:rsid w:val="00C24F94"/>
    <w:rsid w:val="00C255B5"/>
    <w:rsid w:val="00C26A8B"/>
    <w:rsid w:val="00C27241"/>
    <w:rsid w:val="00C2796A"/>
    <w:rsid w:val="00C27FB8"/>
    <w:rsid w:val="00C306A0"/>
    <w:rsid w:val="00C309EC"/>
    <w:rsid w:val="00C30EDD"/>
    <w:rsid w:val="00C31EE9"/>
    <w:rsid w:val="00C321CB"/>
    <w:rsid w:val="00C32F23"/>
    <w:rsid w:val="00C32F28"/>
    <w:rsid w:val="00C33523"/>
    <w:rsid w:val="00C345A7"/>
    <w:rsid w:val="00C34F52"/>
    <w:rsid w:val="00C350B1"/>
    <w:rsid w:val="00C35CFA"/>
    <w:rsid w:val="00C3662E"/>
    <w:rsid w:val="00C36E2F"/>
    <w:rsid w:val="00C4072B"/>
    <w:rsid w:val="00C40E2C"/>
    <w:rsid w:val="00C4128E"/>
    <w:rsid w:val="00C41810"/>
    <w:rsid w:val="00C4265B"/>
    <w:rsid w:val="00C4277E"/>
    <w:rsid w:val="00C438C1"/>
    <w:rsid w:val="00C438FF"/>
    <w:rsid w:val="00C43A7C"/>
    <w:rsid w:val="00C43CB6"/>
    <w:rsid w:val="00C4400D"/>
    <w:rsid w:val="00C4432B"/>
    <w:rsid w:val="00C44474"/>
    <w:rsid w:val="00C44E55"/>
    <w:rsid w:val="00C44F7A"/>
    <w:rsid w:val="00C45770"/>
    <w:rsid w:val="00C45DC2"/>
    <w:rsid w:val="00C45E0D"/>
    <w:rsid w:val="00C45F10"/>
    <w:rsid w:val="00C4627E"/>
    <w:rsid w:val="00C47F57"/>
    <w:rsid w:val="00C5038A"/>
    <w:rsid w:val="00C50A74"/>
    <w:rsid w:val="00C50E4D"/>
    <w:rsid w:val="00C50F31"/>
    <w:rsid w:val="00C51338"/>
    <w:rsid w:val="00C51FD9"/>
    <w:rsid w:val="00C5202B"/>
    <w:rsid w:val="00C528A1"/>
    <w:rsid w:val="00C52D0C"/>
    <w:rsid w:val="00C52D2B"/>
    <w:rsid w:val="00C52FDB"/>
    <w:rsid w:val="00C53D53"/>
    <w:rsid w:val="00C53D7D"/>
    <w:rsid w:val="00C5495F"/>
    <w:rsid w:val="00C54ADB"/>
    <w:rsid w:val="00C55C1E"/>
    <w:rsid w:val="00C5774F"/>
    <w:rsid w:val="00C60599"/>
    <w:rsid w:val="00C612AB"/>
    <w:rsid w:val="00C62E2B"/>
    <w:rsid w:val="00C62EDC"/>
    <w:rsid w:val="00C62F9A"/>
    <w:rsid w:val="00C63B5C"/>
    <w:rsid w:val="00C64CF1"/>
    <w:rsid w:val="00C64F7C"/>
    <w:rsid w:val="00C661C2"/>
    <w:rsid w:val="00C66762"/>
    <w:rsid w:val="00C70556"/>
    <w:rsid w:val="00C72924"/>
    <w:rsid w:val="00C72C00"/>
    <w:rsid w:val="00C72F51"/>
    <w:rsid w:val="00C73368"/>
    <w:rsid w:val="00C733B5"/>
    <w:rsid w:val="00C73570"/>
    <w:rsid w:val="00C74E45"/>
    <w:rsid w:val="00C74FD1"/>
    <w:rsid w:val="00C75337"/>
    <w:rsid w:val="00C75AA4"/>
    <w:rsid w:val="00C75F02"/>
    <w:rsid w:val="00C75FD3"/>
    <w:rsid w:val="00C7671E"/>
    <w:rsid w:val="00C77A93"/>
    <w:rsid w:val="00C82432"/>
    <w:rsid w:val="00C82F20"/>
    <w:rsid w:val="00C830C1"/>
    <w:rsid w:val="00C832B7"/>
    <w:rsid w:val="00C83923"/>
    <w:rsid w:val="00C83946"/>
    <w:rsid w:val="00C8434E"/>
    <w:rsid w:val="00C84809"/>
    <w:rsid w:val="00C84E72"/>
    <w:rsid w:val="00C84F05"/>
    <w:rsid w:val="00C85B69"/>
    <w:rsid w:val="00C8682B"/>
    <w:rsid w:val="00C871F6"/>
    <w:rsid w:val="00C90D9D"/>
    <w:rsid w:val="00C90F55"/>
    <w:rsid w:val="00C91D60"/>
    <w:rsid w:val="00C9275C"/>
    <w:rsid w:val="00C92D9B"/>
    <w:rsid w:val="00C933EE"/>
    <w:rsid w:val="00C936C4"/>
    <w:rsid w:val="00C93A85"/>
    <w:rsid w:val="00C9422F"/>
    <w:rsid w:val="00C9440B"/>
    <w:rsid w:val="00C94EC4"/>
    <w:rsid w:val="00C96976"/>
    <w:rsid w:val="00C971BE"/>
    <w:rsid w:val="00C973A5"/>
    <w:rsid w:val="00C9750F"/>
    <w:rsid w:val="00C97969"/>
    <w:rsid w:val="00CA0C92"/>
    <w:rsid w:val="00CA1379"/>
    <w:rsid w:val="00CA21B6"/>
    <w:rsid w:val="00CA43A7"/>
    <w:rsid w:val="00CA4E5F"/>
    <w:rsid w:val="00CA50A5"/>
    <w:rsid w:val="00CA50A7"/>
    <w:rsid w:val="00CA537C"/>
    <w:rsid w:val="00CA581D"/>
    <w:rsid w:val="00CA5F7F"/>
    <w:rsid w:val="00CA6CEF"/>
    <w:rsid w:val="00CA7A9E"/>
    <w:rsid w:val="00CA7FFC"/>
    <w:rsid w:val="00CB0244"/>
    <w:rsid w:val="00CB1B6F"/>
    <w:rsid w:val="00CB21E9"/>
    <w:rsid w:val="00CB3383"/>
    <w:rsid w:val="00CB435E"/>
    <w:rsid w:val="00CB494F"/>
    <w:rsid w:val="00CB53D9"/>
    <w:rsid w:val="00CB600C"/>
    <w:rsid w:val="00CB6619"/>
    <w:rsid w:val="00CB6888"/>
    <w:rsid w:val="00CB6EFE"/>
    <w:rsid w:val="00CB7186"/>
    <w:rsid w:val="00CB78C9"/>
    <w:rsid w:val="00CC0C8E"/>
    <w:rsid w:val="00CC3177"/>
    <w:rsid w:val="00CC32BF"/>
    <w:rsid w:val="00CC3F93"/>
    <w:rsid w:val="00CC52C0"/>
    <w:rsid w:val="00CC699B"/>
    <w:rsid w:val="00CC6A2F"/>
    <w:rsid w:val="00CD0076"/>
    <w:rsid w:val="00CD14F6"/>
    <w:rsid w:val="00CD17F0"/>
    <w:rsid w:val="00CD23F6"/>
    <w:rsid w:val="00CD24A2"/>
    <w:rsid w:val="00CD28CE"/>
    <w:rsid w:val="00CD2ECC"/>
    <w:rsid w:val="00CD2FA4"/>
    <w:rsid w:val="00CD35D0"/>
    <w:rsid w:val="00CD3C85"/>
    <w:rsid w:val="00CD3D6F"/>
    <w:rsid w:val="00CD4106"/>
    <w:rsid w:val="00CD45F5"/>
    <w:rsid w:val="00CD46B3"/>
    <w:rsid w:val="00CD4942"/>
    <w:rsid w:val="00CD6A6E"/>
    <w:rsid w:val="00CD6B9F"/>
    <w:rsid w:val="00CD6D66"/>
    <w:rsid w:val="00CD7737"/>
    <w:rsid w:val="00CD7D18"/>
    <w:rsid w:val="00CE0141"/>
    <w:rsid w:val="00CE0188"/>
    <w:rsid w:val="00CE0950"/>
    <w:rsid w:val="00CE1514"/>
    <w:rsid w:val="00CE16C5"/>
    <w:rsid w:val="00CE1CCB"/>
    <w:rsid w:val="00CE1EE9"/>
    <w:rsid w:val="00CE1FC2"/>
    <w:rsid w:val="00CE3033"/>
    <w:rsid w:val="00CE3446"/>
    <w:rsid w:val="00CE4D72"/>
    <w:rsid w:val="00CE4DDB"/>
    <w:rsid w:val="00CE4E55"/>
    <w:rsid w:val="00CE5C97"/>
    <w:rsid w:val="00CE6D7B"/>
    <w:rsid w:val="00CE73B3"/>
    <w:rsid w:val="00CF0416"/>
    <w:rsid w:val="00CF0660"/>
    <w:rsid w:val="00CF241B"/>
    <w:rsid w:val="00CF2DD8"/>
    <w:rsid w:val="00CF3605"/>
    <w:rsid w:val="00CF3D3F"/>
    <w:rsid w:val="00CF45ED"/>
    <w:rsid w:val="00CF4E52"/>
    <w:rsid w:val="00CF5276"/>
    <w:rsid w:val="00CF574E"/>
    <w:rsid w:val="00CF59DE"/>
    <w:rsid w:val="00CF5C24"/>
    <w:rsid w:val="00CF6CEE"/>
    <w:rsid w:val="00CF7C4F"/>
    <w:rsid w:val="00CF7FF2"/>
    <w:rsid w:val="00D005D7"/>
    <w:rsid w:val="00D007E0"/>
    <w:rsid w:val="00D010ED"/>
    <w:rsid w:val="00D01113"/>
    <w:rsid w:val="00D011A5"/>
    <w:rsid w:val="00D01523"/>
    <w:rsid w:val="00D019CB"/>
    <w:rsid w:val="00D01B53"/>
    <w:rsid w:val="00D01CF6"/>
    <w:rsid w:val="00D05071"/>
    <w:rsid w:val="00D0593F"/>
    <w:rsid w:val="00D05DBD"/>
    <w:rsid w:val="00D06132"/>
    <w:rsid w:val="00D0731B"/>
    <w:rsid w:val="00D075A6"/>
    <w:rsid w:val="00D10281"/>
    <w:rsid w:val="00D1037A"/>
    <w:rsid w:val="00D1051A"/>
    <w:rsid w:val="00D108E0"/>
    <w:rsid w:val="00D10E7B"/>
    <w:rsid w:val="00D10EF9"/>
    <w:rsid w:val="00D11A7D"/>
    <w:rsid w:val="00D12030"/>
    <w:rsid w:val="00D122EB"/>
    <w:rsid w:val="00D13367"/>
    <w:rsid w:val="00D1409D"/>
    <w:rsid w:val="00D141A6"/>
    <w:rsid w:val="00D14D2F"/>
    <w:rsid w:val="00D15EF7"/>
    <w:rsid w:val="00D162B0"/>
    <w:rsid w:val="00D16446"/>
    <w:rsid w:val="00D16531"/>
    <w:rsid w:val="00D21F6E"/>
    <w:rsid w:val="00D22139"/>
    <w:rsid w:val="00D22E59"/>
    <w:rsid w:val="00D235A2"/>
    <w:rsid w:val="00D2548E"/>
    <w:rsid w:val="00D25EF6"/>
    <w:rsid w:val="00D26378"/>
    <w:rsid w:val="00D26CC5"/>
    <w:rsid w:val="00D26EBF"/>
    <w:rsid w:val="00D26ECC"/>
    <w:rsid w:val="00D27049"/>
    <w:rsid w:val="00D2788F"/>
    <w:rsid w:val="00D30C37"/>
    <w:rsid w:val="00D30D96"/>
    <w:rsid w:val="00D3141F"/>
    <w:rsid w:val="00D32789"/>
    <w:rsid w:val="00D32F43"/>
    <w:rsid w:val="00D330AF"/>
    <w:rsid w:val="00D33D13"/>
    <w:rsid w:val="00D3409A"/>
    <w:rsid w:val="00D34885"/>
    <w:rsid w:val="00D3564D"/>
    <w:rsid w:val="00D3572D"/>
    <w:rsid w:val="00D363BC"/>
    <w:rsid w:val="00D371D4"/>
    <w:rsid w:val="00D4046B"/>
    <w:rsid w:val="00D40C81"/>
    <w:rsid w:val="00D43766"/>
    <w:rsid w:val="00D44535"/>
    <w:rsid w:val="00D455E7"/>
    <w:rsid w:val="00D45B54"/>
    <w:rsid w:val="00D4752A"/>
    <w:rsid w:val="00D47695"/>
    <w:rsid w:val="00D51B3A"/>
    <w:rsid w:val="00D51D03"/>
    <w:rsid w:val="00D5273E"/>
    <w:rsid w:val="00D5290B"/>
    <w:rsid w:val="00D536F6"/>
    <w:rsid w:val="00D53AF2"/>
    <w:rsid w:val="00D544D8"/>
    <w:rsid w:val="00D54D2C"/>
    <w:rsid w:val="00D55405"/>
    <w:rsid w:val="00D55ADD"/>
    <w:rsid w:val="00D5653F"/>
    <w:rsid w:val="00D566FC"/>
    <w:rsid w:val="00D60B4E"/>
    <w:rsid w:val="00D6227D"/>
    <w:rsid w:val="00D625EC"/>
    <w:rsid w:val="00D6416C"/>
    <w:rsid w:val="00D6512F"/>
    <w:rsid w:val="00D65682"/>
    <w:rsid w:val="00D656CF"/>
    <w:rsid w:val="00D660D9"/>
    <w:rsid w:val="00D6652F"/>
    <w:rsid w:val="00D66DE2"/>
    <w:rsid w:val="00D672B2"/>
    <w:rsid w:val="00D67494"/>
    <w:rsid w:val="00D6799B"/>
    <w:rsid w:val="00D70B0A"/>
    <w:rsid w:val="00D72209"/>
    <w:rsid w:val="00D72609"/>
    <w:rsid w:val="00D72CE5"/>
    <w:rsid w:val="00D72D68"/>
    <w:rsid w:val="00D72E86"/>
    <w:rsid w:val="00D73DA7"/>
    <w:rsid w:val="00D73DD1"/>
    <w:rsid w:val="00D7496E"/>
    <w:rsid w:val="00D74EE2"/>
    <w:rsid w:val="00D75435"/>
    <w:rsid w:val="00D75B46"/>
    <w:rsid w:val="00D76B9B"/>
    <w:rsid w:val="00D77D53"/>
    <w:rsid w:val="00D77E0E"/>
    <w:rsid w:val="00D8030F"/>
    <w:rsid w:val="00D81BB8"/>
    <w:rsid w:val="00D8303D"/>
    <w:rsid w:val="00D83716"/>
    <w:rsid w:val="00D83D0E"/>
    <w:rsid w:val="00D85246"/>
    <w:rsid w:val="00D875C1"/>
    <w:rsid w:val="00D87AFC"/>
    <w:rsid w:val="00D90626"/>
    <w:rsid w:val="00D906F6"/>
    <w:rsid w:val="00D90705"/>
    <w:rsid w:val="00D910E5"/>
    <w:rsid w:val="00D9115C"/>
    <w:rsid w:val="00D9174F"/>
    <w:rsid w:val="00D918FE"/>
    <w:rsid w:val="00D91A0C"/>
    <w:rsid w:val="00D91A9D"/>
    <w:rsid w:val="00D92B19"/>
    <w:rsid w:val="00D92CBA"/>
    <w:rsid w:val="00D92CD8"/>
    <w:rsid w:val="00D93C06"/>
    <w:rsid w:val="00D94886"/>
    <w:rsid w:val="00D96F28"/>
    <w:rsid w:val="00D97C5F"/>
    <w:rsid w:val="00D97C92"/>
    <w:rsid w:val="00D97CA7"/>
    <w:rsid w:val="00DA0452"/>
    <w:rsid w:val="00DA06B6"/>
    <w:rsid w:val="00DA0775"/>
    <w:rsid w:val="00DA14BC"/>
    <w:rsid w:val="00DA2173"/>
    <w:rsid w:val="00DA2275"/>
    <w:rsid w:val="00DA248A"/>
    <w:rsid w:val="00DA2D70"/>
    <w:rsid w:val="00DA34F0"/>
    <w:rsid w:val="00DA43D4"/>
    <w:rsid w:val="00DA448B"/>
    <w:rsid w:val="00DA48C1"/>
    <w:rsid w:val="00DA4F0B"/>
    <w:rsid w:val="00DA587C"/>
    <w:rsid w:val="00DA69A1"/>
    <w:rsid w:val="00DA7BCF"/>
    <w:rsid w:val="00DB00D7"/>
    <w:rsid w:val="00DB040F"/>
    <w:rsid w:val="00DB048B"/>
    <w:rsid w:val="00DB4317"/>
    <w:rsid w:val="00DB4E8C"/>
    <w:rsid w:val="00DB4F51"/>
    <w:rsid w:val="00DB537D"/>
    <w:rsid w:val="00DB6652"/>
    <w:rsid w:val="00DB7373"/>
    <w:rsid w:val="00DB7FF8"/>
    <w:rsid w:val="00DC10C9"/>
    <w:rsid w:val="00DC157D"/>
    <w:rsid w:val="00DC19EB"/>
    <w:rsid w:val="00DC1F5C"/>
    <w:rsid w:val="00DC2B59"/>
    <w:rsid w:val="00DC3272"/>
    <w:rsid w:val="00DC37D7"/>
    <w:rsid w:val="00DC4284"/>
    <w:rsid w:val="00DC5903"/>
    <w:rsid w:val="00DC630E"/>
    <w:rsid w:val="00DC6693"/>
    <w:rsid w:val="00DC6A22"/>
    <w:rsid w:val="00DC78F9"/>
    <w:rsid w:val="00DD03BB"/>
    <w:rsid w:val="00DD14D2"/>
    <w:rsid w:val="00DD1A85"/>
    <w:rsid w:val="00DD1AC5"/>
    <w:rsid w:val="00DD23F6"/>
    <w:rsid w:val="00DD24EF"/>
    <w:rsid w:val="00DD3E55"/>
    <w:rsid w:val="00DD40B2"/>
    <w:rsid w:val="00DD4DB7"/>
    <w:rsid w:val="00DD532A"/>
    <w:rsid w:val="00DD556C"/>
    <w:rsid w:val="00DD624F"/>
    <w:rsid w:val="00DD6CA5"/>
    <w:rsid w:val="00DD6D22"/>
    <w:rsid w:val="00DD6F34"/>
    <w:rsid w:val="00DD7408"/>
    <w:rsid w:val="00DD7622"/>
    <w:rsid w:val="00DD7F9C"/>
    <w:rsid w:val="00DE02A5"/>
    <w:rsid w:val="00DE05EB"/>
    <w:rsid w:val="00DE06B2"/>
    <w:rsid w:val="00DE0AE6"/>
    <w:rsid w:val="00DE0D7B"/>
    <w:rsid w:val="00DE294F"/>
    <w:rsid w:val="00DE3273"/>
    <w:rsid w:val="00DE3973"/>
    <w:rsid w:val="00DE3FD5"/>
    <w:rsid w:val="00DE45B6"/>
    <w:rsid w:val="00DE4851"/>
    <w:rsid w:val="00DE48C5"/>
    <w:rsid w:val="00DE5247"/>
    <w:rsid w:val="00DE5379"/>
    <w:rsid w:val="00DE629F"/>
    <w:rsid w:val="00DE637D"/>
    <w:rsid w:val="00DE64E0"/>
    <w:rsid w:val="00DE679C"/>
    <w:rsid w:val="00DE6AFD"/>
    <w:rsid w:val="00DE77E2"/>
    <w:rsid w:val="00DF05B0"/>
    <w:rsid w:val="00DF06E5"/>
    <w:rsid w:val="00DF077D"/>
    <w:rsid w:val="00DF146A"/>
    <w:rsid w:val="00DF1BCC"/>
    <w:rsid w:val="00DF2406"/>
    <w:rsid w:val="00DF2A6D"/>
    <w:rsid w:val="00DF41E9"/>
    <w:rsid w:val="00DF4ADE"/>
    <w:rsid w:val="00DF4C05"/>
    <w:rsid w:val="00DF4DF2"/>
    <w:rsid w:val="00DF4E87"/>
    <w:rsid w:val="00DF52F6"/>
    <w:rsid w:val="00DF5A4D"/>
    <w:rsid w:val="00DF6FE1"/>
    <w:rsid w:val="00DF7086"/>
    <w:rsid w:val="00DF7DD8"/>
    <w:rsid w:val="00E005D9"/>
    <w:rsid w:val="00E006B0"/>
    <w:rsid w:val="00E007EE"/>
    <w:rsid w:val="00E00AA2"/>
    <w:rsid w:val="00E011E9"/>
    <w:rsid w:val="00E01D89"/>
    <w:rsid w:val="00E0270C"/>
    <w:rsid w:val="00E03ADD"/>
    <w:rsid w:val="00E03CDF"/>
    <w:rsid w:val="00E0447D"/>
    <w:rsid w:val="00E047FE"/>
    <w:rsid w:val="00E04AD5"/>
    <w:rsid w:val="00E04D52"/>
    <w:rsid w:val="00E05151"/>
    <w:rsid w:val="00E05B92"/>
    <w:rsid w:val="00E06608"/>
    <w:rsid w:val="00E11155"/>
    <w:rsid w:val="00E112F3"/>
    <w:rsid w:val="00E11D07"/>
    <w:rsid w:val="00E13A67"/>
    <w:rsid w:val="00E15530"/>
    <w:rsid w:val="00E15A96"/>
    <w:rsid w:val="00E1613D"/>
    <w:rsid w:val="00E163DF"/>
    <w:rsid w:val="00E16750"/>
    <w:rsid w:val="00E16895"/>
    <w:rsid w:val="00E168AE"/>
    <w:rsid w:val="00E169FD"/>
    <w:rsid w:val="00E16E3A"/>
    <w:rsid w:val="00E17956"/>
    <w:rsid w:val="00E17C9D"/>
    <w:rsid w:val="00E21DAC"/>
    <w:rsid w:val="00E21ED9"/>
    <w:rsid w:val="00E21EE4"/>
    <w:rsid w:val="00E22036"/>
    <w:rsid w:val="00E22076"/>
    <w:rsid w:val="00E224DD"/>
    <w:rsid w:val="00E237A8"/>
    <w:rsid w:val="00E23C7A"/>
    <w:rsid w:val="00E25783"/>
    <w:rsid w:val="00E25FF9"/>
    <w:rsid w:val="00E26350"/>
    <w:rsid w:val="00E267AB"/>
    <w:rsid w:val="00E26942"/>
    <w:rsid w:val="00E27ACD"/>
    <w:rsid w:val="00E3044D"/>
    <w:rsid w:val="00E305A1"/>
    <w:rsid w:val="00E31F4F"/>
    <w:rsid w:val="00E31FBF"/>
    <w:rsid w:val="00E32FD4"/>
    <w:rsid w:val="00E36738"/>
    <w:rsid w:val="00E36D66"/>
    <w:rsid w:val="00E36F15"/>
    <w:rsid w:val="00E37533"/>
    <w:rsid w:val="00E41693"/>
    <w:rsid w:val="00E43590"/>
    <w:rsid w:val="00E43D43"/>
    <w:rsid w:val="00E4498B"/>
    <w:rsid w:val="00E44A39"/>
    <w:rsid w:val="00E44AD4"/>
    <w:rsid w:val="00E454EB"/>
    <w:rsid w:val="00E45DEF"/>
    <w:rsid w:val="00E471DA"/>
    <w:rsid w:val="00E47F0B"/>
    <w:rsid w:val="00E50365"/>
    <w:rsid w:val="00E50B5D"/>
    <w:rsid w:val="00E510F0"/>
    <w:rsid w:val="00E5201F"/>
    <w:rsid w:val="00E52478"/>
    <w:rsid w:val="00E528B8"/>
    <w:rsid w:val="00E534BA"/>
    <w:rsid w:val="00E5402B"/>
    <w:rsid w:val="00E5489B"/>
    <w:rsid w:val="00E54A4F"/>
    <w:rsid w:val="00E54BC9"/>
    <w:rsid w:val="00E55F93"/>
    <w:rsid w:val="00E56FCD"/>
    <w:rsid w:val="00E6123E"/>
    <w:rsid w:val="00E6158C"/>
    <w:rsid w:val="00E627AF"/>
    <w:rsid w:val="00E62919"/>
    <w:rsid w:val="00E62D54"/>
    <w:rsid w:val="00E63317"/>
    <w:rsid w:val="00E63D0E"/>
    <w:rsid w:val="00E63FF1"/>
    <w:rsid w:val="00E6462F"/>
    <w:rsid w:val="00E6484E"/>
    <w:rsid w:val="00E64950"/>
    <w:rsid w:val="00E657F1"/>
    <w:rsid w:val="00E65D24"/>
    <w:rsid w:val="00E6725C"/>
    <w:rsid w:val="00E67338"/>
    <w:rsid w:val="00E6793A"/>
    <w:rsid w:val="00E67C79"/>
    <w:rsid w:val="00E7064F"/>
    <w:rsid w:val="00E7077F"/>
    <w:rsid w:val="00E720B2"/>
    <w:rsid w:val="00E72492"/>
    <w:rsid w:val="00E72516"/>
    <w:rsid w:val="00E7342B"/>
    <w:rsid w:val="00E73C0A"/>
    <w:rsid w:val="00E74BFC"/>
    <w:rsid w:val="00E74FF2"/>
    <w:rsid w:val="00E7542A"/>
    <w:rsid w:val="00E75D3E"/>
    <w:rsid w:val="00E7723D"/>
    <w:rsid w:val="00E774CE"/>
    <w:rsid w:val="00E77BE2"/>
    <w:rsid w:val="00E80112"/>
    <w:rsid w:val="00E80233"/>
    <w:rsid w:val="00E8040F"/>
    <w:rsid w:val="00E82062"/>
    <w:rsid w:val="00E822A2"/>
    <w:rsid w:val="00E83467"/>
    <w:rsid w:val="00E85D62"/>
    <w:rsid w:val="00E868FE"/>
    <w:rsid w:val="00E86EC3"/>
    <w:rsid w:val="00E8736D"/>
    <w:rsid w:val="00E87460"/>
    <w:rsid w:val="00E87926"/>
    <w:rsid w:val="00E90551"/>
    <w:rsid w:val="00E910E5"/>
    <w:rsid w:val="00E91237"/>
    <w:rsid w:val="00E918F0"/>
    <w:rsid w:val="00E924DF"/>
    <w:rsid w:val="00E92951"/>
    <w:rsid w:val="00E93027"/>
    <w:rsid w:val="00E94E05"/>
    <w:rsid w:val="00E9524E"/>
    <w:rsid w:val="00E971EC"/>
    <w:rsid w:val="00E97385"/>
    <w:rsid w:val="00EA06CE"/>
    <w:rsid w:val="00EA12AA"/>
    <w:rsid w:val="00EA15FD"/>
    <w:rsid w:val="00EA1F7E"/>
    <w:rsid w:val="00EA1F9B"/>
    <w:rsid w:val="00EA2421"/>
    <w:rsid w:val="00EA2564"/>
    <w:rsid w:val="00EA2C10"/>
    <w:rsid w:val="00EA2C3E"/>
    <w:rsid w:val="00EA2ED1"/>
    <w:rsid w:val="00EA3140"/>
    <w:rsid w:val="00EA4529"/>
    <w:rsid w:val="00EA4764"/>
    <w:rsid w:val="00EA5111"/>
    <w:rsid w:val="00EA53F2"/>
    <w:rsid w:val="00EA63CE"/>
    <w:rsid w:val="00EA658F"/>
    <w:rsid w:val="00EA6A66"/>
    <w:rsid w:val="00EA6F51"/>
    <w:rsid w:val="00EB0DA4"/>
    <w:rsid w:val="00EB11C9"/>
    <w:rsid w:val="00EB1A6F"/>
    <w:rsid w:val="00EB1D39"/>
    <w:rsid w:val="00EB28FE"/>
    <w:rsid w:val="00EB2ED1"/>
    <w:rsid w:val="00EB33AA"/>
    <w:rsid w:val="00EB5236"/>
    <w:rsid w:val="00EB542C"/>
    <w:rsid w:val="00EB5639"/>
    <w:rsid w:val="00EB5A3F"/>
    <w:rsid w:val="00EB647B"/>
    <w:rsid w:val="00EB6BCC"/>
    <w:rsid w:val="00EB6E20"/>
    <w:rsid w:val="00EB70AE"/>
    <w:rsid w:val="00EB735E"/>
    <w:rsid w:val="00EB7750"/>
    <w:rsid w:val="00EC0044"/>
    <w:rsid w:val="00EC043D"/>
    <w:rsid w:val="00EC1993"/>
    <w:rsid w:val="00EC3291"/>
    <w:rsid w:val="00EC3382"/>
    <w:rsid w:val="00EC3998"/>
    <w:rsid w:val="00EC4CD5"/>
    <w:rsid w:val="00EC64D8"/>
    <w:rsid w:val="00EC64F9"/>
    <w:rsid w:val="00EC6CD6"/>
    <w:rsid w:val="00EC6D3C"/>
    <w:rsid w:val="00EC6DBB"/>
    <w:rsid w:val="00EC729B"/>
    <w:rsid w:val="00EC7608"/>
    <w:rsid w:val="00EC784C"/>
    <w:rsid w:val="00EC7B40"/>
    <w:rsid w:val="00ED09B0"/>
    <w:rsid w:val="00ED09DB"/>
    <w:rsid w:val="00ED0B5E"/>
    <w:rsid w:val="00ED1079"/>
    <w:rsid w:val="00ED1DBC"/>
    <w:rsid w:val="00ED211D"/>
    <w:rsid w:val="00ED242E"/>
    <w:rsid w:val="00ED26BA"/>
    <w:rsid w:val="00ED2B3E"/>
    <w:rsid w:val="00ED2E48"/>
    <w:rsid w:val="00ED3370"/>
    <w:rsid w:val="00ED3AE7"/>
    <w:rsid w:val="00ED3E86"/>
    <w:rsid w:val="00ED5178"/>
    <w:rsid w:val="00ED5901"/>
    <w:rsid w:val="00ED69F3"/>
    <w:rsid w:val="00ED727D"/>
    <w:rsid w:val="00ED7C70"/>
    <w:rsid w:val="00EE02B8"/>
    <w:rsid w:val="00EE1356"/>
    <w:rsid w:val="00EE2008"/>
    <w:rsid w:val="00EE229B"/>
    <w:rsid w:val="00EE250A"/>
    <w:rsid w:val="00EE32B8"/>
    <w:rsid w:val="00EE3BC8"/>
    <w:rsid w:val="00EE3D14"/>
    <w:rsid w:val="00EE4356"/>
    <w:rsid w:val="00EE4783"/>
    <w:rsid w:val="00EE563C"/>
    <w:rsid w:val="00EE56FB"/>
    <w:rsid w:val="00EE6024"/>
    <w:rsid w:val="00EE61CC"/>
    <w:rsid w:val="00EE6520"/>
    <w:rsid w:val="00EE79CF"/>
    <w:rsid w:val="00EE7C2C"/>
    <w:rsid w:val="00EF007C"/>
    <w:rsid w:val="00EF0541"/>
    <w:rsid w:val="00EF1554"/>
    <w:rsid w:val="00EF2C81"/>
    <w:rsid w:val="00EF31A4"/>
    <w:rsid w:val="00EF3215"/>
    <w:rsid w:val="00EF3EA0"/>
    <w:rsid w:val="00EF3F4D"/>
    <w:rsid w:val="00EF4A8A"/>
    <w:rsid w:val="00EF578C"/>
    <w:rsid w:val="00EF5A1A"/>
    <w:rsid w:val="00EF610B"/>
    <w:rsid w:val="00EF6B19"/>
    <w:rsid w:val="00EF76DF"/>
    <w:rsid w:val="00EF7A2F"/>
    <w:rsid w:val="00EF7FF0"/>
    <w:rsid w:val="00F005FB"/>
    <w:rsid w:val="00F00B44"/>
    <w:rsid w:val="00F01EE1"/>
    <w:rsid w:val="00F02FDF"/>
    <w:rsid w:val="00F03654"/>
    <w:rsid w:val="00F045CC"/>
    <w:rsid w:val="00F048E5"/>
    <w:rsid w:val="00F0624F"/>
    <w:rsid w:val="00F06977"/>
    <w:rsid w:val="00F1078E"/>
    <w:rsid w:val="00F10C31"/>
    <w:rsid w:val="00F10DF4"/>
    <w:rsid w:val="00F11261"/>
    <w:rsid w:val="00F11716"/>
    <w:rsid w:val="00F11CF4"/>
    <w:rsid w:val="00F123B5"/>
    <w:rsid w:val="00F15082"/>
    <w:rsid w:val="00F1572D"/>
    <w:rsid w:val="00F1614A"/>
    <w:rsid w:val="00F16BD6"/>
    <w:rsid w:val="00F17397"/>
    <w:rsid w:val="00F21695"/>
    <w:rsid w:val="00F217CB"/>
    <w:rsid w:val="00F21FF9"/>
    <w:rsid w:val="00F2235B"/>
    <w:rsid w:val="00F22372"/>
    <w:rsid w:val="00F2542D"/>
    <w:rsid w:val="00F255A9"/>
    <w:rsid w:val="00F255D1"/>
    <w:rsid w:val="00F257CA"/>
    <w:rsid w:val="00F264D5"/>
    <w:rsid w:val="00F266CF"/>
    <w:rsid w:val="00F26E71"/>
    <w:rsid w:val="00F27711"/>
    <w:rsid w:val="00F27DA0"/>
    <w:rsid w:val="00F3118D"/>
    <w:rsid w:val="00F319F8"/>
    <w:rsid w:val="00F31A6D"/>
    <w:rsid w:val="00F31B25"/>
    <w:rsid w:val="00F32D70"/>
    <w:rsid w:val="00F33231"/>
    <w:rsid w:val="00F3399E"/>
    <w:rsid w:val="00F3430B"/>
    <w:rsid w:val="00F3458D"/>
    <w:rsid w:val="00F348D4"/>
    <w:rsid w:val="00F35088"/>
    <w:rsid w:val="00F35F8D"/>
    <w:rsid w:val="00F365AE"/>
    <w:rsid w:val="00F3692F"/>
    <w:rsid w:val="00F374C3"/>
    <w:rsid w:val="00F379DD"/>
    <w:rsid w:val="00F37B48"/>
    <w:rsid w:val="00F37B73"/>
    <w:rsid w:val="00F40087"/>
    <w:rsid w:val="00F4014A"/>
    <w:rsid w:val="00F41365"/>
    <w:rsid w:val="00F4138E"/>
    <w:rsid w:val="00F413FD"/>
    <w:rsid w:val="00F4221B"/>
    <w:rsid w:val="00F42356"/>
    <w:rsid w:val="00F43C91"/>
    <w:rsid w:val="00F444A0"/>
    <w:rsid w:val="00F44B0C"/>
    <w:rsid w:val="00F45B7B"/>
    <w:rsid w:val="00F45BDE"/>
    <w:rsid w:val="00F46501"/>
    <w:rsid w:val="00F46A5D"/>
    <w:rsid w:val="00F46FEB"/>
    <w:rsid w:val="00F47FC1"/>
    <w:rsid w:val="00F500A5"/>
    <w:rsid w:val="00F50F5F"/>
    <w:rsid w:val="00F51003"/>
    <w:rsid w:val="00F511F2"/>
    <w:rsid w:val="00F51949"/>
    <w:rsid w:val="00F51C81"/>
    <w:rsid w:val="00F51CEB"/>
    <w:rsid w:val="00F523C8"/>
    <w:rsid w:val="00F539C1"/>
    <w:rsid w:val="00F550B9"/>
    <w:rsid w:val="00F555C8"/>
    <w:rsid w:val="00F570D8"/>
    <w:rsid w:val="00F5714F"/>
    <w:rsid w:val="00F57D7A"/>
    <w:rsid w:val="00F60A3A"/>
    <w:rsid w:val="00F60E00"/>
    <w:rsid w:val="00F62FBB"/>
    <w:rsid w:val="00F63133"/>
    <w:rsid w:val="00F63207"/>
    <w:rsid w:val="00F63BE3"/>
    <w:rsid w:val="00F63D43"/>
    <w:rsid w:val="00F65958"/>
    <w:rsid w:val="00F6768F"/>
    <w:rsid w:val="00F67E9B"/>
    <w:rsid w:val="00F700FB"/>
    <w:rsid w:val="00F715E2"/>
    <w:rsid w:val="00F718AA"/>
    <w:rsid w:val="00F71988"/>
    <w:rsid w:val="00F728E7"/>
    <w:rsid w:val="00F7312C"/>
    <w:rsid w:val="00F7373A"/>
    <w:rsid w:val="00F73F2B"/>
    <w:rsid w:val="00F7441E"/>
    <w:rsid w:val="00F75A74"/>
    <w:rsid w:val="00F75B2C"/>
    <w:rsid w:val="00F75BD1"/>
    <w:rsid w:val="00F76032"/>
    <w:rsid w:val="00F7625E"/>
    <w:rsid w:val="00F7672D"/>
    <w:rsid w:val="00F7709D"/>
    <w:rsid w:val="00F77342"/>
    <w:rsid w:val="00F77B2F"/>
    <w:rsid w:val="00F77FD6"/>
    <w:rsid w:val="00F80815"/>
    <w:rsid w:val="00F810D6"/>
    <w:rsid w:val="00F82D0F"/>
    <w:rsid w:val="00F83434"/>
    <w:rsid w:val="00F83A12"/>
    <w:rsid w:val="00F83BFB"/>
    <w:rsid w:val="00F83EF6"/>
    <w:rsid w:val="00F84099"/>
    <w:rsid w:val="00F84884"/>
    <w:rsid w:val="00F86C6C"/>
    <w:rsid w:val="00F87258"/>
    <w:rsid w:val="00F878A3"/>
    <w:rsid w:val="00F87CE3"/>
    <w:rsid w:val="00F9073E"/>
    <w:rsid w:val="00F9292D"/>
    <w:rsid w:val="00F92976"/>
    <w:rsid w:val="00F93E15"/>
    <w:rsid w:val="00F940A8"/>
    <w:rsid w:val="00F94723"/>
    <w:rsid w:val="00F94B36"/>
    <w:rsid w:val="00F95769"/>
    <w:rsid w:val="00F95C07"/>
    <w:rsid w:val="00F9622A"/>
    <w:rsid w:val="00F96DC1"/>
    <w:rsid w:val="00F96EF4"/>
    <w:rsid w:val="00F9778C"/>
    <w:rsid w:val="00FA0913"/>
    <w:rsid w:val="00FA0E66"/>
    <w:rsid w:val="00FA10F6"/>
    <w:rsid w:val="00FA1363"/>
    <w:rsid w:val="00FA1BD4"/>
    <w:rsid w:val="00FA2335"/>
    <w:rsid w:val="00FA2BD7"/>
    <w:rsid w:val="00FA32A7"/>
    <w:rsid w:val="00FA35CD"/>
    <w:rsid w:val="00FA4004"/>
    <w:rsid w:val="00FA6263"/>
    <w:rsid w:val="00FA6929"/>
    <w:rsid w:val="00FA727F"/>
    <w:rsid w:val="00FA7CC4"/>
    <w:rsid w:val="00FB028C"/>
    <w:rsid w:val="00FB06A5"/>
    <w:rsid w:val="00FB0A33"/>
    <w:rsid w:val="00FB0D1B"/>
    <w:rsid w:val="00FB0E68"/>
    <w:rsid w:val="00FB12DC"/>
    <w:rsid w:val="00FB19E6"/>
    <w:rsid w:val="00FB1EF0"/>
    <w:rsid w:val="00FB3B8F"/>
    <w:rsid w:val="00FB4460"/>
    <w:rsid w:val="00FB4BA1"/>
    <w:rsid w:val="00FB51B8"/>
    <w:rsid w:val="00FB5872"/>
    <w:rsid w:val="00FB5C0D"/>
    <w:rsid w:val="00FB6950"/>
    <w:rsid w:val="00FB7424"/>
    <w:rsid w:val="00FB7E20"/>
    <w:rsid w:val="00FC0B31"/>
    <w:rsid w:val="00FC0B96"/>
    <w:rsid w:val="00FC1F63"/>
    <w:rsid w:val="00FC2309"/>
    <w:rsid w:val="00FC26F3"/>
    <w:rsid w:val="00FC3718"/>
    <w:rsid w:val="00FC3A9E"/>
    <w:rsid w:val="00FC4EE3"/>
    <w:rsid w:val="00FC4F67"/>
    <w:rsid w:val="00FC5433"/>
    <w:rsid w:val="00FC626F"/>
    <w:rsid w:val="00FC66ED"/>
    <w:rsid w:val="00FC6789"/>
    <w:rsid w:val="00FC6AC2"/>
    <w:rsid w:val="00FC7311"/>
    <w:rsid w:val="00FD0AA3"/>
    <w:rsid w:val="00FD0B79"/>
    <w:rsid w:val="00FD1886"/>
    <w:rsid w:val="00FD1E8C"/>
    <w:rsid w:val="00FD248D"/>
    <w:rsid w:val="00FD5063"/>
    <w:rsid w:val="00FD593F"/>
    <w:rsid w:val="00FD5CCB"/>
    <w:rsid w:val="00FD6217"/>
    <w:rsid w:val="00FD63F9"/>
    <w:rsid w:val="00FD6F5D"/>
    <w:rsid w:val="00FD7238"/>
    <w:rsid w:val="00FD7789"/>
    <w:rsid w:val="00FD78EC"/>
    <w:rsid w:val="00FD7933"/>
    <w:rsid w:val="00FD7C49"/>
    <w:rsid w:val="00FE08B4"/>
    <w:rsid w:val="00FE0C43"/>
    <w:rsid w:val="00FE12F5"/>
    <w:rsid w:val="00FE15AB"/>
    <w:rsid w:val="00FE174D"/>
    <w:rsid w:val="00FE1989"/>
    <w:rsid w:val="00FE1E9B"/>
    <w:rsid w:val="00FE2193"/>
    <w:rsid w:val="00FE250D"/>
    <w:rsid w:val="00FE25F5"/>
    <w:rsid w:val="00FE28DE"/>
    <w:rsid w:val="00FE3003"/>
    <w:rsid w:val="00FE3A37"/>
    <w:rsid w:val="00FE4416"/>
    <w:rsid w:val="00FE51B6"/>
    <w:rsid w:val="00FE5419"/>
    <w:rsid w:val="00FE574A"/>
    <w:rsid w:val="00FE5801"/>
    <w:rsid w:val="00FE58D7"/>
    <w:rsid w:val="00FE668E"/>
    <w:rsid w:val="00FE71E7"/>
    <w:rsid w:val="00FE74D8"/>
    <w:rsid w:val="00FE77FD"/>
    <w:rsid w:val="00FE7931"/>
    <w:rsid w:val="00FE7D84"/>
    <w:rsid w:val="00FE7FE8"/>
    <w:rsid w:val="00FF05BE"/>
    <w:rsid w:val="00FF0BD1"/>
    <w:rsid w:val="00FF1A66"/>
    <w:rsid w:val="00FF2616"/>
    <w:rsid w:val="00FF29A8"/>
    <w:rsid w:val="00FF3DA8"/>
    <w:rsid w:val="00FF418B"/>
    <w:rsid w:val="00FF4411"/>
    <w:rsid w:val="00FF5036"/>
    <w:rsid w:val="00FF6672"/>
    <w:rsid w:val="00FF6674"/>
    <w:rsid w:val="00FF6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v-text-anchor:middle" o:allowoverlap="f"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C7353"/>
    <w:pPr>
      <w:widowControl w:val="0"/>
      <w:jc w:val="both"/>
    </w:pPr>
    <w:rPr>
      <w:rFonts w:ascii="ＭＳ Ｐゴシック" w:eastAsia="ＭＳ Ｐゴシック" w:hAnsi="ＭＳ Ｐゴシック"/>
    </w:rPr>
  </w:style>
  <w:style w:type="paragraph" w:styleId="11">
    <w:name w:val="heading 1"/>
    <w:basedOn w:val="a2"/>
    <w:next w:val="a2"/>
    <w:link w:val="12"/>
    <w:uiPriority w:val="9"/>
    <w:qFormat/>
    <w:rsid w:val="008C7353"/>
    <w:pPr>
      <w:keepNext/>
      <w:numPr>
        <w:numId w:val="17"/>
      </w:numPr>
      <w:pBdr>
        <w:bottom w:val="single" w:sz="4" w:space="1" w:color="auto"/>
      </w:pBdr>
      <w:spacing w:beforeLines="50" w:afterLines="50"/>
      <w:outlineLvl w:val="0"/>
    </w:pPr>
    <w:rPr>
      <w:rFonts w:cstheme="majorBidi"/>
      <w:sz w:val="28"/>
      <w:szCs w:val="24"/>
    </w:rPr>
  </w:style>
  <w:style w:type="paragraph" w:styleId="21">
    <w:name w:val="heading 2"/>
    <w:basedOn w:val="a2"/>
    <w:next w:val="a2"/>
    <w:link w:val="22"/>
    <w:uiPriority w:val="9"/>
    <w:unhideWhenUsed/>
    <w:qFormat/>
    <w:rsid w:val="008C7353"/>
    <w:pPr>
      <w:keepNext/>
      <w:numPr>
        <w:ilvl w:val="1"/>
        <w:numId w:val="17"/>
      </w:numPr>
      <w:spacing w:beforeLines="30" w:afterLines="30"/>
      <w:ind w:left="567" w:hanging="567"/>
      <w:outlineLvl w:val="1"/>
    </w:pPr>
    <w:rPr>
      <w:rFonts w:cstheme="majorBidi"/>
      <w:sz w:val="24"/>
    </w:rPr>
  </w:style>
  <w:style w:type="paragraph" w:styleId="31">
    <w:name w:val="heading 3"/>
    <w:basedOn w:val="a2"/>
    <w:next w:val="a2"/>
    <w:link w:val="32"/>
    <w:uiPriority w:val="9"/>
    <w:unhideWhenUsed/>
    <w:qFormat/>
    <w:rsid w:val="008C7353"/>
    <w:pPr>
      <w:keepNext/>
      <w:numPr>
        <w:ilvl w:val="2"/>
        <w:numId w:val="17"/>
      </w:numPr>
      <w:spacing w:beforeLines="50" w:afterLines="30"/>
      <w:ind w:left="839" w:hanging="839"/>
      <w:contextualSpacing/>
      <w:outlineLvl w:val="2"/>
    </w:pPr>
    <w:rPr>
      <w:rFonts w:cstheme="majorBidi"/>
    </w:rPr>
  </w:style>
  <w:style w:type="paragraph" w:styleId="40">
    <w:name w:val="heading 4"/>
    <w:basedOn w:val="a2"/>
    <w:next w:val="a2"/>
    <w:link w:val="41"/>
    <w:uiPriority w:val="9"/>
    <w:unhideWhenUsed/>
    <w:qFormat/>
    <w:rsid w:val="00EC3382"/>
    <w:pPr>
      <w:keepNext/>
      <w:numPr>
        <w:ilvl w:val="3"/>
        <w:numId w:val="17"/>
      </w:numPr>
      <w:outlineLvl w:val="3"/>
    </w:pPr>
    <w:rPr>
      <w:bCs/>
    </w:rPr>
  </w:style>
  <w:style w:type="paragraph" w:styleId="5">
    <w:name w:val="heading 5"/>
    <w:basedOn w:val="a2"/>
    <w:next w:val="a2"/>
    <w:link w:val="50"/>
    <w:uiPriority w:val="9"/>
    <w:semiHidden/>
    <w:unhideWhenUsed/>
    <w:qFormat/>
    <w:rsid w:val="00565430"/>
    <w:pPr>
      <w:keepNext/>
      <w:numPr>
        <w:ilvl w:val="4"/>
        <w:numId w:val="17"/>
      </w:numPr>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565430"/>
    <w:pPr>
      <w:keepNext/>
      <w:numPr>
        <w:ilvl w:val="5"/>
        <w:numId w:val="17"/>
      </w:numPr>
      <w:outlineLvl w:val="5"/>
    </w:pPr>
    <w:rPr>
      <w:b/>
      <w:bCs/>
    </w:rPr>
  </w:style>
  <w:style w:type="paragraph" w:styleId="7">
    <w:name w:val="heading 7"/>
    <w:basedOn w:val="a2"/>
    <w:next w:val="a2"/>
    <w:link w:val="70"/>
    <w:uiPriority w:val="9"/>
    <w:semiHidden/>
    <w:unhideWhenUsed/>
    <w:qFormat/>
    <w:rsid w:val="007A27A8"/>
    <w:pPr>
      <w:keepNext/>
      <w:numPr>
        <w:ilvl w:val="6"/>
        <w:numId w:val="10"/>
      </w:numPr>
      <w:ind w:leftChars="800" w:left="800"/>
      <w:outlineLvl w:val="6"/>
    </w:pPr>
  </w:style>
  <w:style w:type="paragraph" w:styleId="8">
    <w:name w:val="heading 8"/>
    <w:basedOn w:val="a2"/>
    <w:next w:val="a2"/>
    <w:link w:val="80"/>
    <w:uiPriority w:val="9"/>
    <w:semiHidden/>
    <w:unhideWhenUsed/>
    <w:qFormat/>
    <w:rsid w:val="007A27A8"/>
    <w:pPr>
      <w:keepNext/>
      <w:numPr>
        <w:ilvl w:val="7"/>
        <w:numId w:val="10"/>
      </w:numPr>
      <w:ind w:leftChars="1200" w:left="1200"/>
      <w:outlineLvl w:val="7"/>
    </w:pPr>
  </w:style>
  <w:style w:type="paragraph" w:styleId="9">
    <w:name w:val="heading 9"/>
    <w:basedOn w:val="a2"/>
    <w:next w:val="a2"/>
    <w:link w:val="90"/>
    <w:uiPriority w:val="9"/>
    <w:semiHidden/>
    <w:unhideWhenUsed/>
    <w:qFormat/>
    <w:rsid w:val="007A27A8"/>
    <w:pPr>
      <w:keepNext/>
      <w:numPr>
        <w:ilvl w:val="8"/>
        <w:numId w:val="10"/>
      </w:numPr>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C6660"/>
    <w:pPr>
      <w:tabs>
        <w:tab w:val="center" w:pos="4252"/>
        <w:tab w:val="right" w:pos="8504"/>
      </w:tabs>
      <w:snapToGrid w:val="0"/>
    </w:pPr>
  </w:style>
  <w:style w:type="character" w:customStyle="1" w:styleId="a7">
    <w:name w:val="ヘッダー (文字)"/>
    <w:basedOn w:val="a3"/>
    <w:link w:val="a6"/>
    <w:uiPriority w:val="99"/>
    <w:rsid w:val="002C6660"/>
  </w:style>
  <w:style w:type="paragraph" w:styleId="a8">
    <w:name w:val="footer"/>
    <w:basedOn w:val="a2"/>
    <w:link w:val="a9"/>
    <w:uiPriority w:val="99"/>
    <w:unhideWhenUsed/>
    <w:rsid w:val="002C6660"/>
    <w:pPr>
      <w:tabs>
        <w:tab w:val="center" w:pos="4252"/>
        <w:tab w:val="right" w:pos="8504"/>
      </w:tabs>
      <w:snapToGrid w:val="0"/>
    </w:pPr>
  </w:style>
  <w:style w:type="character" w:customStyle="1" w:styleId="a9">
    <w:name w:val="フッター (文字)"/>
    <w:basedOn w:val="a3"/>
    <w:link w:val="a8"/>
    <w:uiPriority w:val="99"/>
    <w:rsid w:val="002C6660"/>
  </w:style>
  <w:style w:type="paragraph" w:styleId="aa">
    <w:name w:val="No Spacing"/>
    <w:link w:val="ab"/>
    <w:uiPriority w:val="1"/>
    <w:rsid w:val="00DF7DD8"/>
    <w:rPr>
      <w:rFonts w:ascii="Century" w:eastAsia="VL Pゴシック" w:hAnsi="Century" w:cs="Times New Roman"/>
      <w:kern w:val="0"/>
      <w:sz w:val="22"/>
    </w:rPr>
  </w:style>
  <w:style w:type="character" w:customStyle="1" w:styleId="ab">
    <w:name w:val="行間詰め (文字)"/>
    <w:basedOn w:val="a3"/>
    <w:link w:val="aa"/>
    <w:uiPriority w:val="1"/>
    <w:rsid w:val="00DF7DD8"/>
    <w:rPr>
      <w:rFonts w:ascii="Century" w:eastAsia="VL Pゴシック" w:hAnsi="Century" w:cs="Times New Roman"/>
      <w:kern w:val="0"/>
      <w:sz w:val="22"/>
    </w:rPr>
  </w:style>
  <w:style w:type="paragraph" w:styleId="ac">
    <w:name w:val="Title"/>
    <w:basedOn w:val="a2"/>
    <w:next w:val="a2"/>
    <w:link w:val="ad"/>
    <w:uiPriority w:val="10"/>
    <w:qFormat/>
    <w:rsid w:val="008C7353"/>
    <w:pPr>
      <w:spacing w:before="240" w:after="120"/>
      <w:jc w:val="left"/>
    </w:pPr>
    <w:rPr>
      <w:rFonts w:cstheme="majorBidi"/>
      <w:b/>
      <w:sz w:val="48"/>
      <w:szCs w:val="32"/>
    </w:rPr>
  </w:style>
  <w:style w:type="character" w:customStyle="1" w:styleId="ad">
    <w:name w:val="表題 (文字)"/>
    <w:basedOn w:val="a3"/>
    <w:link w:val="ac"/>
    <w:uiPriority w:val="10"/>
    <w:rsid w:val="008C7353"/>
    <w:rPr>
      <w:rFonts w:ascii="ＭＳ ゴシック" w:eastAsia="ＭＳ ゴシック" w:hAnsi="ＭＳ ゴシック" w:cstheme="majorBidi"/>
      <w:b/>
      <w:sz w:val="48"/>
      <w:szCs w:val="32"/>
    </w:rPr>
  </w:style>
  <w:style w:type="paragraph" w:styleId="ae">
    <w:name w:val="Subtitle"/>
    <w:basedOn w:val="a2"/>
    <w:next w:val="a2"/>
    <w:link w:val="af"/>
    <w:uiPriority w:val="11"/>
    <w:qFormat/>
    <w:rsid w:val="008C7353"/>
    <w:pPr>
      <w:jc w:val="right"/>
    </w:pPr>
    <w:rPr>
      <w:rFonts w:cstheme="majorBidi"/>
      <w:sz w:val="36"/>
      <w:szCs w:val="24"/>
    </w:rPr>
  </w:style>
  <w:style w:type="character" w:customStyle="1" w:styleId="af">
    <w:name w:val="副題 (文字)"/>
    <w:basedOn w:val="a3"/>
    <w:link w:val="ae"/>
    <w:uiPriority w:val="11"/>
    <w:rsid w:val="008C7353"/>
    <w:rPr>
      <w:rFonts w:ascii="ＭＳ ゴシック" w:eastAsia="ＭＳ ゴシック" w:hAnsi="ＭＳ ゴシック" w:cstheme="majorBidi"/>
      <w:sz w:val="36"/>
      <w:szCs w:val="24"/>
    </w:rPr>
  </w:style>
  <w:style w:type="character" w:customStyle="1" w:styleId="12">
    <w:name w:val="見出し 1 (文字)"/>
    <w:basedOn w:val="a3"/>
    <w:link w:val="11"/>
    <w:uiPriority w:val="9"/>
    <w:rsid w:val="008C7353"/>
    <w:rPr>
      <w:rFonts w:ascii="ＭＳ ゴシック" w:eastAsia="ＭＳ ゴシック" w:hAnsi="ＭＳ ゴシック" w:cstheme="majorBidi"/>
      <w:sz w:val="28"/>
      <w:szCs w:val="24"/>
    </w:rPr>
  </w:style>
  <w:style w:type="character" w:customStyle="1" w:styleId="22">
    <w:name w:val="見出し 2 (文字)"/>
    <w:basedOn w:val="a3"/>
    <w:link w:val="21"/>
    <w:uiPriority w:val="9"/>
    <w:rsid w:val="008C7353"/>
    <w:rPr>
      <w:rFonts w:ascii="ＭＳ ゴシック" w:eastAsia="ＭＳ ゴシック" w:hAnsi="ＭＳ ゴシック" w:cstheme="majorBidi"/>
      <w:sz w:val="24"/>
    </w:rPr>
  </w:style>
  <w:style w:type="table" w:styleId="af0">
    <w:name w:val="Table Grid"/>
    <w:basedOn w:val="a4"/>
    <w:uiPriority w:val="59"/>
    <w:rsid w:val="007C46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0">
    <w:name w:val="表 (モノトーン)  11"/>
    <w:basedOn w:val="a4"/>
    <w:uiPriority w:val="60"/>
    <w:rsid w:val="007C46D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caption"/>
    <w:basedOn w:val="a2"/>
    <w:next w:val="a2"/>
    <w:uiPriority w:val="35"/>
    <w:unhideWhenUsed/>
    <w:qFormat/>
    <w:rsid w:val="00FF6F4E"/>
    <w:pPr>
      <w:jc w:val="center"/>
    </w:pPr>
    <w:rPr>
      <w:b/>
      <w:bCs/>
    </w:rPr>
  </w:style>
  <w:style w:type="paragraph" w:customStyle="1" w:styleId="10">
    <w:name w:val="番号リスト1"/>
    <w:basedOn w:val="1"/>
    <w:link w:val="13"/>
    <w:qFormat/>
    <w:rsid w:val="00D2548E"/>
    <w:pPr>
      <w:numPr>
        <w:numId w:val="39"/>
      </w:numPr>
      <w:spacing w:before="36" w:after="36"/>
      <w:ind w:left="707" w:hangingChars="202" w:hanging="424"/>
    </w:pPr>
  </w:style>
  <w:style w:type="paragraph" w:customStyle="1" w:styleId="20">
    <w:name w:val="番号リスト2"/>
    <w:basedOn w:val="2"/>
    <w:link w:val="23"/>
    <w:qFormat/>
    <w:rsid w:val="00B75178"/>
    <w:pPr>
      <w:numPr>
        <w:numId w:val="39"/>
      </w:numPr>
      <w:spacing w:before="10" w:after="10"/>
      <w:ind w:left="1129" w:hanging="420"/>
    </w:pPr>
  </w:style>
  <w:style w:type="paragraph" w:styleId="af2">
    <w:name w:val="Document Map"/>
    <w:basedOn w:val="a2"/>
    <w:link w:val="af3"/>
    <w:uiPriority w:val="99"/>
    <w:semiHidden/>
    <w:unhideWhenUsed/>
    <w:rsid w:val="007225E7"/>
    <w:rPr>
      <w:rFonts w:ascii="MS UI Gothic" w:eastAsia="MS UI Gothic"/>
      <w:sz w:val="18"/>
      <w:szCs w:val="18"/>
    </w:rPr>
  </w:style>
  <w:style w:type="character" w:customStyle="1" w:styleId="13">
    <w:name w:val="番号リスト1 (文字)"/>
    <w:basedOn w:val="14"/>
    <w:link w:val="10"/>
    <w:rsid w:val="00D2548E"/>
  </w:style>
  <w:style w:type="character" w:customStyle="1" w:styleId="af3">
    <w:name w:val="見出しマップ (文字)"/>
    <w:basedOn w:val="a3"/>
    <w:link w:val="af2"/>
    <w:uiPriority w:val="99"/>
    <w:semiHidden/>
    <w:rsid w:val="007225E7"/>
    <w:rPr>
      <w:rFonts w:ascii="MS UI Gothic" w:eastAsia="MS UI Gothic"/>
      <w:sz w:val="18"/>
      <w:szCs w:val="18"/>
    </w:rPr>
  </w:style>
  <w:style w:type="paragraph" w:styleId="af4">
    <w:name w:val="List Paragraph"/>
    <w:basedOn w:val="a2"/>
    <w:link w:val="af5"/>
    <w:uiPriority w:val="34"/>
    <w:rsid w:val="00B613BE"/>
    <w:pPr>
      <w:ind w:leftChars="400" w:left="840"/>
    </w:pPr>
  </w:style>
  <w:style w:type="paragraph" w:customStyle="1" w:styleId="1">
    <w:name w:val="箇条書き1"/>
    <w:basedOn w:val="af4"/>
    <w:link w:val="14"/>
    <w:qFormat/>
    <w:rsid w:val="005D5DC9"/>
    <w:pPr>
      <w:numPr>
        <w:numId w:val="40"/>
      </w:numPr>
      <w:spacing w:beforeLines="10" w:afterLines="10"/>
      <w:ind w:leftChars="135" w:left="135" w:hangingChars="134" w:hanging="134"/>
    </w:pPr>
  </w:style>
  <w:style w:type="paragraph" w:customStyle="1" w:styleId="2">
    <w:name w:val="箇条書き2"/>
    <w:basedOn w:val="af4"/>
    <w:link w:val="24"/>
    <w:qFormat/>
    <w:rsid w:val="00DE05EB"/>
    <w:pPr>
      <w:numPr>
        <w:ilvl w:val="1"/>
        <w:numId w:val="40"/>
      </w:numPr>
      <w:spacing w:beforeLines="10" w:afterLines="10"/>
      <w:ind w:leftChars="0" w:left="993" w:hanging="284"/>
    </w:pPr>
  </w:style>
  <w:style w:type="character" w:customStyle="1" w:styleId="af5">
    <w:name w:val="リスト段落 (文字)"/>
    <w:basedOn w:val="a3"/>
    <w:link w:val="af4"/>
    <w:uiPriority w:val="34"/>
    <w:rsid w:val="00336B69"/>
  </w:style>
  <w:style w:type="character" w:customStyle="1" w:styleId="14">
    <w:name w:val="箇条書き1 (文字)"/>
    <w:basedOn w:val="af5"/>
    <w:link w:val="1"/>
    <w:rsid w:val="005D5DC9"/>
  </w:style>
  <w:style w:type="paragraph" w:customStyle="1" w:styleId="3">
    <w:name w:val="箇条書き3"/>
    <w:basedOn w:val="af4"/>
    <w:link w:val="33"/>
    <w:qFormat/>
    <w:rsid w:val="00DE05EB"/>
    <w:pPr>
      <w:numPr>
        <w:ilvl w:val="2"/>
        <w:numId w:val="40"/>
      </w:numPr>
      <w:spacing w:beforeLines="10" w:afterLines="10"/>
      <w:ind w:leftChars="0" w:left="1418" w:hanging="284"/>
    </w:pPr>
  </w:style>
  <w:style w:type="character" w:customStyle="1" w:styleId="24">
    <w:name w:val="箇条書き2 (文字)"/>
    <w:basedOn w:val="af5"/>
    <w:link w:val="2"/>
    <w:rsid w:val="00DE05EB"/>
  </w:style>
  <w:style w:type="paragraph" w:styleId="af6">
    <w:name w:val="Balloon Text"/>
    <w:basedOn w:val="a2"/>
    <w:link w:val="af7"/>
    <w:uiPriority w:val="99"/>
    <w:semiHidden/>
    <w:unhideWhenUsed/>
    <w:rsid w:val="00AE02D1"/>
    <w:rPr>
      <w:rFonts w:asciiTheme="majorHAnsi" w:eastAsiaTheme="majorEastAsia" w:hAnsiTheme="majorHAnsi" w:cstheme="majorBidi"/>
      <w:sz w:val="18"/>
      <w:szCs w:val="18"/>
    </w:rPr>
  </w:style>
  <w:style w:type="character" w:customStyle="1" w:styleId="33">
    <w:name w:val="箇条書き3 (文字)"/>
    <w:basedOn w:val="af5"/>
    <w:link w:val="3"/>
    <w:rsid w:val="00DE05EB"/>
  </w:style>
  <w:style w:type="character" w:customStyle="1" w:styleId="af7">
    <w:name w:val="吹き出し (文字)"/>
    <w:basedOn w:val="a3"/>
    <w:link w:val="af6"/>
    <w:uiPriority w:val="99"/>
    <w:semiHidden/>
    <w:rsid w:val="00AE02D1"/>
    <w:rPr>
      <w:rFonts w:asciiTheme="majorHAnsi" w:eastAsiaTheme="majorEastAsia" w:hAnsiTheme="majorHAnsi" w:cstheme="majorBidi"/>
      <w:sz w:val="18"/>
      <w:szCs w:val="18"/>
    </w:rPr>
  </w:style>
  <w:style w:type="character" w:customStyle="1" w:styleId="32">
    <w:name w:val="見出し 3 (文字)"/>
    <w:basedOn w:val="a3"/>
    <w:link w:val="31"/>
    <w:uiPriority w:val="9"/>
    <w:rsid w:val="008C7353"/>
    <w:rPr>
      <w:rFonts w:ascii="ＭＳ ゴシック" w:eastAsia="ＭＳ ゴシック" w:hAnsi="ＭＳ ゴシック" w:cstheme="majorBidi"/>
    </w:rPr>
  </w:style>
  <w:style w:type="paragraph" w:styleId="15">
    <w:name w:val="toc 1"/>
    <w:basedOn w:val="a2"/>
    <w:next w:val="a2"/>
    <w:autoRedefine/>
    <w:uiPriority w:val="39"/>
    <w:unhideWhenUsed/>
    <w:rsid w:val="008C7353"/>
    <w:pPr>
      <w:tabs>
        <w:tab w:val="left" w:pos="630"/>
        <w:tab w:val="right" w:leader="dot" w:pos="9060"/>
      </w:tabs>
      <w:adjustRightInd w:val="0"/>
      <w:snapToGrid w:val="0"/>
      <w:spacing w:before="120" w:after="120"/>
      <w:jc w:val="left"/>
    </w:pPr>
    <w:rPr>
      <w:rFonts w:ascii="VL Pゴシック" w:hAnsi="VL Pゴシック"/>
      <w:bCs/>
      <w:noProof/>
      <w:sz w:val="28"/>
      <w:szCs w:val="20"/>
    </w:rPr>
  </w:style>
  <w:style w:type="paragraph" w:styleId="25">
    <w:name w:val="toc 2"/>
    <w:basedOn w:val="a2"/>
    <w:next w:val="a2"/>
    <w:autoRedefine/>
    <w:uiPriority w:val="39"/>
    <w:unhideWhenUsed/>
    <w:rsid w:val="00001789"/>
    <w:pPr>
      <w:tabs>
        <w:tab w:val="left" w:pos="1050"/>
        <w:tab w:val="right" w:leader="dot" w:pos="9060"/>
      </w:tabs>
      <w:snapToGrid w:val="0"/>
      <w:ind w:left="210"/>
      <w:jc w:val="left"/>
    </w:pPr>
    <w:rPr>
      <w:rFonts w:ascii="VL Pゴシック" w:eastAsia="VL Pゴシック" w:hAnsi="VL Pゴシック"/>
      <w:noProof/>
      <w:sz w:val="24"/>
      <w:szCs w:val="20"/>
    </w:rPr>
  </w:style>
  <w:style w:type="character" w:styleId="af8">
    <w:name w:val="Hyperlink"/>
    <w:basedOn w:val="a3"/>
    <w:uiPriority w:val="99"/>
    <w:unhideWhenUsed/>
    <w:rsid w:val="00AA57D0"/>
    <w:rPr>
      <w:color w:val="0000FF" w:themeColor="hyperlink"/>
      <w:u w:val="single"/>
    </w:rPr>
  </w:style>
  <w:style w:type="paragraph" w:customStyle="1" w:styleId="30">
    <w:name w:val="番号リスト3"/>
    <w:basedOn w:val="3"/>
    <w:link w:val="34"/>
    <w:qFormat/>
    <w:rsid w:val="00B75178"/>
    <w:pPr>
      <w:numPr>
        <w:numId w:val="39"/>
      </w:numPr>
      <w:spacing w:before="10" w:after="10"/>
      <w:ind w:left="1599"/>
    </w:pPr>
  </w:style>
  <w:style w:type="character" w:customStyle="1" w:styleId="23">
    <w:name w:val="番号リスト2 (文字)"/>
    <w:basedOn w:val="24"/>
    <w:link w:val="20"/>
    <w:rsid w:val="00B75178"/>
  </w:style>
  <w:style w:type="paragraph" w:styleId="35">
    <w:name w:val="toc 3"/>
    <w:basedOn w:val="a2"/>
    <w:next w:val="a2"/>
    <w:autoRedefine/>
    <w:uiPriority w:val="39"/>
    <w:unhideWhenUsed/>
    <w:rsid w:val="00163E5D"/>
    <w:pPr>
      <w:tabs>
        <w:tab w:val="left" w:pos="1260"/>
        <w:tab w:val="right" w:leader="dot" w:pos="9060"/>
      </w:tabs>
      <w:snapToGrid w:val="0"/>
      <w:ind w:left="420"/>
      <w:jc w:val="left"/>
    </w:pPr>
    <w:rPr>
      <w:rFonts w:eastAsiaTheme="minorHAnsi"/>
      <w:iCs/>
      <w:szCs w:val="20"/>
    </w:rPr>
  </w:style>
  <w:style w:type="paragraph" w:styleId="af9">
    <w:name w:val="footnote text"/>
    <w:basedOn w:val="a2"/>
    <w:link w:val="afa"/>
    <w:uiPriority w:val="99"/>
    <w:semiHidden/>
    <w:unhideWhenUsed/>
    <w:rsid w:val="00154D5F"/>
    <w:pPr>
      <w:snapToGrid w:val="0"/>
      <w:jc w:val="left"/>
    </w:pPr>
  </w:style>
  <w:style w:type="character" w:customStyle="1" w:styleId="afa">
    <w:name w:val="脚注文字列 (文字)"/>
    <w:basedOn w:val="a3"/>
    <w:link w:val="af9"/>
    <w:uiPriority w:val="99"/>
    <w:semiHidden/>
    <w:rsid w:val="00154D5F"/>
  </w:style>
  <w:style w:type="character" w:styleId="afb">
    <w:name w:val="footnote reference"/>
    <w:basedOn w:val="a3"/>
    <w:uiPriority w:val="99"/>
    <w:semiHidden/>
    <w:unhideWhenUsed/>
    <w:rsid w:val="00154D5F"/>
    <w:rPr>
      <w:vertAlign w:val="superscript"/>
    </w:rPr>
  </w:style>
  <w:style w:type="paragraph" w:styleId="afc">
    <w:name w:val="endnote text"/>
    <w:basedOn w:val="a2"/>
    <w:link w:val="afd"/>
    <w:uiPriority w:val="99"/>
    <w:semiHidden/>
    <w:unhideWhenUsed/>
    <w:rsid w:val="00A44C61"/>
    <w:pPr>
      <w:snapToGrid w:val="0"/>
      <w:jc w:val="left"/>
    </w:pPr>
  </w:style>
  <w:style w:type="character" w:customStyle="1" w:styleId="afd">
    <w:name w:val="文末脚注文字列 (文字)"/>
    <w:basedOn w:val="a3"/>
    <w:link w:val="afc"/>
    <w:uiPriority w:val="99"/>
    <w:semiHidden/>
    <w:rsid w:val="00A44C61"/>
  </w:style>
  <w:style w:type="character" w:styleId="afe">
    <w:name w:val="endnote reference"/>
    <w:basedOn w:val="a3"/>
    <w:uiPriority w:val="99"/>
    <w:semiHidden/>
    <w:unhideWhenUsed/>
    <w:rsid w:val="00A44C61"/>
    <w:rPr>
      <w:vertAlign w:val="superscript"/>
    </w:rPr>
  </w:style>
  <w:style w:type="character" w:customStyle="1" w:styleId="41">
    <w:name w:val="見出し 4 (文字)"/>
    <w:basedOn w:val="a3"/>
    <w:link w:val="40"/>
    <w:uiPriority w:val="9"/>
    <w:rsid w:val="00EC3382"/>
    <w:rPr>
      <w:bCs/>
    </w:rPr>
  </w:style>
  <w:style w:type="character" w:customStyle="1" w:styleId="50">
    <w:name w:val="見出し 5 (文字)"/>
    <w:basedOn w:val="a3"/>
    <w:link w:val="5"/>
    <w:uiPriority w:val="9"/>
    <w:semiHidden/>
    <w:rsid w:val="00565430"/>
    <w:rPr>
      <w:rFonts w:asciiTheme="majorHAnsi" w:eastAsiaTheme="majorEastAsia" w:hAnsiTheme="majorHAnsi" w:cstheme="majorBidi"/>
    </w:rPr>
  </w:style>
  <w:style w:type="character" w:customStyle="1" w:styleId="60">
    <w:name w:val="見出し 6 (文字)"/>
    <w:basedOn w:val="a3"/>
    <w:link w:val="6"/>
    <w:uiPriority w:val="9"/>
    <w:semiHidden/>
    <w:rsid w:val="00565430"/>
    <w:rPr>
      <w:b/>
      <w:bCs/>
    </w:rPr>
  </w:style>
  <w:style w:type="character" w:customStyle="1" w:styleId="70">
    <w:name w:val="見出し 7 (文字)"/>
    <w:basedOn w:val="a3"/>
    <w:link w:val="7"/>
    <w:uiPriority w:val="9"/>
    <w:semiHidden/>
    <w:rsid w:val="007A27A8"/>
  </w:style>
  <w:style w:type="character" w:customStyle="1" w:styleId="80">
    <w:name w:val="見出し 8 (文字)"/>
    <w:basedOn w:val="a3"/>
    <w:link w:val="8"/>
    <w:uiPriority w:val="9"/>
    <w:semiHidden/>
    <w:rsid w:val="007A27A8"/>
  </w:style>
  <w:style w:type="character" w:customStyle="1" w:styleId="90">
    <w:name w:val="見出し 9 (文字)"/>
    <w:basedOn w:val="a3"/>
    <w:link w:val="9"/>
    <w:uiPriority w:val="9"/>
    <w:semiHidden/>
    <w:rsid w:val="007A27A8"/>
  </w:style>
  <w:style w:type="numbering" w:customStyle="1" w:styleId="RIA">
    <w:name w:val="RIAドキュメント構成"/>
    <w:uiPriority w:val="99"/>
    <w:rsid w:val="00565430"/>
    <w:pPr>
      <w:numPr>
        <w:numId w:val="13"/>
      </w:numPr>
    </w:pPr>
  </w:style>
  <w:style w:type="paragraph" w:customStyle="1" w:styleId="aff">
    <w:name w:val="段落"/>
    <w:basedOn w:val="a2"/>
    <w:link w:val="aff0"/>
    <w:qFormat/>
    <w:rsid w:val="00577E96"/>
    <w:pPr>
      <w:spacing w:beforeLines="30" w:afterLines="30"/>
      <w:ind w:firstLineChars="100" w:firstLine="100"/>
      <w:contextualSpacing/>
    </w:pPr>
  </w:style>
  <w:style w:type="numbering" w:customStyle="1" w:styleId="a1">
    <w:name w:val="番号リスト"/>
    <w:uiPriority w:val="99"/>
    <w:rsid w:val="00016EB3"/>
    <w:pPr>
      <w:numPr>
        <w:numId w:val="23"/>
      </w:numPr>
    </w:pPr>
  </w:style>
  <w:style w:type="character" w:customStyle="1" w:styleId="aff0">
    <w:name w:val="段落 (文字)"/>
    <w:basedOn w:val="a3"/>
    <w:link w:val="aff"/>
    <w:rsid w:val="00577E96"/>
  </w:style>
  <w:style w:type="character" w:customStyle="1" w:styleId="34">
    <w:name w:val="番号リスト3 (文字)"/>
    <w:basedOn w:val="33"/>
    <w:link w:val="30"/>
    <w:rsid w:val="00B75178"/>
  </w:style>
  <w:style w:type="numbering" w:customStyle="1" w:styleId="a">
    <w:name w:val="番号リストスタイル"/>
    <w:uiPriority w:val="99"/>
    <w:rsid w:val="00B75178"/>
    <w:pPr>
      <w:numPr>
        <w:numId w:val="27"/>
      </w:numPr>
    </w:pPr>
  </w:style>
  <w:style w:type="numbering" w:customStyle="1" w:styleId="a0">
    <w:name w:val="箇条書きスタイル"/>
    <w:uiPriority w:val="99"/>
    <w:rsid w:val="005D5DC9"/>
    <w:pPr>
      <w:numPr>
        <w:numId w:val="35"/>
      </w:numPr>
    </w:pPr>
  </w:style>
  <w:style w:type="character" w:customStyle="1" w:styleId="gqs-tidbit">
    <w:name w:val="__gqs-tidbit"/>
    <w:basedOn w:val="a3"/>
    <w:rsid w:val="008A543F"/>
  </w:style>
  <w:style w:type="character" w:styleId="aff1">
    <w:name w:val="Strong"/>
    <w:basedOn w:val="a3"/>
    <w:uiPriority w:val="22"/>
    <w:rsid w:val="00BF3083"/>
    <w:rPr>
      <w:b/>
      <w:bCs/>
    </w:rPr>
  </w:style>
  <w:style w:type="character" w:styleId="aff2">
    <w:name w:val="Emphasis"/>
    <w:basedOn w:val="a3"/>
    <w:uiPriority w:val="20"/>
    <w:rsid w:val="00BF3083"/>
    <w:rPr>
      <w:i/>
      <w:iCs/>
    </w:rPr>
  </w:style>
  <w:style w:type="character" w:customStyle="1" w:styleId="aff3">
    <w:name w:val="強調"/>
    <w:basedOn w:val="a3"/>
    <w:uiPriority w:val="1"/>
    <w:qFormat/>
    <w:rsid w:val="00BF3083"/>
    <w:rPr>
      <w:rFonts w:eastAsiaTheme="minorEastAsia"/>
      <w:u w:val="double"/>
    </w:rPr>
  </w:style>
  <w:style w:type="paragraph" w:styleId="aff4">
    <w:name w:val="Bibliography"/>
    <w:basedOn w:val="a2"/>
    <w:next w:val="a2"/>
    <w:uiPriority w:val="37"/>
    <w:unhideWhenUsed/>
    <w:rsid w:val="00D01523"/>
  </w:style>
  <w:style w:type="character" w:styleId="aff5">
    <w:name w:val="FollowedHyperlink"/>
    <w:basedOn w:val="a3"/>
    <w:uiPriority w:val="99"/>
    <w:semiHidden/>
    <w:unhideWhenUsed/>
    <w:rsid w:val="00CE16C5"/>
    <w:rPr>
      <w:color w:val="800080" w:themeColor="followedHyperlink"/>
      <w:u w:val="single"/>
    </w:rPr>
  </w:style>
  <w:style w:type="paragraph" w:customStyle="1" w:styleId="aff6">
    <w:name w:val="基準要素"/>
    <w:basedOn w:val="aff"/>
    <w:link w:val="aff7"/>
    <w:qFormat/>
    <w:rsid w:val="00173C7F"/>
    <w:pPr>
      <w:spacing w:before="108" w:after="108"/>
      <w:ind w:leftChars="98" w:left="812" w:hangingChars="294" w:hanging="606"/>
    </w:pPr>
  </w:style>
  <w:style w:type="character" w:customStyle="1" w:styleId="aff7">
    <w:name w:val="基準要素 (文字)"/>
    <w:basedOn w:val="aff0"/>
    <w:link w:val="aff6"/>
    <w:rsid w:val="00173C7F"/>
  </w:style>
  <w:style w:type="paragraph" w:customStyle="1" w:styleId="aff8">
    <w:name w:val="コード"/>
    <w:basedOn w:val="a2"/>
    <w:link w:val="aff9"/>
    <w:qFormat/>
    <w:rsid w:val="008C7353"/>
    <w:pPr>
      <w:shd w:val="clear" w:color="auto" w:fill="D9D9D9" w:themeFill="background1" w:themeFillShade="D9"/>
      <w:autoSpaceDE w:val="0"/>
      <w:autoSpaceDN w:val="0"/>
      <w:adjustRightInd w:val="0"/>
      <w:ind w:firstLineChars="275" w:firstLine="567"/>
      <w:jc w:val="left"/>
    </w:pPr>
    <w:rPr>
      <w:rFonts w:ascii="ＭＳ ゴシック" w:eastAsia="ＭＳ ゴシック" w:hAnsi="ＭＳ ゴシック" w:cs="ＭＳ ゴシック"/>
      <w:bCs/>
      <w:kern w:val="0"/>
    </w:rPr>
  </w:style>
  <w:style w:type="character" w:customStyle="1" w:styleId="aff9">
    <w:name w:val="コード (文字)"/>
    <w:basedOn w:val="a3"/>
    <w:link w:val="aff8"/>
    <w:rsid w:val="008C7353"/>
    <w:rPr>
      <w:rFonts w:ascii="ＭＳ ゴシック" w:eastAsia="ＭＳ ゴシック" w:hAnsi="ＭＳ ゴシック" w:cs="ＭＳ ゴシック"/>
      <w:bCs/>
      <w:kern w:val="0"/>
      <w:shd w:val="clear" w:color="auto" w:fill="D9D9D9" w:themeFill="background1" w:themeFillShade="D9"/>
    </w:rPr>
  </w:style>
  <w:style w:type="paragraph" w:styleId="affa">
    <w:name w:val="Closing"/>
    <w:basedOn w:val="a2"/>
    <w:link w:val="affb"/>
    <w:uiPriority w:val="99"/>
    <w:unhideWhenUsed/>
    <w:rsid w:val="00AE2591"/>
    <w:pPr>
      <w:jc w:val="right"/>
    </w:pPr>
  </w:style>
  <w:style w:type="character" w:customStyle="1" w:styleId="affb">
    <w:name w:val="結語 (文字)"/>
    <w:basedOn w:val="a3"/>
    <w:link w:val="affa"/>
    <w:uiPriority w:val="99"/>
    <w:rsid w:val="00AE2591"/>
  </w:style>
  <w:style w:type="paragraph" w:customStyle="1" w:styleId="4">
    <w:name w:val="番号リスト4"/>
    <w:basedOn w:val="30"/>
    <w:link w:val="42"/>
    <w:rsid w:val="00A16B29"/>
    <w:pPr>
      <w:numPr>
        <w:ilvl w:val="3"/>
      </w:numPr>
      <w:spacing w:before="36" w:after="36"/>
      <w:ind w:left="2008"/>
    </w:pPr>
  </w:style>
  <w:style w:type="character" w:customStyle="1" w:styleId="42">
    <w:name w:val="番号リスト4 (文字)"/>
    <w:basedOn w:val="34"/>
    <w:link w:val="4"/>
    <w:rsid w:val="00A16B29"/>
  </w:style>
  <w:style w:type="paragraph" w:styleId="43">
    <w:name w:val="toc 4"/>
    <w:basedOn w:val="a2"/>
    <w:next w:val="a2"/>
    <w:autoRedefine/>
    <w:uiPriority w:val="39"/>
    <w:unhideWhenUsed/>
    <w:rsid w:val="0078282C"/>
    <w:pPr>
      <w:ind w:left="630"/>
      <w:jc w:val="left"/>
    </w:pPr>
    <w:rPr>
      <w:rFonts w:eastAsiaTheme="minorHAnsi"/>
      <w:sz w:val="18"/>
      <w:szCs w:val="18"/>
    </w:rPr>
  </w:style>
  <w:style w:type="paragraph" w:styleId="51">
    <w:name w:val="toc 5"/>
    <w:basedOn w:val="a2"/>
    <w:next w:val="a2"/>
    <w:autoRedefine/>
    <w:uiPriority w:val="39"/>
    <w:unhideWhenUsed/>
    <w:rsid w:val="0078282C"/>
    <w:pPr>
      <w:ind w:left="840"/>
      <w:jc w:val="left"/>
    </w:pPr>
    <w:rPr>
      <w:rFonts w:eastAsiaTheme="minorHAnsi"/>
      <w:sz w:val="18"/>
      <w:szCs w:val="18"/>
    </w:rPr>
  </w:style>
  <w:style w:type="paragraph" w:styleId="61">
    <w:name w:val="toc 6"/>
    <w:basedOn w:val="a2"/>
    <w:next w:val="a2"/>
    <w:autoRedefine/>
    <w:uiPriority w:val="39"/>
    <w:unhideWhenUsed/>
    <w:rsid w:val="0078282C"/>
    <w:pPr>
      <w:ind w:left="1050"/>
      <w:jc w:val="left"/>
    </w:pPr>
    <w:rPr>
      <w:rFonts w:eastAsiaTheme="minorHAnsi"/>
      <w:sz w:val="18"/>
      <w:szCs w:val="18"/>
    </w:rPr>
  </w:style>
  <w:style w:type="paragraph" w:styleId="71">
    <w:name w:val="toc 7"/>
    <w:basedOn w:val="a2"/>
    <w:next w:val="a2"/>
    <w:autoRedefine/>
    <w:uiPriority w:val="39"/>
    <w:unhideWhenUsed/>
    <w:rsid w:val="0078282C"/>
    <w:pPr>
      <w:ind w:left="1260"/>
      <w:jc w:val="left"/>
    </w:pPr>
    <w:rPr>
      <w:rFonts w:eastAsiaTheme="minorHAnsi"/>
      <w:sz w:val="18"/>
      <w:szCs w:val="18"/>
    </w:rPr>
  </w:style>
  <w:style w:type="paragraph" w:styleId="81">
    <w:name w:val="toc 8"/>
    <w:basedOn w:val="a2"/>
    <w:next w:val="a2"/>
    <w:autoRedefine/>
    <w:uiPriority w:val="39"/>
    <w:unhideWhenUsed/>
    <w:rsid w:val="0078282C"/>
    <w:pPr>
      <w:ind w:left="1470"/>
      <w:jc w:val="left"/>
    </w:pPr>
    <w:rPr>
      <w:rFonts w:eastAsiaTheme="minorHAnsi"/>
      <w:sz w:val="18"/>
      <w:szCs w:val="18"/>
    </w:rPr>
  </w:style>
  <w:style w:type="paragraph" w:styleId="91">
    <w:name w:val="toc 9"/>
    <w:basedOn w:val="a2"/>
    <w:next w:val="a2"/>
    <w:autoRedefine/>
    <w:uiPriority w:val="39"/>
    <w:unhideWhenUsed/>
    <w:rsid w:val="0078282C"/>
    <w:pPr>
      <w:ind w:left="1680"/>
      <w:jc w:val="left"/>
    </w:pPr>
    <w:rPr>
      <w:rFonts w:eastAsiaTheme="minorHAnsi"/>
      <w:sz w:val="18"/>
      <w:szCs w:val="18"/>
    </w:rPr>
  </w:style>
  <w:style w:type="character" w:customStyle="1" w:styleId="apple-style-span">
    <w:name w:val="apple-style-span"/>
    <w:basedOn w:val="a3"/>
    <w:rsid w:val="00665AD4"/>
  </w:style>
  <w:style w:type="paragraph" w:styleId="affc">
    <w:name w:val="TOC Heading"/>
    <w:basedOn w:val="11"/>
    <w:next w:val="a2"/>
    <w:uiPriority w:val="39"/>
    <w:semiHidden/>
    <w:unhideWhenUsed/>
    <w:qFormat/>
    <w:rsid w:val="00F51003"/>
    <w:pPr>
      <w:keepLines/>
      <w:widowControl/>
      <w:numPr>
        <w:numId w:val="0"/>
      </w:numPr>
      <w:pBdr>
        <w:bottom w:val="none" w:sz="0" w:space="0" w:color="auto"/>
      </w:pBdr>
      <w:spacing w:beforeLines="0" w:afterLines="0" w:line="276" w:lineRule="auto"/>
      <w:jc w:val="left"/>
      <w:outlineLvl w:val="9"/>
    </w:pPr>
    <w:rPr>
      <w:b/>
      <w:bCs/>
      <w:color w:val="365F91" w:themeColor="accent1" w:themeShade="BF"/>
      <w:kern w:val="0"/>
      <w:szCs w:val="28"/>
    </w:rPr>
  </w:style>
  <w:style w:type="paragraph" w:customStyle="1" w:styleId="affd">
    <w:name w:val="表題文書管理番号"/>
    <w:basedOn w:val="ac"/>
    <w:link w:val="affe"/>
    <w:qFormat/>
    <w:rsid w:val="009B5A10"/>
    <w:rPr>
      <w:b w:val="0"/>
      <w:sz w:val="36"/>
      <w:szCs w:val="36"/>
    </w:rPr>
  </w:style>
  <w:style w:type="character" w:customStyle="1" w:styleId="affe">
    <w:name w:val="表題文書管理番号 (文字)"/>
    <w:basedOn w:val="ad"/>
    <w:link w:val="affd"/>
    <w:rsid w:val="009B5A10"/>
    <w:rPr>
      <w:rFonts w:asciiTheme="majorHAnsi" w:eastAsia="VL Pゴシック" w:hAnsiTheme="majorHAnsi" w:cstheme="majorBidi"/>
      <w:b/>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a6">
    <w:name w:val="a1"/>
    <w:pPr>
      <w:numPr>
        <w:numId w:val="23"/>
      </w:numPr>
    </w:pPr>
  </w:style>
  <w:style w:type="numbering" w:customStyle="1" w:styleId="a7">
    <w:name w:val="a0"/>
    <w:pPr>
      <w:numPr>
        <w:numId w:val="35"/>
      </w:numPr>
    </w:pPr>
  </w:style>
  <w:style w:type="numbering" w:customStyle="1" w:styleId="a8">
    <w:name w:val="a"/>
    <w:pPr>
      <w:numPr>
        <w:numId w:val="27"/>
      </w:numPr>
    </w:pPr>
  </w:style>
  <w:style w:type="numbering" w:customStyle="1" w:styleId="a9">
    <w:name w:val="RI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5232">
      <w:bodyDiv w:val="1"/>
      <w:marLeft w:val="0"/>
      <w:marRight w:val="0"/>
      <w:marTop w:val="0"/>
      <w:marBottom w:val="0"/>
      <w:divBdr>
        <w:top w:val="none" w:sz="0" w:space="0" w:color="auto"/>
        <w:left w:val="none" w:sz="0" w:space="0" w:color="auto"/>
        <w:bottom w:val="none" w:sz="0" w:space="0" w:color="auto"/>
        <w:right w:val="none" w:sz="0" w:space="0" w:color="auto"/>
      </w:divBdr>
    </w:div>
    <w:div w:id="9515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2060193\Application%20Data\Microsoft\Templates\RIA&#12489;&#12461;&#12517;&#12513;&#12531;&#12488;&#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IA">
      <a:majorFont>
        <a:latin typeface="VL Pゴシック"/>
        <a:ea typeface="VL Pゴシック"/>
        <a:cs typeface=""/>
      </a:majorFont>
      <a:minorFont>
        <a:latin typeface="VL Pゴシック"/>
        <a:ea typeface="VL P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Fle10</b:Tag>
    <b:SourceType>DocumentFromInternetSite</b:SourceType>
    <b:Guid>{62368C6A-1905-45E3-888B-5D64C1548749}</b:Guid>
    <b:LCID>ja-JP</b:LCID>
    <b:Title>Flex SDK コード記述に関する規則とベストプラクティス</b:Title>
    <b:InternetSiteTitle>Adobe Open Source</b:InternetSiteTitle>
    <b:YearAccessed>2010</b:YearAccessed>
    <b:MonthAccessed>8</b:MonthAccessed>
    <b:DayAccessed>11</b:DayAccessed>
    <b:URL>http://opensource.adobe.com/wiki/display/flexsdk/Coding+Conventions-ja</b:URL>
    <b:Year>2008</b:Year>
    <b:Month>5</b:Month>
    <b:Day>19</b:Day>
    <b:Author>
      <b:Author>
        <b:Corporate>Adobe Systems Inc</b:Corporate>
      </b:Author>
    </b:Author>
    <b:RefOrder>1</b:RefOrder>
  </b:Source>
  <b:Source>
    <b:Tag>Sea08</b:Tag>
    <b:SourceType>DocumentFromInternetSite</b:SourceType>
    <b:Guid>{5F2A76A5-7EA3-4C8F-9619-6123444F8715}</b:Guid>
    <b:LCID>ja-JP</b:LCID>
    <b:Author>
      <b:Author>
        <b:NameList>
          <b:Person>
            <b:Last>Moore</b:Last>
            <b:First>Sean</b:First>
          </b:Person>
        </b:NameList>
      </b:Author>
    </b:Author>
    <b:Title>Flexのベストプラクティス–パート1</b:Title>
    <b:Year>2008</b:Year>
    <b:Month>7</b:Month>
    <b:Day>7</b:Day>
    <b:YearAccessed>2010</b:YearAccessed>
    <b:MonthAccessed>8</b:MonthAccessed>
    <b:DayAccessed>18</b:DayAccessed>
    <b:URL>http://www.adobe.com/jp/devnet/flex/articles/best_practices_pt1.html</b:URL>
    <b:InternetSiteTitle>Adobe Developper Connection</b:InternetSiteTitle>
    <b:RefOrder>2</b:RefOrder>
  </b:Source>
  <b:Source>
    <b:Tag>Moo08</b:Tag>
    <b:SourceType>DocumentFromInternetSite</b:SourceType>
    <b:Guid>{A3C0BD8C-3E39-40D5-B858-C4F83E027CB7}</b:Guid>
    <b:Author>
      <b:Author>
        <b:NameList>
          <b:Person>
            <b:Last>Moore</b:Last>
            <b:First>Sean</b:First>
          </b:Person>
        </b:NameList>
      </b:Author>
    </b:Author>
    <b:Title>Flexのベストプラクティス - パート2</b:Title>
    <b:InternetSiteTitle>Adobe Developer Connection</b:InternetSiteTitle>
    <b:Year>2008</b:Year>
    <b:Month>12</b:Month>
    <b:Day>2</b:Day>
    <b:YearAccessed>2010</b:YearAccessed>
    <b:MonthAccessed>8</b:MonthAccessed>
    <b:DayAccessed>18</b:DayAccessed>
    <b:URL>http://www.adobe.com/jp/devnet/flex/articles/best_practices_pt2.html</b:URL>
    <b:RefOrder>3</b:RefOrder>
  </b:Source>
</b:Sources>
</file>

<file path=customXml/itemProps1.xml><?xml version="1.0" encoding="utf-8"?>
<ds:datastoreItem xmlns:ds="http://schemas.openxmlformats.org/officeDocument/2006/customXml" ds:itemID="{7D40C375-379B-46DA-81A2-F4CB7C4A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RIAドキュメントテンプレート.dotx</Template>
  <TotalTime>10098</TotalTime>
  <Pages>1</Pages>
  <Words>6181</Words>
  <Characters>35232</Characters>
  <Application>Microsoft Office Word</Application>
  <DocSecurity>0</DocSecurity>
  <Lines>293</Lines>
  <Paragraphs>82</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41331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伊藤忠テクノソリューションズ株式会社</dc:creator>
  <cp:keywords/>
  <dc:description/>
  <cp:lastModifiedBy>北方　剛</cp:lastModifiedBy>
  <cp:revision>2831</cp:revision>
  <cp:lastPrinted>2010-09-21T05:14:00Z</cp:lastPrinted>
  <dcterms:created xsi:type="dcterms:W3CDTF">2010-07-06T05:56:00Z</dcterms:created>
  <dcterms:modified xsi:type="dcterms:W3CDTF">2013-03-06T04:18:00Z</dcterms:modified>
</cp:coreProperties>
</file>